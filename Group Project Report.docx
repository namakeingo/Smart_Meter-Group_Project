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6E60F2" w14:textId="77777777" w:rsidR="00AC55F9" w:rsidRDefault="00AC55F9" w:rsidP="00613BAE">
      <w:pPr>
        <w:pStyle w:val="ContactInfo"/>
        <w:jc w:val="left"/>
        <w:rPr>
          <w:b/>
          <w:sz w:val="24"/>
        </w:rPr>
      </w:pPr>
    </w:p>
    <w:p w14:paraId="422DB256" w14:textId="77777777" w:rsidR="00AC55F9" w:rsidRDefault="00AC55F9" w:rsidP="00C6554A">
      <w:pPr>
        <w:pStyle w:val="ContactInfo"/>
        <w:rPr>
          <w:b/>
          <w:sz w:val="24"/>
        </w:rPr>
      </w:pPr>
    </w:p>
    <w:p w14:paraId="44D98CC7" w14:textId="77777777" w:rsidR="00AC55F9" w:rsidRPr="00696688" w:rsidRDefault="00AC55F9" w:rsidP="00C6554A">
      <w:pPr>
        <w:pStyle w:val="ContactInfo"/>
        <w:rPr>
          <w:b/>
          <w:sz w:val="48"/>
        </w:rPr>
      </w:pPr>
    </w:p>
    <w:p w14:paraId="3F3CB22A" w14:textId="19577A49" w:rsidR="00AC55F9" w:rsidRPr="00696688" w:rsidRDefault="007402C8" w:rsidP="004F45C3">
      <w:pPr>
        <w:pStyle w:val="ContactInfo"/>
        <w:rPr>
          <w:b/>
          <w:color w:val="auto"/>
          <w:sz w:val="48"/>
        </w:rPr>
      </w:pPr>
      <w:r>
        <w:rPr>
          <w:b/>
          <w:color w:val="auto"/>
          <w:sz w:val="48"/>
        </w:rPr>
        <w:t xml:space="preserve">Group </w:t>
      </w:r>
      <w:r w:rsidR="005A0CBE">
        <w:rPr>
          <w:b/>
          <w:color w:val="auto"/>
          <w:sz w:val="48"/>
        </w:rPr>
        <w:t>2</w:t>
      </w:r>
      <w:r w:rsidR="00C6554A" w:rsidRPr="00696688">
        <w:rPr>
          <w:b/>
          <w:color w:val="auto"/>
          <w:sz w:val="48"/>
        </w:rPr>
        <w:t xml:space="preserve"> | </w:t>
      </w:r>
      <w:r w:rsidR="004F45C3" w:rsidRPr="004F45C3">
        <w:rPr>
          <w:b/>
          <w:color w:val="auto"/>
          <w:sz w:val="48"/>
        </w:rPr>
        <w:t>Assignment 2 Hack</w:t>
      </w:r>
      <w:r w:rsidR="00403287">
        <w:rPr>
          <w:b/>
          <w:color w:val="auto"/>
          <w:sz w:val="48"/>
        </w:rPr>
        <w:t xml:space="preserve"> </w:t>
      </w:r>
      <w:r w:rsidR="004F45C3" w:rsidRPr="004F45C3">
        <w:rPr>
          <w:b/>
          <w:color w:val="auto"/>
          <w:sz w:val="48"/>
        </w:rPr>
        <w:t>Camp</w:t>
      </w:r>
    </w:p>
    <w:p w14:paraId="63AEB8EA" w14:textId="01D1A76D" w:rsidR="00F9772C" w:rsidRDefault="00AC55F9" w:rsidP="00F9772C">
      <w:pPr>
        <w:pStyle w:val="ContactInfo"/>
        <w:rPr>
          <w:b/>
          <w:color w:val="auto"/>
          <w:sz w:val="48"/>
        </w:rPr>
      </w:pPr>
      <w:r w:rsidRPr="00696688">
        <w:rPr>
          <w:b/>
          <w:color w:val="auto"/>
          <w:sz w:val="48"/>
        </w:rPr>
        <w:t xml:space="preserve">| Software Projects with Agile Techniques </w:t>
      </w:r>
      <w:r w:rsidR="003B5FCE">
        <w:rPr>
          <w:b/>
          <w:color w:val="auto"/>
          <w:sz w:val="48"/>
        </w:rPr>
        <w:t xml:space="preserve">| </w:t>
      </w:r>
      <w:r w:rsidRPr="00696688">
        <w:rPr>
          <w:b/>
          <w:color w:val="auto"/>
          <w:sz w:val="48"/>
        </w:rPr>
        <w:t xml:space="preserve">CRN: </w:t>
      </w:r>
      <w:r w:rsidR="004F45C3" w:rsidRPr="004F45C3">
        <w:rPr>
          <w:b/>
          <w:color w:val="auto"/>
          <w:sz w:val="48"/>
        </w:rPr>
        <w:t>34129</w:t>
      </w:r>
      <w:r w:rsidR="00351B85">
        <w:rPr>
          <w:b/>
          <w:color w:val="auto"/>
          <w:sz w:val="48"/>
        </w:rPr>
        <w:t xml:space="preserve"> </w:t>
      </w:r>
      <w:r w:rsidR="002116B5" w:rsidRPr="00696688">
        <w:rPr>
          <w:b/>
          <w:color w:val="auto"/>
          <w:sz w:val="48"/>
        </w:rPr>
        <w:t xml:space="preserve">| </w:t>
      </w:r>
      <w:r w:rsidR="002116B5">
        <w:rPr>
          <w:b/>
          <w:color w:val="auto"/>
          <w:sz w:val="48"/>
        </w:rPr>
        <w:t>2</w:t>
      </w:r>
      <w:r w:rsidR="004F45C3">
        <w:rPr>
          <w:b/>
          <w:color w:val="auto"/>
          <w:sz w:val="48"/>
        </w:rPr>
        <w:t>3</w:t>
      </w:r>
      <w:r w:rsidR="002116B5">
        <w:rPr>
          <w:b/>
          <w:color w:val="auto"/>
          <w:sz w:val="48"/>
        </w:rPr>
        <w:t>/</w:t>
      </w:r>
      <w:r w:rsidR="004F45C3">
        <w:rPr>
          <w:b/>
          <w:color w:val="auto"/>
          <w:sz w:val="48"/>
        </w:rPr>
        <w:t>01</w:t>
      </w:r>
      <w:r w:rsidR="002116B5">
        <w:rPr>
          <w:b/>
          <w:color w:val="auto"/>
          <w:sz w:val="48"/>
        </w:rPr>
        <w:t>/201</w:t>
      </w:r>
      <w:r w:rsidR="004F45C3">
        <w:rPr>
          <w:b/>
          <w:color w:val="auto"/>
          <w:sz w:val="48"/>
        </w:rPr>
        <w:t>9</w:t>
      </w:r>
    </w:p>
    <w:p w14:paraId="1EDFEB64" w14:textId="77777777" w:rsidR="00F9772C" w:rsidRDefault="00F9772C" w:rsidP="00F9772C">
      <w:pPr>
        <w:pStyle w:val="ContactInfo"/>
        <w:rPr>
          <w:b/>
          <w:color w:val="auto"/>
          <w:sz w:val="48"/>
        </w:rPr>
      </w:pPr>
    </w:p>
    <w:p w14:paraId="4BC7D7EB" w14:textId="5D549A95" w:rsidR="00F9772C" w:rsidRPr="00F9772C" w:rsidRDefault="00F9772C" w:rsidP="00AC55F9">
      <w:pPr>
        <w:pStyle w:val="ContactInfo"/>
        <w:rPr>
          <w:b/>
          <w:color w:val="auto"/>
          <w:sz w:val="48"/>
        </w:rPr>
      </w:pPr>
      <w:r w:rsidRPr="00F9772C">
        <w:rPr>
          <w:b/>
          <w:color w:val="auto"/>
          <w:sz w:val="48"/>
        </w:rPr>
        <w:t>Adeel Ahmed</w:t>
      </w:r>
    </w:p>
    <w:p w14:paraId="5D8A83AB" w14:textId="77777777" w:rsidR="00F9772C" w:rsidRPr="00F9772C" w:rsidRDefault="00F9772C" w:rsidP="00AC55F9">
      <w:pPr>
        <w:pStyle w:val="ContactInfo"/>
        <w:rPr>
          <w:b/>
          <w:color w:val="auto"/>
          <w:sz w:val="48"/>
        </w:rPr>
      </w:pPr>
      <w:proofErr w:type="spellStart"/>
      <w:r w:rsidRPr="00F9772C">
        <w:rPr>
          <w:b/>
          <w:color w:val="auto"/>
          <w:sz w:val="48"/>
        </w:rPr>
        <w:t>Haashim</w:t>
      </w:r>
      <w:proofErr w:type="spellEnd"/>
      <w:r w:rsidRPr="00F9772C">
        <w:rPr>
          <w:b/>
          <w:color w:val="auto"/>
          <w:sz w:val="48"/>
        </w:rPr>
        <w:t xml:space="preserve"> </w:t>
      </w:r>
      <w:proofErr w:type="spellStart"/>
      <w:r w:rsidRPr="00F9772C">
        <w:rPr>
          <w:b/>
          <w:color w:val="auto"/>
          <w:sz w:val="48"/>
        </w:rPr>
        <w:t>Alvi</w:t>
      </w:r>
      <w:proofErr w:type="spellEnd"/>
    </w:p>
    <w:p w14:paraId="5EE3A009" w14:textId="02D77AED" w:rsidR="00F9772C" w:rsidRPr="00F9772C" w:rsidRDefault="00F9772C" w:rsidP="00AC55F9">
      <w:pPr>
        <w:pStyle w:val="ContactInfo"/>
        <w:rPr>
          <w:b/>
          <w:color w:val="auto"/>
          <w:sz w:val="44"/>
        </w:rPr>
      </w:pPr>
      <w:r w:rsidRPr="00F9772C">
        <w:rPr>
          <w:b/>
          <w:color w:val="auto"/>
          <w:sz w:val="44"/>
        </w:rPr>
        <w:t>Kumail Kamran</w:t>
      </w:r>
    </w:p>
    <w:p w14:paraId="1F939A36" w14:textId="7C8FC15D" w:rsidR="00F9772C" w:rsidRPr="00F9772C" w:rsidRDefault="00F9772C" w:rsidP="00AC55F9">
      <w:pPr>
        <w:pStyle w:val="ContactInfo"/>
        <w:rPr>
          <w:b/>
          <w:color w:val="auto"/>
          <w:sz w:val="44"/>
        </w:rPr>
      </w:pPr>
      <w:r w:rsidRPr="00F9772C">
        <w:rPr>
          <w:b/>
          <w:color w:val="auto"/>
          <w:sz w:val="48"/>
        </w:rPr>
        <w:t>Abdi-rahman Musse</w:t>
      </w:r>
    </w:p>
    <w:p w14:paraId="16501513" w14:textId="77777777" w:rsidR="00F9772C" w:rsidRPr="00F9772C" w:rsidRDefault="00F9772C" w:rsidP="00AC55F9">
      <w:pPr>
        <w:pStyle w:val="ContactInfo"/>
        <w:rPr>
          <w:b/>
          <w:color w:val="auto"/>
          <w:sz w:val="44"/>
        </w:rPr>
      </w:pPr>
      <w:r w:rsidRPr="00F9772C">
        <w:rPr>
          <w:b/>
          <w:color w:val="auto"/>
          <w:sz w:val="44"/>
        </w:rPr>
        <w:t xml:space="preserve">Davide Pozzoni </w:t>
      </w:r>
    </w:p>
    <w:p w14:paraId="361FA1B2" w14:textId="77777777" w:rsidR="00F9772C" w:rsidRPr="00F9772C" w:rsidRDefault="00F9772C" w:rsidP="00AC55F9">
      <w:pPr>
        <w:pStyle w:val="ContactInfo"/>
        <w:rPr>
          <w:b/>
          <w:color w:val="auto"/>
          <w:sz w:val="44"/>
        </w:rPr>
      </w:pPr>
      <w:r w:rsidRPr="00F9772C">
        <w:rPr>
          <w:b/>
          <w:color w:val="auto"/>
          <w:sz w:val="44"/>
        </w:rPr>
        <w:t>Omar Saleh</w:t>
      </w:r>
    </w:p>
    <w:p w14:paraId="0D45CFCD" w14:textId="1FD0A372" w:rsidR="00613BAE" w:rsidRDefault="00613BAE" w:rsidP="00AC55F9">
      <w:pPr>
        <w:pStyle w:val="ContactInfo"/>
        <w:rPr>
          <w:sz w:val="44"/>
        </w:rPr>
      </w:pPr>
    </w:p>
    <w:p w14:paraId="221B10C0" w14:textId="36C77B41" w:rsidR="00613BAE" w:rsidRPr="00613BAE" w:rsidRDefault="00613BAE" w:rsidP="00AC55F9">
      <w:pPr>
        <w:pStyle w:val="ContactInfo"/>
        <w:rPr>
          <w:b/>
          <w:color w:val="auto"/>
          <w:sz w:val="44"/>
        </w:rPr>
      </w:pPr>
      <w:r w:rsidRPr="00613BAE">
        <w:rPr>
          <w:b/>
          <w:color w:val="auto"/>
          <w:sz w:val="44"/>
        </w:rPr>
        <w:t>Client: Smart Meter Lab</w:t>
      </w:r>
    </w:p>
    <w:p w14:paraId="20410A29" w14:textId="3FC34842" w:rsidR="00C6554A" w:rsidRPr="00613BAE" w:rsidRDefault="00613BAE" w:rsidP="00AC55F9">
      <w:pPr>
        <w:pStyle w:val="ContactInfo"/>
        <w:rPr>
          <w:b/>
          <w:color w:val="auto"/>
          <w:sz w:val="28"/>
        </w:rPr>
      </w:pPr>
      <w:r w:rsidRPr="00613BAE">
        <w:rPr>
          <w:b/>
          <w:color w:val="auto"/>
          <w:sz w:val="44"/>
        </w:rPr>
        <w:t xml:space="preserve">Project: Energy Consumption Display </w:t>
      </w:r>
      <w:r w:rsidR="00C6554A" w:rsidRPr="00613BAE">
        <w:rPr>
          <w:b/>
          <w:color w:val="auto"/>
          <w:sz w:val="44"/>
        </w:rPr>
        <w:br w:type="page"/>
      </w:r>
    </w:p>
    <w:p w14:paraId="483ECB18" w14:textId="1605F1F4" w:rsidR="000635D0" w:rsidRDefault="00AC55F9" w:rsidP="000635D0">
      <w:pPr>
        <w:pStyle w:val="Heading1"/>
      </w:pPr>
      <w:bookmarkStart w:id="0" w:name="_Toc535916109"/>
      <w:r>
        <w:lastRenderedPageBreak/>
        <w:t>Executive Summary</w:t>
      </w:r>
      <w:bookmarkEnd w:id="0"/>
    </w:p>
    <w:p w14:paraId="7F8A4E7A" w14:textId="73825144" w:rsidR="000635D0" w:rsidRDefault="000635D0" w:rsidP="000635D0">
      <w:pPr>
        <w:pStyle w:val="Heading2"/>
      </w:pPr>
      <w:bookmarkStart w:id="1" w:name="_Toc535916110"/>
      <w:r>
        <w:t>Overview</w:t>
      </w:r>
      <w:bookmarkEnd w:id="1"/>
    </w:p>
    <w:p w14:paraId="697491D7" w14:textId="1C78D327" w:rsidR="000635D0" w:rsidRPr="004353A4" w:rsidRDefault="00322380" w:rsidP="00E62E44">
      <w:pPr>
        <w:jc w:val="both"/>
        <w:rPr>
          <w:color w:val="auto"/>
        </w:rPr>
      </w:pPr>
      <w:r w:rsidRPr="004353A4">
        <w:rPr>
          <w:color w:val="auto"/>
        </w:rPr>
        <w:t>Smart Meter -&gt; Smart Home (SMSH)</w:t>
      </w:r>
      <w:r w:rsidR="00DC7440" w:rsidRPr="004353A4">
        <w:rPr>
          <w:color w:val="auto"/>
        </w:rPr>
        <w:t xml:space="preserve"> </w:t>
      </w:r>
      <w:r w:rsidR="00707438" w:rsidRPr="004353A4">
        <w:rPr>
          <w:color w:val="auto"/>
        </w:rPr>
        <w:t xml:space="preserve">Lab facility </w:t>
      </w:r>
      <w:r w:rsidR="00DC7440" w:rsidRPr="004353A4">
        <w:rPr>
          <w:color w:val="auto"/>
        </w:rPr>
        <w:t xml:space="preserve">uses various data analysis tools to </w:t>
      </w:r>
      <w:r w:rsidR="005A0CBE" w:rsidRPr="004353A4">
        <w:rPr>
          <w:color w:val="auto"/>
        </w:rPr>
        <w:t>analyze</w:t>
      </w:r>
      <w:r w:rsidR="00DC7440" w:rsidRPr="004353A4">
        <w:rPr>
          <w:color w:val="auto"/>
        </w:rPr>
        <w:t xml:space="preserve"> many things such as </w:t>
      </w:r>
      <w:r w:rsidR="00707438" w:rsidRPr="004353A4">
        <w:rPr>
          <w:color w:val="auto"/>
        </w:rPr>
        <w:t xml:space="preserve">the efficiency of </w:t>
      </w:r>
      <w:r w:rsidR="00DC7440" w:rsidRPr="004353A4">
        <w:rPr>
          <w:color w:val="auto"/>
        </w:rPr>
        <w:t xml:space="preserve">energy consumption </w:t>
      </w:r>
      <w:r w:rsidR="00351B85" w:rsidRPr="004353A4">
        <w:rPr>
          <w:color w:val="auto"/>
        </w:rPr>
        <w:t>of</w:t>
      </w:r>
      <w:r w:rsidR="00DC7440" w:rsidRPr="004353A4">
        <w:rPr>
          <w:color w:val="auto"/>
        </w:rPr>
        <w:t xml:space="preserve"> different companies </w:t>
      </w:r>
      <w:r w:rsidR="00C66734" w:rsidRPr="004353A4">
        <w:rPr>
          <w:color w:val="auto"/>
        </w:rPr>
        <w:t>that are rolling out smart meters in the UK</w:t>
      </w:r>
      <w:r w:rsidR="00DC7440" w:rsidRPr="004353A4">
        <w:rPr>
          <w:color w:val="auto"/>
        </w:rPr>
        <w:t xml:space="preserve">. </w:t>
      </w:r>
      <w:r w:rsidR="00707438" w:rsidRPr="004353A4">
        <w:rPr>
          <w:color w:val="auto"/>
        </w:rPr>
        <w:t>It does this by using smart meter arrays</w:t>
      </w:r>
      <w:r w:rsidR="006B27C2" w:rsidRPr="004353A4">
        <w:rPr>
          <w:color w:val="auto"/>
        </w:rPr>
        <w:t xml:space="preserve"> which is connected to a communications hub allowing for home area network (HAN) access. The</w:t>
      </w:r>
      <w:r w:rsidR="00351B85" w:rsidRPr="004353A4">
        <w:rPr>
          <w:color w:val="auto"/>
        </w:rPr>
        <w:t xml:space="preserve"> </w:t>
      </w:r>
      <w:r w:rsidR="006B27C2" w:rsidRPr="004353A4">
        <w:rPr>
          <w:color w:val="auto"/>
        </w:rPr>
        <w:t xml:space="preserve">lab </w:t>
      </w:r>
      <w:r w:rsidR="00351B85" w:rsidRPr="004353A4">
        <w:rPr>
          <w:color w:val="auto"/>
        </w:rPr>
        <w:t xml:space="preserve">facility </w:t>
      </w:r>
      <w:r w:rsidR="006B27C2" w:rsidRPr="004353A4">
        <w:rPr>
          <w:color w:val="auto"/>
        </w:rPr>
        <w:t xml:space="preserve">also has different Consumer Access Device (CAD) for each of the meter types and </w:t>
      </w:r>
      <w:r w:rsidR="004041FE" w:rsidRPr="004353A4">
        <w:rPr>
          <w:color w:val="auto"/>
        </w:rPr>
        <w:t>In-Home</w:t>
      </w:r>
      <w:r w:rsidR="006B27C2" w:rsidRPr="004353A4">
        <w:rPr>
          <w:color w:val="auto"/>
        </w:rPr>
        <w:t xml:space="preserve"> Display (IHD) devices.</w:t>
      </w:r>
      <w:r w:rsidR="00351B85" w:rsidRPr="004353A4">
        <w:rPr>
          <w:color w:val="auto"/>
        </w:rPr>
        <w:t xml:space="preserve"> This allows the lab to test </w:t>
      </w:r>
      <w:r w:rsidR="006F1135" w:rsidRPr="004353A4">
        <w:rPr>
          <w:color w:val="auto"/>
        </w:rPr>
        <w:t>these smart meters in home-like conditions to see how they would act when they are installed in houses around the UK.</w:t>
      </w:r>
    </w:p>
    <w:p w14:paraId="6ADA0B93" w14:textId="1E618619" w:rsidR="004041FE" w:rsidRPr="004353A4" w:rsidRDefault="004041FE" w:rsidP="00E62E44">
      <w:pPr>
        <w:jc w:val="both"/>
        <w:rPr>
          <w:color w:val="auto"/>
        </w:rPr>
      </w:pPr>
      <w:r w:rsidRPr="004353A4">
        <w:rPr>
          <w:color w:val="auto"/>
        </w:rPr>
        <w:t>The</w:t>
      </w:r>
      <w:r w:rsidR="009458A0" w:rsidRPr="004353A4">
        <w:rPr>
          <w:color w:val="auto"/>
        </w:rPr>
        <w:t xml:space="preserve"> great thing about SMSH is that it allows the development of consumer platforms to access live smart meter data. It also allows interconnection between smart meter tech a</w:t>
      </w:r>
      <w:r w:rsidR="006F1135" w:rsidRPr="004353A4">
        <w:rPr>
          <w:color w:val="auto"/>
        </w:rPr>
        <w:t>n</w:t>
      </w:r>
      <w:r w:rsidR="009458A0" w:rsidRPr="004353A4">
        <w:rPr>
          <w:color w:val="auto"/>
        </w:rPr>
        <w:t>d smart home tech.</w:t>
      </w:r>
    </w:p>
    <w:p w14:paraId="1059D272" w14:textId="4D279D17" w:rsidR="00DC7440" w:rsidRPr="004353A4" w:rsidRDefault="00DC7440" w:rsidP="00E62E44">
      <w:pPr>
        <w:jc w:val="both"/>
        <w:rPr>
          <w:color w:val="auto"/>
        </w:rPr>
      </w:pPr>
      <w:r w:rsidRPr="004353A4">
        <w:rPr>
          <w:color w:val="auto"/>
        </w:rPr>
        <w:t xml:space="preserve">Group 2 has been given the project to work on energy consumption display. An API has been </w:t>
      </w:r>
      <w:r w:rsidR="005A0CBE" w:rsidRPr="004353A4">
        <w:rPr>
          <w:color w:val="auto"/>
        </w:rPr>
        <w:t>provided</w:t>
      </w:r>
      <w:r w:rsidRPr="004353A4">
        <w:rPr>
          <w:color w:val="auto"/>
        </w:rPr>
        <w:t xml:space="preserve"> that contains the data needed. Using th</w:t>
      </w:r>
      <w:r w:rsidR="006F1135" w:rsidRPr="004353A4">
        <w:rPr>
          <w:color w:val="auto"/>
        </w:rPr>
        <w:t>is</w:t>
      </w:r>
      <w:r w:rsidRPr="004353A4">
        <w:rPr>
          <w:color w:val="auto"/>
        </w:rPr>
        <w:t xml:space="preserve"> data, the group will be displaying various information that is </w:t>
      </w:r>
      <w:r w:rsidR="008D1E09" w:rsidRPr="004353A4">
        <w:rPr>
          <w:color w:val="auto"/>
        </w:rPr>
        <w:t>specified by the client</w:t>
      </w:r>
      <w:r w:rsidRPr="004353A4">
        <w:rPr>
          <w:color w:val="auto"/>
        </w:rPr>
        <w:t>.</w:t>
      </w:r>
    </w:p>
    <w:p w14:paraId="06DED7D3" w14:textId="7E1BDCE0" w:rsidR="001F6720" w:rsidRPr="008F67CA" w:rsidRDefault="001F6720" w:rsidP="008F67CA">
      <w:pPr>
        <w:pStyle w:val="Heading2"/>
      </w:pPr>
      <w:bookmarkStart w:id="2" w:name="_Toc535916111"/>
      <w:r w:rsidRPr="008F67CA">
        <w:t>Objective</w:t>
      </w:r>
      <w:bookmarkEnd w:id="2"/>
    </w:p>
    <w:p w14:paraId="36CE467B" w14:textId="62062B95" w:rsidR="00DB13A9" w:rsidRPr="004A1326" w:rsidRDefault="001F6720" w:rsidP="0075714E">
      <w:pPr>
        <w:jc w:val="both"/>
        <w:rPr>
          <w:color w:val="auto"/>
          <w:szCs w:val="24"/>
        </w:rPr>
      </w:pPr>
      <w:r w:rsidRPr="004A1326">
        <w:rPr>
          <w:color w:val="auto"/>
          <w:szCs w:val="24"/>
        </w:rPr>
        <w:t xml:space="preserve">The objective of this report is to </w:t>
      </w:r>
      <w:r w:rsidR="00D17A7E" w:rsidRPr="004A1326">
        <w:rPr>
          <w:color w:val="auto"/>
          <w:szCs w:val="24"/>
        </w:rPr>
        <w:t xml:space="preserve">explain the process </w:t>
      </w:r>
      <w:r w:rsidR="0075714E" w:rsidRPr="004A1326">
        <w:rPr>
          <w:color w:val="auto"/>
          <w:szCs w:val="24"/>
        </w:rPr>
        <w:t>that the team went through</w:t>
      </w:r>
      <w:r w:rsidR="00D17A7E" w:rsidRPr="004A1326">
        <w:rPr>
          <w:color w:val="auto"/>
          <w:szCs w:val="24"/>
        </w:rPr>
        <w:t xml:space="preserve"> in order to </w:t>
      </w:r>
      <w:r w:rsidRPr="004A1326">
        <w:rPr>
          <w:color w:val="auto"/>
          <w:szCs w:val="24"/>
        </w:rPr>
        <w:t>build a web</w:t>
      </w:r>
      <w:r w:rsidR="0075714E" w:rsidRPr="004A1326">
        <w:rPr>
          <w:color w:val="auto"/>
          <w:szCs w:val="24"/>
        </w:rPr>
        <w:t>site</w:t>
      </w:r>
      <w:r w:rsidR="00E33D94" w:rsidRPr="004A1326">
        <w:rPr>
          <w:color w:val="auto"/>
          <w:szCs w:val="24"/>
        </w:rPr>
        <w:t xml:space="preserve"> for </w:t>
      </w:r>
      <w:r w:rsidR="0075714E" w:rsidRPr="004A1326">
        <w:rPr>
          <w:color w:val="auto"/>
          <w:szCs w:val="24"/>
        </w:rPr>
        <w:t xml:space="preserve">users of the </w:t>
      </w:r>
      <w:r w:rsidR="006F1135" w:rsidRPr="004A1326">
        <w:rPr>
          <w:color w:val="auto"/>
          <w:szCs w:val="24"/>
        </w:rPr>
        <w:t>s</w:t>
      </w:r>
      <w:r w:rsidR="0075714E" w:rsidRPr="004A1326">
        <w:rPr>
          <w:color w:val="auto"/>
          <w:szCs w:val="24"/>
        </w:rPr>
        <w:t xml:space="preserve">mart </w:t>
      </w:r>
      <w:r w:rsidR="006F1135" w:rsidRPr="004A1326">
        <w:rPr>
          <w:color w:val="auto"/>
          <w:szCs w:val="24"/>
        </w:rPr>
        <w:t>m</w:t>
      </w:r>
      <w:r w:rsidR="0075714E" w:rsidRPr="004A1326">
        <w:rPr>
          <w:color w:val="auto"/>
          <w:szCs w:val="24"/>
        </w:rPr>
        <w:t xml:space="preserve">eters. </w:t>
      </w:r>
      <w:r w:rsidRPr="004A1326">
        <w:rPr>
          <w:color w:val="auto"/>
          <w:szCs w:val="24"/>
        </w:rPr>
        <w:t xml:space="preserve">The goal of the </w:t>
      </w:r>
      <w:r w:rsidR="005A0CBE" w:rsidRPr="004A1326">
        <w:rPr>
          <w:color w:val="auto"/>
          <w:szCs w:val="24"/>
        </w:rPr>
        <w:t xml:space="preserve">website </w:t>
      </w:r>
      <w:r w:rsidRPr="004A1326">
        <w:rPr>
          <w:color w:val="auto"/>
          <w:szCs w:val="24"/>
        </w:rPr>
        <w:t xml:space="preserve">is </w:t>
      </w:r>
      <w:r w:rsidR="0075714E" w:rsidRPr="004A1326">
        <w:rPr>
          <w:color w:val="auto"/>
          <w:szCs w:val="24"/>
        </w:rPr>
        <w:t xml:space="preserve">for users to have access to their energy consumption information regardless of where they are. Therefore, building a website will allow users to view their information </w:t>
      </w:r>
      <w:r w:rsidR="006F1135" w:rsidRPr="004A1326">
        <w:rPr>
          <w:color w:val="auto"/>
          <w:szCs w:val="24"/>
        </w:rPr>
        <w:t xml:space="preserve">without them having to be </w:t>
      </w:r>
      <w:r w:rsidR="00C80EDD" w:rsidRPr="004A1326">
        <w:rPr>
          <w:color w:val="auto"/>
          <w:szCs w:val="24"/>
        </w:rPr>
        <w:t>at home</w:t>
      </w:r>
      <w:r w:rsidR="006F1135" w:rsidRPr="004A1326">
        <w:rPr>
          <w:color w:val="auto"/>
          <w:szCs w:val="24"/>
        </w:rPr>
        <w:t xml:space="preserve"> and in front of the smart meter</w:t>
      </w:r>
      <w:r w:rsidR="0075714E" w:rsidRPr="004A1326">
        <w:rPr>
          <w:color w:val="auto"/>
          <w:szCs w:val="24"/>
        </w:rPr>
        <w:t>.</w:t>
      </w:r>
      <w:r w:rsidR="006F1135" w:rsidRPr="004A1326">
        <w:rPr>
          <w:color w:val="auto"/>
          <w:szCs w:val="24"/>
        </w:rPr>
        <w:t xml:space="preserve"> They will be able to access the</w:t>
      </w:r>
      <w:r w:rsidR="00302F73" w:rsidRPr="004A1326">
        <w:rPr>
          <w:color w:val="auto"/>
          <w:szCs w:val="24"/>
        </w:rPr>
        <w:t>ir</w:t>
      </w:r>
      <w:r w:rsidR="006F1135" w:rsidRPr="004A1326">
        <w:rPr>
          <w:color w:val="auto"/>
          <w:szCs w:val="24"/>
        </w:rPr>
        <w:t xml:space="preserve"> information </w:t>
      </w:r>
      <w:r w:rsidR="00C80EDD" w:rsidRPr="004A1326">
        <w:rPr>
          <w:color w:val="auto"/>
          <w:szCs w:val="24"/>
        </w:rPr>
        <w:t xml:space="preserve">from </w:t>
      </w:r>
      <w:r w:rsidR="006F1135" w:rsidRPr="004A1326">
        <w:rPr>
          <w:color w:val="auto"/>
          <w:szCs w:val="24"/>
        </w:rPr>
        <w:t>anywhere they want.</w:t>
      </w:r>
    </w:p>
    <w:p w14:paraId="270CB13D" w14:textId="049BC71D" w:rsidR="007129FC" w:rsidRPr="004A1326" w:rsidRDefault="00DB13A9" w:rsidP="007129FC">
      <w:pPr>
        <w:jc w:val="both"/>
        <w:rPr>
          <w:color w:val="auto"/>
          <w:szCs w:val="24"/>
        </w:rPr>
      </w:pPr>
      <w:r w:rsidRPr="004A1326">
        <w:rPr>
          <w:color w:val="auto"/>
          <w:szCs w:val="24"/>
        </w:rPr>
        <w:t xml:space="preserve">The group will </w:t>
      </w:r>
      <w:r w:rsidR="00A37DE5" w:rsidRPr="004A1326">
        <w:rPr>
          <w:color w:val="auto"/>
          <w:szCs w:val="24"/>
        </w:rPr>
        <w:t>build</w:t>
      </w:r>
      <w:r w:rsidRPr="004A1326">
        <w:rPr>
          <w:color w:val="auto"/>
          <w:szCs w:val="24"/>
        </w:rPr>
        <w:t xml:space="preserve"> this website </w:t>
      </w:r>
      <w:r w:rsidR="00A37DE5" w:rsidRPr="004A1326">
        <w:rPr>
          <w:color w:val="auto"/>
          <w:szCs w:val="24"/>
        </w:rPr>
        <w:t xml:space="preserve">with </w:t>
      </w:r>
      <w:r w:rsidRPr="004A1326">
        <w:rPr>
          <w:color w:val="auto"/>
          <w:szCs w:val="24"/>
        </w:rPr>
        <w:t xml:space="preserve">the Joules House </w:t>
      </w:r>
      <w:r w:rsidR="00A37DE5" w:rsidRPr="004A1326">
        <w:rPr>
          <w:color w:val="auto"/>
          <w:szCs w:val="24"/>
        </w:rPr>
        <w:t xml:space="preserve">in mind </w:t>
      </w:r>
      <w:r w:rsidRPr="004A1326">
        <w:rPr>
          <w:color w:val="auto"/>
          <w:szCs w:val="24"/>
        </w:rPr>
        <w:t>since the data that is given to them</w:t>
      </w:r>
      <w:r w:rsidR="00E27295" w:rsidRPr="004A1326">
        <w:rPr>
          <w:color w:val="auto"/>
          <w:szCs w:val="24"/>
        </w:rPr>
        <w:t xml:space="preserve"> is Joules House’s energy consumption</w:t>
      </w:r>
      <w:r w:rsidRPr="004A1326">
        <w:rPr>
          <w:color w:val="auto"/>
          <w:szCs w:val="24"/>
        </w:rPr>
        <w:t xml:space="preserve">. </w:t>
      </w:r>
      <w:r w:rsidR="007129FC" w:rsidRPr="004A1326">
        <w:rPr>
          <w:color w:val="auto"/>
          <w:szCs w:val="24"/>
        </w:rPr>
        <w:t xml:space="preserve">The main objectives of this project </w:t>
      </w:r>
      <w:r w:rsidR="00D01FD3" w:rsidRPr="004A1326">
        <w:rPr>
          <w:color w:val="auto"/>
          <w:szCs w:val="24"/>
        </w:rPr>
        <w:t>are</w:t>
      </w:r>
      <w:r w:rsidR="007129FC" w:rsidRPr="004A1326">
        <w:rPr>
          <w:color w:val="auto"/>
          <w:szCs w:val="24"/>
        </w:rPr>
        <w:t xml:space="preserve"> to show the user information regarding </w:t>
      </w:r>
      <w:r w:rsidRPr="004A1326">
        <w:rPr>
          <w:color w:val="auto"/>
          <w:szCs w:val="24"/>
        </w:rPr>
        <w:t>hourly and instantaneous electricity and gas consumption for the lab, a comparison between today and yesterday’s energy consumption, and a prediction of tomorrows energy consumption depending on tomorrows weather forecast.</w:t>
      </w:r>
      <w:r w:rsidR="00744F14" w:rsidRPr="004A1326">
        <w:rPr>
          <w:color w:val="auto"/>
          <w:szCs w:val="24"/>
        </w:rPr>
        <w:t xml:space="preserve"> </w:t>
      </w:r>
      <w:r w:rsidR="007129FC" w:rsidRPr="004A1326">
        <w:rPr>
          <w:color w:val="auto"/>
          <w:szCs w:val="24"/>
        </w:rPr>
        <w:t>However, extra features will be added, depending on the extra time the team has.</w:t>
      </w:r>
    </w:p>
    <w:p w14:paraId="38CDF760" w14:textId="67BA19E9" w:rsidR="000635D0" w:rsidRPr="004A1326" w:rsidRDefault="00F37531" w:rsidP="000635D0">
      <w:pPr>
        <w:jc w:val="both"/>
        <w:rPr>
          <w:color w:val="auto"/>
          <w:szCs w:val="24"/>
        </w:rPr>
      </w:pPr>
      <w:r w:rsidRPr="004A1326">
        <w:rPr>
          <w:color w:val="auto"/>
          <w:szCs w:val="24"/>
        </w:rPr>
        <w:t xml:space="preserve">In order to do this, </w:t>
      </w:r>
      <w:r w:rsidR="00C8406F" w:rsidRPr="004A1326">
        <w:rPr>
          <w:color w:val="auto"/>
          <w:szCs w:val="24"/>
        </w:rPr>
        <w:t>the team</w:t>
      </w:r>
      <w:r w:rsidRPr="004A1326">
        <w:rPr>
          <w:color w:val="auto"/>
          <w:szCs w:val="24"/>
        </w:rPr>
        <w:t xml:space="preserve"> will need to </w:t>
      </w:r>
      <w:r w:rsidR="00E27295" w:rsidRPr="004A1326">
        <w:rPr>
          <w:color w:val="auto"/>
          <w:szCs w:val="24"/>
        </w:rPr>
        <w:t>break down</w:t>
      </w:r>
      <w:r w:rsidRPr="004A1326">
        <w:rPr>
          <w:color w:val="auto"/>
          <w:szCs w:val="24"/>
        </w:rPr>
        <w:t xml:space="preserve"> the requirements and</w:t>
      </w:r>
      <w:r w:rsidR="00786026" w:rsidRPr="004A1326">
        <w:rPr>
          <w:color w:val="auto"/>
          <w:szCs w:val="24"/>
        </w:rPr>
        <w:t xml:space="preserve"> take a methodical approach in order to achieve a well-designed project</w:t>
      </w:r>
      <w:r w:rsidRPr="004A1326">
        <w:rPr>
          <w:color w:val="auto"/>
          <w:szCs w:val="24"/>
        </w:rPr>
        <w:t xml:space="preserve">. </w:t>
      </w:r>
      <w:r w:rsidR="00744F14" w:rsidRPr="004A1326">
        <w:rPr>
          <w:color w:val="auto"/>
          <w:szCs w:val="24"/>
        </w:rPr>
        <w:t xml:space="preserve">The team </w:t>
      </w:r>
      <w:r w:rsidRPr="004A1326">
        <w:rPr>
          <w:color w:val="auto"/>
          <w:szCs w:val="24"/>
        </w:rPr>
        <w:t xml:space="preserve">will be using </w:t>
      </w:r>
      <w:r w:rsidR="0041692F" w:rsidRPr="004A1326">
        <w:rPr>
          <w:color w:val="auto"/>
          <w:szCs w:val="24"/>
        </w:rPr>
        <w:t>Unified Modelling Language (</w:t>
      </w:r>
      <w:r w:rsidRPr="004A1326">
        <w:rPr>
          <w:color w:val="auto"/>
          <w:szCs w:val="24"/>
        </w:rPr>
        <w:t>UML</w:t>
      </w:r>
      <w:r w:rsidR="0041692F" w:rsidRPr="004A1326">
        <w:rPr>
          <w:color w:val="auto"/>
          <w:szCs w:val="24"/>
        </w:rPr>
        <w:t xml:space="preserve">) to do </w:t>
      </w:r>
      <w:r w:rsidR="00744F14" w:rsidRPr="004A1326">
        <w:rPr>
          <w:color w:val="auto"/>
          <w:szCs w:val="24"/>
        </w:rPr>
        <w:t xml:space="preserve">some of the design </w:t>
      </w:r>
      <w:r w:rsidR="00786026" w:rsidRPr="004A1326">
        <w:rPr>
          <w:color w:val="auto"/>
          <w:szCs w:val="24"/>
        </w:rPr>
        <w:t xml:space="preserve">which will be shown </w:t>
      </w:r>
      <w:r w:rsidR="00C8406F" w:rsidRPr="004A1326">
        <w:rPr>
          <w:color w:val="auto"/>
          <w:szCs w:val="24"/>
        </w:rPr>
        <w:t>later</w:t>
      </w:r>
      <w:r w:rsidR="007833F0" w:rsidRPr="004A1326">
        <w:rPr>
          <w:color w:val="auto"/>
          <w:szCs w:val="24"/>
        </w:rPr>
        <w:t xml:space="preserve"> in the </w:t>
      </w:r>
      <w:r w:rsidR="00786026" w:rsidRPr="004A1326">
        <w:rPr>
          <w:color w:val="auto"/>
          <w:szCs w:val="24"/>
        </w:rPr>
        <w:t>report.</w:t>
      </w:r>
      <w:r w:rsidR="00573D23" w:rsidRPr="004A1326">
        <w:rPr>
          <w:color w:val="auto"/>
          <w:szCs w:val="24"/>
        </w:rPr>
        <w:t xml:space="preserve"> The team will also be working in scrum in order to achieve the objectives of this project.</w:t>
      </w:r>
    </w:p>
    <w:p w14:paraId="641DFB0D" w14:textId="7052056C" w:rsidR="000635D0" w:rsidRDefault="000635D0" w:rsidP="000635D0">
      <w:pPr>
        <w:pStyle w:val="Heading2"/>
      </w:pPr>
      <w:bookmarkStart w:id="3" w:name="_Toc535916112"/>
      <w:r>
        <w:lastRenderedPageBreak/>
        <w:t>requirement</w:t>
      </w:r>
      <w:bookmarkEnd w:id="3"/>
    </w:p>
    <w:p w14:paraId="06B1E443" w14:textId="718E8154" w:rsidR="00827030" w:rsidRDefault="002271AD" w:rsidP="00827030">
      <w:pPr>
        <w:jc w:val="both"/>
        <w:rPr>
          <w:rFonts w:asciiTheme="majorHAnsi" w:eastAsiaTheme="majorEastAsia" w:hAnsiTheme="majorHAnsi" w:cstheme="majorBidi"/>
          <w:color w:val="007789" w:themeColor="accent1" w:themeShade="BF"/>
          <w:sz w:val="32"/>
        </w:rPr>
      </w:pPr>
      <w:r w:rsidRPr="004A1326">
        <w:rPr>
          <w:color w:val="auto"/>
        </w:rPr>
        <w:t xml:space="preserve">The </w:t>
      </w:r>
      <w:r w:rsidR="00E603FB" w:rsidRPr="004A1326">
        <w:rPr>
          <w:color w:val="auto"/>
        </w:rPr>
        <w:t>purpose</w:t>
      </w:r>
      <w:r w:rsidRPr="004A1326">
        <w:rPr>
          <w:color w:val="auto"/>
        </w:rPr>
        <w:t xml:space="preserve"> of th</w:t>
      </w:r>
      <w:r w:rsidR="00E603FB" w:rsidRPr="004A1326">
        <w:rPr>
          <w:color w:val="auto"/>
        </w:rPr>
        <w:t>is</w:t>
      </w:r>
      <w:r w:rsidRPr="004A1326">
        <w:rPr>
          <w:color w:val="auto"/>
        </w:rPr>
        <w:t xml:space="preserve"> project is to deliver a product that the client </w:t>
      </w:r>
      <w:r w:rsidR="00E603FB" w:rsidRPr="004A1326">
        <w:rPr>
          <w:color w:val="auto"/>
        </w:rPr>
        <w:t>will be</w:t>
      </w:r>
      <w:r w:rsidRPr="004A1326">
        <w:rPr>
          <w:color w:val="auto"/>
        </w:rPr>
        <w:t xml:space="preserve"> happy with. In order to do so, the team must understand what the client wants and break those down into requirements</w:t>
      </w:r>
      <w:r w:rsidR="00E603FB" w:rsidRPr="004A1326">
        <w:rPr>
          <w:color w:val="auto"/>
        </w:rPr>
        <w:t xml:space="preserve"> which can be viewed as features</w:t>
      </w:r>
      <w:r w:rsidRPr="004A1326">
        <w:rPr>
          <w:color w:val="auto"/>
        </w:rPr>
        <w:t>.</w:t>
      </w:r>
      <w:r w:rsidR="00E603FB" w:rsidRPr="004A1326">
        <w:rPr>
          <w:color w:val="auto"/>
        </w:rPr>
        <w:t xml:space="preserve"> These features need to be broken down into small tasks that can be done by individual members.</w:t>
      </w:r>
      <w:r w:rsidR="004837E8" w:rsidRPr="004A1326">
        <w:rPr>
          <w:color w:val="auto"/>
        </w:rPr>
        <w:t xml:space="preserve"> </w:t>
      </w:r>
      <w:r w:rsidR="00D71F26" w:rsidRPr="004A1326">
        <w:rPr>
          <w:color w:val="auto"/>
        </w:rPr>
        <w:t>Alongside</w:t>
      </w:r>
      <w:r w:rsidR="004837E8" w:rsidRPr="004A1326">
        <w:rPr>
          <w:color w:val="auto"/>
        </w:rPr>
        <w:t xml:space="preserve"> that, the website should be easy to </w:t>
      </w:r>
      <w:r w:rsidR="00D71F26" w:rsidRPr="004A1326">
        <w:rPr>
          <w:color w:val="auto"/>
        </w:rPr>
        <w:t xml:space="preserve">access, easy to </w:t>
      </w:r>
      <w:r w:rsidR="004837E8" w:rsidRPr="004A1326">
        <w:rPr>
          <w:color w:val="auto"/>
        </w:rPr>
        <w:t>use</w:t>
      </w:r>
      <w:r w:rsidR="00D71F26" w:rsidRPr="004A1326">
        <w:rPr>
          <w:color w:val="auto"/>
        </w:rPr>
        <w:t>,</w:t>
      </w:r>
      <w:r w:rsidR="00980564" w:rsidRPr="004A1326">
        <w:rPr>
          <w:color w:val="auto"/>
        </w:rPr>
        <w:t xml:space="preserve"> </w:t>
      </w:r>
      <w:r w:rsidR="00D71F26" w:rsidRPr="004A1326">
        <w:rPr>
          <w:color w:val="auto"/>
        </w:rPr>
        <w:t>responsive, and accessible to everyone.</w:t>
      </w:r>
      <w:r w:rsidR="00557D0A" w:rsidRPr="004A1326">
        <w:rPr>
          <w:color w:val="auto"/>
        </w:rPr>
        <w:t xml:space="preserve"> </w:t>
      </w:r>
      <w:r w:rsidR="00876365" w:rsidRPr="004A1326">
        <w:rPr>
          <w:color w:val="auto"/>
        </w:rPr>
        <w:t xml:space="preserve">It </w:t>
      </w:r>
      <w:r w:rsidR="00557D0A" w:rsidRPr="004A1326">
        <w:rPr>
          <w:color w:val="auto"/>
        </w:rPr>
        <w:t xml:space="preserve">should </w:t>
      </w:r>
      <w:r w:rsidR="00876365" w:rsidRPr="004A1326">
        <w:rPr>
          <w:color w:val="auto"/>
        </w:rPr>
        <w:t xml:space="preserve">also </w:t>
      </w:r>
      <w:r w:rsidR="00557D0A" w:rsidRPr="004A1326">
        <w:rPr>
          <w:color w:val="auto"/>
        </w:rPr>
        <w:t xml:space="preserve">have features that </w:t>
      </w:r>
      <w:r w:rsidR="008875FA" w:rsidRPr="004A1326">
        <w:rPr>
          <w:color w:val="auto"/>
        </w:rPr>
        <w:t>will make the user access the website and make them a frequent user</w:t>
      </w:r>
      <w:r w:rsidR="00557D0A" w:rsidRPr="004A1326">
        <w:rPr>
          <w:color w:val="auto"/>
        </w:rPr>
        <w:t>. Therefore, the team will have to add additional features in order to make it interesting and worthwhile for users to use.</w:t>
      </w:r>
      <w:r w:rsidR="00827030">
        <w:br w:type="page"/>
      </w:r>
    </w:p>
    <w:sdt>
      <w:sdtPr>
        <w:rPr>
          <w:rFonts w:asciiTheme="minorHAnsi" w:eastAsiaTheme="minorHAnsi" w:hAnsiTheme="minorHAnsi" w:cstheme="minorBidi"/>
          <w:color w:val="595959" w:themeColor="text1" w:themeTint="A6"/>
          <w:sz w:val="22"/>
          <w:szCs w:val="22"/>
        </w:rPr>
        <w:id w:val="-1971893645"/>
        <w:docPartObj>
          <w:docPartGallery w:val="Table of Contents"/>
          <w:docPartUnique/>
        </w:docPartObj>
      </w:sdtPr>
      <w:sdtEndPr>
        <w:rPr>
          <w:b/>
          <w:bCs/>
          <w:noProof/>
        </w:rPr>
      </w:sdtEndPr>
      <w:sdtContent>
        <w:p w14:paraId="65CF82D7" w14:textId="27F6E1A9" w:rsidR="00827030" w:rsidRDefault="00827030">
          <w:pPr>
            <w:pStyle w:val="TOCHeading"/>
          </w:pPr>
          <w:r>
            <w:t>Table of Contents</w:t>
          </w:r>
        </w:p>
        <w:p w14:paraId="39583543" w14:textId="7197103A" w:rsidR="00827030" w:rsidRDefault="00827030">
          <w:pPr>
            <w:pStyle w:val="TOC1"/>
            <w:rPr>
              <w:rFonts w:eastAsiaTheme="minorEastAsia"/>
              <w:b w:val="0"/>
              <w:color w:val="auto"/>
              <w:lang w:val="en-GB" w:eastAsia="en-GB"/>
            </w:rPr>
          </w:pPr>
          <w:r>
            <w:rPr>
              <w:bCs/>
            </w:rPr>
            <w:fldChar w:fldCharType="begin"/>
          </w:r>
          <w:r>
            <w:rPr>
              <w:bCs/>
            </w:rPr>
            <w:instrText xml:space="preserve"> TOC \o "1-3" \h \z \u </w:instrText>
          </w:r>
          <w:r>
            <w:rPr>
              <w:bCs/>
            </w:rPr>
            <w:fldChar w:fldCharType="separate"/>
          </w:r>
          <w:hyperlink w:anchor="_Toc535916109" w:history="1">
            <w:r w:rsidRPr="007B09FA">
              <w:rPr>
                <w:rStyle w:val="Hyperlink"/>
              </w:rPr>
              <w:t>Executive Summary</w:t>
            </w:r>
            <w:r>
              <w:rPr>
                <w:webHidden/>
              </w:rPr>
              <w:tab/>
            </w:r>
            <w:r>
              <w:rPr>
                <w:webHidden/>
              </w:rPr>
              <w:fldChar w:fldCharType="begin"/>
            </w:r>
            <w:r>
              <w:rPr>
                <w:webHidden/>
              </w:rPr>
              <w:instrText xml:space="preserve"> PAGEREF _Toc535916109 \h </w:instrText>
            </w:r>
            <w:r>
              <w:rPr>
                <w:webHidden/>
              </w:rPr>
            </w:r>
            <w:r>
              <w:rPr>
                <w:webHidden/>
              </w:rPr>
              <w:fldChar w:fldCharType="separate"/>
            </w:r>
            <w:r w:rsidR="001E52D3">
              <w:rPr>
                <w:webHidden/>
              </w:rPr>
              <w:t>1</w:t>
            </w:r>
            <w:r>
              <w:rPr>
                <w:webHidden/>
              </w:rPr>
              <w:fldChar w:fldCharType="end"/>
            </w:r>
          </w:hyperlink>
        </w:p>
        <w:p w14:paraId="08001A8B" w14:textId="4DF56B6B" w:rsidR="00827030" w:rsidRDefault="00C77017">
          <w:pPr>
            <w:pStyle w:val="TOC2"/>
            <w:tabs>
              <w:tab w:val="right" w:leader="dot" w:pos="8630"/>
            </w:tabs>
            <w:rPr>
              <w:rFonts w:eastAsiaTheme="minorEastAsia"/>
              <w:noProof/>
              <w:color w:val="auto"/>
              <w:lang w:val="en-GB" w:eastAsia="en-GB"/>
            </w:rPr>
          </w:pPr>
          <w:hyperlink w:anchor="_Toc535916110" w:history="1">
            <w:r w:rsidR="00827030" w:rsidRPr="007B09FA">
              <w:rPr>
                <w:rStyle w:val="Hyperlink"/>
                <w:noProof/>
              </w:rPr>
              <w:t>Overview</w:t>
            </w:r>
            <w:r w:rsidR="00827030">
              <w:rPr>
                <w:noProof/>
                <w:webHidden/>
              </w:rPr>
              <w:tab/>
            </w:r>
            <w:r w:rsidR="00827030">
              <w:rPr>
                <w:noProof/>
                <w:webHidden/>
              </w:rPr>
              <w:fldChar w:fldCharType="begin"/>
            </w:r>
            <w:r w:rsidR="00827030">
              <w:rPr>
                <w:noProof/>
                <w:webHidden/>
              </w:rPr>
              <w:instrText xml:space="preserve"> PAGEREF _Toc535916110 \h </w:instrText>
            </w:r>
            <w:r w:rsidR="00827030">
              <w:rPr>
                <w:noProof/>
                <w:webHidden/>
              </w:rPr>
            </w:r>
            <w:r w:rsidR="00827030">
              <w:rPr>
                <w:noProof/>
                <w:webHidden/>
              </w:rPr>
              <w:fldChar w:fldCharType="separate"/>
            </w:r>
            <w:r w:rsidR="001E52D3">
              <w:rPr>
                <w:noProof/>
                <w:webHidden/>
              </w:rPr>
              <w:t>1</w:t>
            </w:r>
            <w:r w:rsidR="00827030">
              <w:rPr>
                <w:noProof/>
                <w:webHidden/>
              </w:rPr>
              <w:fldChar w:fldCharType="end"/>
            </w:r>
          </w:hyperlink>
        </w:p>
        <w:p w14:paraId="0706F9C0" w14:textId="7A43C4E1" w:rsidR="00827030" w:rsidRDefault="00C77017">
          <w:pPr>
            <w:pStyle w:val="TOC2"/>
            <w:tabs>
              <w:tab w:val="right" w:leader="dot" w:pos="8630"/>
            </w:tabs>
            <w:rPr>
              <w:rFonts w:eastAsiaTheme="minorEastAsia"/>
              <w:noProof/>
              <w:color w:val="auto"/>
              <w:lang w:val="en-GB" w:eastAsia="en-GB"/>
            </w:rPr>
          </w:pPr>
          <w:hyperlink w:anchor="_Toc535916111" w:history="1">
            <w:r w:rsidR="00827030" w:rsidRPr="007B09FA">
              <w:rPr>
                <w:rStyle w:val="Hyperlink"/>
                <w:noProof/>
              </w:rPr>
              <w:t>Objective</w:t>
            </w:r>
            <w:r w:rsidR="00827030">
              <w:rPr>
                <w:noProof/>
                <w:webHidden/>
              </w:rPr>
              <w:tab/>
            </w:r>
            <w:r w:rsidR="00827030">
              <w:rPr>
                <w:noProof/>
                <w:webHidden/>
              </w:rPr>
              <w:fldChar w:fldCharType="begin"/>
            </w:r>
            <w:r w:rsidR="00827030">
              <w:rPr>
                <w:noProof/>
                <w:webHidden/>
              </w:rPr>
              <w:instrText xml:space="preserve"> PAGEREF _Toc535916111 \h </w:instrText>
            </w:r>
            <w:r w:rsidR="00827030">
              <w:rPr>
                <w:noProof/>
                <w:webHidden/>
              </w:rPr>
            </w:r>
            <w:r w:rsidR="00827030">
              <w:rPr>
                <w:noProof/>
                <w:webHidden/>
              </w:rPr>
              <w:fldChar w:fldCharType="separate"/>
            </w:r>
            <w:r w:rsidR="001E52D3">
              <w:rPr>
                <w:noProof/>
                <w:webHidden/>
              </w:rPr>
              <w:t>1</w:t>
            </w:r>
            <w:r w:rsidR="00827030">
              <w:rPr>
                <w:noProof/>
                <w:webHidden/>
              </w:rPr>
              <w:fldChar w:fldCharType="end"/>
            </w:r>
          </w:hyperlink>
        </w:p>
        <w:p w14:paraId="31A7F785" w14:textId="2BF1BD19" w:rsidR="00827030" w:rsidRDefault="00C77017">
          <w:pPr>
            <w:pStyle w:val="TOC2"/>
            <w:tabs>
              <w:tab w:val="right" w:leader="dot" w:pos="8630"/>
            </w:tabs>
            <w:rPr>
              <w:rFonts w:eastAsiaTheme="minorEastAsia"/>
              <w:noProof/>
              <w:color w:val="auto"/>
              <w:lang w:val="en-GB" w:eastAsia="en-GB"/>
            </w:rPr>
          </w:pPr>
          <w:hyperlink w:anchor="_Toc535916112" w:history="1">
            <w:r w:rsidR="00827030" w:rsidRPr="007B09FA">
              <w:rPr>
                <w:rStyle w:val="Hyperlink"/>
                <w:noProof/>
              </w:rPr>
              <w:t>requirement</w:t>
            </w:r>
            <w:r w:rsidR="00827030">
              <w:rPr>
                <w:noProof/>
                <w:webHidden/>
              </w:rPr>
              <w:tab/>
            </w:r>
            <w:r w:rsidR="00827030">
              <w:rPr>
                <w:noProof/>
                <w:webHidden/>
              </w:rPr>
              <w:fldChar w:fldCharType="begin"/>
            </w:r>
            <w:r w:rsidR="00827030">
              <w:rPr>
                <w:noProof/>
                <w:webHidden/>
              </w:rPr>
              <w:instrText xml:space="preserve"> PAGEREF _Toc535916112 \h </w:instrText>
            </w:r>
            <w:r w:rsidR="00827030">
              <w:rPr>
                <w:noProof/>
                <w:webHidden/>
              </w:rPr>
            </w:r>
            <w:r w:rsidR="00827030">
              <w:rPr>
                <w:noProof/>
                <w:webHidden/>
              </w:rPr>
              <w:fldChar w:fldCharType="separate"/>
            </w:r>
            <w:r w:rsidR="001E52D3">
              <w:rPr>
                <w:noProof/>
                <w:webHidden/>
              </w:rPr>
              <w:t>2</w:t>
            </w:r>
            <w:r w:rsidR="00827030">
              <w:rPr>
                <w:noProof/>
                <w:webHidden/>
              </w:rPr>
              <w:fldChar w:fldCharType="end"/>
            </w:r>
          </w:hyperlink>
        </w:p>
        <w:p w14:paraId="13CF68B5" w14:textId="5F5517FD" w:rsidR="00827030" w:rsidRDefault="00C77017">
          <w:pPr>
            <w:pStyle w:val="TOC1"/>
            <w:rPr>
              <w:rFonts w:eastAsiaTheme="minorEastAsia"/>
              <w:b w:val="0"/>
              <w:color w:val="auto"/>
              <w:lang w:val="en-GB" w:eastAsia="en-GB"/>
            </w:rPr>
          </w:pPr>
          <w:hyperlink w:anchor="_Toc535916113" w:history="1">
            <w:r w:rsidR="00827030" w:rsidRPr="007B09FA">
              <w:rPr>
                <w:rStyle w:val="Hyperlink"/>
              </w:rPr>
              <w:t>Introduction</w:t>
            </w:r>
            <w:r w:rsidR="00827030">
              <w:rPr>
                <w:webHidden/>
              </w:rPr>
              <w:tab/>
            </w:r>
            <w:r w:rsidR="00827030">
              <w:rPr>
                <w:webHidden/>
              </w:rPr>
              <w:fldChar w:fldCharType="begin"/>
            </w:r>
            <w:r w:rsidR="00827030">
              <w:rPr>
                <w:webHidden/>
              </w:rPr>
              <w:instrText xml:space="preserve"> PAGEREF _Toc535916113 \h </w:instrText>
            </w:r>
            <w:r w:rsidR="00827030">
              <w:rPr>
                <w:webHidden/>
              </w:rPr>
            </w:r>
            <w:r w:rsidR="00827030">
              <w:rPr>
                <w:webHidden/>
              </w:rPr>
              <w:fldChar w:fldCharType="separate"/>
            </w:r>
            <w:r w:rsidR="001E52D3">
              <w:rPr>
                <w:webHidden/>
              </w:rPr>
              <w:t>5</w:t>
            </w:r>
            <w:r w:rsidR="00827030">
              <w:rPr>
                <w:webHidden/>
              </w:rPr>
              <w:fldChar w:fldCharType="end"/>
            </w:r>
          </w:hyperlink>
        </w:p>
        <w:p w14:paraId="16F0B4DC" w14:textId="5B7030BF" w:rsidR="00827030" w:rsidRDefault="00C77017">
          <w:pPr>
            <w:pStyle w:val="TOC2"/>
            <w:tabs>
              <w:tab w:val="right" w:leader="dot" w:pos="8630"/>
            </w:tabs>
            <w:rPr>
              <w:rFonts w:eastAsiaTheme="minorEastAsia"/>
              <w:noProof/>
              <w:color w:val="auto"/>
              <w:lang w:val="en-GB" w:eastAsia="en-GB"/>
            </w:rPr>
          </w:pPr>
          <w:hyperlink w:anchor="_Toc535916114" w:history="1">
            <w:r w:rsidR="00827030" w:rsidRPr="007B09FA">
              <w:rPr>
                <w:rStyle w:val="Hyperlink"/>
                <w:noProof/>
              </w:rPr>
              <w:t>Motivation</w:t>
            </w:r>
            <w:r w:rsidR="00827030">
              <w:rPr>
                <w:noProof/>
                <w:webHidden/>
              </w:rPr>
              <w:tab/>
            </w:r>
            <w:r w:rsidR="00827030">
              <w:rPr>
                <w:noProof/>
                <w:webHidden/>
              </w:rPr>
              <w:fldChar w:fldCharType="begin"/>
            </w:r>
            <w:r w:rsidR="00827030">
              <w:rPr>
                <w:noProof/>
                <w:webHidden/>
              </w:rPr>
              <w:instrText xml:space="preserve"> PAGEREF _Toc535916114 \h </w:instrText>
            </w:r>
            <w:r w:rsidR="00827030">
              <w:rPr>
                <w:noProof/>
                <w:webHidden/>
              </w:rPr>
            </w:r>
            <w:r w:rsidR="00827030">
              <w:rPr>
                <w:noProof/>
                <w:webHidden/>
              </w:rPr>
              <w:fldChar w:fldCharType="separate"/>
            </w:r>
            <w:r w:rsidR="001E52D3">
              <w:rPr>
                <w:noProof/>
                <w:webHidden/>
              </w:rPr>
              <w:t>5</w:t>
            </w:r>
            <w:r w:rsidR="00827030">
              <w:rPr>
                <w:noProof/>
                <w:webHidden/>
              </w:rPr>
              <w:fldChar w:fldCharType="end"/>
            </w:r>
          </w:hyperlink>
        </w:p>
        <w:p w14:paraId="2B570BE1" w14:textId="12488939" w:rsidR="00827030" w:rsidRDefault="00C77017">
          <w:pPr>
            <w:pStyle w:val="TOC2"/>
            <w:tabs>
              <w:tab w:val="right" w:leader="dot" w:pos="8630"/>
            </w:tabs>
            <w:rPr>
              <w:rFonts w:eastAsiaTheme="minorEastAsia"/>
              <w:noProof/>
              <w:color w:val="auto"/>
              <w:lang w:val="en-GB" w:eastAsia="en-GB"/>
            </w:rPr>
          </w:pPr>
          <w:hyperlink w:anchor="_Toc535916115" w:history="1">
            <w:r w:rsidR="00827030">
              <w:rPr>
                <w:rStyle w:val="Hyperlink"/>
                <w:noProof/>
              </w:rPr>
              <w:t>R</w:t>
            </w:r>
            <w:r w:rsidR="00827030" w:rsidRPr="007B09FA">
              <w:rPr>
                <w:rStyle w:val="Hyperlink"/>
                <w:noProof/>
              </w:rPr>
              <w:t>eport structure</w:t>
            </w:r>
            <w:r w:rsidR="00827030">
              <w:rPr>
                <w:noProof/>
                <w:webHidden/>
              </w:rPr>
              <w:tab/>
            </w:r>
            <w:r w:rsidR="00827030">
              <w:rPr>
                <w:noProof/>
                <w:webHidden/>
              </w:rPr>
              <w:fldChar w:fldCharType="begin"/>
            </w:r>
            <w:r w:rsidR="00827030">
              <w:rPr>
                <w:noProof/>
                <w:webHidden/>
              </w:rPr>
              <w:instrText xml:space="preserve"> PAGEREF _Toc535916115 \h </w:instrText>
            </w:r>
            <w:r w:rsidR="00827030">
              <w:rPr>
                <w:noProof/>
                <w:webHidden/>
              </w:rPr>
            </w:r>
            <w:r w:rsidR="00827030">
              <w:rPr>
                <w:noProof/>
                <w:webHidden/>
              </w:rPr>
              <w:fldChar w:fldCharType="separate"/>
            </w:r>
            <w:r w:rsidR="001E52D3">
              <w:rPr>
                <w:noProof/>
                <w:webHidden/>
              </w:rPr>
              <w:t>5</w:t>
            </w:r>
            <w:r w:rsidR="00827030">
              <w:rPr>
                <w:noProof/>
                <w:webHidden/>
              </w:rPr>
              <w:fldChar w:fldCharType="end"/>
            </w:r>
          </w:hyperlink>
        </w:p>
        <w:p w14:paraId="456F73CE" w14:textId="3BC6C954" w:rsidR="00827030" w:rsidRDefault="00C77017">
          <w:pPr>
            <w:pStyle w:val="TOC1"/>
            <w:rPr>
              <w:rFonts w:eastAsiaTheme="minorEastAsia"/>
              <w:b w:val="0"/>
              <w:color w:val="auto"/>
              <w:lang w:val="en-GB" w:eastAsia="en-GB"/>
            </w:rPr>
          </w:pPr>
          <w:hyperlink w:anchor="_Toc535916116" w:history="1">
            <w:r w:rsidR="00827030" w:rsidRPr="007B09FA">
              <w:rPr>
                <w:rStyle w:val="Hyperlink"/>
              </w:rPr>
              <w:t>Research</w:t>
            </w:r>
            <w:r w:rsidR="00827030">
              <w:rPr>
                <w:webHidden/>
              </w:rPr>
              <w:tab/>
            </w:r>
            <w:r w:rsidR="00827030">
              <w:rPr>
                <w:webHidden/>
              </w:rPr>
              <w:fldChar w:fldCharType="begin"/>
            </w:r>
            <w:r w:rsidR="00827030">
              <w:rPr>
                <w:webHidden/>
              </w:rPr>
              <w:instrText xml:space="preserve"> PAGEREF _Toc535916116 \h </w:instrText>
            </w:r>
            <w:r w:rsidR="00827030">
              <w:rPr>
                <w:webHidden/>
              </w:rPr>
            </w:r>
            <w:r w:rsidR="00827030">
              <w:rPr>
                <w:webHidden/>
              </w:rPr>
              <w:fldChar w:fldCharType="separate"/>
            </w:r>
            <w:r w:rsidR="001E52D3">
              <w:rPr>
                <w:webHidden/>
              </w:rPr>
              <w:t>6</w:t>
            </w:r>
            <w:r w:rsidR="00827030">
              <w:rPr>
                <w:webHidden/>
              </w:rPr>
              <w:fldChar w:fldCharType="end"/>
            </w:r>
          </w:hyperlink>
        </w:p>
        <w:p w14:paraId="530521F3" w14:textId="6106C606" w:rsidR="00827030" w:rsidRDefault="00C77017" w:rsidP="00827030">
          <w:pPr>
            <w:pStyle w:val="TOC2"/>
            <w:tabs>
              <w:tab w:val="right" w:leader="dot" w:pos="8630"/>
            </w:tabs>
            <w:rPr>
              <w:rFonts w:eastAsiaTheme="minorEastAsia"/>
              <w:noProof/>
              <w:color w:val="auto"/>
              <w:lang w:val="en-GB" w:eastAsia="en-GB"/>
            </w:rPr>
          </w:pPr>
          <w:hyperlink w:anchor="_Toc535916117" w:history="1">
            <w:r w:rsidR="00827030" w:rsidRPr="007B09FA">
              <w:rPr>
                <w:rStyle w:val="Hyperlink"/>
                <w:noProof/>
              </w:rPr>
              <w:t>UX Desgin</w:t>
            </w:r>
            <w:r w:rsidR="00827030">
              <w:rPr>
                <w:noProof/>
                <w:webHidden/>
              </w:rPr>
              <w:tab/>
            </w:r>
            <w:r w:rsidR="00827030">
              <w:rPr>
                <w:noProof/>
                <w:webHidden/>
              </w:rPr>
              <w:fldChar w:fldCharType="begin"/>
            </w:r>
            <w:r w:rsidR="00827030">
              <w:rPr>
                <w:noProof/>
                <w:webHidden/>
              </w:rPr>
              <w:instrText xml:space="preserve"> PAGEREF _Toc535916117 \h </w:instrText>
            </w:r>
            <w:r w:rsidR="00827030">
              <w:rPr>
                <w:noProof/>
                <w:webHidden/>
              </w:rPr>
            </w:r>
            <w:r w:rsidR="00827030">
              <w:rPr>
                <w:noProof/>
                <w:webHidden/>
              </w:rPr>
              <w:fldChar w:fldCharType="separate"/>
            </w:r>
            <w:r w:rsidR="001E52D3">
              <w:rPr>
                <w:noProof/>
                <w:webHidden/>
              </w:rPr>
              <w:t>6</w:t>
            </w:r>
            <w:r w:rsidR="00827030">
              <w:rPr>
                <w:noProof/>
                <w:webHidden/>
              </w:rPr>
              <w:fldChar w:fldCharType="end"/>
            </w:r>
          </w:hyperlink>
        </w:p>
        <w:p w14:paraId="1AE994D7" w14:textId="650E24D4" w:rsidR="00827030" w:rsidRDefault="00C77017" w:rsidP="00827030">
          <w:pPr>
            <w:pStyle w:val="TOC2"/>
            <w:tabs>
              <w:tab w:val="right" w:leader="dot" w:pos="8630"/>
            </w:tabs>
            <w:rPr>
              <w:rFonts w:eastAsiaTheme="minorEastAsia"/>
              <w:noProof/>
              <w:color w:val="auto"/>
              <w:lang w:val="en-GB" w:eastAsia="en-GB"/>
            </w:rPr>
          </w:pPr>
          <w:hyperlink w:anchor="_Toc535916122" w:history="1">
            <w:r w:rsidR="00827030" w:rsidRPr="007B09FA">
              <w:rPr>
                <w:rStyle w:val="Hyperlink"/>
                <w:noProof/>
              </w:rPr>
              <w:t>Data mining and wether prediciton</w:t>
            </w:r>
            <w:r w:rsidR="00827030">
              <w:rPr>
                <w:noProof/>
                <w:webHidden/>
              </w:rPr>
              <w:tab/>
            </w:r>
            <w:r w:rsidR="00827030">
              <w:rPr>
                <w:noProof/>
                <w:webHidden/>
              </w:rPr>
              <w:fldChar w:fldCharType="begin"/>
            </w:r>
            <w:r w:rsidR="00827030">
              <w:rPr>
                <w:noProof/>
                <w:webHidden/>
              </w:rPr>
              <w:instrText xml:space="preserve"> PAGEREF _Toc535916122 \h </w:instrText>
            </w:r>
            <w:r w:rsidR="00827030">
              <w:rPr>
                <w:noProof/>
                <w:webHidden/>
              </w:rPr>
            </w:r>
            <w:r w:rsidR="00827030">
              <w:rPr>
                <w:noProof/>
                <w:webHidden/>
              </w:rPr>
              <w:fldChar w:fldCharType="separate"/>
            </w:r>
            <w:r w:rsidR="001E52D3">
              <w:rPr>
                <w:noProof/>
                <w:webHidden/>
              </w:rPr>
              <w:t>7</w:t>
            </w:r>
            <w:r w:rsidR="00827030">
              <w:rPr>
                <w:noProof/>
                <w:webHidden/>
              </w:rPr>
              <w:fldChar w:fldCharType="end"/>
            </w:r>
          </w:hyperlink>
        </w:p>
        <w:p w14:paraId="0DFFAED6" w14:textId="3FAA800A" w:rsidR="00827030" w:rsidRDefault="00C77017">
          <w:pPr>
            <w:pStyle w:val="TOC2"/>
            <w:tabs>
              <w:tab w:val="right" w:leader="dot" w:pos="8630"/>
            </w:tabs>
            <w:rPr>
              <w:rFonts w:eastAsiaTheme="minorEastAsia"/>
              <w:noProof/>
              <w:color w:val="auto"/>
              <w:lang w:val="en-GB" w:eastAsia="en-GB"/>
            </w:rPr>
          </w:pPr>
          <w:hyperlink w:anchor="_Toc535916126" w:history="1">
            <w:r w:rsidR="00827030" w:rsidRPr="007B09FA">
              <w:rPr>
                <w:rStyle w:val="Hyperlink"/>
                <w:noProof/>
              </w:rPr>
              <w:t>Color Blindness &amp; High Contrast</w:t>
            </w:r>
            <w:r w:rsidR="00827030">
              <w:rPr>
                <w:noProof/>
                <w:webHidden/>
              </w:rPr>
              <w:tab/>
            </w:r>
            <w:r w:rsidR="00827030">
              <w:rPr>
                <w:noProof/>
                <w:webHidden/>
              </w:rPr>
              <w:fldChar w:fldCharType="begin"/>
            </w:r>
            <w:r w:rsidR="00827030">
              <w:rPr>
                <w:noProof/>
                <w:webHidden/>
              </w:rPr>
              <w:instrText xml:space="preserve"> PAGEREF _Toc535916126 \h </w:instrText>
            </w:r>
            <w:r w:rsidR="00827030">
              <w:rPr>
                <w:noProof/>
                <w:webHidden/>
              </w:rPr>
            </w:r>
            <w:r w:rsidR="00827030">
              <w:rPr>
                <w:noProof/>
                <w:webHidden/>
              </w:rPr>
              <w:fldChar w:fldCharType="separate"/>
            </w:r>
            <w:r w:rsidR="001E52D3">
              <w:rPr>
                <w:noProof/>
                <w:webHidden/>
              </w:rPr>
              <w:t>8</w:t>
            </w:r>
            <w:r w:rsidR="00827030">
              <w:rPr>
                <w:noProof/>
                <w:webHidden/>
              </w:rPr>
              <w:fldChar w:fldCharType="end"/>
            </w:r>
          </w:hyperlink>
        </w:p>
        <w:p w14:paraId="24E2FA19" w14:textId="6E17C68F" w:rsidR="00827030" w:rsidRDefault="00C77017">
          <w:pPr>
            <w:pStyle w:val="TOC1"/>
            <w:rPr>
              <w:rFonts w:eastAsiaTheme="minorEastAsia"/>
              <w:b w:val="0"/>
              <w:color w:val="auto"/>
              <w:lang w:val="en-GB" w:eastAsia="en-GB"/>
            </w:rPr>
          </w:pPr>
          <w:hyperlink w:anchor="_Toc535916127" w:history="1">
            <w:r w:rsidR="00827030" w:rsidRPr="007B09FA">
              <w:rPr>
                <w:rStyle w:val="Hyperlink"/>
              </w:rPr>
              <w:t>Description of the development process, for each sprint</w:t>
            </w:r>
            <w:r w:rsidR="00827030">
              <w:rPr>
                <w:webHidden/>
              </w:rPr>
              <w:tab/>
            </w:r>
            <w:r w:rsidR="00827030">
              <w:rPr>
                <w:webHidden/>
              </w:rPr>
              <w:fldChar w:fldCharType="begin"/>
            </w:r>
            <w:r w:rsidR="00827030">
              <w:rPr>
                <w:webHidden/>
              </w:rPr>
              <w:instrText xml:space="preserve"> PAGEREF _Toc535916127 \h </w:instrText>
            </w:r>
            <w:r w:rsidR="00827030">
              <w:rPr>
                <w:webHidden/>
              </w:rPr>
            </w:r>
            <w:r w:rsidR="00827030">
              <w:rPr>
                <w:webHidden/>
              </w:rPr>
              <w:fldChar w:fldCharType="separate"/>
            </w:r>
            <w:r w:rsidR="001E52D3">
              <w:rPr>
                <w:webHidden/>
              </w:rPr>
              <w:t>10</w:t>
            </w:r>
            <w:r w:rsidR="00827030">
              <w:rPr>
                <w:webHidden/>
              </w:rPr>
              <w:fldChar w:fldCharType="end"/>
            </w:r>
          </w:hyperlink>
        </w:p>
        <w:p w14:paraId="1D763F6F" w14:textId="468E0648" w:rsidR="00827030" w:rsidRDefault="00C77017" w:rsidP="00827030">
          <w:pPr>
            <w:pStyle w:val="TOC2"/>
            <w:tabs>
              <w:tab w:val="right" w:leader="dot" w:pos="8630"/>
            </w:tabs>
            <w:rPr>
              <w:rFonts w:eastAsiaTheme="minorEastAsia"/>
              <w:noProof/>
              <w:color w:val="auto"/>
              <w:lang w:val="en-GB" w:eastAsia="en-GB"/>
            </w:rPr>
          </w:pPr>
          <w:hyperlink w:anchor="_Toc535916128" w:history="1">
            <w:r w:rsidR="00827030" w:rsidRPr="007B09FA">
              <w:rPr>
                <w:rStyle w:val="Hyperlink"/>
                <w:noProof/>
              </w:rPr>
              <w:t>Sprint 1 (08/01/19 - 11/01/19)</w:t>
            </w:r>
            <w:r w:rsidR="00827030">
              <w:rPr>
                <w:noProof/>
                <w:webHidden/>
              </w:rPr>
              <w:tab/>
            </w:r>
            <w:r w:rsidR="00827030">
              <w:rPr>
                <w:noProof/>
                <w:webHidden/>
              </w:rPr>
              <w:fldChar w:fldCharType="begin"/>
            </w:r>
            <w:r w:rsidR="00827030">
              <w:rPr>
                <w:noProof/>
                <w:webHidden/>
              </w:rPr>
              <w:instrText xml:space="preserve"> PAGEREF _Toc535916128 \h </w:instrText>
            </w:r>
            <w:r w:rsidR="00827030">
              <w:rPr>
                <w:noProof/>
                <w:webHidden/>
              </w:rPr>
            </w:r>
            <w:r w:rsidR="00827030">
              <w:rPr>
                <w:noProof/>
                <w:webHidden/>
              </w:rPr>
              <w:fldChar w:fldCharType="separate"/>
            </w:r>
            <w:r w:rsidR="001E52D3">
              <w:rPr>
                <w:noProof/>
                <w:webHidden/>
              </w:rPr>
              <w:t>10</w:t>
            </w:r>
            <w:r w:rsidR="00827030">
              <w:rPr>
                <w:noProof/>
                <w:webHidden/>
              </w:rPr>
              <w:fldChar w:fldCharType="end"/>
            </w:r>
          </w:hyperlink>
        </w:p>
        <w:p w14:paraId="66FD791D" w14:textId="30E8BE6B" w:rsidR="00827030" w:rsidRDefault="00C77017" w:rsidP="00827030">
          <w:pPr>
            <w:pStyle w:val="TOC2"/>
            <w:tabs>
              <w:tab w:val="right" w:leader="dot" w:pos="8630"/>
            </w:tabs>
            <w:rPr>
              <w:rFonts w:eastAsiaTheme="minorEastAsia"/>
              <w:noProof/>
              <w:color w:val="auto"/>
              <w:lang w:val="en-GB" w:eastAsia="en-GB"/>
            </w:rPr>
          </w:pPr>
          <w:hyperlink w:anchor="_Toc535916135" w:history="1">
            <w:r w:rsidR="00827030" w:rsidRPr="007B09FA">
              <w:rPr>
                <w:rStyle w:val="Hyperlink"/>
                <w:noProof/>
              </w:rPr>
              <w:t>sprint 2 (11/01/19 - 14/01/19)</w:t>
            </w:r>
            <w:r w:rsidR="00827030">
              <w:rPr>
                <w:noProof/>
                <w:webHidden/>
              </w:rPr>
              <w:tab/>
            </w:r>
            <w:r w:rsidR="00827030">
              <w:rPr>
                <w:noProof/>
                <w:webHidden/>
              </w:rPr>
              <w:fldChar w:fldCharType="begin"/>
            </w:r>
            <w:r w:rsidR="00827030">
              <w:rPr>
                <w:noProof/>
                <w:webHidden/>
              </w:rPr>
              <w:instrText xml:space="preserve"> PAGEREF _Toc535916135 \h </w:instrText>
            </w:r>
            <w:r w:rsidR="00827030">
              <w:rPr>
                <w:noProof/>
                <w:webHidden/>
              </w:rPr>
            </w:r>
            <w:r w:rsidR="00827030">
              <w:rPr>
                <w:noProof/>
                <w:webHidden/>
              </w:rPr>
              <w:fldChar w:fldCharType="separate"/>
            </w:r>
            <w:r w:rsidR="001E52D3">
              <w:rPr>
                <w:noProof/>
                <w:webHidden/>
              </w:rPr>
              <w:t>16</w:t>
            </w:r>
            <w:r w:rsidR="00827030">
              <w:rPr>
                <w:noProof/>
                <w:webHidden/>
              </w:rPr>
              <w:fldChar w:fldCharType="end"/>
            </w:r>
          </w:hyperlink>
        </w:p>
        <w:p w14:paraId="49BD078B" w14:textId="3B100179" w:rsidR="00827030" w:rsidRDefault="00C77017" w:rsidP="00827030">
          <w:pPr>
            <w:pStyle w:val="TOC2"/>
            <w:tabs>
              <w:tab w:val="right" w:leader="dot" w:pos="8630"/>
            </w:tabs>
            <w:rPr>
              <w:rFonts w:eastAsiaTheme="minorEastAsia"/>
              <w:noProof/>
              <w:color w:val="auto"/>
              <w:lang w:val="en-GB" w:eastAsia="en-GB"/>
            </w:rPr>
          </w:pPr>
          <w:hyperlink w:anchor="_Toc535916142" w:history="1">
            <w:r w:rsidR="00827030" w:rsidRPr="007B09FA">
              <w:rPr>
                <w:rStyle w:val="Hyperlink"/>
                <w:noProof/>
              </w:rPr>
              <w:t>sprint 3(14/01/19 - 18/01/19)</w:t>
            </w:r>
            <w:r w:rsidR="00827030">
              <w:rPr>
                <w:noProof/>
                <w:webHidden/>
              </w:rPr>
              <w:tab/>
            </w:r>
            <w:r w:rsidR="00827030">
              <w:rPr>
                <w:noProof/>
                <w:webHidden/>
              </w:rPr>
              <w:fldChar w:fldCharType="begin"/>
            </w:r>
            <w:r w:rsidR="00827030">
              <w:rPr>
                <w:noProof/>
                <w:webHidden/>
              </w:rPr>
              <w:instrText xml:space="preserve"> PAGEREF _Toc535916142 \h </w:instrText>
            </w:r>
            <w:r w:rsidR="00827030">
              <w:rPr>
                <w:noProof/>
                <w:webHidden/>
              </w:rPr>
            </w:r>
            <w:r w:rsidR="00827030">
              <w:rPr>
                <w:noProof/>
                <w:webHidden/>
              </w:rPr>
              <w:fldChar w:fldCharType="separate"/>
            </w:r>
            <w:r w:rsidR="001E52D3">
              <w:rPr>
                <w:noProof/>
                <w:webHidden/>
              </w:rPr>
              <w:t>22</w:t>
            </w:r>
            <w:r w:rsidR="00827030">
              <w:rPr>
                <w:noProof/>
                <w:webHidden/>
              </w:rPr>
              <w:fldChar w:fldCharType="end"/>
            </w:r>
          </w:hyperlink>
        </w:p>
        <w:p w14:paraId="73D72ACC" w14:textId="7A75C463" w:rsidR="00827030" w:rsidRDefault="00C77017">
          <w:pPr>
            <w:pStyle w:val="TOC1"/>
            <w:rPr>
              <w:rFonts w:eastAsiaTheme="minorEastAsia"/>
              <w:b w:val="0"/>
              <w:color w:val="auto"/>
              <w:lang w:val="en-GB" w:eastAsia="en-GB"/>
            </w:rPr>
          </w:pPr>
          <w:hyperlink w:anchor="_Toc535916149" w:history="1">
            <w:r w:rsidR="00827030" w:rsidRPr="007B09FA">
              <w:rPr>
                <w:rStyle w:val="Hyperlink"/>
              </w:rPr>
              <w:t>Requirements analysis and system design</w:t>
            </w:r>
            <w:r w:rsidR="00827030">
              <w:rPr>
                <w:webHidden/>
              </w:rPr>
              <w:tab/>
            </w:r>
            <w:r w:rsidR="00827030">
              <w:rPr>
                <w:webHidden/>
              </w:rPr>
              <w:fldChar w:fldCharType="begin"/>
            </w:r>
            <w:r w:rsidR="00827030">
              <w:rPr>
                <w:webHidden/>
              </w:rPr>
              <w:instrText xml:space="preserve"> PAGEREF _Toc535916149 \h </w:instrText>
            </w:r>
            <w:r w:rsidR="00827030">
              <w:rPr>
                <w:webHidden/>
              </w:rPr>
            </w:r>
            <w:r w:rsidR="00827030">
              <w:rPr>
                <w:webHidden/>
              </w:rPr>
              <w:fldChar w:fldCharType="separate"/>
            </w:r>
            <w:r w:rsidR="001E52D3">
              <w:rPr>
                <w:webHidden/>
              </w:rPr>
              <w:t>28</w:t>
            </w:r>
            <w:r w:rsidR="00827030">
              <w:rPr>
                <w:webHidden/>
              </w:rPr>
              <w:fldChar w:fldCharType="end"/>
            </w:r>
          </w:hyperlink>
        </w:p>
        <w:p w14:paraId="2091C301" w14:textId="6880F7FD" w:rsidR="00827030" w:rsidRDefault="00C77017">
          <w:pPr>
            <w:pStyle w:val="TOC3"/>
            <w:tabs>
              <w:tab w:val="right" w:leader="dot" w:pos="8630"/>
            </w:tabs>
            <w:rPr>
              <w:rFonts w:eastAsiaTheme="minorEastAsia"/>
              <w:noProof/>
              <w:color w:val="auto"/>
              <w:lang w:val="en-GB" w:eastAsia="en-GB"/>
            </w:rPr>
          </w:pPr>
          <w:hyperlink w:anchor="_Toc535916150" w:history="1">
            <w:r w:rsidR="00827030" w:rsidRPr="007B09FA">
              <w:rPr>
                <w:rStyle w:val="Hyperlink"/>
                <w:noProof/>
              </w:rPr>
              <w:t>System Architecture</w:t>
            </w:r>
            <w:r w:rsidR="00827030">
              <w:rPr>
                <w:noProof/>
                <w:webHidden/>
              </w:rPr>
              <w:tab/>
            </w:r>
            <w:r w:rsidR="00827030">
              <w:rPr>
                <w:noProof/>
                <w:webHidden/>
              </w:rPr>
              <w:fldChar w:fldCharType="begin"/>
            </w:r>
            <w:r w:rsidR="00827030">
              <w:rPr>
                <w:noProof/>
                <w:webHidden/>
              </w:rPr>
              <w:instrText xml:space="preserve"> PAGEREF _Toc535916150 \h </w:instrText>
            </w:r>
            <w:r w:rsidR="00827030">
              <w:rPr>
                <w:noProof/>
                <w:webHidden/>
              </w:rPr>
            </w:r>
            <w:r w:rsidR="00827030">
              <w:rPr>
                <w:noProof/>
                <w:webHidden/>
              </w:rPr>
              <w:fldChar w:fldCharType="separate"/>
            </w:r>
            <w:r w:rsidR="001E52D3">
              <w:rPr>
                <w:noProof/>
                <w:webHidden/>
              </w:rPr>
              <w:t>28</w:t>
            </w:r>
            <w:r w:rsidR="00827030">
              <w:rPr>
                <w:noProof/>
                <w:webHidden/>
              </w:rPr>
              <w:fldChar w:fldCharType="end"/>
            </w:r>
          </w:hyperlink>
        </w:p>
        <w:p w14:paraId="12F2D09D" w14:textId="15D55323" w:rsidR="00827030" w:rsidRDefault="00C77017">
          <w:pPr>
            <w:pStyle w:val="TOC3"/>
            <w:tabs>
              <w:tab w:val="right" w:leader="dot" w:pos="8630"/>
            </w:tabs>
            <w:rPr>
              <w:rFonts w:eastAsiaTheme="minorEastAsia"/>
              <w:noProof/>
              <w:color w:val="auto"/>
              <w:lang w:val="en-GB" w:eastAsia="en-GB"/>
            </w:rPr>
          </w:pPr>
          <w:hyperlink w:anchor="_Toc535916151" w:history="1">
            <w:r w:rsidR="00827030">
              <w:rPr>
                <w:rStyle w:val="Hyperlink"/>
                <w:noProof/>
              </w:rPr>
              <w:t>D</w:t>
            </w:r>
            <w:r w:rsidR="00827030" w:rsidRPr="007B09FA">
              <w:rPr>
                <w:rStyle w:val="Hyperlink"/>
                <w:noProof/>
              </w:rPr>
              <w:t>atabase design</w:t>
            </w:r>
            <w:r w:rsidR="00827030">
              <w:rPr>
                <w:noProof/>
                <w:webHidden/>
              </w:rPr>
              <w:tab/>
            </w:r>
            <w:r w:rsidR="00827030">
              <w:rPr>
                <w:noProof/>
                <w:webHidden/>
              </w:rPr>
              <w:fldChar w:fldCharType="begin"/>
            </w:r>
            <w:r w:rsidR="00827030">
              <w:rPr>
                <w:noProof/>
                <w:webHidden/>
              </w:rPr>
              <w:instrText xml:space="preserve"> PAGEREF _Toc535916151 \h </w:instrText>
            </w:r>
            <w:r w:rsidR="00827030">
              <w:rPr>
                <w:noProof/>
                <w:webHidden/>
              </w:rPr>
            </w:r>
            <w:r w:rsidR="00827030">
              <w:rPr>
                <w:noProof/>
                <w:webHidden/>
              </w:rPr>
              <w:fldChar w:fldCharType="separate"/>
            </w:r>
            <w:r w:rsidR="001E52D3">
              <w:rPr>
                <w:noProof/>
                <w:webHidden/>
              </w:rPr>
              <w:t>28</w:t>
            </w:r>
            <w:r w:rsidR="00827030">
              <w:rPr>
                <w:noProof/>
                <w:webHidden/>
              </w:rPr>
              <w:fldChar w:fldCharType="end"/>
            </w:r>
          </w:hyperlink>
        </w:p>
        <w:p w14:paraId="0839C2F2" w14:textId="297E27A8" w:rsidR="00827030" w:rsidRDefault="00C77017">
          <w:pPr>
            <w:pStyle w:val="TOC3"/>
            <w:tabs>
              <w:tab w:val="right" w:leader="dot" w:pos="8630"/>
            </w:tabs>
            <w:rPr>
              <w:rFonts w:eastAsiaTheme="minorEastAsia"/>
              <w:noProof/>
              <w:color w:val="auto"/>
              <w:lang w:val="en-GB" w:eastAsia="en-GB"/>
            </w:rPr>
          </w:pPr>
          <w:hyperlink w:anchor="_Toc535916152" w:history="1">
            <w:r w:rsidR="00827030" w:rsidRPr="007B09FA">
              <w:rPr>
                <w:rStyle w:val="Hyperlink"/>
                <w:noProof/>
              </w:rPr>
              <w:t>Product backlog</w:t>
            </w:r>
            <w:r w:rsidR="00827030">
              <w:rPr>
                <w:noProof/>
                <w:webHidden/>
              </w:rPr>
              <w:tab/>
            </w:r>
            <w:r w:rsidR="00827030">
              <w:rPr>
                <w:noProof/>
                <w:webHidden/>
              </w:rPr>
              <w:fldChar w:fldCharType="begin"/>
            </w:r>
            <w:r w:rsidR="00827030">
              <w:rPr>
                <w:noProof/>
                <w:webHidden/>
              </w:rPr>
              <w:instrText xml:space="preserve"> PAGEREF _Toc535916152 \h </w:instrText>
            </w:r>
            <w:r w:rsidR="00827030">
              <w:rPr>
                <w:noProof/>
                <w:webHidden/>
              </w:rPr>
            </w:r>
            <w:r w:rsidR="00827030">
              <w:rPr>
                <w:noProof/>
                <w:webHidden/>
              </w:rPr>
              <w:fldChar w:fldCharType="separate"/>
            </w:r>
            <w:r w:rsidR="001E52D3">
              <w:rPr>
                <w:noProof/>
                <w:webHidden/>
              </w:rPr>
              <w:t>29</w:t>
            </w:r>
            <w:r w:rsidR="00827030">
              <w:rPr>
                <w:noProof/>
                <w:webHidden/>
              </w:rPr>
              <w:fldChar w:fldCharType="end"/>
            </w:r>
          </w:hyperlink>
        </w:p>
        <w:p w14:paraId="2AF88253" w14:textId="6A83C329" w:rsidR="00827030" w:rsidRDefault="00C77017">
          <w:pPr>
            <w:pStyle w:val="TOC3"/>
            <w:tabs>
              <w:tab w:val="right" w:leader="dot" w:pos="8630"/>
            </w:tabs>
            <w:rPr>
              <w:rFonts w:eastAsiaTheme="minorEastAsia"/>
              <w:noProof/>
              <w:color w:val="auto"/>
              <w:lang w:val="en-GB" w:eastAsia="en-GB"/>
            </w:rPr>
          </w:pPr>
          <w:hyperlink w:anchor="_Toc535916153" w:history="1">
            <w:r w:rsidR="00827030" w:rsidRPr="007B09FA">
              <w:rPr>
                <w:rStyle w:val="Hyperlink"/>
                <w:noProof/>
              </w:rPr>
              <w:t>Use Case Diagram</w:t>
            </w:r>
            <w:r w:rsidR="00827030">
              <w:rPr>
                <w:noProof/>
                <w:webHidden/>
              </w:rPr>
              <w:tab/>
            </w:r>
            <w:r w:rsidR="00827030">
              <w:rPr>
                <w:noProof/>
                <w:webHidden/>
              </w:rPr>
              <w:fldChar w:fldCharType="begin"/>
            </w:r>
            <w:r w:rsidR="00827030">
              <w:rPr>
                <w:noProof/>
                <w:webHidden/>
              </w:rPr>
              <w:instrText xml:space="preserve"> PAGEREF _Toc535916153 \h </w:instrText>
            </w:r>
            <w:r w:rsidR="00827030">
              <w:rPr>
                <w:noProof/>
                <w:webHidden/>
              </w:rPr>
            </w:r>
            <w:r w:rsidR="00827030">
              <w:rPr>
                <w:noProof/>
                <w:webHidden/>
              </w:rPr>
              <w:fldChar w:fldCharType="separate"/>
            </w:r>
            <w:r w:rsidR="001E52D3">
              <w:rPr>
                <w:noProof/>
                <w:webHidden/>
              </w:rPr>
              <w:t>30</w:t>
            </w:r>
            <w:r w:rsidR="00827030">
              <w:rPr>
                <w:noProof/>
                <w:webHidden/>
              </w:rPr>
              <w:fldChar w:fldCharType="end"/>
            </w:r>
          </w:hyperlink>
        </w:p>
        <w:p w14:paraId="1AAC7DC6" w14:textId="290BB503" w:rsidR="00827030" w:rsidRDefault="00C77017">
          <w:pPr>
            <w:pStyle w:val="TOC3"/>
            <w:tabs>
              <w:tab w:val="right" w:leader="dot" w:pos="8630"/>
            </w:tabs>
            <w:rPr>
              <w:rFonts w:eastAsiaTheme="minorEastAsia"/>
              <w:noProof/>
              <w:color w:val="auto"/>
              <w:lang w:val="en-GB" w:eastAsia="en-GB"/>
            </w:rPr>
          </w:pPr>
          <w:hyperlink w:anchor="_Toc535916154" w:history="1">
            <w:r w:rsidR="00827030" w:rsidRPr="007B09FA">
              <w:rPr>
                <w:rStyle w:val="Hyperlink"/>
                <w:noProof/>
              </w:rPr>
              <w:t>Textual Use Case</w:t>
            </w:r>
            <w:r w:rsidR="00827030">
              <w:rPr>
                <w:noProof/>
                <w:webHidden/>
              </w:rPr>
              <w:tab/>
            </w:r>
            <w:r w:rsidR="00827030">
              <w:rPr>
                <w:noProof/>
                <w:webHidden/>
              </w:rPr>
              <w:fldChar w:fldCharType="begin"/>
            </w:r>
            <w:r w:rsidR="00827030">
              <w:rPr>
                <w:noProof/>
                <w:webHidden/>
              </w:rPr>
              <w:instrText xml:space="preserve"> PAGEREF _Toc535916154 \h </w:instrText>
            </w:r>
            <w:r w:rsidR="00827030">
              <w:rPr>
                <w:noProof/>
                <w:webHidden/>
              </w:rPr>
            </w:r>
            <w:r w:rsidR="00827030">
              <w:rPr>
                <w:noProof/>
                <w:webHidden/>
              </w:rPr>
              <w:fldChar w:fldCharType="separate"/>
            </w:r>
            <w:r w:rsidR="001E52D3">
              <w:rPr>
                <w:noProof/>
                <w:webHidden/>
              </w:rPr>
              <w:t>31</w:t>
            </w:r>
            <w:r w:rsidR="00827030">
              <w:rPr>
                <w:noProof/>
                <w:webHidden/>
              </w:rPr>
              <w:fldChar w:fldCharType="end"/>
            </w:r>
          </w:hyperlink>
        </w:p>
        <w:p w14:paraId="6661E3AD" w14:textId="507E67E2" w:rsidR="00827030" w:rsidRDefault="00C77017">
          <w:pPr>
            <w:pStyle w:val="TOC3"/>
            <w:tabs>
              <w:tab w:val="right" w:leader="dot" w:pos="8630"/>
            </w:tabs>
            <w:rPr>
              <w:rFonts w:eastAsiaTheme="minorEastAsia"/>
              <w:noProof/>
              <w:color w:val="auto"/>
              <w:lang w:val="en-GB" w:eastAsia="en-GB"/>
            </w:rPr>
          </w:pPr>
          <w:hyperlink w:anchor="_Toc535916155" w:history="1">
            <w:r w:rsidR="00827030" w:rsidRPr="007B09FA">
              <w:rPr>
                <w:rStyle w:val="Hyperlink"/>
                <w:noProof/>
              </w:rPr>
              <w:t>Class Diagram</w:t>
            </w:r>
            <w:r w:rsidR="00827030">
              <w:rPr>
                <w:noProof/>
                <w:webHidden/>
              </w:rPr>
              <w:tab/>
            </w:r>
            <w:r w:rsidR="00827030">
              <w:rPr>
                <w:noProof/>
                <w:webHidden/>
              </w:rPr>
              <w:fldChar w:fldCharType="begin"/>
            </w:r>
            <w:r w:rsidR="00827030">
              <w:rPr>
                <w:noProof/>
                <w:webHidden/>
              </w:rPr>
              <w:instrText xml:space="preserve"> PAGEREF _Toc535916155 \h </w:instrText>
            </w:r>
            <w:r w:rsidR="00827030">
              <w:rPr>
                <w:noProof/>
                <w:webHidden/>
              </w:rPr>
            </w:r>
            <w:r w:rsidR="00827030">
              <w:rPr>
                <w:noProof/>
                <w:webHidden/>
              </w:rPr>
              <w:fldChar w:fldCharType="separate"/>
            </w:r>
            <w:r w:rsidR="001E52D3">
              <w:rPr>
                <w:noProof/>
                <w:webHidden/>
              </w:rPr>
              <w:t>33</w:t>
            </w:r>
            <w:r w:rsidR="00827030">
              <w:rPr>
                <w:noProof/>
                <w:webHidden/>
              </w:rPr>
              <w:fldChar w:fldCharType="end"/>
            </w:r>
          </w:hyperlink>
        </w:p>
        <w:p w14:paraId="54686061" w14:textId="4BDC03D9" w:rsidR="00827030" w:rsidRDefault="00C77017">
          <w:pPr>
            <w:pStyle w:val="TOC1"/>
            <w:rPr>
              <w:rFonts w:eastAsiaTheme="minorEastAsia"/>
              <w:b w:val="0"/>
              <w:color w:val="auto"/>
              <w:lang w:val="en-GB" w:eastAsia="en-GB"/>
            </w:rPr>
          </w:pPr>
          <w:hyperlink w:anchor="_Toc535916156" w:history="1">
            <w:r w:rsidR="00827030" w:rsidRPr="007B09FA">
              <w:rPr>
                <w:rStyle w:val="Hyperlink"/>
              </w:rPr>
              <w:t>Description of the solution implementation</w:t>
            </w:r>
            <w:r w:rsidR="00827030">
              <w:rPr>
                <w:webHidden/>
              </w:rPr>
              <w:tab/>
            </w:r>
            <w:r w:rsidR="00827030">
              <w:rPr>
                <w:webHidden/>
              </w:rPr>
              <w:fldChar w:fldCharType="begin"/>
            </w:r>
            <w:r w:rsidR="00827030">
              <w:rPr>
                <w:webHidden/>
              </w:rPr>
              <w:instrText xml:space="preserve"> PAGEREF _Toc535916156 \h </w:instrText>
            </w:r>
            <w:r w:rsidR="00827030">
              <w:rPr>
                <w:webHidden/>
              </w:rPr>
            </w:r>
            <w:r w:rsidR="00827030">
              <w:rPr>
                <w:webHidden/>
              </w:rPr>
              <w:fldChar w:fldCharType="separate"/>
            </w:r>
            <w:r w:rsidR="001E52D3">
              <w:rPr>
                <w:webHidden/>
              </w:rPr>
              <w:t>35</w:t>
            </w:r>
            <w:r w:rsidR="00827030">
              <w:rPr>
                <w:webHidden/>
              </w:rPr>
              <w:fldChar w:fldCharType="end"/>
            </w:r>
          </w:hyperlink>
        </w:p>
        <w:p w14:paraId="43463EBB" w14:textId="7137BCE7" w:rsidR="00827030" w:rsidRDefault="00C77017">
          <w:pPr>
            <w:pStyle w:val="TOC2"/>
            <w:tabs>
              <w:tab w:val="right" w:leader="dot" w:pos="8630"/>
            </w:tabs>
            <w:rPr>
              <w:rFonts w:eastAsiaTheme="minorEastAsia"/>
              <w:noProof/>
              <w:color w:val="auto"/>
              <w:lang w:val="en-GB" w:eastAsia="en-GB"/>
            </w:rPr>
          </w:pPr>
          <w:hyperlink w:anchor="_Toc535916157" w:history="1">
            <w:r w:rsidR="00827030" w:rsidRPr="007B09FA">
              <w:rPr>
                <w:rStyle w:val="Hyperlink"/>
                <w:noProof/>
              </w:rPr>
              <w:t>Setting up back-end classes and getting data from the API for PHP (Kumail Kamran)</w:t>
            </w:r>
            <w:r w:rsidR="00827030">
              <w:rPr>
                <w:noProof/>
                <w:webHidden/>
              </w:rPr>
              <w:tab/>
            </w:r>
            <w:r w:rsidR="00827030">
              <w:rPr>
                <w:noProof/>
                <w:webHidden/>
              </w:rPr>
              <w:fldChar w:fldCharType="begin"/>
            </w:r>
            <w:r w:rsidR="00827030">
              <w:rPr>
                <w:noProof/>
                <w:webHidden/>
              </w:rPr>
              <w:instrText xml:space="preserve"> PAGEREF _Toc535916157 \h </w:instrText>
            </w:r>
            <w:r w:rsidR="00827030">
              <w:rPr>
                <w:noProof/>
                <w:webHidden/>
              </w:rPr>
            </w:r>
            <w:r w:rsidR="00827030">
              <w:rPr>
                <w:noProof/>
                <w:webHidden/>
              </w:rPr>
              <w:fldChar w:fldCharType="separate"/>
            </w:r>
            <w:r w:rsidR="001E52D3">
              <w:rPr>
                <w:noProof/>
                <w:webHidden/>
              </w:rPr>
              <w:t>35</w:t>
            </w:r>
            <w:r w:rsidR="00827030">
              <w:rPr>
                <w:noProof/>
                <w:webHidden/>
              </w:rPr>
              <w:fldChar w:fldCharType="end"/>
            </w:r>
          </w:hyperlink>
        </w:p>
        <w:p w14:paraId="78E16F6F" w14:textId="5BF8D214" w:rsidR="00827030" w:rsidRDefault="00C77017">
          <w:pPr>
            <w:pStyle w:val="TOC2"/>
            <w:tabs>
              <w:tab w:val="right" w:leader="dot" w:pos="8630"/>
            </w:tabs>
            <w:rPr>
              <w:rFonts w:eastAsiaTheme="minorEastAsia"/>
              <w:noProof/>
              <w:color w:val="auto"/>
              <w:lang w:val="en-GB" w:eastAsia="en-GB"/>
            </w:rPr>
          </w:pPr>
          <w:hyperlink w:anchor="_Toc535916158" w:history="1">
            <w:r w:rsidR="00827030" w:rsidRPr="007B09FA">
              <w:rPr>
                <w:rStyle w:val="Hyperlink"/>
                <w:noProof/>
              </w:rPr>
              <w:t>Getting data from a training set and setting up the K-NN prediction algorithm (Kumail Kamran)</w:t>
            </w:r>
            <w:r w:rsidR="00827030">
              <w:rPr>
                <w:noProof/>
                <w:webHidden/>
              </w:rPr>
              <w:tab/>
            </w:r>
            <w:r w:rsidR="00827030">
              <w:rPr>
                <w:noProof/>
                <w:webHidden/>
              </w:rPr>
              <w:fldChar w:fldCharType="begin"/>
            </w:r>
            <w:r w:rsidR="00827030">
              <w:rPr>
                <w:noProof/>
                <w:webHidden/>
              </w:rPr>
              <w:instrText xml:space="preserve"> PAGEREF _Toc535916158 \h </w:instrText>
            </w:r>
            <w:r w:rsidR="00827030">
              <w:rPr>
                <w:noProof/>
                <w:webHidden/>
              </w:rPr>
            </w:r>
            <w:r w:rsidR="00827030">
              <w:rPr>
                <w:noProof/>
                <w:webHidden/>
              </w:rPr>
              <w:fldChar w:fldCharType="separate"/>
            </w:r>
            <w:r w:rsidR="001E52D3">
              <w:rPr>
                <w:noProof/>
                <w:webHidden/>
              </w:rPr>
              <w:t>37</w:t>
            </w:r>
            <w:r w:rsidR="00827030">
              <w:rPr>
                <w:noProof/>
                <w:webHidden/>
              </w:rPr>
              <w:fldChar w:fldCharType="end"/>
            </w:r>
          </w:hyperlink>
        </w:p>
        <w:p w14:paraId="7B7CFDEA" w14:textId="6321B7F4" w:rsidR="00827030" w:rsidRDefault="00C77017">
          <w:pPr>
            <w:pStyle w:val="TOC2"/>
            <w:tabs>
              <w:tab w:val="right" w:leader="dot" w:pos="8630"/>
            </w:tabs>
            <w:rPr>
              <w:rFonts w:eastAsiaTheme="minorEastAsia"/>
              <w:noProof/>
              <w:color w:val="auto"/>
              <w:lang w:val="en-GB" w:eastAsia="en-GB"/>
            </w:rPr>
          </w:pPr>
          <w:hyperlink w:anchor="_Toc535916159" w:history="1">
            <w:r w:rsidR="00827030" w:rsidRPr="007B09FA">
              <w:rPr>
                <w:rStyle w:val="Hyperlink"/>
                <w:noProof/>
              </w:rPr>
              <w:t>Comparing Electric and Gas Usages (Abdi Rahman Musse)</w:t>
            </w:r>
            <w:r w:rsidR="00827030">
              <w:rPr>
                <w:noProof/>
                <w:webHidden/>
              </w:rPr>
              <w:tab/>
            </w:r>
            <w:r w:rsidR="00827030">
              <w:rPr>
                <w:noProof/>
                <w:webHidden/>
              </w:rPr>
              <w:fldChar w:fldCharType="begin"/>
            </w:r>
            <w:r w:rsidR="00827030">
              <w:rPr>
                <w:noProof/>
                <w:webHidden/>
              </w:rPr>
              <w:instrText xml:space="preserve"> PAGEREF _Toc535916159 \h </w:instrText>
            </w:r>
            <w:r w:rsidR="00827030">
              <w:rPr>
                <w:noProof/>
                <w:webHidden/>
              </w:rPr>
            </w:r>
            <w:r w:rsidR="00827030">
              <w:rPr>
                <w:noProof/>
                <w:webHidden/>
              </w:rPr>
              <w:fldChar w:fldCharType="separate"/>
            </w:r>
            <w:r w:rsidR="001E52D3">
              <w:rPr>
                <w:noProof/>
                <w:webHidden/>
              </w:rPr>
              <w:t>39</w:t>
            </w:r>
            <w:r w:rsidR="00827030">
              <w:rPr>
                <w:noProof/>
                <w:webHidden/>
              </w:rPr>
              <w:fldChar w:fldCharType="end"/>
            </w:r>
          </w:hyperlink>
        </w:p>
        <w:p w14:paraId="0525FF4F" w14:textId="17704E2E" w:rsidR="00827030" w:rsidRDefault="00C77017">
          <w:pPr>
            <w:pStyle w:val="TOC2"/>
            <w:tabs>
              <w:tab w:val="right" w:leader="dot" w:pos="8630"/>
            </w:tabs>
            <w:rPr>
              <w:rFonts w:eastAsiaTheme="minorEastAsia"/>
              <w:noProof/>
              <w:color w:val="auto"/>
              <w:lang w:val="en-GB" w:eastAsia="en-GB"/>
            </w:rPr>
          </w:pPr>
          <w:hyperlink w:anchor="_Toc535916160" w:history="1">
            <w:r w:rsidR="00827030" w:rsidRPr="007B09FA">
              <w:rPr>
                <w:rStyle w:val="Hyperlink"/>
                <w:noProof/>
              </w:rPr>
              <w:t>Google Bar Charts for displaying consumption (Davide Pozzoni)</w:t>
            </w:r>
            <w:r w:rsidR="00827030">
              <w:rPr>
                <w:noProof/>
                <w:webHidden/>
              </w:rPr>
              <w:tab/>
            </w:r>
            <w:r w:rsidR="00827030">
              <w:rPr>
                <w:noProof/>
                <w:webHidden/>
              </w:rPr>
              <w:fldChar w:fldCharType="begin"/>
            </w:r>
            <w:r w:rsidR="00827030">
              <w:rPr>
                <w:noProof/>
                <w:webHidden/>
              </w:rPr>
              <w:instrText xml:space="preserve"> PAGEREF _Toc535916160 \h </w:instrText>
            </w:r>
            <w:r w:rsidR="00827030">
              <w:rPr>
                <w:noProof/>
                <w:webHidden/>
              </w:rPr>
            </w:r>
            <w:r w:rsidR="00827030">
              <w:rPr>
                <w:noProof/>
                <w:webHidden/>
              </w:rPr>
              <w:fldChar w:fldCharType="separate"/>
            </w:r>
            <w:r w:rsidR="001E52D3">
              <w:rPr>
                <w:noProof/>
                <w:webHidden/>
              </w:rPr>
              <w:t>40</w:t>
            </w:r>
            <w:r w:rsidR="00827030">
              <w:rPr>
                <w:noProof/>
                <w:webHidden/>
              </w:rPr>
              <w:fldChar w:fldCharType="end"/>
            </w:r>
          </w:hyperlink>
        </w:p>
        <w:p w14:paraId="1DC03292" w14:textId="60F20627" w:rsidR="00827030" w:rsidRDefault="00C77017">
          <w:pPr>
            <w:pStyle w:val="TOC2"/>
            <w:tabs>
              <w:tab w:val="right" w:leader="dot" w:pos="8630"/>
            </w:tabs>
            <w:rPr>
              <w:rFonts w:eastAsiaTheme="minorEastAsia"/>
              <w:noProof/>
              <w:color w:val="auto"/>
              <w:lang w:val="en-GB" w:eastAsia="en-GB"/>
            </w:rPr>
          </w:pPr>
          <w:hyperlink w:anchor="_Toc535916161" w:history="1">
            <w:r w:rsidR="00827030" w:rsidRPr="007B09FA">
              <w:rPr>
                <w:rStyle w:val="Hyperlink"/>
                <w:noProof/>
              </w:rPr>
              <w:t>Instantaneous Consumption (Davide Pozzoni)</w:t>
            </w:r>
            <w:r w:rsidR="00827030">
              <w:rPr>
                <w:noProof/>
                <w:webHidden/>
              </w:rPr>
              <w:tab/>
            </w:r>
            <w:r w:rsidR="00827030">
              <w:rPr>
                <w:noProof/>
                <w:webHidden/>
              </w:rPr>
              <w:fldChar w:fldCharType="begin"/>
            </w:r>
            <w:r w:rsidR="00827030">
              <w:rPr>
                <w:noProof/>
                <w:webHidden/>
              </w:rPr>
              <w:instrText xml:space="preserve"> PAGEREF _Toc535916161 \h </w:instrText>
            </w:r>
            <w:r w:rsidR="00827030">
              <w:rPr>
                <w:noProof/>
                <w:webHidden/>
              </w:rPr>
            </w:r>
            <w:r w:rsidR="00827030">
              <w:rPr>
                <w:noProof/>
                <w:webHidden/>
              </w:rPr>
              <w:fldChar w:fldCharType="separate"/>
            </w:r>
            <w:r w:rsidR="001E52D3">
              <w:rPr>
                <w:noProof/>
                <w:webHidden/>
              </w:rPr>
              <w:t>41</w:t>
            </w:r>
            <w:r w:rsidR="00827030">
              <w:rPr>
                <w:noProof/>
                <w:webHidden/>
              </w:rPr>
              <w:fldChar w:fldCharType="end"/>
            </w:r>
          </w:hyperlink>
        </w:p>
        <w:p w14:paraId="7160DFB5" w14:textId="0189D26F" w:rsidR="00827030" w:rsidRDefault="00C77017">
          <w:pPr>
            <w:pStyle w:val="TOC2"/>
            <w:tabs>
              <w:tab w:val="right" w:leader="dot" w:pos="8630"/>
            </w:tabs>
            <w:rPr>
              <w:rFonts w:eastAsiaTheme="minorEastAsia"/>
              <w:noProof/>
              <w:color w:val="auto"/>
              <w:lang w:val="en-GB" w:eastAsia="en-GB"/>
            </w:rPr>
          </w:pPr>
          <w:hyperlink w:anchor="_Toc535916162" w:history="1">
            <w:r w:rsidR="00827030" w:rsidRPr="007B09FA">
              <w:rPr>
                <w:rStyle w:val="Hyperlink"/>
                <w:noProof/>
                <w:lang w:val="en-GB"/>
              </w:rPr>
              <w:t>HTTP GET and REQUEST controller (Davide Pozzoni)</w:t>
            </w:r>
            <w:r w:rsidR="00827030">
              <w:rPr>
                <w:noProof/>
                <w:webHidden/>
              </w:rPr>
              <w:tab/>
            </w:r>
            <w:r w:rsidR="00827030">
              <w:rPr>
                <w:noProof/>
                <w:webHidden/>
              </w:rPr>
              <w:fldChar w:fldCharType="begin"/>
            </w:r>
            <w:r w:rsidR="00827030">
              <w:rPr>
                <w:noProof/>
                <w:webHidden/>
              </w:rPr>
              <w:instrText xml:space="preserve"> PAGEREF _Toc535916162 \h </w:instrText>
            </w:r>
            <w:r w:rsidR="00827030">
              <w:rPr>
                <w:noProof/>
                <w:webHidden/>
              </w:rPr>
            </w:r>
            <w:r w:rsidR="00827030">
              <w:rPr>
                <w:noProof/>
                <w:webHidden/>
              </w:rPr>
              <w:fldChar w:fldCharType="separate"/>
            </w:r>
            <w:r w:rsidR="001E52D3">
              <w:rPr>
                <w:noProof/>
                <w:webHidden/>
              </w:rPr>
              <w:t>42</w:t>
            </w:r>
            <w:r w:rsidR="00827030">
              <w:rPr>
                <w:noProof/>
                <w:webHidden/>
              </w:rPr>
              <w:fldChar w:fldCharType="end"/>
            </w:r>
          </w:hyperlink>
        </w:p>
        <w:p w14:paraId="2C730656" w14:textId="6F9DB094" w:rsidR="00827030" w:rsidRDefault="00C77017">
          <w:pPr>
            <w:pStyle w:val="TOC2"/>
            <w:tabs>
              <w:tab w:val="right" w:leader="dot" w:pos="8630"/>
            </w:tabs>
            <w:rPr>
              <w:rFonts w:eastAsiaTheme="minorEastAsia"/>
              <w:noProof/>
              <w:color w:val="auto"/>
              <w:lang w:val="en-GB" w:eastAsia="en-GB"/>
            </w:rPr>
          </w:pPr>
          <w:hyperlink w:anchor="_Toc535916163" w:history="1">
            <w:r w:rsidR="00827030" w:rsidRPr="007B09FA">
              <w:rPr>
                <w:rStyle w:val="Hyperlink"/>
                <w:noProof/>
              </w:rPr>
              <w:t>JavaScript Doughnut / Donut Charts (Adeel Ahmed)</w:t>
            </w:r>
            <w:r w:rsidR="00827030">
              <w:rPr>
                <w:noProof/>
                <w:webHidden/>
              </w:rPr>
              <w:tab/>
            </w:r>
            <w:r w:rsidR="00827030">
              <w:rPr>
                <w:noProof/>
                <w:webHidden/>
              </w:rPr>
              <w:fldChar w:fldCharType="begin"/>
            </w:r>
            <w:r w:rsidR="00827030">
              <w:rPr>
                <w:noProof/>
                <w:webHidden/>
              </w:rPr>
              <w:instrText xml:space="preserve"> PAGEREF _Toc535916163 \h </w:instrText>
            </w:r>
            <w:r w:rsidR="00827030">
              <w:rPr>
                <w:noProof/>
                <w:webHidden/>
              </w:rPr>
            </w:r>
            <w:r w:rsidR="00827030">
              <w:rPr>
                <w:noProof/>
                <w:webHidden/>
              </w:rPr>
              <w:fldChar w:fldCharType="separate"/>
            </w:r>
            <w:r w:rsidR="001E52D3">
              <w:rPr>
                <w:noProof/>
                <w:webHidden/>
              </w:rPr>
              <w:t>42</w:t>
            </w:r>
            <w:r w:rsidR="00827030">
              <w:rPr>
                <w:noProof/>
                <w:webHidden/>
              </w:rPr>
              <w:fldChar w:fldCharType="end"/>
            </w:r>
          </w:hyperlink>
        </w:p>
        <w:p w14:paraId="53C6D427" w14:textId="0BCCE74F" w:rsidR="00827030" w:rsidRDefault="00C77017">
          <w:pPr>
            <w:pStyle w:val="TOC2"/>
            <w:tabs>
              <w:tab w:val="right" w:leader="dot" w:pos="8630"/>
            </w:tabs>
            <w:rPr>
              <w:rFonts w:eastAsiaTheme="minorEastAsia"/>
              <w:noProof/>
              <w:color w:val="auto"/>
              <w:lang w:val="en-GB" w:eastAsia="en-GB"/>
            </w:rPr>
          </w:pPr>
          <w:hyperlink w:anchor="_Toc535916164" w:history="1">
            <w:r w:rsidR="00827030" w:rsidRPr="007B09FA">
              <w:rPr>
                <w:rStyle w:val="Hyperlink"/>
                <w:noProof/>
              </w:rPr>
              <w:t>Functions (Adeel Ahmed)</w:t>
            </w:r>
            <w:r w:rsidR="00827030">
              <w:rPr>
                <w:noProof/>
                <w:webHidden/>
              </w:rPr>
              <w:tab/>
            </w:r>
            <w:r w:rsidR="00827030">
              <w:rPr>
                <w:noProof/>
                <w:webHidden/>
              </w:rPr>
              <w:fldChar w:fldCharType="begin"/>
            </w:r>
            <w:r w:rsidR="00827030">
              <w:rPr>
                <w:noProof/>
                <w:webHidden/>
              </w:rPr>
              <w:instrText xml:space="preserve"> PAGEREF _Toc535916164 \h </w:instrText>
            </w:r>
            <w:r w:rsidR="00827030">
              <w:rPr>
                <w:noProof/>
                <w:webHidden/>
              </w:rPr>
            </w:r>
            <w:r w:rsidR="00827030">
              <w:rPr>
                <w:noProof/>
                <w:webHidden/>
              </w:rPr>
              <w:fldChar w:fldCharType="separate"/>
            </w:r>
            <w:r w:rsidR="001E52D3">
              <w:rPr>
                <w:noProof/>
                <w:webHidden/>
              </w:rPr>
              <w:t>45</w:t>
            </w:r>
            <w:r w:rsidR="00827030">
              <w:rPr>
                <w:noProof/>
                <w:webHidden/>
              </w:rPr>
              <w:fldChar w:fldCharType="end"/>
            </w:r>
          </w:hyperlink>
        </w:p>
        <w:p w14:paraId="0DC5BDE1" w14:textId="7E2A8B62" w:rsidR="00827030" w:rsidRDefault="00C77017">
          <w:pPr>
            <w:pStyle w:val="TOC2"/>
            <w:tabs>
              <w:tab w:val="right" w:leader="dot" w:pos="8630"/>
            </w:tabs>
            <w:rPr>
              <w:rFonts w:eastAsiaTheme="minorEastAsia"/>
              <w:noProof/>
              <w:color w:val="auto"/>
              <w:lang w:val="en-GB" w:eastAsia="en-GB"/>
            </w:rPr>
          </w:pPr>
          <w:hyperlink w:anchor="_Toc535916165" w:history="1">
            <w:r w:rsidR="00827030" w:rsidRPr="007B09FA">
              <w:rPr>
                <w:rStyle w:val="Hyperlink"/>
                <w:noProof/>
              </w:rPr>
              <w:t>Database implementation (Omar Saleh)</w:t>
            </w:r>
            <w:r w:rsidR="00827030">
              <w:rPr>
                <w:noProof/>
                <w:webHidden/>
              </w:rPr>
              <w:tab/>
            </w:r>
            <w:r w:rsidR="00827030">
              <w:rPr>
                <w:noProof/>
                <w:webHidden/>
              </w:rPr>
              <w:fldChar w:fldCharType="begin"/>
            </w:r>
            <w:r w:rsidR="00827030">
              <w:rPr>
                <w:noProof/>
                <w:webHidden/>
              </w:rPr>
              <w:instrText xml:space="preserve"> PAGEREF _Toc535916165 \h </w:instrText>
            </w:r>
            <w:r w:rsidR="00827030">
              <w:rPr>
                <w:noProof/>
                <w:webHidden/>
              </w:rPr>
            </w:r>
            <w:r w:rsidR="00827030">
              <w:rPr>
                <w:noProof/>
                <w:webHidden/>
              </w:rPr>
              <w:fldChar w:fldCharType="separate"/>
            </w:r>
            <w:r w:rsidR="001E52D3">
              <w:rPr>
                <w:noProof/>
                <w:webHidden/>
              </w:rPr>
              <w:t>47</w:t>
            </w:r>
            <w:r w:rsidR="00827030">
              <w:rPr>
                <w:noProof/>
                <w:webHidden/>
              </w:rPr>
              <w:fldChar w:fldCharType="end"/>
            </w:r>
          </w:hyperlink>
        </w:p>
        <w:p w14:paraId="76120ED1" w14:textId="3BAAD87C" w:rsidR="00827030" w:rsidRDefault="00C77017">
          <w:pPr>
            <w:pStyle w:val="TOC2"/>
            <w:tabs>
              <w:tab w:val="right" w:leader="dot" w:pos="8630"/>
            </w:tabs>
            <w:rPr>
              <w:rFonts w:eastAsiaTheme="minorEastAsia"/>
              <w:noProof/>
              <w:color w:val="auto"/>
              <w:lang w:val="en-GB" w:eastAsia="en-GB"/>
            </w:rPr>
          </w:pPr>
          <w:hyperlink w:anchor="_Toc535916166" w:history="1">
            <w:r w:rsidR="00827030" w:rsidRPr="007B09FA">
              <w:rPr>
                <w:rStyle w:val="Hyperlink"/>
                <w:noProof/>
              </w:rPr>
              <w:t>Home page design and implementation (Haashim Alvi)</w:t>
            </w:r>
            <w:r w:rsidR="00827030">
              <w:rPr>
                <w:noProof/>
                <w:webHidden/>
              </w:rPr>
              <w:tab/>
            </w:r>
            <w:r w:rsidR="00827030">
              <w:rPr>
                <w:noProof/>
                <w:webHidden/>
              </w:rPr>
              <w:fldChar w:fldCharType="begin"/>
            </w:r>
            <w:r w:rsidR="00827030">
              <w:rPr>
                <w:noProof/>
                <w:webHidden/>
              </w:rPr>
              <w:instrText xml:space="preserve"> PAGEREF _Toc535916166 \h </w:instrText>
            </w:r>
            <w:r w:rsidR="00827030">
              <w:rPr>
                <w:noProof/>
                <w:webHidden/>
              </w:rPr>
            </w:r>
            <w:r w:rsidR="00827030">
              <w:rPr>
                <w:noProof/>
                <w:webHidden/>
              </w:rPr>
              <w:fldChar w:fldCharType="separate"/>
            </w:r>
            <w:r w:rsidR="001E52D3">
              <w:rPr>
                <w:noProof/>
                <w:webHidden/>
              </w:rPr>
              <w:t>48</w:t>
            </w:r>
            <w:r w:rsidR="00827030">
              <w:rPr>
                <w:noProof/>
                <w:webHidden/>
              </w:rPr>
              <w:fldChar w:fldCharType="end"/>
            </w:r>
          </w:hyperlink>
        </w:p>
        <w:p w14:paraId="2DCF5CF7" w14:textId="42138970" w:rsidR="00827030" w:rsidRDefault="00C77017">
          <w:pPr>
            <w:pStyle w:val="TOC1"/>
            <w:rPr>
              <w:rFonts w:eastAsiaTheme="minorEastAsia"/>
              <w:b w:val="0"/>
              <w:color w:val="auto"/>
              <w:lang w:val="en-GB" w:eastAsia="en-GB"/>
            </w:rPr>
          </w:pPr>
          <w:hyperlink w:anchor="_Toc535916167" w:history="1">
            <w:r w:rsidR="00827030" w:rsidRPr="007B09FA">
              <w:rPr>
                <w:rStyle w:val="Hyperlink"/>
              </w:rPr>
              <w:t>Details of the solution testing and evaluation</w:t>
            </w:r>
            <w:r w:rsidR="00827030">
              <w:rPr>
                <w:webHidden/>
              </w:rPr>
              <w:tab/>
            </w:r>
            <w:r w:rsidR="00827030">
              <w:rPr>
                <w:webHidden/>
              </w:rPr>
              <w:fldChar w:fldCharType="begin"/>
            </w:r>
            <w:r w:rsidR="00827030">
              <w:rPr>
                <w:webHidden/>
              </w:rPr>
              <w:instrText xml:space="preserve"> PAGEREF _Toc535916167 \h </w:instrText>
            </w:r>
            <w:r w:rsidR="00827030">
              <w:rPr>
                <w:webHidden/>
              </w:rPr>
            </w:r>
            <w:r w:rsidR="00827030">
              <w:rPr>
                <w:webHidden/>
              </w:rPr>
              <w:fldChar w:fldCharType="separate"/>
            </w:r>
            <w:r w:rsidR="001E52D3">
              <w:rPr>
                <w:webHidden/>
              </w:rPr>
              <w:t>50</w:t>
            </w:r>
            <w:r w:rsidR="00827030">
              <w:rPr>
                <w:webHidden/>
              </w:rPr>
              <w:fldChar w:fldCharType="end"/>
            </w:r>
          </w:hyperlink>
        </w:p>
        <w:p w14:paraId="5128DF10" w14:textId="61AE3DB8" w:rsidR="00827030" w:rsidRDefault="00C77017" w:rsidP="00827030">
          <w:pPr>
            <w:pStyle w:val="TOC2"/>
            <w:tabs>
              <w:tab w:val="right" w:leader="dot" w:pos="8630"/>
            </w:tabs>
            <w:rPr>
              <w:rFonts w:eastAsiaTheme="minorEastAsia"/>
              <w:noProof/>
              <w:color w:val="auto"/>
              <w:lang w:val="en-GB" w:eastAsia="en-GB"/>
            </w:rPr>
          </w:pPr>
          <w:hyperlink w:anchor="_Toc535916168" w:history="1">
            <w:r w:rsidR="00827030" w:rsidRPr="007B09FA">
              <w:rPr>
                <w:rStyle w:val="Hyperlink"/>
                <w:noProof/>
              </w:rPr>
              <w:t>SPRINT 1 (08/01/19 - 11/01/19)</w:t>
            </w:r>
            <w:r w:rsidR="00827030">
              <w:rPr>
                <w:noProof/>
                <w:webHidden/>
              </w:rPr>
              <w:tab/>
            </w:r>
            <w:r w:rsidR="00827030">
              <w:rPr>
                <w:noProof/>
                <w:webHidden/>
              </w:rPr>
              <w:fldChar w:fldCharType="begin"/>
            </w:r>
            <w:r w:rsidR="00827030">
              <w:rPr>
                <w:noProof/>
                <w:webHidden/>
              </w:rPr>
              <w:instrText xml:space="preserve"> PAGEREF _Toc535916168 \h </w:instrText>
            </w:r>
            <w:r w:rsidR="00827030">
              <w:rPr>
                <w:noProof/>
                <w:webHidden/>
              </w:rPr>
            </w:r>
            <w:r w:rsidR="00827030">
              <w:rPr>
                <w:noProof/>
                <w:webHidden/>
              </w:rPr>
              <w:fldChar w:fldCharType="separate"/>
            </w:r>
            <w:r w:rsidR="001E52D3">
              <w:rPr>
                <w:noProof/>
                <w:webHidden/>
              </w:rPr>
              <w:t>50</w:t>
            </w:r>
            <w:r w:rsidR="00827030">
              <w:rPr>
                <w:noProof/>
                <w:webHidden/>
              </w:rPr>
              <w:fldChar w:fldCharType="end"/>
            </w:r>
          </w:hyperlink>
        </w:p>
        <w:p w14:paraId="57DDB339" w14:textId="52FCC8FF" w:rsidR="00827030" w:rsidRDefault="00C77017" w:rsidP="00827030">
          <w:pPr>
            <w:pStyle w:val="TOC2"/>
            <w:tabs>
              <w:tab w:val="right" w:leader="dot" w:pos="8630"/>
            </w:tabs>
            <w:rPr>
              <w:rFonts w:eastAsiaTheme="minorEastAsia"/>
              <w:noProof/>
              <w:color w:val="auto"/>
              <w:lang w:val="en-GB" w:eastAsia="en-GB"/>
            </w:rPr>
          </w:pPr>
          <w:hyperlink w:anchor="_Toc535916172" w:history="1">
            <w:r w:rsidR="00827030" w:rsidRPr="007B09FA">
              <w:rPr>
                <w:rStyle w:val="Hyperlink"/>
                <w:noProof/>
              </w:rPr>
              <w:t>SPRINT 2 (11/01/19 - 14/01/19)</w:t>
            </w:r>
            <w:r w:rsidR="00827030">
              <w:rPr>
                <w:noProof/>
                <w:webHidden/>
              </w:rPr>
              <w:tab/>
            </w:r>
            <w:r w:rsidR="00827030">
              <w:rPr>
                <w:noProof/>
                <w:webHidden/>
              </w:rPr>
              <w:fldChar w:fldCharType="begin"/>
            </w:r>
            <w:r w:rsidR="00827030">
              <w:rPr>
                <w:noProof/>
                <w:webHidden/>
              </w:rPr>
              <w:instrText xml:space="preserve"> PAGEREF _Toc535916172 \h </w:instrText>
            </w:r>
            <w:r w:rsidR="00827030">
              <w:rPr>
                <w:noProof/>
                <w:webHidden/>
              </w:rPr>
            </w:r>
            <w:r w:rsidR="00827030">
              <w:rPr>
                <w:noProof/>
                <w:webHidden/>
              </w:rPr>
              <w:fldChar w:fldCharType="separate"/>
            </w:r>
            <w:r w:rsidR="001E52D3">
              <w:rPr>
                <w:noProof/>
                <w:webHidden/>
              </w:rPr>
              <w:t>51</w:t>
            </w:r>
            <w:r w:rsidR="00827030">
              <w:rPr>
                <w:noProof/>
                <w:webHidden/>
              </w:rPr>
              <w:fldChar w:fldCharType="end"/>
            </w:r>
          </w:hyperlink>
        </w:p>
        <w:p w14:paraId="25046A47" w14:textId="10DC759E" w:rsidR="00827030" w:rsidRDefault="00C77017" w:rsidP="00827030">
          <w:pPr>
            <w:pStyle w:val="TOC2"/>
            <w:tabs>
              <w:tab w:val="right" w:leader="dot" w:pos="8630"/>
            </w:tabs>
            <w:rPr>
              <w:rFonts w:eastAsiaTheme="minorEastAsia"/>
              <w:noProof/>
              <w:color w:val="auto"/>
              <w:lang w:val="en-GB" w:eastAsia="en-GB"/>
            </w:rPr>
          </w:pPr>
          <w:hyperlink w:anchor="_Toc535916176" w:history="1">
            <w:r w:rsidR="00827030" w:rsidRPr="007B09FA">
              <w:rPr>
                <w:rStyle w:val="Hyperlink"/>
                <w:noProof/>
              </w:rPr>
              <w:t>SPRINT 3 (14/01/19 - 18/01/19)</w:t>
            </w:r>
            <w:r w:rsidR="00827030">
              <w:rPr>
                <w:noProof/>
                <w:webHidden/>
              </w:rPr>
              <w:tab/>
            </w:r>
            <w:r w:rsidR="00827030">
              <w:rPr>
                <w:noProof/>
                <w:webHidden/>
              </w:rPr>
              <w:fldChar w:fldCharType="begin"/>
            </w:r>
            <w:r w:rsidR="00827030">
              <w:rPr>
                <w:noProof/>
                <w:webHidden/>
              </w:rPr>
              <w:instrText xml:space="preserve"> PAGEREF _Toc535916176 \h </w:instrText>
            </w:r>
            <w:r w:rsidR="00827030">
              <w:rPr>
                <w:noProof/>
                <w:webHidden/>
              </w:rPr>
            </w:r>
            <w:r w:rsidR="00827030">
              <w:rPr>
                <w:noProof/>
                <w:webHidden/>
              </w:rPr>
              <w:fldChar w:fldCharType="separate"/>
            </w:r>
            <w:r w:rsidR="001E52D3">
              <w:rPr>
                <w:noProof/>
                <w:webHidden/>
              </w:rPr>
              <w:t>52</w:t>
            </w:r>
            <w:r w:rsidR="00827030">
              <w:rPr>
                <w:noProof/>
                <w:webHidden/>
              </w:rPr>
              <w:fldChar w:fldCharType="end"/>
            </w:r>
          </w:hyperlink>
        </w:p>
        <w:p w14:paraId="356DE21C" w14:textId="2818604F" w:rsidR="00827030" w:rsidRDefault="00C77017">
          <w:pPr>
            <w:pStyle w:val="TOC1"/>
            <w:rPr>
              <w:rFonts w:eastAsiaTheme="minorEastAsia"/>
              <w:b w:val="0"/>
              <w:color w:val="auto"/>
              <w:lang w:val="en-GB" w:eastAsia="en-GB"/>
            </w:rPr>
          </w:pPr>
          <w:hyperlink w:anchor="_Toc535916180" w:history="1">
            <w:r w:rsidR="00827030" w:rsidRPr="007B09FA">
              <w:rPr>
                <w:rStyle w:val="Hyperlink"/>
              </w:rPr>
              <w:t>Conclusions, summary and evaluation of the achieved results</w:t>
            </w:r>
            <w:r w:rsidR="00827030">
              <w:rPr>
                <w:webHidden/>
              </w:rPr>
              <w:tab/>
            </w:r>
            <w:r w:rsidR="00827030">
              <w:rPr>
                <w:webHidden/>
              </w:rPr>
              <w:fldChar w:fldCharType="begin"/>
            </w:r>
            <w:r w:rsidR="00827030">
              <w:rPr>
                <w:webHidden/>
              </w:rPr>
              <w:instrText xml:space="preserve"> PAGEREF _Toc535916180 \h </w:instrText>
            </w:r>
            <w:r w:rsidR="00827030">
              <w:rPr>
                <w:webHidden/>
              </w:rPr>
            </w:r>
            <w:r w:rsidR="00827030">
              <w:rPr>
                <w:webHidden/>
              </w:rPr>
              <w:fldChar w:fldCharType="separate"/>
            </w:r>
            <w:r w:rsidR="001E52D3">
              <w:rPr>
                <w:webHidden/>
              </w:rPr>
              <w:t>54</w:t>
            </w:r>
            <w:r w:rsidR="00827030">
              <w:rPr>
                <w:webHidden/>
              </w:rPr>
              <w:fldChar w:fldCharType="end"/>
            </w:r>
          </w:hyperlink>
        </w:p>
        <w:p w14:paraId="081C59E1" w14:textId="32A80492" w:rsidR="00827030" w:rsidRDefault="00C77017" w:rsidP="00827030">
          <w:pPr>
            <w:pStyle w:val="TOC2"/>
            <w:tabs>
              <w:tab w:val="right" w:leader="dot" w:pos="8630"/>
            </w:tabs>
            <w:rPr>
              <w:rFonts w:eastAsiaTheme="minorEastAsia"/>
              <w:noProof/>
              <w:color w:val="auto"/>
              <w:lang w:val="en-GB" w:eastAsia="en-GB"/>
            </w:rPr>
          </w:pPr>
          <w:hyperlink w:anchor="_Toc535916181" w:history="1">
            <w:r w:rsidR="00827030" w:rsidRPr="007B09FA">
              <w:rPr>
                <w:rStyle w:val="Hyperlink"/>
                <w:rFonts w:eastAsia="NSimSun"/>
                <w:noProof/>
                <w:lang w:eastAsia="zh-CN"/>
              </w:rPr>
              <w:t>Improvements</w:t>
            </w:r>
            <w:r w:rsidR="00827030" w:rsidRPr="007B09FA">
              <w:rPr>
                <w:rStyle w:val="Hyperlink"/>
                <w:noProof/>
                <w:lang w:eastAsia="zh-CN"/>
              </w:rPr>
              <w:t>:</w:t>
            </w:r>
            <w:r w:rsidR="00827030">
              <w:rPr>
                <w:noProof/>
                <w:webHidden/>
              </w:rPr>
              <w:tab/>
            </w:r>
            <w:r w:rsidR="00827030">
              <w:rPr>
                <w:noProof/>
                <w:webHidden/>
              </w:rPr>
              <w:fldChar w:fldCharType="begin"/>
            </w:r>
            <w:r w:rsidR="00827030">
              <w:rPr>
                <w:noProof/>
                <w:webHidden/>
              </w:rPr>
              <w:instrText xml:space="preserve"> PAGEREF _Toc535916181 \h </w:instrText>
            </w:r>
            <w:r w:rsidR="00827030">
              <w:rPr>
                <w:noProof/>
                <w:webHidden/>
              </w:rPr>
            </w:r>
            <w:r w:rsidR="00827030">
              <w:rPr>
                <w:noProof/>
                <w:webHidden/>
              </w:rPr>
              <w:fldChar w:fldCharType="separate"/>
            </w:r>
            <w:r w:rsidR="001E52D3">
              <w:rPr>
                <w:noProof/>
                <w:webHidden/>
              </w:rPr>
              <w:t>55</w:t>
            </w:r>
            <w:r w:rsidR="00827030">
              <w:rPr>
                <w:noProof/>
                <w:webHidden/>
              </w:rPr>
              <w:fldChar w:fldCharType="end"/>
            </w:r>
          </w:hyperlink>
        </w:p>
        <w:p w14:paraId="42B0B892" w14:textId="6A390B91" w:rsidR="00827030" w:rsidRDefault="00C77017">
          <w:pPr>
            <w:pStyle w:val="TOC1"/>
            <w:rPr>
              <w:rFonts w:eastAsiaTheme="minorEastAsia"/>
              <w:b w:val="0"/>
              <w:color w:val="auto"/>
              <w:lang w:val="en-GB" w:eastAsia="en-GB"/>
            </w:rPr>
          </w:pPr>
          <w:hyperlink w:anchor="_Toc535916184" w:history="1">
            <w:r w:rsidR="00827030" w:rsidRPr="007B09FA">
              <w:rPr>
                <w:rStyle w:val="Hyperlink"/>
              </w:rPr>
              <w:t>References</w:t>
            </w:r>
            <w:r w:rsidR="00827030">
              <w:rPr>
                <w:webHidden/>
              </w:rPr>
              <w:tab/>
            </w:r>
            <w:r w:rsidR="00827030">
              <w:rPr>
                <w:webHidden/>
              </w:rPr>
              <w:fldChar w:fldCharType="begin"/>
            </w:r>
            <w:r w:rsidR="00827030">
              <w:rPr>
                <w:webHidden/>
              </w:rPr>
              <w:instrText xml:space="preserve"> PAGEREF _Toc535916184 \h </w:instrText>
            </w:r>
            <w:r w:rsidR="00827030">
              <w:rPr>
                <w:webHidden/>
              </w:rPr>
            </w:r>
            <w:r w:rsidR="00827030">
              <w:rPr>
                <w:webHidden/>
              </w:rPr>
              <w:fldChar w:fldCharType="separate"/>
            </w:r>
            <w:r w:rsidR="001E52D3">
              <w:rPr>
                <w:webHidden/>
              </w:rPr>
              <w:t>56</w:t>
            </w:r>
            <w:r w:rsidR="00827030">
              <w:rPr>
                <w:webHidden/>
              </w:rPr>
              <w:fldChar w:fldCharType="end"/>
            </w:r>
          </w:hyperlink>
        </w:p>
        <w:p w14:paraId="10A59CD9" w14:textId="520F7AEF" w:rsidR="00827030" w:rsidRDefault="00C77017">
          <w:pPr>
            <w:pStyle w:val="TOC1"/>
            <w:rPr>
              <w:rFonts w:eastAsiaTheme="minorEastAsia"/>
              <w:b w:val="0"/>
              <w:color w:val="auto"/>
              <w:lang w:val="en-GB" w:eastAsia="en-GB"/>
            </w:rPr>
          </w:pPr>
          <w:hyperlink w:anchor="_Toc535916185" w:history="1">
            <w:r w:rsidR="00827030" w:rsidRPr="007B09FA">
              <w:rPr>
                <w:rStyle w:val="Hyperlink"/>
              </w:rPr>
              <w:t>Appendices</w:t>
            </w:r>
            <w:r w:rsidR="00827030">
              <w:rPr>
                <w:webHidden/>
              </w:rPr>
              <w:tab/>
            </w:r>
            <w:r w:rsidR="00827030">
              <w:rPr>
                <w:webHidden/>
              </w:rPr>
              <w:fldChar w:fldCharType="begin"/>
            </w:r>
            <w:r w:rsidR="00827030">
              <w:rPr>
                <w:webHidden/>
              </w:rPr>
              <w:instrText xml:space="preserve"> PAGEREF _Toc535916185 \h </w:instrText>
            </w:r>
            <w:r w:rsidR="00827030">
              <w:rPr>
                <w:webHidden/>
              </w:rPr>
            </w:r>
            <w:r w:rsidR="00827030">
              <w:rPr>
                <w:webHidden/>
              </w:rPr>
              <w:fldChar w:fldCharType="separate"/>
            </w:r>
            <w:r w:rsidR="001E52D3">
              <w:rPr>
                <w:webHidden/>
              </w:rPr>
              <w:t>59</w:t>
            </w:r>
            <w:r w:rsidR="00827030">
              <w:rPr>
                <w:webHidden/>
              </w:rPr>
              <w:fldChar w:fldCharType="end"/>
            </w:r>
          </w:hyperlink>
        </w:p>
        <w:p w14:paraId="0CC5D694" w14:textId="17CA061A" w:rsidR="009F0879" w:rsidRPr="00827030" w:rsidRDefault="00C77017" w:rsidP="00827030">
          <w:pPr>
            <w:pStyle w:val="TOC2"/>
            <w:tabs>
              <w:tab w:val="right" w:leader="dot" w:pos="8630"/>
            </w:tabs>
          </w:pPr>
          <w:hyperlink w:anchor="_Toc535916186" w:history="1">
            <w:r w:rsidR="00827030" w:rsidRPr="007B09FA">
              <w:rPr>
                <w:rStyle w:val="Hyperlink"/>
                <w:noProof/>
              </w:rPr>
              <w:t>Daily scrum stand-up meetings</w:t>
            </w:r>
            <w:r w:rsidR="00827030">
              <w:rPr>
                <w:noProof/>
                <w:webHidden/>
              </w:rPr>
              <w:tab/>
            </w:r>
            <w:r w:rsidR="00827030">
              <w:rPr>
                <w:noProof/>
                <w:webHidden/>
              </w:rPr>
              <w:fldChar w:fldCharType="begin"/>
            </w:r>
            <w:r w:rsidR="00827030">
              <w:rPr>
                <w:noProof/>
                <w:webHidden/>
              </w:rPr>
              <w:instrText xml:space="preserve"> PAGEREF _Toc535916186 \h </w:instrText>
            </w:r>
            <w:r w:rsidR="00827030">
              <w:rPr>
                <w:noProof/>
                <w:webHidden/>
              </w:rPr>
            </w:r>
            <w:r w:rsidR="00827030">
              <w:rPr>
                <w:noProof/>
                <w:webHidden/>
              </w:rPr>
              <w:fldChar w:fldCharType="separate"/>
            </w:r>
            <w:r w:rsidR="001E52D3">
              <w:rPr>
                <w:noProof/>
                <w:webHidden/>
              </w:rPr>
              <w:t>59</w:t>
            </w:r>
            <w:r w:rsidR="00827030">
              <w:rPr>
                <w:noProof/>
                <w:webHidden/>
              </w:rPr>
              <w:fldChar w:fldCharType="end"/>
            </w:r>
          </w:hyperlink>
          <w:r w:rsidR="00827030">
            <w:rPr>
              <w:b/>
              <w:bCs/>
              <w:noProof/>
            </w:rPr>
            <w:fldChar w:fldCharType="end"/>
          </w:r>
        </w:p>
      </w:sdtContent>
    </w:sdt>
    <w:p w14:paraId="318955AA" w14:textId="77777777" w:rsidR="00731DAC" w:rsidRDefault="00731DAC">
      <w:pPr>
        <w:rPr>
          <w:rFonts w:asciiTheme="majorHAnsi" w:eastAsiaTheme="majorEastAsia" w:hAnsiTheme="majorHAnsi" w:cstheme="majorBidi"/>
          <w:color w:val="007789" w:themeColor="accent1" w:themeShade="BF"/>
          <w:sz w:val="32"/>
        </w:rPr>
      </w:pPr>
      <w:bookmarkStart w:id="4" w:name="_Toc535916113"/>
      <w:r>
        <w:br w:type="page"/>
      </w:r>
    </w:p>
    <w:p w14:paraId="6B4EC4B3" w14:textId="746A6A9F" w:rsidR="00EA15EA" w:rsidRDefault="00EA15EA" w:rsidP="00EA15EA">
      <w:pPr>
        <w:pStyle w:val="Heading1"/>
      </w:pPr>
      <w:r>
        <w:lastRenderedPageBreak/>
        <w:t>Introduction</w:t>
      </w:r>
      <w:bookmarkEnd w:id="4"/>
    </w:p>
    <w:p w14:paraId="26D89865" w14:textId="5A56BC92" w:rsidR="00EA15EA" w:rsidRDefault="00EA15EA" w:rsidP="00EA15EA">
      <w:pPr>
        <w:pStyle w:val="Heading2"/>
      </w:pPr>
      <w:bookmarkStart w:id="5" w:name="_Toc535916114"/>
      <w:r>
        <w:t>Motivation</w:t>
      </w:r>
      <w:bookmarkEnd w:id="5"/>
    </w:p>
    <w:p w14:paraId="1AF71157" w14:textId="077CA03C" w:rsidR="000A22FC" w:rsidRPr="004353A4" w:rsidRDefault="000A22FC" w:rsidP="00BB098D">
      <w:pPr>
        <w:jc w:val="both"/>
        <w:rPr>
          <w:color w:val="auto"/>
        </w:rPr>
      </w:pPr>
      <w:r w:rsidRPr="004353A4">
        <w:rPr>
          <w:color w:val="auto"/>
          <w:lang w:eastAsia="zh-CN" w:bidi="hi-IN"/>
        </w:rPr>
        <w:t>The internet is a growing place and over 90% of</w:t>
      </w:r>
      <w:r w:rsidR="00C02128" w:rsidRPr="004353A4">
        <w:rPr>
          <w:color w:val="auto"/>
          <w:lang w:eastAsia="zh-CN" w:bidi="hi-IN"/>
        </w:rPr>
        <w:t xml:space="preserve"> households in the UK have access to it</w:t>
      </w:r>
      <w:sdt>
        <w:sdtPr>
          <w:rPr>
            <w:color w:val="auto"/>
            <w:lang w:eastAsia="zh-CN" w:bidi="hi-IN"/>
          </w:rPr>
          <w:id w:val="877124808"/>
          <w:citation/>
        </w:sdtPr>
        <w:sdtEndPr/>
        <w:sdtContent>
          <w:r w:rsidR="00C02128" w:rsidRPr="004353A4">
            <w:rPr>
              <w:color w:val="auto"/>
              <w:lang w:eastAsia="zh-CN" w:bidi="hi-IN"/>
            </w:rPr>
            <w:fldChar w:fldCharType="begin"/>
          </w:r>
          <w:r w:rsidR="00C02128" w:rsidRPr="004353A4">
            <w:rPr>
              <w:color w:val="auto"/>
              <w:lang w:val="en-GB" w:eastAsia="zh-CN" w:bidi="hi-IN"/>
            </w:rPr>
            <w:instrText xml:space="preserve"> CITATION tab18 \l 2057 </w:instrText>
          </w:r>
          <w:r w:rsidR="00C02128" w:rsidRPr="004353A4">
            <w:rPr>
              <w:color w:val="auto"/>
              <w:lang w:eastAsia="zh-CN" w:bidi="hi-IN"/>
            </w:rPr>
            <w:fldChar w:fldCharType="separate"/>
          </w:r>
          <w:r w:rsidR="00C02128" w:rsidRPr="004353A4">
            <w:rPr>
              <w:noProof/>
              <w:color w:val="auto"/>
              <w:lang w:val="en-GB" w:eastAsia="zh-CN" w:bidi="hi-IN"/>
            </w:rPr>
            <w:t xml:space="preserve"> (tableau, 2018)</w:t>
          </w:r>
          <w:r w:rsidR="00C02128" w:rsidRPr="004353A4">
            <w:rPr>
              <w:color w:val="auto"/>
              <w:lang w:eastAsia="zh-CN" w:bidi="hi-IN"/>
            </w:rPr>
            <w:fldChar w:fldCharType="end"/>
          </w:r>
        </w:sdtContent>
      </w:sdt>
      <w:r w:rsidR="00C02128" w:rsidRPr="004353A4">
        <w:rPr>
          <w:color w:val="auto"/>
          <w:lang w:eastAsia="zh-CN" w:bidi="hi-IN"/>
        </w:rPr>
        <w:t>. However, at the same time, software applications and websites designs are becoming more complex and overwhelming to the average user</w:t>
      </w:r>
      <w:r w:rsidR="006354D1" w:rsidRPr="004353A4">
        <w:rPr>
          <w:color w:val="auto"/>
          <w:lang w:eastAsia="zh-CN" w:bidi="hi-IN"/>
        </w:rPr>
        <w:t>,</w:t>
      </w:r>
      <w:r w:rsidR="00C02128" w:rsidRPr="004353A4">
        <w:rPr>
          <w:color w:val="auto"/>
          <w:lang w:eastAsia="zh-CN" w:bidi="hi-IN"/>
        </w:rPr>
        <w:t xml:space="preserve"> </w:t>
      </w:r>
      <w:r w:rsidR="001707EC" w:rsidRPr="004353A4">
        <w:rPr>
          <w:color w:val="auto"/>
          <w:lang w:eastAsia="zh-CN" w:bidi="hi-IN"/>
        </w:rPr>
        <w:t>and even more so</w:t>
      </w:r>
      <w:r w:rsidR="00C02128" w:rsidRPr="004353A4">
        <w:rPr>
          <w:color w:val="auto"/>
          <w:lang w:eastAsia="zh-CN" w:bidi="hi-IN"/>
        </w:rPr>
        <w:t xml:space="preserve"> to the older generation.</w:t>
      </w:r>
      <w:r w:rsidR="001707EC" w:rsidRPr="004353A4">
        <w:rPr>
          <w:color w:val="auto"/>
          <w:lang w:eastAsia="zh-CN" w:bidi="hi-IN"/>
        </w:rPr>
        <w:t xml:space="preserve"> Therefore, the goal of </w:t>
      </w:r>
      <w:r w:rsidR="001707EC" w:rsidRPr="004353A4">
        <w:rPr>
          <w:color w:val="auto"/>
        </w:rPr>
        <w:t>SMSH</w:t>
      </w:r>
      <w:r w:rsidR="001A0A0E" w:rsidRPr="004353A4">
        <w:rPr>
          <w:color w:val="auto"/>
        </w:rPr>
        <w:t xml:space="preserve"> </w:t>
      </w:r>
      <w:r w:rsidR="001707EC" w:rsidRPr="004353A4">
        <w:rPr>
          <w:color w:val="auto"/>
        </w:rPr>
        <w:t>is to present to the users of their smart meters, a simple and easy to understand website that they can access in order to get all the necessary information they need to see about their house energy consumption along with their cost.</w:t>
      </w:r>
    </w:p>
    <w:p w14:paraId="45CFFF7B" w14:textId="76A619AA" w:rsidR="00240852" w:rsidRPr="004353A4" w:rsidRDefault="00BB098D" w:rsidP="000A22FC">
      <w:pPr>
        <w:jc w:val="both"/>
        <w:rPr>
          <w:color w:val="auto"/>
        </w:rPr>
      </w:pPr>
      <w:r w:rsidRPr="004353A4">
        <w:rPr>
          <w:color w:val="auto"/>
        </w:rPr>
        <w:t xml:space="preserve">Group 2 have taken up this project and will work on designing and creating a website that will meet the client’s requirement, be appealing to potential users, and </w:t>
      </w:r>
      <w:r w:rsidR="00E32633" w:rsidRPr="004353A4">
        <w:rPr>
          <w:color w:val="auto"/>
        </w:rPr>
        <w:t>present the information in a simple to understand way</w:t>
      </w:r>
      <w:r w:rsidR="00412BE3" w:rsidRPr="004353A4">
        <w:rPr>
          <w:color w:val="auto"/>
        </w:rPr>
        <w:t xml:space="preserve">. The design of this project will also focus on issues like accessibility, minimizing the number of steps the user needs to take in order to complete a task, getting rid of the need to scroll, having the relevant and important information up front, and making the website inclusive </w:t>
      </w:r>
      <w:r w:rsidR="00240852" w:rsidRPr="004353A4">
        <w:rPr>
          <w:color w:val="auto"/>
        </w:rPr>
        <w:t>by</w:t>
      </w:r>
      <w:r w:rsidR="00412BE3" w:rsidRPr="004353A4">
        <w:rPr>
          <w:color w:val="auto"/>
        </w:rPr>
        <w:t xml:space="preserve"> dealing with color blindnes</w:t>
      </w:r>
      <w:r w:rsidR="00240852" w:rsidRPr="004353A4">
        <w:rPr>
          <w:color w:val="auto"/>
        </w:rPr>
        <w:t>s</w:t>
      </w:r>
      <w:r w:rsidR="001A0A0E" w:rsidRPr="004353A4">
        <w:rPr>
          <w:color w:val="auto"/>
        </w:rPr>
        <w:t xml:space="preserve"> and similar issues</w:t>
      </w:r>
      <w:r w:rsidR="00240852" w:rsidRPr="004353A4">
        <w:rPr>
          <w:color w:val="auto"/>
        </w:rPr>
        <w:t xml:space="preserve">. </w:t>
      </w:r>
    </w:p>
    <w:p w14:paraId="575ED63C" w14:textId="60C4CCD2" w:rsidR="00240852" w:rsidRPr="004353A4" w:rsidRDefault="00240852" w:rsidP="000A22FC">
      <w:pPr>
        <w:jc w:val="both"/>
        <w:rPr>
          <w:color w:val="auto"/>
        </w:rPr>
      </w:pPr>
      <w:r w:rsidRPr="004353A4">
        <w:rPr>
          <w:color w:val="auto"/>
        </w:rPr>
        <w:t xml:space="preserve">In order to </w:t>
      </w:r>
      <w:r w:rsidR="001772F9" w:rsidRPr="004353A4">
        <w:rPr>
          <w:color w:val="auto"/>
        </w:rPr>
        <w:t>complete this project</w:t>
      </w:r>
      <w:r w:rsidRPr="004353A4">
        <w:rPr>
          <w:color w:val="auto"/>
        </w:rPr>
        <w:t xml:space="preserve">, the group will be following the agile methodology and working with scrum in order to produce the best possible product the group can while at the same </w:t>
      </w:r>
      <w:r w:rsidR="001D6A23" w:rsidRPr="004353A4">
        <w:rPr>
          <w:color w:val="auto"/>
        </w:rPr>
        <w:t>time learning</w:t>
      </w:r>
      <w:r w:rsidRPr="004353A4">
        <w:rPr>
          <w:color w:val="auto"/>
        </w:rPr>
        <w:t xml:space="preserve"> how to work in a group and in an agile way.</w:t>
      </w:r>
      <w:r w:rsidR="008C2AED" w:rsidRPr="004353A4">
        <w:rPr>
          <w:color w:val="auto"/>
        </w:rPr>
        <w:t xml:space="preserve"> Several steps will be taken in order to make this a successful project. </w:t>
      </w:r>
      <w:r w:rsidR="000F2203" w:rsidRPr="004353A4">
        <w:rPr>
          <w:color w:val="auto"/>
        </w:rPr>
        <w:t>System architecture, c</w:t>
      </w:r>
      <w:r w:rsidR="008C2AED" w:rsidRPr="004353A4">
        <w:rPr>
          <w:color w:val="auto"/>
        </w:rPr>
        <w:t xml:space="preserve">lass diagram, </w:t>
      </w:r>
      <w:r w:rsidR="000F2203" w:rsidRPr="004353A4">
        <w:rPr>
          <w:color w:val="auto"/>
        </w:rPr>
        <w:t xml:space="preserve">database diagram, </w:t>
      </w:r>
      <w:r w:rsidR="008C2AED" w:rsidRPr="004353A4">
        <w:rPr>
          <w:color w:val="auto"/>
        </w:rPr>
        <w:t xml:space="preserve">user stories, use case diagrams, and textual use cases will be made in order to understand the requirements and how to build the website. </w:t>
      </w:r>
      <w:r w:rsidR="000C5D6C" w:rsidRPr="004353A4">
        <w:rPr>
          <w:color w:val="auto"/>
        </w:rPr>
        <w:t xml:space="preserve">Three </w:t>
      </w:r>
      <w:r w:rsidR="008C2AED" w:rsidRPr="004353A4">
        <w:rPr>
          <w:color w:val="auto"/>
        </w:rPr>
        <w:t>sprints will take place where the group will present certain features to the client and get feedback. At the end of this</w:t>
      </w:r>
      <w:r w:rsidR="000F2203" w:rsidRPr="004353A4">
        <w:rPr>
          <w:color w:val="auto"/>
        </w:rPr>
        <w:t xml:space="preserve"> project</w:t>
      </w:r>
      <w:r w:rsidR="008C2AED" w:rsidRPr="004353A4">
        <w:rPr>
          <w:color w:val="auto"/>
        </w:rPr>
        <w:t xml:space="preserve">, the group will have a fully functional website that meets the </w:t>
      </w:r>
      <w:r w:rsidR="000C5D6C" w:rsidRPr="004353A4">
        <w:rPr>
          <w:color w:val="auto"/>
        </w:rPr>
        <w:t>client’s</w:t>
      </w:r>
      <w:r w:rsidR="008C2AED" w:rsidRPr="004353A4">
        <w:rPr>
          <w:color w:val="auto"/>
        </w:rPr>
        <w:t xml:space="preserve"> requirements.</w:t>
      </w:r>
    </w:p>
    <w:p w14:paraId="2939C377" w14:textId="6F9A900C" w:rsidR="00FB01F7" w:rsidRDefault="00FB01F7" w:rsidP="00EA15EA">
      <w:pPr>
        <w:pStyle w:val="Heading2"/>
      </w:pPr>
      <w:bookmarkStart w:id="6" w:name="_Toc535916115"/>
      <w:r>
        <w:t>report structure</w:t>
      </w:r>
      <w:bookmarkEnd w:id="6"/>
    </w:p>
    <w:p w14:paraId="32F300DF" w14:textId="3FC85D69" w:rsidR="00827030" w:rsidRPr="00827030" w:rsidRDefault="00A8087E" w:rsidP="00827030">
      <w:pPr>
        <w:jc w:val="both"/>
        <w:rPr>
          <w:color w:val="auto"/>
        </w:rPr>
      </w:pPr>
      <w:r w:rsidRPr="00406589">
        <w:rPr>
          <w:color w:val="auto"/>
        </w:rPr>
        <w:t>The structure of this report</w:t>
      </w:r>
      <w:r w:rsidR="00572083" w:rsidRPr="00406589">
        <w:rPr>
          <w:color w:val="auto"/>
        </w:rPr>
        <w:t xml:space="preserve"> will be similar to the one shown on page 3</w:t>
      </w:r>
      <w:r w:rsidR="00C0354D" w:rsidRPr="00406589">
        <w:rPr>
          <w:color w:val="auto"/>
        </w:rPr>
        <w:t xml:space="preserve">, </w:t>
      </w:r>
      <w:r w:rsidR="00572083" w:rsidRPr="00406589">
        <w:rPr>
          <w:color w:val="auto"/>
        </w:rPr>
        <w:t xml:space="preserve">the table content. </w:t>
      </w:r>
      <w:bookmarkStart w:id="7" w:name="_Toc535916116"/>
    </w:p>
    <w:p w14:paraId="39741A50" w14:textId="77777777" w:rsidR="00827030" w:rsidRDefault="00827030">
      <w:pPr>
        <w:rPr>
          <w:rFonts w:asciiTheme="majorHAnsi" w:eastAsiaTheme="majorEastAsia" w:hAnsiTheme="majorHAnsi" w:cstheme="majorBidi"/>
          <w:color w:val="007789" w:themeColor="accent1" w:themeShade="BF"/>
          <w:sz w:val="32"/>
        </w:rPr>
      </w:pPr>
      <w:r>
        <w:br w:type="page"/>
      </w:r>
    </w:p>
    <w:p w14:paraId="19125945" w14:textId="6B37097E" w:rsidR="00054EB9" w:rsidRDefault="00054EB9" w:rsidP="00547E76">
      <w:pPr>
        <w:pStyle w:val="Heading1"/>
      </w:pPr>
      <w:r>
        <w:lastRenderedPageBreak/>
        <w:t>Research</w:t>
      </w:r>
      <w:bookmarkEnd w:id="7"/>
    </w:p>
    <w:p w14:paraId="4324E033" w14:textId="0FC80999" w:rsidR="00EF6D09" w:rsidRDefault="00EF6D09" w:rsidP="00054EB9">
      <w:pPr>
        <w:pStyle w:val="Heading2"/>
      </w:pPr>
      <w:bookmarkStart w:id="8" w:name="_Toc535916117"/>
      <w:r>
        <w:t>UX Desgin</w:t>
      </w:r>
      <w:bookmarkEnd w:id="8"/>
    </w:p>
    <w:p w14:paraId="3BA3E9F3" w14:textId="77777777" w:rsidR="00EF6D09" w:rsidRDefault="00EF6D09" w:rsidP="00EF6D09">
      <w:pPr>
        <w:pStyle w:val="Heading3"/>
      </w:pPr>
      <w:bookmarkStart w:id="9" w:name="_Toc535916118"/>
      <w:r>
        <w:t>Design for Usability</w:t>
      </w:r>
      <w:bookmarkEnd w:id="9"/>
    </w:p>
    <w:p w14:paraId="6C0FE222" w14:textId="77777777" w:rsidR="008674F4" w:rsidRPr="004353A4" w:rsidRDefault="00EF6D09" w:rsidP="004353A4">
      <w:pPr>
        <w:jc w:val="both"/>
        <w:rPr>
          <w:color w:val="auto"/>
        </w:rPr>
      </w:pPr>
      <w:r w:rsidRPr="004353A4">
        <w:rPr>
          <w:color w:val="auto"/>
        </w:rPr>
        <w:t xml:space="preserve">The focus while designing the front end of </w:t>
      </w:r>
      <w:r w:rsidR="008674F4" w:rsidRPr="004353A4">
        <w:rPr>
          <w:color w:val="auto"/>
        </w:rPr>
        <w:t>the</w:t>
      </w:r>
      <w:r w:rsidRPr="004353A4">
        <w:rPr>
          <w:color w:val="auto"/>
        </w:rPr>
        <w:t xml:space="preserve"> product was usability</w:t>
      </w:r>
      <w:r w:rsidR="008674F4" w:rsidRPr="004353A4">
        <w:rPr>
          <w:color w:val="auto"/>
        </w:rPr>
        <w:t xml:space="preserve"> since the goal was for everyone to be able to use the website, including those that are older or have a disability.</w:t>
      </w:r>
    </w:p>
    <w:p w14:paraId="78B7C1B9" w14:textId="77777777" w:rsidR="00EF6D09" w:rsidRDefault="00EF6D09" w:rsidP="00EF6D09">
      <w:pPr>
        <w:pStyle w:val="Heading3"/>
      </w:pPr>
      <w:bookmarkStart w:id="10" w:name="_Toc535916119"/>
      <w:r>
        <w:t>Research and Planning</w:t>
      </w:r>
      <w:bookmarkEnd w:id="10"/>
    </w:p>
    <w:p w14:paraId="0C581995" w14:textId="05E78D71" w:rsidR="008674F4" w:rsidRPr="00AC2BDD" w:rsidRDefault="00EF6D09" w:rsidP="00EF6D09">
      <w:pPr>
        <w:jc w:val="both"/>
        <w:rPr>
          <w:color w:val="auto"/>
        </w:rPr>
      </w:pPr>
      <w:r w:rsidRPr="00AC2BDD">
        <w:rPr>
          <w:color w:val="auto"/>
        </w:rPr>
        <w:t xml:space="preserve">As a first step, </w:t>
      </w:r>
      <w:r w:rsidR="008674F4" w:rsidRPr="00AC2BDD">
        <w:rPr>
          <w:color w:val="auto"/>
        </w:rPr>
        <w:t>the group</w:t>
      </w:r>
      <w:r w:rsidRPr="00AC2BDD">
        <w:rPr>
          <w:color w:val="auto"/>
        </w:rPr>
        <w:t xml:space="preserve"> had to research on the topic of usability for Smart Meters.</w:t>
      </w:r>
      <w:r w:rsidR="008674F4" w:rsidRPr="00AC2BDD">
        <w:rPr>
          <w:color w:val="auto"/>
        </w:rPr>
        <w:t xml:space="preserve"> While no research or material regarding the web interfaces for Smart Meters was found, the group found exhaustive material on In-Home Display (IHD) Design.</w:t>
      </w:r>
    </w:p>
    <w:p w14:paraId="759FC633" w14:textId="03249F56" w:rsidR="00EF6D09" w:rsidRPr="00AC2BDD" w:rsidRDefault="00EF6D09" w:rsidP="00EF6D09">
      <w:pPr>
        <w:jc w:val="both"/>
        <w:rPr>
          <w:color w:val="auto"/>
        </w:rPr>
      </w:pPr>
      <w:r w:rsidRPr="00AC2BDD">
        <w:rPr>
          <w:color w:val="auto"/>
        </w:rPr>
        <w:t>IHD are physical devices that are paired to the installation of a Smart Meter to capable of displaying near real-time information on their energy consumption. The most interesting paper on that regard was one provided by Consumer Focus on regard of IHD usability guidelines</w:t>
      </w:r>
      <w:r w:rsidR="00AC2BDD">
        <w:rPr>
          <w:color w:val="auto"/>
        </w:rPr>
        <w:t xml:space="preserve"> </w:t>
      </w:r>
      <w:sdt>
        <w:sdtPr>
          <w:rPr>
            <w:color w:val="auto"/>
          </w:rPr>
          <w:id w:val="-898671852"/>
          <w:citation/>
        </w:sdtPr>
        <w:sdtEndPr/>
        <w:sdtContent>
          <w:r w:rsidR="00AC2BDD">
            <w:rPr>
              <w:color w:val="auto"/>
            </w:rPr>
            <w:fldChar w:fldCharType="begin"/>
          </w:r>
          <w:r w:rsidR="00AC2BDD">
            <w:rPr>
              <w:color w:val="auto"/>
              <w:lang w:val="en-GB"/>
            </w:rPr>
            <w:instrText xml:space="preserve"> CITATION Con \l 2057 </w:instrText>
          </w:r>
          <w:r w:rsidR="00AC2BDD">
            <w:rPr>
              <w:color w:val="auto"/>
            </w:rPr>
            <w:fldChar w:fldCharType="separate"/>
          </w:r>
          <w:r w:rsidR="00AC2BDD" w:rsidRPr="00AC2BDD">
            <w:rPr>
              <w:noProof/>
              <w:color w:val="auto"/>
              <w:lang w:val="en-GB"/>
            </w:rPr>
            <w:t>(Focus, n.d.)</w:t>
          </w:r>
          <w:r w:rsidR="00AC2BDD">
            <w:rPr>
              <w:color w:val="auto"/>
            </w:rPr>
            <w:fldChar w:fldCharType="end"/>
          </w:r>
        </w:sdtContent>
      </w:sdt>
      <w:r w:rsidRPr="00AC2BDD">
        <w:rPr>
          <w:color w:val="auto"/>
        </w:rPr>
        <w:t>. In that paper, Consumer Focus, after testing various IHD interface designs with an extensive number of users, strives to identify a set of guidelines that could be followed to assure usability and accessibility of those devices</w:t>
      </w:r>
      <w:r w:rsidR="00AC2BDD">
        <w:rPr>
          <w:color w:val="auto"/>
        </w:rPr>
        <w:t xml:space="preserve"> </w:t>
      </w:r>
      <w:sdt>
        <w:sdtPr>
          <w:rPr>
            <w:color w:val="auto"/>
          </w:rPr>
          <w:id w:val="-202170071"/>
          <w:citation/>
        </w:sdtPr>
        <w:sdtEndPr/>
        <w:sdtContent>
          <w:r w:rsidR="00AC2BDD">
            <w:rPr>
              <w:color w:val="auto"/>
            </w:rPr>
            <w:fldChar w:fldCharType="begin"/>
          </w:r>
          <w:r w:rsidR="00AC2BDD">
            <w:rPr>
              <w:color w:val="auto"/>
              <w:lang w:val="en-GB"/>
            </w:rPr>
            <w:instrText xml:space="preserve"> CITATION Con \l 2057 </w:instrText>
          </w:r>
          <w:r w:rsidR="00AC2BDD">
            <w:rPr>
              <w:color w:val="auto"/>
            </w:rPr>
            <w:fldChar w:fldCharType="separate"/>
          </w:r>
          <w:r w:rsidR="00AC2BDD" w:rsidRPr="00AC2BDD">
            <w:rPr>
              <w:noProof/>
              <w:color w:val="auto"/>
              <w:lang w:val="en-GB"/>
            </w:rPr>
            <w:t>(Focus, n.d.)</w:t>
          </w:r>
          <w:r w:rsidR="00AC2BDD">
            <w:rPr>
              <w:color w:val="auto"/>
            </w:rPr>
            <w:fldChar w:fldCharType="end"/>
          </w:r>
        </w:sdtContent>
      </w:sdt>
      <w:r w:rsidRPr="00AC2BDD">
        <w:rPr>
          <w:color w:val="auto"/>
        </w:rPr>
        <w:t xml:space="preserve">. </w:t>
      </w:r>
    </w:p>
    <w:p w14:paraId="0D837D61" w14:textId="77777777" w:rsidR="00EF6D09" w:rsidRDefault="00EF6D09" w:rsidP="00EF6D09">
      <w:pPr>
        <w:pStyle w:val="Heading3"/>
      </w:pPr>
      <w:bookmarkStart w:id="11" w:name="_Toc535916120"/>
      <w:r>
        <w:t>Design Choices</w:t>
      </w:r>
      <w:bookmarkEnd w:id="11"/>
    </w:p>
    <w:p w14:paraId="086DA69E" w14:textId="517D6247" w:rsidR="00EF6D09" w:rsidRPr="00D048C6" w:rsidRDefault="00AC2BDD" w:rsidP="00EF6D09">
      <w:pPr>
        <w:jc w:val="both"/>
        <w:rPr>
          <w:color w:val="auto"/>
        </w:rPr>
      </w:pPr>
      <w:r w:rsidRPr="00D048C6">
        <w:rPr>
          <w:color w:val="auto"/>
        </w:rPr>
        <w:t>The design of the website was based</w:t>
      </w:r>
      <w:r w:rsidR="00EF6D09" w:rsidRPr="00D048C6">
        <w:rPr>
          <w:color w:val="auto"/>
        </w:rPr>
        <w:t xml:space="preserve"> on the IHD Usability Guidelines provided by Consumer Focus</w:t>
      </w:r>
      <w:r w:rsidRPr="00D048C6">
        <w:rPr>
          <w:color w:val="auto"/>
        </w:rPr>
        <w:t xml:space="preserve"> </w:t>
      </w:r>
      <w:sdt>
        <w:sdtPr>
          <w:rPr>
            <w:color w:val="auto"/>
          </w:rPr>
          <w:id w:val="198749625"/>
          <w:citation/>
        </w:sdtPr>
        <w:sdtEndPr/>
        <w:sdtContent>
          <w:r w:rsidRPr="00D048C6">
            <w:rPr>
              <w:color w:val="auto"/>
            </w:rPr>
            <w:fldChar w:fldCharType="begin"/>
          </w:r>
          <w:r w:rsidRPr="00D048C6">
            <w:rPr>
              <w:color w:val="auto"/>
              <w:lang w:val="en-GB"/>
            </w:rPr>
            <w:instrText xml:space="preserve"> CITATION Con \l 2057 </w:instrText>
          </w:r>
          <w:r w:rsidRPr="00D048C6">
            <w:rPr>
              <w:color w:val="auto"/>
            </w:rPr>
            <w:fldChar w:fldCharType="separate"/>
          </w:r>
          <w:r w:rsidRPr="00D048C6">
            <w:rPr>
              <w:noProof/>
              <w:color w:val="auto"/>
              <w:lang w:val="en-GB"/>
            </w:rPr>
            <w:t>(Focus, n.d.)</w:t>
          </w:r>
          <w:r w:rsidRPr="00D048C6">
            <w:rPr>
              <w:color w:val="auto"/>
            </w:rPr>
            <w:fldChar w:fldCharType="end"/>
          </w:r>
        </w:sdtContent>
      </w:sdt>
      <w:r w:rsidR="00EF6D09" w:rsidRPr="00D048C6">
        <w:rPr>
          <w:color w:val="auto"/>
        </w:rPr>
        <w:t xml:space="preserve">. While many on the guidelines do not apply to a Web Interface, as they imply the use of a physical device, many others could be applied to our design to push towards a more accessible design. </w:t>
      </w:r>
      <w:r w:rsidRPr="00D048C6">
        <w:rPr>
          <w:color w:val="auto"/>
        </w:rPr>
        <w:t>The group was</w:t>
      </w:r>
      <w:r w:rsidR="00EF6D09" w:rsidRPr="00D048C6">
        <w:rPr>
          <w:color w:val="auto"/>
        </w:rPr>
        <w:t xml:space="preserve"> able to follow the guidelines regarding buttons, including buttons labelling, and on-screen information.</w:t>
      </w:r>
    </w:p>
    <w:p w14:paraId="719DAD99" w14:textId="4F344D51" w:rsidR="00EF6D09" w:rsidRPr="00D048C6" w:rsidRDefault="00EF6D09" w:rsidP="00EF6D09">
      <w:pPr>
        <w:jc w:val="both"/>
        <w:rPr>
          <w:color w:val="auto"/>
        </w:rPr>
      </w:pPr>
      <w:r w:rsidRPr="00D048C6">
        <w:rPr>
          <w:color w:val="auto"/>
        </w:rPr>
        <w:t>The former state</w:t>
      </w:r>
      <w:r w:rsidR="00AC2BDD" w:rsidRPr="00D048C6">
        <w:rPr>
          <w:color w:val="auto"/>
        </w:rPr>
        <w:t>s</w:t>
      </w:r>
      <w:r w:rsidRPr="00D048C6">
        <w:rPr>
          <w:color w:val="auto"/>
        </w:rPr>
        <w:t xml:space="preserve"> rules such as grouping together buttons with similar function while </w:t>
      </w:r>
      <w:r w:rsidR="00AC2BDD" w:rsidRPr="00D048C6">
        <w:rPr>
          <w:color w:val="auto"/>
        </w:rPr>
        <w:t xml:space="preserve">at the same time giving enough </w:t>
      </w:r>
      <w:r w:rsidRPr="00D048C6">
        <w:rPr>
          <w:color w:val="auto"/>
        </w:rPr>
        <w:t xml:space="preserve">spacing </w:t>
      </w:r>
      <w:r w:rsidR="00AC2BDD" w:rsidRPr="00D048C6">
        <w:rPr>
          <w:color w:val="auto"/>
        </w:rPr>
        <w:t>between the buttons</w:t>
      </w:r>
      <w:r w:rsidRPr="00D048C6">
        <w:rPr>
          <w:color w:val="auto"/>
        </w:rPr>
        <w:t xml:space="preserve"> so to avoid miss-click or confusion. Moreover, buttons should include clear labels that can be intuitive and accurately describe the function</w:t>
      </w:r>
      <w:r w:rsidR="00AC2BDD" w:rsidRPr="00D048C6">
        <w:rPr>
          <w:color w:val="auto"/>
        </w:rPr>
        <w:t xml:space="preserve"> </w:t>
      </w:r>
      <w:sdt>
        <w:sdtPr>
          <w:rPr>
            <w:color w:val="auto"/>
          </w:rPr>
          <w:id w:val="579716391"/>
          <w:citation/>
        </w:sdtPr>
        <w:sdtEndPr/>
        <w:sdtContent>
          <w:r w:rsidR="00AC2BDD" w:rsidRPr="00D048C6">
            <w:rPr>
              <w:color w:val="auto"/>
            </w:rPr>
            <w:fldChar w:fldCharType="begin"/>
          </w:r>
          <w:r w:rsidR="00AC2BDD" w:rsidRPr="00D048C6">
            <w:rPr>
              <w:color w:val="auto"/>
              <w:lang w:val="en-GB"/>
            </w:rPr>
            <w:instrText xml:space="preserve"> CITATION Con \l 2057 </w:instrText>
          </w:r>
          <w:r w:rsidR="00AC2BDD" w:rsidRPr="00D048C6">
            <w:rPr>
              <w:color w:val="auto"/>
            </w:rPr>
            <w:fldChar w:fldCharType="separate"/>
          </w:r>
          <w:r w:rsidR="00AC2BDD" w:rsidRPr="00D048C6">
            <w:rPr>
              <w:noProof/>
              <w:color w:val="auto"/>
              <w:lang w:val="en-GB"/>
            </w:rPr>
            <w:t>(Focus, n.d.)</w:t>
          </w:r>
          <w:r w:rsidR="00AC2BDD" w:rsidRPr="00D048C6">
            <w:rPr>
              <w:color w:val="auto"/>
            </w:rPr>
            <w:fldChar w:fldCharType="end"/>
          </w:r>
        </w:sdtContent>
      </w:sdt>
      <w:r w:rsidRPr="00D048C6">
        <w:rPr>
          <w:color w:val="auto"/>
        </w:rPr>
        <w:t>.</w:t>
      </w:r>
    </w:p>
    <w:p w14:paraId="4F4351A1" w14:textId="39E63C14" w:rsidR="00FE11DC" w:rsidRPr="004353A4" w:rsidRDefault="00EF6D09" w:rsidP="00EF6D09">
      <w:pPr>
        <w:jc w:val="both"/>
        <w:rPr>
          <w:color w:val="auto"/>
        </w:rPr>
      </w:pPr>
      <w:r w:rsidRPr="00D048C6">
        <w:rPr>
          <w:color w:val="auto"/>
        </w:rPr>
        <w:t>The latter states rules such as making the text, numbers or graphics large and with enough contrast so that the user can comfortably recognize and/or read them</w:t>
      </w:r>
      <w:r w:rsidR="00D048C6">
        <w:rPr>
          <w:color w:val="auto"/>
        </w:rPr>
        <w:t xml:space="preserve"> </w:t>
      </w:r>
      <w:sdt>
        <w:sdtPr>
          <w:rPr>
            <w:color w:val="auto"/>
          </w:rPr>
          <w:id w:val="1512651740"/>
          <w:citation/>
        </w:sdtPr>
        <w:sdtEndPr/>
        <w:sdtContent>
          <w:r w:rsidR="00D048C6">
            <w:rPr>
              <w:color w:val="auto"/>
            </w:rPr>
            <w:fldChar w:fldCharType="begin"/>
          </w:r>
          <w:r w:rsidR="00D048C6">
            <w:rPr>
              <w:color w:val="auto"/>
              <w:lang w:val="en-GB"/>
            </w:rPr>
            <w:instrText xml:space="preserve"> CITATION Con \l 2057 </w:instrText>
          </w:r>
          <w:r w:rsidR="00D048C6">
            <w:rPr>
              <w:color w:val="auto"/>
            </w:rPr>
            <w:fldChar w:fldCharType="separate"/>
          </w:r>
          <w:r w:rsidR="00D048C6" w:rsidRPr="00D048C6">
            <w:rPr>
              <w:noProof/>
              <w:color w:val="auto"/>
              <w:lang w:val="en-GB"/>
            </w:rPr>
            <w:t>(Focus, n.d.)</w:t>
          </w:r>
          <w:r w:rsidR="00D048C6">
            <w:rPr>
              <w:color w:val="auto"/>
            </w:rPr>
            <w:fldChar w:fldCharType="end"/>
          </w:r>
        </w:sdtContent>
      </w:sdt>
      <w:r w:rsidRPr="00D048C6">
        <w:rPr>
          <w:color w:val="auto"/>
        </w:rPr>
        <w:t>.</w:t>
      </w:r>
      <w:r w:rsidR="00AC2BDD" w:rsidRPr="00D048C6">
        <w:rPr>
          <w:color w:val="auto"/>
        </w:rPr>
        <w:t xml:space="preserve"> This also helps people with impaired vison and some type of color blindness.</w:t>
      </w:r>
    </w:p>
    <w:p w14:paraId="7B3132AE" w14:textId="77777777" w:rsidR="00EF6D09" w:rsidRDefault="00EF6D09" w:rsidP="00EF6D09">
      <w:pPr>
        <w:pStyle w:val="Heading3"/>
      </w:pPr>
      <w:bookmarkStart w:id="12" w:name="_Toc535916121"/>
      <w:r>
        <w:t>Implementation</w:t>
      </w:r>
      <w:bookmarkEnd w:id="12"/>
    </w:p>
    <w:p w14:paraId="29723267" w14:textId="798085D4" w:rsidR="00EF6D09" w:rsidRPr="004353A4" w:rsidRDefault="00EF6D09" w:rsidP="00EF6D09">
      <w:pPr>
        <w:jc w:val="both"/>
        <w:rPr>
          <w:rFonts w:asciiTheme="majorHAnsi" w:eastAsiaTheme="majorEastAsia" w:hAnsiTheme="majorHAnsi" w:cstheme="majorBidi"/>
          <w:color w:val="auto"/>
          <w:sz w:val="24"/>
        </w:rPr>
      </w:pPr>
      <w:r w:rsidRPr="004353A4">
        <w:rPr>
          <w:color w:val="auto"/>
        </w:rPr>
        <w:t xml:space="preserve">To implement a design that would follow the </w:t>
      </w:r>
      <w:r w:rsidR="00EC2863" w:rsidRPr="004353A4">
        <w:rPr>
          <w:color w:val="auto"/>
        </w:rPr>
        <w:t xml:space="preserve">guidelines </w:t>
      </w:r>
      <w:r w:rsidRPr="004353A4">
        <w:rPr>
          <w:color w:val="auto"/>
        </w:rPr>
        <w:t xml:space="preserve">mentioned </w:t>
      </w:r>
      <w:r w:rsidR="00EC2863" w:rsidRPr="004353A4">
        <w:rPr>
          <w:color w:val="auto"/>
        </w:rPr>
        <w:t>above</w:t>
      </w:r>
      <w:r w:rsidRPr="004353A4">
        <w:rPr>
          <w:color w:val="auto"/>
        </w:rPr>
        <w:t>,</w:t>
      </w:r>
      <w:r w:rsidR="00EC2863" w:rsidRPr="004353A4">
        <w:rPr>
          <w:color w:val="auto"/>
        </w:rPr>
        <w:t xml:space="preserve"> </w:t>
      </w:r>
      <w:r w:rsidRPr="004353A4">
        <w:rPr>
          <w:color w:val="auto"/>
        </w:rPr>
        <w:t>simplicity, clearness and ease of use</w:t>
      </w:r>
      <w:r w:rsidR="00EC2863" w:rsidRPr="004353A4">
        <w:rPr>
          <w:color w:val="auto"/>
        </w:rPr>
        <w:t xml:space="preserve"> should be focused on</w:t>
      </w:r>
      <w:r w:rsidRPr="004353A4">
        <w:rPr>
          <w:color w:val="auto"/>
        </w:rPr>
        <w:t xml:space="preserve">. </w:t>
      </w:r>
    </w:p>
    <w:p w14:paraId="1D045031" w14:textId="7B79A03C" w:rsidR="00EF6D09" w:rsidRPr="004353A4" w:rsidRDefault="00EF6D09" w:rsidP="00EF6D09">
      <w:pPr>
        <w:jc w:val="both"/>
        <w:rPr>
          <w:color w:val="auto"/>
        </w:rPr>
      </w:pPr>
      <w:r w:rsidRPr="004353A4">
        <w:rPr>
          <w:color w:val="auto"/>
        </w:rPr>
        <w:t xml:space="preserve">The first page when opening the website is as simple as possible, with the information that </w:t>
      </w:r>
      <w:r w:rsidR="00CC1C0C" w:rsidRPr="004353A4">
        <w:rPr>
          <w:color w:val="auto"/>
        </w:rPr>
        <w:t>was</w:t>
      </w:r>
      <w:r w:rsidRPr="004353A4">
        <w:rPr>
          <w:color w:val="auto"/>
        </w:rPr>
        <w:t xml:space="preserve"> considered (and agreed upon by our client) to be the most relevant information for most users, and that is the cost for the current month. </w:t>
      </w:r>
    </w:p>
    <w:p w14:paraId="2C3F297A" w14:textId="2A841460" w:rsidR="00287BC7" w:rsidRPr="004353A4" w:rsidRDefault="00EF6D09" w:rsidP="00287BC7">
      <w:pPr>
        <w:jc w:val="both"/>
        <w:rPr>
          <w:color w:val="auto"/>
        </w:rPr>
      </w:pPr>
      <w:r w:rsidRPr="004353A4">
        <w:rPr>
          <w:color w:val="auto"/>
        </w:rPr>
        <w:lastRenderedPageBreak/>
        <w:t xml:space="preserve">Moreover, </w:t>
      </w:r>
      <w:r w:rsidR="00287BC7" w:rsidRPr="004353A4">
        <w:rPr>
          <w:color w:val="auto"/>
        </w:rPr>
        <w:t xml:space="preserve">the information was well </w:t>
      </w:r>
      <w:r w:rsidRPr="004353A4">
        <w:rPr>
          <w:color w:val="auto"/>
        </w:rPr>
        <w:t xml:space="preserve">separated so that the user would not be confused by too much information at once. Indeed, on the main page, </w:t>
      </w:r>
      <w:r w:rsidR="00287BC7" w:rsidRPr="004353A4">
        <w:rPr>
          <w:color w:val="auto"/>
        </w:rPr>
        <w:t>there are other sections with more detailed information. However, these are kept in separate tabs so that the user would only be exposed to one piece of information and not the whole thing.</w:t>
      </w:r>
    </w:p>
    <w:p w14:paraId="4985392C" w14:textId="4947E00E" w:rsidR="00EF6D09" w:rsidRPr="004353A4" w:rsidRDefault="00EF6D09" w:rsidP="00287BC7">
      <w:pPr>
        <w:jc w:val="both"/>
        <w:rPr>
          <w:color w:val="auto"/>
        </w:rPr>
      </w:pPr>
      <w:r w:rsidRPr="004353A4">
        <w:rPr>
          <w:color w:val="auto"/>
        </w:rPr>
        <w:t xml:space="preserve">The design is simple, and all aspects are explained with both text and visual clues. Furthermore, on the first page, a </w:t>
      </w:r>
      <w:r w:rsidR="00287BC7" w:rsidRPr="004353A4">
        <w:rPr>
          <w:color w:val="auto"/>
        </w:rPr>
        <w:t>color</w:t>
      </w:r>
      <w:r w:rsidRPr="004353A4">
        <w:rPr>
          <w:color w:val="auto"/>
        </w:rPr>
        <w:t xml:space="preserve">-inversion tool </w:t>
      </w:r>
      <w:r w:rsidR="00287BC7" w:rsidRPr="004353A4">
        <w:rPr>
          <w:color w:val="auto"/>
        </w:rPr>
        <w:t xml:space="preserve">was included </w:t>
      </w:r>
      <w:r w:rsidRPr="004353A4">
        <w:rPr>
          <w:color w:val="auto"/>
        </w:rPr>
        <w:t xml:space="preserve">that would invert the </w:t>
      </w:r>
      <w:r w:rsidR="00287BC7" w:rsidRPr="004353A4">
        <w:rPr>
          <w:color w:val="auto"/>
        </w:rPr>
        <w:t>color</w:t>
      </w:r>
      <w:r w:rsidRPr="004353A4">
        <w:rPr>
          <w:color w:val="auto"/>
        </w:rPr>
        <w:t xml:space="preserve"> to make the page more accessible even to </w:t>
      </w:r>
      <w:r w:rsidR="00287BC7" w:rsidRPr="004353A4">
        <w:rPr>
          <w:color w:val="auto"/>
        </w:rPr>
        <w:t>color</w:t>
      </w:r>
      <w:r w:rsidRPr="004353A4">
        <w:rPr>
          <w:color w:val="auto"/>
        </w:rPr>
        <w:t xml:space="preserve"> blind people</w:t>
      </w:r>
      <w:r w:rsidR="00287BC7" w:rsidRPr="004353A4">
        <w:rPr>
          <w:color w:val="auto"/>
        </w:rPr>
        <w:t xml:space="preserve"> </w:t>
      </w:r>
      <w:r w:rsidR="00C13881" w:rsidRPr="004353A4">
        <w:rPr>
          <w:color w:val="auto"/>
        </w:rPr>
        <w:t>and</w:t>
      </w:r>
      <w:r w:rsidR="00287BC7" w:rsidRPr="004353A4">
        <w:rPr>
          <w:color w:val="auto"/>
        </w:rPr>
        <w:t xml:space="preserve"> people with visual impairment</w:t>
      </w:r>
      <w:r w:rsidRPr="004353A4">
        <w:rPr>
          <w:color w:val="auto"/>
        </w:rPr>
        <w:t>. (See section Color Blindness &amp; High Contrast for more on that topic)</w:t>
      </w:r>
    </w:p>
    <w:p w14:paraId="0824DDE5" w14:textId="650585A5" w:rsidR="00EF6D09" w:rsidRPr="004353A4" w:rsidRDefault="00EF6D09" w:rsidP="00EF6D09">
      <w:pPr>
        <w:jc w:val="both"/>
        <w:rPr>
          <w:color w:val="auto"/>
        </w:rPr>
      </w:pPr>
      <w:r w:rsidRPr="004353A4">
        <w:rPr>
          <w:color w:val="auto"/>
        </w:rPr>
        <w:t>Finally, the website includes other pages with more detailed information so to satisfy the needs of more advanced users. Those pages are still made accessible with the same logic as the homepage</w:t>
      </w:r>
      <w:r w:rsidR="005548D9" w:rsidRPr="004353A4">
        <w:rPr>
          <w:color w:val="auto"/>
        </w:rPr>
        <w:t>.</w:t>
      </w:r>
      <w:r w:rsidRPr="004353A4">
        <w:rPr>
          <w:color w:val="auto"/>
        </w:rPr>
        <w:t xml:space="preserve"> </w:t>
      </w:r>
      <w:r w:rsidR="005548D9" w:rsidRPr="004353A4">
        <w:rPr>
          <w:color w:val="auto"/>
        </w:rPr>
        <w:t>N</w:t>
      </w:r>
      <w:r w:rsidRPr="004353A4">
        <w:rPr>
          <w:color w:val="auto"/>
        </w:rPr>
        <w:t>onetheless, they are separated from it, so that they would not cause confusion.</w:t>
      </w:r>
    </w:p>
    <w:p w14:paraId="403AC668" w14:textId="007928F5" w:rsidR="00054EB9" w:rsidRDefault="001851AC" w:rsidP="00054EB9">
      <w:pPr>
        <w:pStyle w:val="Heading2"/>
      </w:pPr>
      <w:bookmarkStart w:id="13" w:name="_Toc535916122"/>
      <w:r>
        <w:t>Data mining and wether prediciton</w:t>
      </w:r>
      <w:bookmarkEnd w:id="13"/>
    </w:p>
    <w:p w14:paraId="3C3E4283" w14:textId="65142518" w:rsidR="001851AC" w:rsidRPr="004353A4" w:rsidRDefault="001851AC" w:rsidP="001851AC">
      <w:pPr>
        <w:jc w:val="both"/>
        <w:rPr>
          <w:color w:val="auto"/>
        </w:rPr>
      </w:pPr>
      <w:r w:rsidRPr="004353A4">
        <w:rPr>
          <w:color w:val="auto"/>
        </w:rPr>
        <w:t xml:space="preserve">One of the features that would make </w:t>
      </w:r>
      <w:r w:rsidR="00ED1288" w:rsidRPr="004353A4">
        <w:rPr>
          <w:color w:val="auto"/>
        </w:rPr>
        <w:t>the</w:t>
      </w:r>
      <w:r w:rsidRPr="004353A4">
        <w:rPr>
          <w:color w:val="auto"/>
        </w:rPr>
        <w:t xml:space="preserve"> product stand out was to predict the electric and gas consumption of the following day based on weather</w:t>
      </w:r>
      <w:r w:rsidR="00ED1288" w:rsidRPr="004353A4">
        <w:rPr>
          <w:color w:val="auto"/>
        </w:rPr>
        <w:t xml:space="preserve"> forecasting</w:t>
      </w:r>
      <w:r w:rsidRPr="004353A4">
        <w:rPr>
          <w:color w:val="auto"/>
        </w:rPr>
        <w:t xml:space="preserve">. </w:t>
      </w:r>
    </w:p>
    <w:p w14:paraId="3B8A72BB" w14:textId="77777777" w:rsidR="001851AC" w:rsidRDefault="001851AC" w:rsidP="001851AC">
      <w:pPr>
        <w:pStyle w:val="Heading3"/>
      </w:pPr>
      <w:bookmarkStart w:id="14" w:name="_Toc535916123"/>
      <w:r>
        <w:t>Research and Planning</w:t>
      </w:r>
      <w:bookmarkEnd w:id="14"/>
    </w:p>
    <w:p w14:paraId="4960534A" w14:textId="055B964A" w:rsidR="001851AC" w:rsidRPr="004353A4" w:rsidRDefault="001851AC" w:rsidP="001851AC">
      <w:pPr>
        <w:jc w:val="both"/>
        <w:rPr>
          <w:color w:val="auto"/>
          <w:szCs w:val="24"/>
        </w:rPr>
      </w:pPr>
      <w:r w:rsidRPr="004353A4">
        <w:rPr>
          <w:color w:val="auto"/>
        </w:rPr>
        <w:t xml:space="preserve">The data given to </w:t>
      </w:r>
      <w:r w:rsidR="00ED1288" w:rsidRPr="004353A4">
        <w:rPr>
          <w:color w:val="auto"/>
        </w:rPr>
        <w:t>the group</w:t>
      </w:r>
      <w:r w:rsidRPr="004353A4">
        <w:rPr>
          <w:color w:val="auto"/>
        </w:rPr>
        <w:t xml:space="preserve"> was from the start of September to the current date. The weather forecasts for this time needed to be acquired. The final dataset formed contained the </w:t>
      </w:r>
      <w:r w:rsidR="00A013E3" w:rsidRPr="004353A4">
        <w:rPr>
          <w:color w:val="auto"/>
        </w:rPr>
        <w:t>m</w:t>
      </w:r>
      <w:r w:rsidRPr="004353A4">
        <w:rPr>
          <w:color w:val="auto"/>
        </w:rPr>
        <w:t>aximum</w:t>
      </w:r>
      <w:r w:rsidR="00A013E3" w:rsidRPr="004353A4">
        <w:rPr>
          <w:color w:val="auto"/>
        </w:rPr>
        <w:t xml:space="preserve"> temperatures</w:t>
      </w:r>
      <w:r w:rsidRPr="004353A4">
        <w:rPr>
          <w:color w:val="auto"/>
        </w:rPr>
        <w:t xml:space="preserve">, </w:t>
      </w:r>
      <w:r w:rsidR="00A013E3" w:rsidRPr="004353A4">
        <w:rPr>
          <w:color w:val="auto"/>
        </w:rPr>
        <w:t>a</w:t>
      </w:r>
      <w:r w:rsidRPr="004353A4">
        <w:rPr>
          <w:color w:val="auto"/>
        </w:rPr>
        <w:t>verage</w:t>
      </w:r>
      <w:r w:rsidR="00A013E3" w:rsidRPr="004353A4">
        <w:rPr>
          <w:color w:val="auto"/>
        </w:rPr>
        <w:t xml:space="preserve"> temperatures</w:t>
      </w:r>
      <w:r w:rsidRPr="004353A4">
        <w:rPr>
          <w:color w:val="auto"/>
        </w:rPr>
        <w:t>,</w:t>
      </w:r>
      <w:r w:rsidR="00A013E3" w:rsidRPr="004353A4">
        <w:rPr>
          <w:color w:val="auto"/>
        </w:rPr>
        <w:t xml:space="preserve"> and m</w:t>
      </w:r>
      <w:r w:rsidRPr="004353A4">
        <w:rPr>
          <w:color w:val="auto"/>
        </w:rPr>
        <w:t xml:space="preserve">inimum </w:t>
      </w:r>
      <w:bookmarkStart w:id="15" w:name="_Hlk535760535"/>
      <w:r w:rsidR="00A013E3" w:rsidRPr="004353A4">
        <w:rPr>
          <w:color w:val="auto"/>
        </w:rPr>
        <w:t>t</w:t>
      </w:r>
      <w:r w:rsidRPr="004353A4">
        <w:rPr>
          <w:color w:val="auto"/>
        </w:rPr>
        <w:t>emperatures</w:t>
      </w:r>
      <w:r w:rsidR="00A013E3" w:rsidRPr="004353A4">
        <w:rPr>
          <w:color w:val="auto"/>
        </w:rPr>
        <w:t>,</w:t>
      </w:r>
      <w:r w:rsidRPr="004353A4">
        <w:rPr>
          <w:color w:val="auto"/>
        </w:rPr>
        <w:t xml:space="preserve"> </w:t>
      </w:r>
      <w:bookmarkEnd w:id="15"/>
      <w:r w:rsidRPr="004353A4">
        <w:rPr>
          <w:color w:val="auto"/>
        </w:rPr>
        <w:t xml:space="preserve">as well as the electric or gas consumption for the day. </w:t>
      </w:r>
      <w:r w:rsidR="00ED1288" w:rsidRPr="004353A4">
        <w:rPr>
          <w:color w:val="auto"/>
        </w:rPr>
        <w:t>U</w:t>
      </w:r>
      <w:r w:rsidRPr="004353A4">
        <w:rPr>
          <w:color w:val="auto"/>
        </w:rPr>
        <w:t xml:space="preserve">nderlying patterns in this data </w:t>
      </w:r>
      <w:r w:rsidR="00ED1288" w:rsidRPr="004353A4">
        <w:rPr>
          <w:color w:val="auto"/>
        </w:rPr>
        <w:t xml:space="preserve">needed to be found </w:t>
      </w:r>
      <w:r w:rsidRPr="004353A4">
        <w:rPr>
          <w:color w:val="auto"/>
        </w:rPr>
        <w:t xml:space="preserve">which would allow </w:t>
      </w:r>
      <w:r w:rsidR="00ED1288" w:rsidRPr="004353A4">
        <w:rPr>
          <w:color w:val="auto"/>
        </w:rPr>
        <w:t xml:space="preserve">the group </w:t>
      </w:r>
      <w:r w:rsidRPr="004353A4">
        <w:rPr>
          <w:color w:val="auto"/>
        </w:rPr>
        <w:t xml:space="preserve">to make a prediction about the next day within an acceptable amount of error. To do this, data mining </w:t>
      </w:r>
      <w:r w:rsidR="00ED1288" w:rsidRPr="004353A4">
        <w:rPr>
          <w:color w:val="auto"/>
        </w:rPr>
        <w:t>was used</w:t>
      </w:r>
      <w:r w:rsidRPr="004353A4">
        <w:rPr>
          <w:color w:val="auto"/>
        </w:rPr>
        <w:t xml:space="preserve">. Since this was a problem where the predicted value was </w:t>
      </w:r>
      <w:r w:rsidR="00ED1288" w:rsidRPr="004353A4">
        <w:rPr>
          <w:color w:val="auto"/>
        </w:rPr>
        <w:t>numeric, an</w:t>
      </w:r>
      <w:r w:rsidRPr="004353A4">
        <w:rPr>
          <w:color w:val="auto"/>
        </w:rPr>
        <w:t xml:space="preserve"> </w:t>
      </w:r>
      <w:r w:rsidR="00ED1288" w:rsidRPr="004353A4">
        <w:rPr>
          <w:color w:val="auto"/>
        </w:rPr>
        <w:t>algorithm</w:t>
      </w:r>
      <w:r w:rsidRPr="004353A4">
        <w:rPr>
          <w:color w:val="auto"/>
        </w:rPr>
        <w:t xml:space="preserve"> that </w:t>
      </w:r>
      <w:r w:rsidRPr="004353A4">
        <w:rPr>
          <w:color w:val="auto"/>
          <w:szCs w:val="24"/>
        </w:rPr>
        <w:t>would deal with this</w:t>
      </w:r>
      <w:r w:rsidR="00ED1288" w:rsidRPr="004353A4">
        <w:rPr>
          <w:color w:val="auto"/>
          <w:szCs w:val="24"/>
        </w:rPr>
        <w:t xml:space="preserve"> had to be used</w:t>
      </w:r>
      <w:r w:rsidRPr="004353A4">
        <w:rPr>
          <w:color w:val="auto"/>
          <w:szCs w:val="24"/>
        </w:rPr>
        <w:t>. The following algorithms were explored to do this:</w:t>
      </w:r>
    </w:p>
    <w:p w14:paraId="0F68122E" w14:textId="77777777" w:rsidR="001851AC" w:rsidRPr="004353A4" w:rsidRDefault="001851AC" w:rsidP="007D2613">
      <w:pPr>
        <w:pStyle w:val="ListParagraph"/>
        <w:numPr>
          <w:ilvl w:val="0"/>
          <w:numId w:val="19"/>
        </w:numPr>
        <w:spacing w:line="256" w:lineRule="auto"/>
        <w:jc w:val="both"/>
        <w:rPr>
          <w:szCs w:val="24"/>
        </w:rPr>
      </w:pPr>
      <w:r w:rsidRPr="004353A4">
        <w:rPr>
          <w:szCs w:val="24"/>
        </w:rPr>
        <w:t>Linear Regression</w:t>
      </w:r>
    </w:p>
    <w:p w14:paraId="268E2F73" w14:textId="67BECD2E" w:rsidR="001851AC" w:rsidRPr="004353A4" w:rsidRDefault="001851AC" w:rsidP="007D2613">
      <w:pPr>
        <w:pStyle w:val="ListParagraph"/>
        <w:numPr>
          <w:ilvl w:val="0"/>
          <w:numId w:val="19"/>
        </w:numPr>
        <w:spacing w:line="256" w:lineRule="auto"/>
        <w:jc w:val="both"/>
        <w:rPr>
          <w:szCs w:val="24"/>
        </w:rPr>
      </w:pPr>
      <w:r w:rsidRPr="004353A4">
        <w:rPr>
          <w:szCs w:val="24"/>
        </w:rPr>
        <w:t>Zero</w:t>
      </w:r>
      <w:r w:rsidR="00A013E3" w:rsidRPr="004353A4">
        <w:rPr>
          <w:szCs w:val="24"/>
        </w:rPr>
        <w:t>-</w:t>
      </w:r>
      <w:r w:rsidRPr="004353A4">
        <w:rPr>
          <w:szCs w:val="24"/>
        </w:rPr>
        <w:t>R</w:t>
      </w:r>
    </w:p>
    <w:p w14:paraId="37BF2638" w14:textId="1C784527" w:rsidR="001851AC" w:rsidRPr="004353A4" w:rsidRDefault="001851AC" w:rsidP="007D2613">
      <w:pPr>
        <w:pStyle w:val="ListParagraph"/>
        <w:numPr>
          <w:ilvl w:val="0"/>
          <w:numId w:val="19"/>
        </w:numPr>
        <w:spacing w:line="256" w:lineRule="auto"/>
        <w:jc w:val="both"/>
        <w:rPr>
          <w:szCs w:val="24"/>
        </w:rPr>
      </w:pPr>
      <w:r w:rsidRPr="004353A4">
        <w:rPr>
          <w:szCs w:val="24"/>
        </w:rPr>
        <w:t>K-Nearest</w:t>
      </w:r>
      <w:r w:rsidR="00A013E3" w:rsidRPr="004353A4">
        <w:rPr>
          <w:szCs w:val="24"/>
        </w:rPr>
        <w:t xml:space="preserve"> Neighbour</w:t>
      </w:r>
    </w:p>
    <w:p w14:paraId="3B2A0B36" w14:textId="733C982D" w:rsidR="001851AC" w:rsidRPr="004353A4" w:rsidRDefault="001851AC" w:rsidP="007D2613">
      <w:pPr>
        <w:pStyle w:val="ListParagraph"/>
        <w:numPr>
          <w:ilvl w:val="0"/>
          <w:numId w:val="19"/>
        </w:numPr>
        <w:spacing w:line="256" w:lineRule="auto"/>
        <w:jc w:val="both"/>
        <w:rPr>
          <w:szCs w:val="24"/>
        </w:rPr>
      </w:pPr>
      <w:r w:rsidRPr="004353A4">
        <w:rPr>
          <w:szCs w:val="24"/>
        </w:rPr>
        <w:t>REP Tree</w:t>
      </w:r>
    </w:p>
    <w:p w14:paraId="56FCDA6D" w14:textId="77777777" w:rsidR="001851AC" w:rsidRDefault="001851AC" w:rsidP="001851AC">
      <w:pPr>
        <w:pStyle w:val="Heading3"/>
      </w:pPr>
      <w:bookmarkStart w:id="16" w:name="_Toc535916124"/>
      <w:r>
        <w:t>Choosing Algorithms</w:t>
      </w:r>
      <w:bookmarkEnd w:id="16"/>
    </w:p>
    <w:p w14:paraId="3D547033" w14:textId="7CA836FE" w:rsidR="001851AC" w:rsidRDefault="001851AC" w:rsidP="001851AC">
      <w:pPr>
        <w:jc w:val="both"/>
        <w:rPr>
          <w:color w:val="auto"/>
        </w:rPr>
      </w:pPr>
      <w:r w:rsidRPr="004353A4">
        <w:rPr>
          <w:color w:val="auto"/>
        </w:rPr>
        <w:t>Data was trained and tested in WEKA Workbench using tenfold cross validation on the following algorithms and the predictive accuracies of the algorithms was compared. Following is the Error Rate for the algorithms used:</w:t>
      </w:r>
    </w:p>
    <w:p w14:paraId="5C529F1D" w14:textId="68AF0AA7" w:rsidR="00731DAC" w:rsidRDefault="00731DAC" w:rsidP="001851AC">
      <w:pPr>
        <w:jc w:val="both"/>
        <w:rPr>
          <w:color w:val="auto"/>
        </w:rPr>
      </w:pPr>
    </w:p>
    <w:p w14:paraId="1E3890D2" w14:textId="7B188E32" w:rsidR="00731DAC" w:rsidRDefault="00731DAC" w:rsidP="001851AC">
      <w:pPr>
        <w:jc w:val="both"/>
        <w:rPr>
          <w:color w:val="auto"/>
        </w:rPr>
      </w:pPr>
    </w:p>
    <w:p w14:paraId="7814000F" w14:textId="77777777" w:rsidR="00731DAC" w:rsidRPr="004353A4" w:rsidRDefault="00731DAC" w:rsidP="001851AC">
      <w:pPr>
        <w:jc w:val="both"/>
        <w:rPr>
          <w:color w:val="auto"/>
        </w:rPr>
      </w:pPr>
    </w:p>
    <w:tbl>
      <w:tblPr>
        <w:tblStyle w:val="TableGrid"/>
        <w:tblW w:w="0" w:type="auto"/>
        <w:tblLook w:val="04A0" w:firstRow="1" w:lastRow="0" w:firstColumn="1" w:lastColumn="0" w:noHBand="0" w:noVBand="1"/>
      </w:tblPr>
      <w:tblGrid>
        <w:gridCol w:w="4325"/>
        <w:gridCol w:w="4305"/>
      </w:tblGrid>
      <w:tr w:rsidR="00925434" w:rsidRPr="004353A4" w14:paraId="0DFC5AE3" w14:textId="77777777" w:rsidTr="001851AC">
        <w:tc>
          <w:tcPr>
            <w:tcW w:w="4508" w:type="dxa"/>
            <w:tcBorders>
              <w:top w:val="single" w:sz="4" w:space="0" w:color="auto"/>
              <w:left w:val="single" w:sz="4" w:space="0" w:color="auto"/>
              <w:bottom w:val="single" w:sz="4" w:space="0" w:color="auto"/>
              <w:right w:val="single" w:sz="4" w:space="0" w:color="auto"/>
            </w:tcBorders>
            <w:hideMark/>
          </w:tcPr>
          <w:p w14:paraId="6B611DE1" w14:textId="77777777" w:rsidR="001851AC" w:rsidRPr="004353A4" w:rsidRDefault="001851AC" w:rsidP="001851AC">
            <w:pPr>
              <w:jc w:val="both"/>
            </w:pPr>
            <w:r w:rsidRPr="004353A4">
              <w:lastRenderedPageBreak/>
              <w:t>Algorithm</w:t>
            </w:r>
          </w:p>
        </w:tc>
        <w:tc>
          <w:tcPr>
            <w:tcW w:w="4508" w:type="dxa"/>
            <w:tcBorders>
              <w:top w:val="single" w:sz="4" w:space="0" w:color="auto"/>
              <w:left w:val="single" w:sz="4" w:space="0" w:color="auto"/>
              <w:bottom w:val="single" w:sz="4" w:space="0" w:color="auto"/>
              <w:right w:val="single" w:sz="4" w:space="0" w:color="auto"/>
            </w:tcBorders>
            <w:hideMark/>
          </w:tcPr>
          <w:p w14:paraId="07C43A47" w14:textId="77777777" w:rsidR="001851AC" w:rsidRPr="004353A4" w:rsidRDefault="001851AC" w:rsidP="001851AC">
            <w:pPr>
              <w:jc w:val="both"/>
            </w:pPr>
            <w:r w:rsidRPr="004353A4">
              <w:t>Error Rate (Lower is better)</w:t>
            </w:r>
          </w:p>
        </w:tc>
      </w:tr>
      <w:tr w:rsidR="00925434" w:rsidRPr="004353A4" w14:paraId="54FC0B04" w14:textId="77777777" w:rsidTr="001851AC">
        <w:tc>
          <w:tcPr>
            <w:tcW w:w="4508" w:type="dxa"/>
            <w:tcBorders>
              <w:top w:val="single" w:sz="4" w:space="0" w:color="auto"/>
              <w:left w:val="single" w:sz="4" w:space="0" w:color="auto"/>
              <w:bottom w:val="single" w:sz="4" w:space="0" w:color="auto"/>
              <w:right w:val="single" w:sz="4" w:space="0" w:color="auto"/>
            </w:tcBorders>
            <w:hideMark/>
          </w:tcPr>
          <w:p w14:paraId="25376692" w14:textId="77777777" w:rsidR="001851AC" w:rsidRPr="004353A4" w:rsidRDefault="001851AC" w:rsidP="001851AC">
            <w:pPr>
              <w:jc w:val="both"/>
            </w:pPr>
            <w:r w:rsidRPr="004353A4">
              <w:t>Linear Regression</w:t>
            </w:r>
          </w:p>
        </w:tc>
        <w:tc>
          <w:tcPr>
            <w:tcW w:w="4508" w:type="dxa"/>
            <w:tcBorders>
              <w:top w:val="single" w:sz="4" w:space="0" w:color="auto"/>
              <w:left w:val="single" w:sz="4" w:space="0" w:color="auto"/>
              <w:bottom w:val="single" w:sz="4" w:space="0" w:color="auto"/>
              <w:right w:val="single" w:sz="4" w:space="0" w:color="auto"/>
            </w:tcBorders>
            <w:hideMark/>
          </w:tcPr>
          <w:p w14:paraId="5966BA0B" w14:textId="77777777" w:rsidR="001851AC" w:rsidRPr="004353A4" w:rsidRDefault="001851AC" w:rsidP="001851AC">
            <w:pPr>
              <w:jc w:val="both"/>
            </w:pPr>
            <w:r w:rsidRPr="004353A4">
              <w:t>4.3092</w:t>
            </w:r>
          </w:p>
        </w:tc>
      </w:tr>
      <w:tr w:rsidR="00925434" w:rsidRPr="004353A4" w14:paraId="7C4A4253" w14:textId="77777777" w:rsidTr="001851AC">
        <w:tc>
          <w:tcPr>
            <w:tcW w:w="4508" w:type="dxa"/>
            <w:tcBorders>
              <w:top w:val="single" w:sz="4" w:space="0" w:color="auto"/>
              <w:left w:val="single" w:sz="4" w:space="0" w:color="auto"/>
              <w:bottom w:val="single" w:sz="4" w:space="0" w:color="auto"/>
              <w:right w:val="single" w:sz="4" w:space="0" w:color="auto"/>
            </w:tcBorders>
            <w:hideMark/>
          </w:tcPr>
          <w:p w14:paraId="643F7C2E" w14:textId="284E488C" w:rsidR="001851AC" w:rsidRPr="004353A4" w:rsidRDefault="001851AC" w:rsidP="001851AC">
            <w:pPr>
              <w:jc w:val="both"/>
            </w:pPr>
            <w:r w:rsidRPr="004353A4">
              <w:t>Zero</w:t>
            </w:r>
            <w:r w:rsidR="00925434" w:rsidRPr="004353A4">
              <w:t>-</w:t>
            </w:r>
            <w:r w:rsidRPr="004353A4">
              <w:t>R</w:t>
            </w:r>
          </w:p>
        </w:tc>
        <w:tc>
          <w:tcPr>
            <w:tcW w:w="4508" w:type="dxa"/>
            <w:tcBorders>
              <w:top w:val="single" w:sz="4" w:space="0" w:color="auto"/>
              <w:left w:val="single" w:sz="4" w:space="0" w:color="auto"/>
              <w:bottom w:val="single" w:sz="4" w:space="0" w:color="auto"/>
              <w:right w:val="single" w:sz="4" w:space="0" w:color="auto"/>
            </w:tcBorders>
            <w:hideMark/>
          </w:tcPr>
          <w:p w14:paraId="728BE7D8" w14:textId="77777777" w:rsidR="001851AC" w:rsidRPr="004353A4" w:rsidRDefault="001851AC" w:rsidP="001851AC">
            <w:pPr>
              <w:jc w:val="both"/>
            </w:pPr>
            <w:r w:rsidRPr="004353A4">
              <w:t>5.4249</w:t>
            </w:r>
          </w:p>
        </w:tc>
      </w:tr>
      <w:tr w:rsidR="00925434" w:rsidRPr="004353A4" w14:paraId="4105A1DA" w14:textId="77777777" w:rsidTr="001851AC">
        <w:tc>
          <w:tcPr>
            <w:tcW w:w="4508" w:type="dxa"/>
            <w:tcBorders>
              <w:top w:val="single" w:sz="4" w:space="0" w:color="auto"/>
              <w:left w:val="single" w:sz="4" w:space="0" w:color="auto"/>
              <w:bottom w:val="single" w:sz="4" w:space="0" w:color="auto"/>
              <w:right w:val="single" w:sz="4" w:space="0" w:color="auto"/>
            </w:tcBorders>
            <w:hideMark/>
          </w:tcPr>
          <w:p w14:paraId="47DF69E8" w14:textId="768BECDC" w:rsidR="001851AC" w:rsidRPr="004353A4" w:rsidRDefault="001851AC" w:rsidP="001851AC">
            <w:pPr>
              <w:jc w:val="both"/>
            </w:pPr>
            <w:r w:rsidRPr="004353A4">
              <w:t>K-Nearest</w:t>
            </w:r>
            <w:r w:rsidR="00925434" w:rsidRPr="004353A4">
              <w:t xml:space="preserve"> Neighbour</w:t>
            </w:r>
            <w:r w:rsidRPr="004353A4">
              <w:t xml:space="preserve"> (K = 7)</w:t>
            </w:r>
          </w:p>
        </w:tc>
        <w:tc>
          <w:tcPr>
            <w:tcW w:w="4508" w:type="dxa"/>
            <w:tcBorders>
              <w:top w:val="single" w:sz="4" w:space="0" w:color="auto"/>
              <w:left w:val="single" w:sz="4" w:space="0" w:color="auto"/>
              <w:bottom w:val="single" w:sz="4" w:space="0" w:color="auto"/>
              <w:right w:val="single" w:sz="4" w:space="0" w:color="auto"/>
            </w:tcBorders>
            <w:hideMark/>
          </w:tcPr>
          <w:p w14:paraId="60EEB794" w14:textId="77777777" w:rsidR="001851AC" w:rsidRPr="004353A4" w:rsidRDefault="001851AC" w:rsidP="001851AC">
            <w:pPr>
              <w:jc w:val="both"/>
            </w:pPr>
            <w:r w:rsidRPr="004353A4">
              <w:t>3.8514</w:t>
            </w:r>
          </w:p>
        </w:tc>
      </w:tr>
      <w:tr w:rsidR="00925434" w:rsidRPr="004353A4" w14:paraId="3261852F" w14:textId="77777777" w:rsidTr="001851AC">
        <w:tc>
          <w:tcPr>
            <w:tcW w:w="4508" w:type="dxa"/>
            <w:tcBorders>
              <w:top w:val="single" w:sz="4" w:space="0" w:color="auto"/>
              <w:left w:val="single" w:sz="4" w:space="0" w:color="auto"/>
              <w:bottom w:val="single" w:sz="4" w:space="0" w:color="auto"/>
              <w:right w:val="single" w:sz="4" w:space="0" w:color="auto"/>
            </w:tcBorders>
            <w:hideMark/>
          </w:tcPr>
          <w:p w14:paraId="101EF00E" w14:textId="77777777" w:rsidR="001851AC" w:rsidRPr="004353A4" w:rsidRDefault="001851AC" w:rsidP="001851AC">
            <w:pPr>
              <w:jc w:val="both"/>
            </w:pPr>
            <w:r w:rsidRPr="004353A4">
              <w:t>REP Tree</w:t>
            </w:r>
          </w:p>
        </w:tc>
        <w:tc>
          <w:tcPr>
            <w:tcW w:w="4508" w:type="dxa"/>
            <w:tcBorders>
              <w:top w:val="single" w:sz="4" w:space="0" w:color="auto"/>
              <w:left w:val="single" w:sz="4" w:space="0" w:color="auto"/>
              <w:bottom w:val="single" w:sz="4" w:space="0" w:color="auto"/>
              <w:right w:val="single" w:sz="4" w:space="0" w:color="auto"/>
            </w:tcBorders>
            <w:hideMark/>
          </w:tcPr>
          <w:p w14:paraId="0DEC03FC" w14:textId="77777777" w:rsidR="001851AC" w:rsidRPr="004353A4" w:rsidRDefault="001851AC" w:rsidP="001851AC">
            <w:pPr>
              <w:jc w:val="both"/>
            </w:pPr>
            <w:r w:rsidRPr="004353A4">
              <w:t>3.9988</w:t>
            </w:r>
          </w:p>
        </w:tc>
      </w:tr>
    </w:tbl>
    <w:p w14:paraId="2A4CAE7D" w14:textId="7228AACA" w:rsidR="001851AC" w:rsidRPr="004353A4" w:rsidRDefault="001851AC" w:rsidP="001851AC">
      <w:pPr>
        <w:jc w:val="both"/>
        <w:rPr>
          <w:color w:val="auto"/>
        </w:rPr>
      </w:pPr>
      <w:r w:rsidRPr="004353A4">
        <w:rPr>
          <w:color w:val="auto"/>
        </w:rPr>
        <w:t>The algorithm with the lowest error rate is chosen and that is K-Nearest</w:t>
      </w:r>
      <w:r w:rsidR="00925434" w:rsidRPr="004353A4">
        <w:rPr>
          <w:color w:val="auto"/>
        </w:rPr>
        <w:t xml:space="preserve"> Neighbor</w:t>
      </w:r>
      <w:r w:rsidRPr="004353A4">
        <w:rPr>
          <w:color w:val="auto"/>
        </w:rPr>
        <w:t xml:space="preserve"> where K is 7.</w:t>
      </w:r>
    </w:p>
    <w:p w14:paraId="5ACEB9CA" w14:textId="77777777" w:rsidR="001851AC" w:rsidRDefault="001851AC" w:rsidP="001851AC">
      <w:pPr>
        <w:pStyle w:val="Heading3"/>
      </w:pPr>
      <w:bookmarkStart w:id="17" w:name="_Toc535916125"/>
      <w:r>
        <w:t>Implementation</w:t>
      </w:r>
      <w:bookmarkEnd w:id="17"/>
    </w:p>
    <w:p w14:paraId="47BA660E" w14:textId="60D65E3E" w:rsidR="001851AC" w:rsidRPr="004353A4" w:rsidRDefault="001851AC" w:rsidP="001851AC">
      <w:pPr>
        <w:jc w:val="both"/>
        <w:rPr>
          <w:color w:val="auto"/>
        </w:rPr>
      </w:pPr>
      <w:bookmarkStart w:id="18" w:name="_Hlk535762770"/>
      <w:r w:rsidRPr="004353A4">
        <w:rPr>
          <w:color w:val="auto"/>
        </w:rPr>
        <w:t>To implement K-NN in PHP</w:t>
      </w:r>
      <w:r w:rsidR="00096187" w:rsidRPr="004353A4">
        <w:rPr>
          <w:color w:val="auto"/>
        </w:rPr>
        <w:t xml:space="preserve">, </w:t>
      </w:r>
      <w:r w:rsidRPr="004353A4">
        <w:rPr>
          <w:color w:val="auto"/>
        </w:rPr>
        <w:t xml:space="preserve">the PHP package for machine learning </w:t>
      </w:r>
      <w:r w:rsidR="00096187" w:rsidRPr="004353A4">
        <w:rPr>
          <w:color w:val="auto"/>
        </w:rPr>
        <w:t xml:space="preserve">had to be downloaded </w:t>
      </w:r>
      <w:r w:rsidRPr="004353A4">
        <w:rPr>
          <w:color w:val="auto"/>
        </w:rPr>
        <w:t>and then</w:t>
      </w:r>
      <w:r w:rsidR="007946A7" w:rsidRPr="004353A4">
        <w:rPr>
          <w:color w:val="auto"/>
        </w:rPr>
        <w:t xml:space="preserve"> spend some time</w:t>
      </w:r>
      <w:r w:rsidRPr="004353A4">
        <w:rPr>
          <w:color w:val="auto"/>
        </w:rPr>
        <w:t xml:space="preserve"> learn</w:t>
      </w:r>
      <w:r w:rsidR="007946A7" w:rsidRPr="004353A4">
        <w:rPr>
          <w:color w:val="auto"/>
        </w:rPr>
        <w:t>ing</w:t>
      </w:r>
      <w:r w:rsidRPr="004353A4">
        <w:rPr>
          <w:color w:val="auto"/>
        </w:rPr>
        <w:t xml:space="preserve"> how to use the machine learning library to train and test data to predict the consumption.</w:t>
      </w:r>
    </w:p>
    <w:p w14:paraId="6F6FA300" w14:textId="5865C5A5" w:rsidR="001851AC" w:rsidRPr="004353A4" w:rsidRDefault="001851AC" w:rsidP="001851AC">
      <w:pPr>
        <w:jc w:val="both"/>
        <w:rPr>
          <w:color w:val="auto"/>
        </w:rPr>
      </w:pPr>
      <w:r w:rsidRPr="004353A4">
        <w:rPr>
          <w:color w:val="auto"/>
        </w:rPr>
        <w:t>After predicting the consumption, for electricity</w:t>
      </w:r>
      <w:r w:rsidR="001C4656" w:rsidRPr="004353A4">
        <w:rPr>
          <w:color w:val="auto"/>
        </w:rPr>
        <w:t>,</w:t>
      </w:r>
      <w:r w:rsidRPr="004353A4">
        <w:rPr>
          <w:color w:val="auto"/>
        </w:rPr>
        <w:t xml:space="preserve"> the data was looked at again because this prediction gave the total consumption for the </w:t>
      </w:r>
      <w:r w:rsidR="001C4656" w:rsidRPr="004353A4">
        <w:rPr>
          <w:color w:val="auto"/>
        </w:rPr>
        <w:t>day.</w:t>
      </w:r>
      <w:r w:rsidRPr="004353A4">
        <w:rPr>
          <w:color w:val="auto"/>
        </w:rPr>
        <w:t xml:space="preserve"> </w:t>
      </w:r>
      <w:r w:rsidR="001C4656" w:rsidRPr="004353A4">
        <w:rPr>
          <w:color w:val="auto"/>
        </w:rPr>
        <w:t xml:space="preserve">The group </w:t>
      </w:r>
      <w:r w:rsidRPr="004353A4">
        <w:rPr>
          <w:color w:val="auto"/>
        </w:rPr>
        <w:t xml:space="preserve">needed to scan the data in such a way so that </w:t>
      </w:r>
      <w:r w:rsidR="001C4656" w:rsidRPr="004353A4">
        <w:rPr>
          <w:color w:val="auto"/>
        </w:rPr>
        <w:t xml:space="preserve">they </w:t>
      </w:r>
      <w:r w:rsidRPr="004353A4">
        <w:rPr>
          <w:color w:val="auto"/>
        </w:rPr>
        <w:t xml:space="preserve">can obtain the percentage of the consumption that was used during the day as compared to the night. </w:t>
      </w:r>
      <w:r w:rsidR="001C4656" w:rsidRPr="004353A4">
        <w:rPr>
          <w:color w:val="auto"/>
        </w:rPr>
        <w:t xml:space="preserve">They </w:t>
      </w:r>
      <w:r w:rsidRPr="004353A4">
        <w:rPr>
          <w:color w:val="auto"/>
        </w:rPr>
        <w:t xml:space="preserve">found that almost 60% of the electrical consumption was done during the day and the remaining 40% was used during the night. This was done because the tariff for the day and night are different when it comes to electrical consumption. This allowed </w:t>
      </w:r>
      <w:r w:rsidR="001C4656" w:rsidRPr="004353A4">
        <w:rPr>
          <w:color w:val="auto"/>
        </w:rPr>
        <w:t xml:space="preserve">the group </w:t>
      </w:r>
      <w:r w:rsidRPr="004353A4">
        <w:rPr>
          <w:color w:val="auto"/>
        </w:rPr>
        <w:t xml:space="preserve">to calculate the cost for that predicted consumption. </w:t>
      </w:r>
      <w:r w:rsidR="001C4656" w:rsidRPr="004353A4">
        <w:rPr>
          <w:color w:val="auto"/>
        </w:rPr>
        <w:t xml:space="preserve">The group was </w:t>
      </w:r>
      <w:r w:rsidRPr="004353A4">
        <w:rPr>
          <w:color w:val="auto"/>
        </w:rPr>
        <w:t>then able to provide the customer with valuable information regarding their expenditure on electricity and gas for the next 5 days based on the weather for those days.</w:t>
      </w:r>
    </w:p>
    <w:p w14:paraId="12462DD0" w14:textId="3E71C93E" w:rsidR="001851AC" w:rsidRDefault="001851AC" w:rsidP="001851AC">
      <w:pPr>
        <w:pStyle w:val="Heading2"/>
      </w:pPr>
      <w:bookmarkStart w:id="19" w:name="_Toc535916126"/>
      <w:bookmarkEnd w:id="18"/>
      <w:r>
        <w:t>Color Blindness &amp; High Contrast</w:t>
      </w:r>
      <w:bookmarkEnd w:id="19"/>
    </w:p>
    <w:p w14:paraId="374E8554" w14:textId="31AD2E56" w:rsidR="002E4D3D" w:rsidRPr="001D5955" w:rsidRDefault="002E4D3D" w:rsidP="001D5955">
      <w:pPr>
        <w:rPr>
          <w:color w:val="000000" w:themeColor="text1"/>
        </w:rPr>
      </w:pPr>
      <w:bookmarkStart w:id="20" w:name="_Hlk535761806"/>
      <w:r w:rsidRPr="001D5955">
        <w:rPr>
          <w:color w:val="000000" w:themeColor="text1"/>
        </w:rPr>
        <w:t>One of the most popular theories on color perception states that the human retina has three special cells called cones. Each cone is responsible for us seeing red, green and blue, and this information is forwarded to the brain. All this data is collected together to produce the colors we see. Humans don’t all see the same color due to the way our eyes and brain work. Some of us can see colors more strongly than others. These cones can defect in such a way that humans can lose the ability to differentiate different colors. This is what color blindness is.</w:t>
      </w:r>
    </w:p>
    <w:p w14:paraId="5A5DAE2C" w14:textId="77777777" w:rsidR="002E4D3D" w:rsidRPr="001D5955" w:rsidRDefault="002E4D3D" w:rsidP="001D5955">
      <w:pPr>
        <w:rPr>
          <w:color w:val="000000" w:themeColor="text1"/>
        </w:rPr>
      </w:pPr>
      <w:r w:rsidRPr="001D5955">
        <w:rPr>
          <w:color w:val="000000" w:themeColor="text1"/>
        </w:rPr>
        <w:t xml:space="preserve">There are different types of color blindness and some are rarer than others. It is estimates that the most common form of total color blindness, also known as, “rod monochromacy, is thought to only occur in around 0.003% of people or less </w:t>
      </w:r>
      <w:sdt>
        <w:sdtPr>
          <w:rPr>
            <w:color w:val="000000" w:themeColor="text1"/>
          </w:rPr>
          <w:id w:val="1949969924"/>
          <w:citation/>
        </w:sdtPr>
        <w:sdtEndPr/>
        <w:sdtContent>
          <w:r w:rsidRPr="001D5955">
            <w:rPr>
              <w:color w:val="000000" w:themeColor="text1"/>
            </w:rPr>
            <w:fldChar w:fldCharType="begin"/>
          </w:r>
          <w:r w:rsidRPr="001D5955">
            <w:rPr>
              <w:color w:val="000000" w:themeColor="text1"/>
            </w:rPr>
            <w:instrText xml:space="preserve"> CITATION Tot \l 2057 </w:instrText>
          </w:r>
          <w:r w:rsidRPr="001D5955">
            <w:rPr>
              <w:color w:val="000000" w:themeColor="text1"/>
            </w:rPr>
            <w:fldChar w:fldCharType="separate"/>
          </w:r>
          <w:r w:rsidRPr="001D5955">
            <w:rPr>
              <w:noProof/>
              <w:color w:val="000000" w:themeColor="text1"/>
            </w:rPr>
            <w:t>(Total Color Blindness, n.d.)</w:t>
          </w:r>
          <w:r w:rsidRPr="001D5955">
            <w:rPr>
              <w:color w:val="000000" w:themeColor="text1"/>
            </w:rPr>
            <w:fldChar w:fldCharType="end"/>
          </w:r>
        </w:sdtContent>
      </w:sdt>
      <w:r w:rsidRPr="001D5955">
        <w:rPr>
          <w:color w:val="000000" w:themeColor="text1"/>
        </w:rPr>
        <w:t>.” Therefore, it is very rare that someone with total color blindness will be using the website. Even though that is the case, I will still need to add them to the planning and think about this when choosing the colors that will be used in the website.</w:t>
      </w:r>
    </w:p>
    <w:p w14:paraId="78F51636" w14:textId="77777777" w:rsidR="0070204C" w:rsidRDefault="0070204C" w:rsidP="001D5955">
      <w:pPr>
        <w:rPr>
          <w:color w:val="000000" w:themeColor="text1"/>
        </w:rPr>
      </w:pPr>
    </w:p>
    <w:p w14:paraId="654B1DDC" w14:textId="77777777" w:rsidR="0070204C" w:rsidRDefault="0070204C" w:rsidP="001D5955">
      <w:pPr>
        <w:rPr>
          <w:color w:val="000000" w:themeColor="text1"/>
        </w:rPr>
      </w:pPr>
    </w:p>
    <w:p w14:paraId="56EFB2D6" w14:textId="6D620AF4" w:rsidR="002E4D3D" w:rsidRPr="001D5955" w:rsidRDefault="002E4D3D" w:rsidP="001D5955">
      <w:pPr>
        <w:rPr>
          <w:color w:val="000000" w:themeColor="text1"/>
        </w:rPr>
      </w:pPr>
      <w:r w:rsidRPr="001D5955">
        <w:rPr>
          <w:color w:val="000000" w:themeColor="text1"/>
        </w:rPr>
        <w:lastRenderedPageBreak/>
        <w:t xml:space="preserve">A more common type of color blindness is a type called ‘red-green’ color vison deficiency. This type of color blindness “affects around 1 in 12 men and 1 in 200 women </w:t>
      </w:r>
      <w:sdt>
        <w:sdtPr>
          <w:rPr>
            <w:color w:val="000000" w:themeColor="text1"/>
          </w:rPr>
          <w:id w:val="-537358134"/>
          <w:citation/>
        </w:sdtPr>
        <w:sdtEndPr/>
        <w:sdtContent>
          <w:r w:rsidRPr="001D5955">
            <w:rPr>
              <w:color w:val="000000" w:themeColor="text1"/>
            </w:rPr>
            <w:fldChar w:fldCharType="begin"/>
          </w:r>
          <w:r w:rsidRPr="001D5955">
            <w:rPr>
              <w:color w:val="000000" w:themeColor="text1"/>
            </w:rPr>
            <w:instrText xml:space="preserve">CITATION Col16 \n  \y  \l 2057 </w:instrText>
          </w:r>
          <w:r w:rsidRPr="001D5955">
            <w:rPr>
              <w:color w:val="000000" w:themeColor="text1"/>
            </w:rPr>
            <w:fldChar w:fldCharType="separate"/>
          </w:r>
          <w:r w:rsidRPr="001D5955">
            <w:rPr>
              <w:noProof/>
              <w:color w:val="000000" w:themeColor="text1"/>
            </w:rPr>
            <w:t>(Colour vision deficiency (colour blindness))</w:t>
          </w:r>
          <w:r w:rsidRPr="001D5955">
            <w:rPr>
              <w:color w:val="000000" w:themeColor="text1"/>
            </w:rPr>
            <w:fldChar w:fldCharType="end"/>
          </w:r>
        </w:sdtContent>
      </w:sdt>
      <w:r w:rsidRPr="001D5955">
        <w:rPr>
          <w:color w:val="000000" w:themeColor="text1"/>
        </w:rPr>
        <w:t xml:space="preserve">.” People that are suffering from this vison deficiency will “find it hard to tell the difference between shades of reds, oranges, yellows, browns, and greens. They will also confuse reds with black </w:t>
      </w:r>
      <w:sdt>
        <w:sdtPr>
          <w:rPr>
            <w:color w:val="000000" w:themeColor="text1"/>
          </w:rPr>
          <w:id w:val="1304347694"/>
          <w:citation/>
        </w:sdtPr>
        <w:sdtEndPr/>
        <w:sdtContent>
          <w:r w:rsidRPr="001D5955">
            <w:rPr>
              <w:color w:val="000000" w:themeColor="text1"/>
            </w:rPr>
            <w:fldChar w:fldCharType="begin"/>
          </w:r>
          <w:r w:rsidRPr="001D5955">
            <w:rPr>
              <w:color w:val="000000" w:themeColor="text1"/>
            </w:rPr>
            <w:instrText xml:space="preserve">CITATION Col16 \y  \l 2057 </w:instrText>
          </w:r>
          <w:r w:rsidRPr="001D5955">
            <w:rPr>
              <w:color w:val="000000" w:themeColor="text1"/>
            </w:rPr>
            <w:fldChar w:fldCharType="separate"/>
          </w:r>
          <w:r w:rsidRPr="001D5955">
            <w:rPr>
              <w:noProof/>
              <w:color w:val="000000" w:themeColor="text1"/>
            </w:rPr>
            <w:t>(Colour vision deficiency (colour blindness))</w:t>
          </w:r>
          <w:r w:rsidRPr="001D5955">
            <w:rPr>
              <w:color w:val="000000" w:themeColor="text1"/>
            </w:rPr>
            <w:fldChar w:fldCharType="end"/>
          </w:r>
        </w:sdtContent>
      </w:sdt>
      <w:r w:rsidRPr="001D5955">
        <w:rPr>
          <w:color w:val="000000" w:themeColor="text1"/>
        </w:rPr>
        <w:t>.” This is because they have no working red or green cones, so they can’t see these colors as well as their constituents’.</w:t>
      </w:r>
    </w:p>
    <w:p w14:paraId="44ACA850" w14:textId="77777777" w:rsidR="002E4D3D" w:rsidRPr="001D5955" w:rsidRDefault="002E4D3D" w:rsidP="001D5955">
      <w:pPr>
        <w:rPr>
          <w:color w:val="000000" w:themeColor="text1"/>
        </w:rPr>
      </w:pPr>
      <w:r w:rsidRPr="001D5955">
        <w:rPr>
          <w:color w:val="000000" w:themeColor="text1"/>
        </w:rPr>
        <w:t xml:space="preserve">When it comes to color, color contrast is another important factor. The formula in Arthur &amp; Passini’s book Wayfinding which “describes a reliable calculating method to calculate the contrast difference between two colors will be used. Their formula is based on the light reflectance (LR) readings in percentages for each of the two colors involved </w:t>
      </w:r>
      <w:sdt>
        <w:sdtPr>
          <w:rPr>
            <w:color w:val="000000" w:themeColor="text1"/>
          </w:rPr>
          <w:id w:val="613940173"/>
          <w:citation/>
        </w:sdtPr>
        <w:sdtEndPr/>
        <w:sdtContent>
          <w:r w:rsidRPr="001D5955">
            <w:rPr>
              <w:color w:val="000000" w:themeColor="text1"/>
            </w:rPr>
            <w:fldChar w:fldCharType="begin"/>
          </w:r>
          <w:r w:rsidRPr="001D5955">
            <w:rPr>
              <w:color w:val="000000" w:themeColor="text1"/>
            </w:rPr>
            <w:instrText xml:space="preserve"> CITATION Col161 \l 2057 </w:instrText>
          </w:r>
          <w:r w:rsidRPr="001D5955">
            <w:rPr>
              <w:color w:val="000000" w:themeColor="text1"/>
            </w:rPr>
            <w:fldChar w:fldCharType="separate"/>
          </w:r>
          <w:r w:rsidRPr="001D5955">
            <w:rPr>
              <w:noProof/>
              <w:color w:val="000000" w:themeColor="text1"/>
            </w:rPr>
            <w:t>(Color contrast, 2016)</w:t>
          </w:r>
          <w:r w:rsidRPr="001D5955">
            <w:rPr>
              <w:color w:val="000000" w:themeColor="text1"/>
            </w:rPr>
            <w:fldChar w:fldCharType="end"/>
          </w:r>
        </w:sdtContent>
      </w:sdt>
      <w:r w:rsidRPr="001D5955">
        <w:rPr>
          <w:color w:val="000000" w:themeColor="text1"/>
        </w:rPr>
        <w:t>.” This will help minimize the effect on color blind people by using colors with high levels of contrast for so it will be easier to distinguish between them.</w:t>
      </w:r>
    </w:p>
    <w:p w14:paraId="1A94CCFA" w14:textId="5B43C22F" w:rsidR="001D5955" w:rsidRPr="001D5955" w:rsidRDefault="002E4D3D" w:rsidP="001D5955">
      <w:pPr>
        <w:rPr>
          <w:rFonts w:asciiTheme="majorHAnsi" w:eastAsiaTheme="majorEastAsia" w:hAnsiTheme="majorHAnsi" w:cstheme="majorBidi"/>
          <w:color w:val="000000" w:themeColor="text1"/>
          <w:sz w:val="32"/>
        </w:rPr>
      </w:pPr>
      <w:r w:rsidRPr="001D5955">
        <w:rPr>
          <w:color w:val="000000" w:themeColor="text1"/>
        </w:rPr>
        <w:t>Altogether there are four types of color blindness. Deuteranopia (green blindness), Protanopia (red blindness), Tritanopia (blue blindness) and Monochromacy (red, green, blue blindness). To factor for this, we have included a high contrast mode which inverts all the colors on the page. This will reduce all confusion and can be toggled on the right-hand corner of the page using a simple icon.</w:t>
      </w:r>
      <w:bookmarkEnd w:id="20"/>
      <w:r w:rsidR="001D5955" w:rsidRPr="001D5955">
        <w:rPr>
          <w:color w:val="000000" w:themeColor="text1"/>
        </w:rPr>
        <w:br w:type="page"/>
      </w:r>
    </w:p>
    <w:p w14:paraId="4980FE22" w14:textId="7DA0BD8D" w:rsidR="005D1271" w:rsidRDefault="005D1271" w:rsidP="00547E76">
      <w:pPr>
        <w:pStyle w:val="Heading1"/>
      </w:pPr>
      <w:bookmarkStart w:id="21" w:name="_Toc535916127"/>
      <w:r>
        <w:lastRenderedPageBreak/>
        <w:t>Description of the development process, for each sprint</w:t>
      </w:r>
      <w:bookmarkEnd w:id="21"/>
    </w:p>
    <w:p w14:paraId="06E17C3A" w14:textId="5825C584" w:rsidR="0095263E" w:rsidRDefault="0095263E" w:rsidP="0095263E">
      <w:pPr>
        <w:pStyle w:val="Heading2"/>
      </w:pPr>
      <w:bookmarkStart w:id="22" w:name="_Toc535916128"/>
      <w:r>
        <w:t>Sprint 1</w:t>
      </w:r>
      <w:r w:rsidR="00022422">
        <w:t xml:space="preserve"> (08/01/19 - 11/01/19)</w:t>
      </w:r>
      <w:bookmarkEnd w:id="22"/>
    </w:p>
    <w:p w14:paraId="005E160E" w14:textId="757D31BA" w:rsidR="006B4AB8" w:rsidRDefault="006B4AB8" w:rsidP="006B4AB8">
      <w:pPr>
        <w:pStyle w:val="Heading3"/>
      </w:pPr>
      <w:bookmarkStart w:id="23" w:name="_Toc535916129"/>
      <w:r>
        <w:t>Sprint Goal</w:t>
      </w:r>
      <w:bookmarkEnd w:id="23"/>
    </w:p>
    <w:p w14:paraId="3BDC8BF6" w14:textId="16F22892" w:rsidR="009C1A37" w:rsidRPr="00B541DA" w:rsidRDefault="006B4AB8" w:rsidP="00E62E44">
      <w:pPr>
        <w:jc w:val="both"/>
        <w:rPr>
          <w:color w:val="auto"/>
        </w:rPr>
      </w:pPr>
      <w:r w:rsidRPr="00B541DA">
        <w:rPr>
          <w:color w:val="auto"/>
        </w:rPr>
        <w:t xml:space="preserve">The goal of the first sprint is to show the client certain features of the website and get feedback from </w:t>
      </w:r>
      <w:r w:rsidR="003920A5" w:rsidRPr="00B541DA">
        <w:rPr>
          <w:color w:val="auto"/>
        </w:rPr>
        <w:t>them</w:t>
      </w:r>
      <w:r w:rsidRPr="00B541DA">
        <w:rPr>
          <w:color w:val="auto"/>
        </w:rPr>
        <w:t xml:space="preserve">. The group will show the display of energy cost per month of both the gas and electric. </w:t>
      </w:r>
      <w:r w:rsidR="00EA1083" w:rsidRPr="00B541DA">
        <w:rPr>
          <w:color w:val="auto"/>
        </w:rPr>
        <w:t>The client will also see a basic graph showing the usage of energy, both gas and electric, per hour in kilowatts.</w:t>
      </w:r>
      <w:r w:rsidRPr="00B541DA">
        <w:rPr>
          <w:color w:val="auto"/>
        </w:rPr>
        <w:t xml:space="preserve"> </w:t>
      </w:r>
      <w:r w:rsidR="00EA1083" w:rsidRPr="00B541DA">
        <w:rPr>
          <w:color w:val="auto"/>
        </w:rPr>
        <w:t xml:space="preserve">These features </w:t>
      </w:r>
      <w:r w:rsidRPr="00B541DA">
        <w:rPr>
          <w:color w:val="auto"/>
        </w:rPr>
        <w:t>will be displayed in a simple web page with good design and layout. This will be demoed by 11/01/2019.</w:t>
      </w:r>
    </w:p>
    <w:p w14:paraId="5EE99ADD" w14:textId="46D38686" w:rsidR="006B4AB8" w:rsidRPr="00B541DA" w:rsidRDefault="003920A5" w:rsidP="00E62E44">
      <w:pPr>
        <w:jc w:val="both"/>
        <w:rPr>
          <w:color w:val="auto"/>
        </w:rPr>
      </w:pPr>
      <w:r w:rsidRPr="00B541DA">
        <w:rPr>
          <w:color w:val="auto"/>
        </w:rPr>
        <w:t>Another goal for the first sprint is for the team to get a better understanding of each other’s skills, strengths, and weakness in order to improve team cohesion and do even better in the future sprints.</w:t>
      </w:r>
    </w:p>
    <w:p w14:paraId="6BB7EDF2" w14:textId="03069458" w:rsidR="003920A5" w:rsidRDefault="003920A5" w:rsidP="003920A5">
      <w:pPr>
        <w:pStyle w:val="Heading3"/>
      </w:pPr>
      <w:bookmarkStart w:id="24" w:name="_Toc535916130"/>
      <w:r>
        <w:t>Sprint Backlog</w:t>
      </w:r>
      <w:bookmarkEnd w:id="24"/>
    </w:p>
    <w:p w14:paraId="5592E47D" w14:textId="35CF8C7D" w:rsidR="00E62E44" w:rsidRPr="00B541DA" w:rsidRDefault="007F664A" w:rsidP="007F664A">
      <w:pPr>
        <w:rPr>
          <w:color w:val="auto"/>
        </w:rPr>
      </w:pPr>
      <w:r w:rsidRPr="00B541DA">
        <w:rPr>
          <w:color w:val="auto"/>
        </w:rPr>
        <w:t>In this sprint, the team will decide what they want to show the client. This will be shown in the sprint goal. The team then chooses the user stories in the product backlog that will be used during this sprint. These user stories will be broken down into small tasks that individual members can work on.</w:t>
      </w:r>
    </w:p>
    <w:tbl>
      <w:tblPr>
        <w:tblStyle w:val="TableGrid"/>
        <w:tblW w:w="0" w:type="auto"/>
        <w:tblLook w:val="04A0" w:firstRow="1" w:lastRow="0" w:firstColumn="1" w:lastColumn="0" w:noHBand="0" w:noVBand="1"/>
      </w:tblPr>
      <w:tblGrid>
        <w:gridCol w:w="4742"/>
        <w:gridCol w:w="758"/>
        <w:gridCol w:w="1467"/>
        <w:gridCol w:w="1663"/>
      </w:tblGrid>
      <w:tr w:rsidR="00E62E44" w:rsidRPr="00B541DA" w14:paraId="2E2C88F7" w14:textId="11DAAB58" w:rsidTr="00E62E44">
        <w:tc>
          <w:tcPr>
            <w:tcW w:w="4815" w:type="dxa"/>
            <w:tcBorders>
              <w:top w:val="single" w:sz="4" w:space="0" w:color="auto"/>
              <w:left w:val="single" w:sz="4" w:space="0" w:color="auto"/>
              <w:bottom w:val="single" w:sz="4" w:space="0" w:color="auto"/>
              <w:right w:val="single" w:sz="4" w:space="0" w:color="auto"/>
            </w:tcBorders>
            <w:hideMark/>
          </w:tcPr>
          <w:p w14:paraId="5D157203" w14:textId="77777777" w:rsidR="00704AF4" w:rsidRPr="00B541DA" w:rsidRDefault="00704AF4" w:rsidP="004C4EDD">
            <w:pPr>
              <w:rPr>
                <w:b/>
              </w:rPr>
            </w:pPr>
            <w:r w:rsidRPr="00B541DA">
              <w:rPr>
                <w:b/>
              </w:rPr>
              <w:t>Backlog Item</w:t>
            </w:r>
          </w:p>
        </w:tc>
        <w:tc>
          <w:tcPr>
            <w:tcW w:w="652" w:type="dxa"/>
            <w:tcBorders>
              <w:top w:val="single" w:sz="4" w:space="0" w:color="auto"/>
              <w:left w:val="single" w:sz="4" w:space="0" w:color="auto"/>
              <w:bottom w:val="single" w:sz="4" w:space="0" w:color="auto"/>
              <w:right w:val="single" w:sz="4" w:space="0" w:color="auto"/>
            </w:tcBorders>
            <w:hideMark/>
          </w:tcPr>
          <w:p w14:paraId="1AC3BB94" w14:textId="77777777" w:rsidR="00704AF4" w:rsidRPr="00B541DA" w:rsidRDefault="00704AF4" w:rsidP="004C4EDD">
            <w:pPr>
              <w:rPr>
                <w:b/>
              </w:rPr>
            </w:pPr>
            <w:r w:rsidRPr="00B541DA">
              <w:rPr>
                <w:b/>
              </w:rPr>
              <w:t>User Story #</w:t>
            </w:r>
          </w:p>
        </w:tc>
        <w:tc>
          <w:tcPr>
            <w:tcW w:w="1474" w:type="dxa"/>
            <w:tcBorders>
              <w:top w:val="single" w:sz="4" w:space="0" w:color="auto"/>
              <w:left w:val="single" w:sz="4" w:space="0" w:color="auto"/>
              <w:bottom w:val="single" w:sz="4" w:space="0" w:color="auto"/>
              <w:right w:val="single" w:sz="4" w:space="0" w:color="auto"/>
            </w:tcBorders>
            <w:hideMark/>
          </w:tcPr>
          <w:p w14:paraId="61FFD21D" w14:textId="00BAB5CC" w:rsidR="00704AF4" w:rsidRPr="00B541DA" w:rsidRDefault="00704AF4" w:rsidP="004C4EDD">
            <w:pPr>
              <w:rPr>
                <w:b/>
              </w:rPr>
            </w:pPr>
            <w:r w:rsidRPr="00B541DA">
              <w:rPr>
                <w:b/>
              </w:rPr>
              <w:t>Estimated time (hour)</w:t>
            </w:r>
          </w:p>
        </w:tc>
        <w:tc>
          <w:tcPr>
            <w:tcW w:w="1689" w:type="dxa"/>
            <w:tcBorders>
              <w:top w:val="single" w:sz="4" w:space="0" w:color="auto"/>
              <w:left w:val="single" w:sz="4" w:space="0" w:color="auto"/>
              <w:bottom w:val="single" w:sz="4" w:space="0" w:color="auto"/>
              <w:right w:val="single" w:sz="4" w:space="0" w:color="auto"/>
            </w:tcBorders>
          </w:tcPr>
          <w:p w14:paraId="0CEC1C39" w14:textId="2072287B" w:rsidR="00704AF4" w:rsidRPr="00B541DA" w:rsidRDefault="00704AF4" w:rsidP="004C4EDD">
            <w:pPr>
              <w:rPr>
                <w:b/>
              </w:rPr>
            </w:pPr>
            <w:r w:rsidRPr="00B541DA">
              <w:rPr>
                <w:b/>
              </w:rPr>
              <w:t>Actual Time (hour)</w:t>
            </w:r>
          </w:p>
        </w:tc>
      </w:tr>
      <w:tr w:rsidR="00704AF4" w:rsidRPr="00B541DA" w14:paraId="4E40AF02" w14:textId="59037499" w:rsidTr="00E62E44">
        <w:tc>
          <w:tcPr>
            <w:tcW w:w="4815" w:type="dxa"/>
            <w:tcBorders>
              <w:top w:val="single" w:sz="4" w:space="0" w:color="auto"/>
              <w:left w:val="single" w:sz="4" w:space="0" w:color="auto"/>
              <w:bottom w:val="single" w:sz="4" w:space="0" w:color="auto"/>
              <w:right w:val="single" w:sz="4" w:space="0" w:color="auto"/>
            </w:tcBorders>
            <w:hideMark/>
          </w:tcPr>
          <w:p w14:paraId="7D8F2AD1" w14:textId="6355C704" w:rsidR="00704AF4" w:rsidRPr="00B541DA" w:rsidRDefault="00704AF4" w:rsidP="004C4EDD">
            <w:pPr>
              <w:rPr>
                <w:b/>
                <w:i/>
              </w:rPr>
            </w:pPr>
            <w:r w:rsidRPr="00B541DA">
              <w:rPr>
                <w:b/>
                <w:i/>
              </w:rPr>
              <w:t>As a user, I want to view my energy cost so far for this month (Gas &amp; Electric).</w:t>
            </w:r>
          </w:p>
        </w:tc>
        <w:tc>
          <w:tcPr>
            <w:tcW w:w="652" w:type="dxa"/>
            <w:tcBorders>
              <w:top w:val="single" w:sz="4" w:space="0" w:color="auto"/>
              <w:left w:val="single" w:sz="4" w:space="0" w:color="auto"/>
              <w:bottom w:val="single" w:sz="4" w:space="0" w:color="auto"/>
              <w:right w:val="single" w:sz="4" w:space="0" w:color="auto"/>
            </w:tcBorders>
            <w:hideMark/>
          </w:tcPr>
          <w:p w14:paraId="786A91E1" w14:textId="77777777" w:rsidR="00704AF4" w:rsidRPr="00B541DA" w:rsidRDefault="00704AF4" w:rsidP="004C4EDD">
            <w:pPr>
              <w:rPr>
                <w:b/>
                <w:i/>
              </w:rPr>
            </w:pPr>
            <w:r w:rsidRPr="00B541DA">
              <w:rPr>
                <w:b/>
                <w:i/>
              </w:rPr>
              <w:t>1</w:t>
            </w:r>
          </w:p>
        </w:tc>
        <w:tc>
          <w:tcPr>
            <w:tcW w:w="1474" w:type="dxa"/>
            <w:tcBorders>
              <w:top w:val="single" w:sz="4" w:space="0" w:color="auto"/>
              <w:left w:val="single" w:sz="4" w:space="0" w:color="auto"/>
              <w:bottom w:val="single" w:sz="4" w:space="0" w:color="auto"/>
              <w:right w:val="single" w:sz="4" w:space="0" w:color="auto"/>
            </w:tcBorders>
          </w:tcPr>
          <w:p w14:paraId="2B6B4B9E" w14:textId="77777777" w:rsidR="00704AF4" w:rsidRPr="00B541DA" w:rsidRDefault="00704AF4" w:rsidP="004C4EDD">
            <w:pPr>
              <w:rPr>
                <w:b/>
                <w:i/>
              </w:rPr>
            </w:pPr>
          </w:p>
        </w:tc>
        <w:tc>
          <w:tcPr>
            <w:tcW w:w="1689" w:type="dxa"/>
            <w:tcBorders>
              <w:top w:val="single" w:sz="4" w:space="0" w:color="auto"/>
              <w:left w:val="single" w:sz="4" w:space="0" w:color="auto"/>
              <w:bottom w:val="single" w:sz="4" w:space="0" w:color="auto"/>
              <w:right w:val="single" w:sz="4" w:space="0" w:color="auto"/>
            </w:tcBorders>
          </w:tcPr>
          <w:p w14:paraId="749CECC4" w14:textId="77777777" w:rsidR="00704AF4" w:rsidRPr="00B541DA" w:rsidRDefault="00704AF4" w:rsidP="004C4EDD">
            <w:pPr>
              <w:rPr>
                <w:b/>
                <w:i/>
              </w:rPr>
            </w:pPr>
          </w:p>
        </w:tc>
      </w:tr>
      <w:tr w:rsidR="00704AF4" w:rsidRPr="00B541DA" w14:paraId="2A53E51D" w14:textId="43341D94" w:rsidTr="00E62E44">
        <w:tc>
          <w:tcPr>
            <w:tcW w:w="4815" w:type="dxa"/>
            <w:tcBorders>
              <w:top w:val="single" w:sz="4" w:space="0" w:color="auto"/>
              <w:left w:val="single" w:sz="4" w:space="0" w:color="auto"/>
              <w:bottom w:val="single" w:sz="4" w:space="0" w:color="auto"/>
              <w:right w:val="single" w:sz="4" w:space="0" w:color="auto"/>
            </w:tcBorders>
            <w:hideMark/>
          </w:tcPr>
          <w:p w14:paraId="2286CBED" w14:textId="3EFEBE22" w:rsidR="00704AF4" w:rsidRPr="00B541DA" w:rsidRDefault="00704AF4" w:rsidP="004C4EDD">
            <w:r w:rsidRPr="00B541DA">
              <w:t>Research resting API and JSON’s interaction with API.</w:t>
            </w:r>
          </w:p>
        </w:tc>
        <w:tc>
          <w:tcPr>
            <w:tcW w:w="652" w:type="dxa"/>
            <w:tcBorders>
              <w:top w:val="single" w:sz="4" w:space="0" w:color="auto"/>
              <w:left w:val="single" w:sz="4" w:space="0" w:color="auto"/>
              <w:bottom w:val="single" w:sz="4" w:space="0" w:color="auto"/>
              <w:right w:val="single" w:sz="4" w:space="0" w:color="auto"/>
            </w:tcBorders>
          </w:tcPr>
          <w:p w14:paraId="284A01AA" w14:textId="27F64B06" w:rsidR="00704AF4" w:rsidRPr="00B541DA" w:rsidRDefault="0030440E" w:rsidP="004C4EDD">
            <w:r>
              <w:t>N/A</w:t>
            </w:r>
          </w:p>
        </w:tc>
        <w:tc>
          <w:tcPr>
            <w:tcW w:w="1474" w:type="dxa"/>
            <w:tcBorders>
              <w:top w:val="single" w:sz="4" w:space="0" w:color="auto"/>
              <w:left w:val="single" w:sz="4" w:space="0" w:color="auto"/>
              <w:bottom w:val="single" w:sz="4" w:space="0" w:color="auto"/>
              <w:right w:val="single" w:sz="4" w:space="0" w:color="auto"/>
            </w:tcBorders>
          </w:tcPr>
          <w:p w14:paraId="3A2EA3EF" w14:textId="77777777" w:rsidR="00704AF4" w:rsidRPr="00B541DA" w:rsidRDefault="00704AF4" w:rsidP="00B541DA">
            <w:pPr>
              <w:jc w:val="center"/>
            </w:pPr>
            <w:r w:rsidRPr="00B541DA">
              <w:t>6</w:t>
            </w:r>
          </w:p>
        </w:tc>
        <w:tc>
          <w:tcPr>
            <w:tcW w:w="1689" w:type="dxa"/>
            <w:tcBorders>
              <w:top w:val="single" w:sz="4" w:space="0" w:color="auto"/>
              <w:left w:val="single" w:sz="4" w:space="0" w:color="auto"/>
              <w:bottom w:val="single" w:sz="4" w:space="0" w:color="auto"/>
              <w:right w:val="single" w:sz="4" w:space="0" w:color="auto"/>
            </w:tcBorders>
          </w:tcPr>
          <w:p w14:paraId="415F92B4" w14:textId="4DD0EC80" w:rsidR="00704AF4" w:rsidRPr="00B541DA" w:rsidRDefault="00A93ACB" w:rsidP="00B541DA">
            <w:pPr>
              <w:jc w:val="center"/>
            </w:pPr>
            <w:r w:rsidRPr="00B541DA">
              <w:t>9</w:t>
            </w:r>
          </w:p>
        </w:tc>
      </w:tr>
      <w:tr w:rsidR="00704AF4" w:rsidRPr="00B541DA" w14:paraId="19C48369" w14:textId="0A8BD85D" w:rsidTr="00E62E44">
        <w:tc>
          <w:tcPr>
            <w:tcW w:w="4815" w:type="dxa"/>
            <w:tcBorders>
              <w:top w:val="single" w:sz="4" w:space="0" w:color="auto"/>
              <w:left w:val="single" w:sz="4" w:space="0" w:color="auto"/>
              <w:bottom w:val="single" w:sz="4" w:space="0" w:color="auto"/>
              <w:right w:val="single" w:sz="4" w:space="0" w:color="auto"/>
            </w:tcBorders>
            <w:hideMark/>
          </w:tcPr>
          <w:p w14:paraId="6F89427A" w14:textId="799A8DAD" w:rsidR="00704AF4" w:rsidRPr="00B541DA" w:rsidRDefault="00704AF4" w:rsidP="004C4EDD">
            <w:r w:rsidRPr="00B541DA">
              <w:t>Access the API through PHP and display the raw data.</w:t>
            </w:r>
          </w:p>
        </w:tc>
        <w:tc>
          <w:tcPr>
            <w:tcW w:w="652" w:type="dxa"/>
            <w:tcBorders>
              <w:top w:val="single" w:sz="4" w:space="0" w:color="auto"/>
              <w:left w:val="single" w:sz="4" w:space="0" w:color="auto"/>
              <w:bottom w:val="single" w:sz="4" w:space="0" w:color="auto"/>
              <w:right w:val="single" w:sz="4" w:space="0" w:color="auto"/>
            </w:tcBorders>
          </w:tcPr>
          <w:p w14:paraId="7FC84451" w14:textId="220D4E5B" w:rsidR="00704AF4" w:rsidRPr="00B541DA" w:rsidRDefault="0030440E" w:rsidP="004C4EDD">
            <w:r>
              <w:t>N/A</w:t>
            </w:r>
          </w:p>
        </w:tc>
        <w:tc>
          <w:tcPr>
            <w:tcW w:w="1474" w:type="dxa"/>
            <w:tcBorders>
              <w:top w:val="single" w:sz="4" w:space="0" w:color="auto"/>
              <w:left w:val="single" w:sz="4" w:space="0" w:color="auto"/>
              <w:bottom w:val="single" w:sz="4" w:space="0" w:color="auto"/>
              <w:right w:val="single" w:sz="4" w:space="0" w:color="auto"/>
            </w:tcBorders>
          </w:tcPr>
          <w:p w14:paraId="40F1DD53" w14:textId="77777777" w:rsidR="00704AF4" w:rsidRPr="00B541DA" w:rsidRDefault="00704AF4" w:rsidP="00B541DA">
            <w:pPr>
              <w:jc w:val="center"/>
            </w:pPr>
            <w:r w:rsidRPr="00B541DA">
              <w:t>2</w:t>
            </w:r>
          </w:p>
        </w:tc>
        <w:tc>
          <w:tcPr>
            <w:tcW w:w="1689" w:type="dxa"/>
            <w:tcBorders>
              <w:top w:val="single" w:sz="4" w:space="0" w:color="auto"/>
              <w:left w:val="single" w:sz="4" w:space="0" w:color="auto"/>
              <w:bottom w:val="single" w:sz="4" w:space="0" w:color="auto"/>
              <w:right w:val="single" w:sz="4" w:space="0" w:color="auto"/>
            </w:tcBorders>
          </w:tcPr>
          <w:p w14:paraId="31F81A83" w14:textId="630DD5A5" w:rsidR="00704AF4" w:rsidRPr="00B541DA" w:rsidRDefault="00A93ACB" w:rsidP="00B541DA">
            <w:pPr>
              <w:jc w:val="center"/>
            </w:pPr>
            <w:r w:rsidRPr="00B541DA">
              <w:t>1</w:t>
            </w:r>
          </w:p>
        </w:tc>
      </w:tr>
      <w:tr w:rsidR="00704AF4" w:rsidRPr="00B541DA" w14:paraId="6E8F74DE" w14:textId="161DEC4F" w:rsidTr="00E62E44">
        <w:tc>
          <w:tcPr>
            <w:tcW w:w="4815" w:type="dxa"/>
            <w:tcBorders>
              <w:top w:val="single" w:sz="4" w:space="0" w:color="auto"/>
              <w:left w:val="single" w:sz="4" w:space="0" w:color="auto"/>
              <w:bottom w:val="single" w:sz="4" w:space="0" w:color="auto"/>
              <w:right w:val="single" w:sz="4" w:space="0" w:color="auto"/>
            </w:tcBorders>
          </w:tcPr>
          <w:p w14:paraId="6ED7DAD3" w14:textId="162DCA11" w:rsidR="00704AF4" w:rsidRPr="00B541DA" w:rsidRDefault="00704AF4" w:rsidP="004C4EDD">
            <w:r w:rsidRPr="00B541DA">
              <w:t>Convert the data into readable format and display the hourly energy consumption of both gas and electric.</w:t>
            </w:r>
          </w:p>
        </w:tc>
        <w:tc>
          <w:tcPr>
            <w:tcW w:w="652" w:type="dxa"/>
            <w:tcBorders>
              <w:top w:val="single" w:sz="4" w:space="0" w:color="auto"/>
              <w:left w:val="single" w:sz="4" w:space="0" w:color="auto"/>
              <w:bottom w:val="single" w:sz="4" w:space="0" w:color="auto"/>
              <w:right w:val="single" w:sz="4" w:space="0" w:color="auto"/>
            </w:tcBorders>
          </w:tcPr>
          <w:p w14:paraId="69F2B760" w14:textId="7383BEAA" w:rsidR="00704AF4" w:rsidRPr="00B541DA" w:rsidRDefault="0030440E" w:rsidP="004C4EDD">
            <w:r>
              <w:t>N/A</w:t>
            </w:r>
          </w:p>
        </w:tc>
        <w:tc>
          <w:tcPr>
            <w:tcW w:w="1474" w:type="dxa"/>
            <w:tcBorders>
              <w:top w:val="single" w:sz="4" w:space="0" w:color="auto"/>
              <w:left w:val="single" w:sz="4" w:space="0" w:color="auto"/>
              <w:bottom w:val="single" w:sz="4" w:space="0" w:color="auto"/>
              <w:right w:val="single" w:sz="4" w:space="0" w:color="auto"/>
            </w:tcBorders>
          </w:tcPr>
          <w:p w14:paraId="1F71DF47" w14:textId="279C3222" w:rsidR="00704AF4" w:rsidRPr="00B541DA" w:rsidRDefault="00A93ACB" w:rsidP="00B541DA">
            <w:pPr>
              <w:jc w:val="center"/>
            </w:pPr>
            <w:r w:rsidRPr="00B541DA">
              <w:t>1</w:t>
            </w:r>
          </w:p>
        </w:tc>
        <w:tc>
          <w:tcPr>
            <w:tcW w:w="1689" w:type="dxa"/>
            <w:tcBorders>
              <w:top w:val="single" w:sz="4" w:space="0" w:color="auto"/>
              <w:left w:val="single" w:sz="4" w:space="0" w:color="auto"/>
              <w:bottom w:val="single" w:sz="4" w:space="0" w:color="auto"/>
              <w:right w:val="single" w:sz="4" w:space="0" w:color="auto"/>
            </w:tcBorders>
          </w:tcPr>
          <w:p w14:paraId="14FF4893" w14:textId="455A96D1" w:rsidR="00704AF4" w:rsidRPr="00B541DA" w:rsidRDefault="00A93ACB" w:rsidP="00B541DA">
            <w:pPr>
              <w:jc w:val="center"/>
            </w:pPr>
            <w:r w:rsidRPr="00B541DA">
              <w:t>0.30</w:t>
            </w:r>
          </w:p>
        </w:tc>
      </w:tr>
      <w:tr w:rsidR="00704AF4" w:rsidRPr="00B541DA" w14:paraId="435810D8" w14:textId="208FF9E2" w:rsidTr="00E62E44">
        <w:tc>
          <w:tcPr>
            <w:tcW w:w="4815" w:type="dxa"/>
            <w:tcBorders>
              <w:top w:val="single" w:sz="4" w:space="0" w:color="auto"/>
              <w:left w:val="single" w:sz="4" w:space="0" w:color="auto"/>
              <w:bottom w:val="single" w:sz="4" w:space="0" w:color="auto"/>
              <w:right w:val="single" w:sz="4" w:space="0" w:color="auto"/>
            </w:tcBorders>
          </w:tcPr>
          <w:p w14:paraId="2F116301" w14:textId="33AE9D05" w:rsidR="00704AF4" w:rsidRPr="00B541DA" w:rsidRDefault="00704AF4" w:rsidP="004C4EDD">
            <w:r w:rsidRPr="00B541DA">
              <w:t>Create an MVC structure and place the code into its correct folder.</w:t>
            </w:r>
          </w:p>
        </w:tc>
        <w:tc>
          <w:tcPr>
            <w:tcW w:w="652" w:type="dxa"/>
            <w:tcBorders>
              <w:top w:val="single" w:sz="4" w:space="0" w:color="auto"/>
              <w:left w:val="single" w:sz="4" w:space="0" w:color="auto"/>
              <w:bottom w:val="single" w:sz="4" w:space="0" w:color="auto"/>
              <w:right w:val="single" w:sz="4" w:space="0" w:color="auto"/>
            </w:tcBorders>
          </w:tcPr>
          <w:p w14:paraId="490FF87A" w14:textId="20367626" w:rsidR="00704AF4" w:rsidRPr="00B541DA" w:rsidRDefault="0030440E" w:rsidP="004C4EDD">
            <w:r>
              <w:t>N/A</w:t>
            </w:r>
          </w:p>
        </w:tc>
        <w:tc>
          <w:tcPr>
            <w:tcW w:w="1474" w:type="dxa"/>
            <w:tcBorders>
              <w:top w:val="single" w:sz="4" w:space="0" w:color="auto"/>
              <w:left w:val="single" w:sz="4" w:space="0" w:color="auto"/>
              <w:bottom w:val="single" w:sz="4" w:space="0" w:color="auto"/>
              <w:right w:val="single" w:sz="4" w:space="0" w:color="auto"/>
            </w:tcBorders>
          </w:tcPr>
          <w:p w14:paraId="04BC355E" w14:textId="76807C4C" w:rsidR="00704AF4" w:rsidRPr="00B541DA" w:rsidRDefault="00A93ACB" w:rsidP="00B541DA">
            <w:pPr>
              <w:jc w:val="center"/>
            </w:pPr>
            <w:r w:rsidRPr="00B541DA">
              <w:t>0.30</w:t>
            </w:r>
          </w:p>
        </w:tc>
        <w:tc>
          <w:tcPr>
            <w:tcW w:w="1689" w:type="dxa"/>
            <w:tcBorders>
              <w:top w:val="single" w:sz="4" w:space="0" w:color="auto"/>
              <w:left w:val="single" w:sz="4" w:space="0" w:color="auto"/>
              <w:bottom w:val="single" w:sz="4" w:space="0" w:color="auto"/>
              <w:right w:val="single" w:sz="4" w:space="0" w:color="auto"/>
            </w:tcBorders>
          </w:tcPr>
          <w:p w14:paraId="4E721BB5" w14:textId="6C5B2748" w:rsidR="00704AF4" w:rsidRPr="00B541DA" w:rsidRDefault="00A93ACB" w:rsidP="00B541DA">
            <w:pPr>
              <w:jc w:val="center"/>
            </w:pPr>
            <w:r w:rsidRPr="00B541DA">
              <w:t>0.15</w:t>
            </w:r>
          </w:p>
        </w:tc>
      </w:tr>
      <w:tr w:rsidR="00704AF4" w:rsidRPr="00B541DA" w14:paraId="0F84D039" w14:textId="0A9DC8F9" w:rsidTr="00E62E44">
        <w:tc>
          <w:tcPr>
            <w:tcW w:w="4815" w:type="dxa"/>
            <w:tcBorders>
              <w:top w:val="single" w:sz="4" w:space="0" w:color="auto"/>
              <w:left w:val="single" w:sz="4" w:space="0" w:color="auto"/>
              <w:bottom w:val="single" w:sz="4" w:space="0" w:color="auto"/>
              <w:right w:val="single" w:sz="4" w:space="0" w:color="auto"/>
            </w:tcBorders>
          </w:tcPr>
          <w:p w14:paraId="27D8359D" w14:textId="544D25F8" w:rsidR="00704AF4" w:rsidRPr="00B541DA" w:rsidRDefault="00704AF4" w:rsidP="004C4EDD">
            <w:r w:rsidRPr="00B541DA">
              <w:t>Do research on the price of gas and electricity for nights and days and find the tariff of each.</w:t>
            </w:r>
          </w:p>
        </w:tc>
        <w:tc>
          <w:tcPr>
            <w:tcW w:w="652" w:type="dxa"/>
            <w:tcBorders>
              <w:top w:val="single" w:sz="4" w:space="0" w:color="auto"/>
              <w:left w:val="single" w:sz="4" w:space="0" w:color="auto"/>
              <w:bottom w:val="single" w:sz="4" w:space="0" w:color="auto"/>
              <w:right w:val="single" w:sz="4" w:space="0" w:color="auto"/>
            </w:tcBorders>
          </w:tcPr>
          <w:p w14:paraId="2C8DA2ED" w14:textId="645F42FB" w:rsidR="00704AF4" w:rsidRPr="00B541DA" w:rsidRDefault="0030440E" w:rsidP="004C4EDD">
            <w:r>
              <w:t>N/A</w:t>
            </w:r>
          </w:p>
        </w:tc>
        <w:tc>
          <w:tcPr>
            <w:tcW w:w="1474" w:type="dxa"/>
            <w:tcBorders>
              <w:top w:val="single" w:sz="4" w:space="0" w:color="auto"/>
              <w:left w:val="single" w:sz="4" w:space="0" w:color="auto"/>
              <w:bottom w:val="single" w:sz="4" w:space="0" w:color="auto"/>
              <w:right w:val="single" w:sz="4" w:space="0" w:color="auto"/>
            </w:tcBorders>
          </w:tcPr>
          <w:p w14:paraId="50B01E3C" w14:textId="77777777" w:rsidR="00704AF4" w:rsidRPr="00B541DA" w:rsidRDefault="00704AF4" w:rsidP="00B541DA">
            <w:pPr>
              <w:jc w:val="center"/>
            </w:pPr>
            <w:r w:rsidRPr="00B541DA">
              <w:t>0.45</w:t>
            </w:r>
          </w:p>
        </w:tc>
        <w:tc>
          <w:tcPr>
            <w:tcW w:w="1689" w:type="dxa"/>
            <w:tcBorders>
              <w:top w:val="single" w:sz="4" w:space="0" w:color="auto"/>
              <w:left w:val="single" w:sz="4" w:space="0" w:color="auto"/>
              <w:bottom w:val="single" w:sz="4" w:space="0" w:color="auto"/>
              <w:right w:val="single" w:sz="4" w:space="0" w:color="auto"/>
            </w:tcBorders>
          </w:tcPr>
          <w:p w14:paraId="6233A03E" w14:textId="145A5D51" w:rsidR="00704AF4" w:rsidRPr="00B541DA" w:rsidRDefault="00A93ACB" w:rsidP="00B541DA">
            <w:pPr>
              <w:jc w:val="center"/>
            </w:pPr>
            <w:r w:rsidRPr="00B541DA">
              <w:t>0.45</w:t>
            </w:r>
          </w:p>
        </w:tc>
      </w:tr>
      <w:tr w:rsidR="00704AF4" w:rsidRPr="00B541DA" w14:paraId="50349D49" w14:textId="719755AB" w:rsidTr="00E62E44">
        <w:tc>
          <w:tcPr>
            <w:tcW w:w="4815" w:type="dxa"/>
            <w:tcBorders>
              <w:top w:val="single" w:sz="4" w:space="0" w:color="auto"/>
              <w:left w:val="single" w:sz="4" w:space="0" w:color="auto"/>
              <w:bottom w:val="single" w:sz="4" w:space="0" w:color="auto"/>
              <w:right w:val="single" w:sz="4" w:space="0" w:color="auto"/>
            </w:tcBorders>
          </w:tcPr>
          <w:p w14:paraId="57EBA3D8" w14:textId="6D8C02F1" w:rsidR="00704AF4" w:rsidRPr="00B541DA" w:rsidRDefault="00704AF4" w:rsidP="004C4EDD">
            <w:r w:rsidRPr="00B541DA">
              <w:t>Calculate the cost per month of both the gas and electricity.</w:t>
            </w:r>
          </w:p>
        </w:tc>
        <w:tc>
          <w:tcPr>
            <w:tcW w:w="652" w:type="dxa"/>
            <w:tcBorders>
              <w:top w:val="single" w:sz="4" w:space="0" w:color="auto"/>
              <w:left w:val="single" w:sz="4" w:space="0" w:color="auto"/>
              <w:bottom w:val="single" w:sz="4" w:space="0" w:color="auto"/>
              <w:right w:val="single" w:sz="4" w:space="0" w:color="auto"/>
            </w:tcBorders>
          </w:tcPr>
          <w:p w14:paraId="05F97F7F" w14:textId="35997359" w:rsidR="00704AF4" w:rsidRPr="00B541DA" w:rsidRDefault="0030440E" w:rsidP="004C4EDD">
            <w:r>
              <w:t>N/A</w:t>
            </w:r>
          </w:p>
        </w:tc>
        <w:tc>
          <w:tcPr>
            <w:tcW w:w="1474" w:type="dxa"/>
            <w:tcBorders>
              <w:top w:val="single" w:sz="4" w:space="0" w:color="auto"/>
              <w:left w:val="single" w:sz="4" w:space="0" w:color="auto"/>
              <w:bottom w:val="single" w:sz="4" w:space="0" w:color="auto"/>
              <w:right w:val="single" w:sz="4" w:space="0" w:color="auto"/>
            </w:tcBorders>
          </w:tcPr>
          <w:p w14:paraId="4F9CDF70" w14:textId="69BAA06C" w:rsidR="00704AF4" w:rsidRPr="00B541DA" w:rsidRDefault="00A93ACB" w:rsidP="00B541DA">
            <w:pPr>
              <w:jc w:val="center"/>
            </w:pPr>
            <w:r w:rsidRPr="00B541DA">
              <w:t>1</w:t>
            </w:r>
          </w:p>
        </w:tc>
        <w:tc>
          <w:tcPr>
            <w:tcW w:w="1689" w:type="dxa"/>
            <w:tcBorders>
              <w:top w:val="single" w:sz="4" w:space="0" w:color="auto"/>
              <w:left w:val="single" w:sz="4" w:space="0" w:color="auto"/>
              <w:bottom w:val="single" w:sz="4" w:space="0" w:color="auto"/>
              <w:right w:val="single" w:sz="4" w:space="0" w:color="auto"/>
            </w:tcBorders>
          </w:tcPr>
          <w:p w14:paraId="55BE7795" w14:textId="37A951AF" w:rsidR="00704AF4" w:rsidRPr="00B541DA" w:rsidRDefault="00A93ACB" w:rsidP="00B541DA">
            <w:pPr>
              <w:jc w:val="center"/>
            </w:pPr>
            <w:r w:rsidRPr="00B541DA">
              <w:t>1</w:t>
            </w:r>
          </w:p>
        </w:tc>
      </w:tr>
      <w:tr w:rsidR="00704AF4" w:rsidRPr="00B541DA" w14:paraId="2BDDDA99" w14:textId="06FE6FB7" w:rsidTr="00E62E44">
        <w:tc>
          <w:tcPr>
            <w:tcW w:w="4815" w:type="dxa"/>
            <w:tcBorders>
              <w:top w:val="single" w:sz="4" w:space="0" w:color="auto"/>
              <w:left w:val="single" w:sz="4" w:space="0" w:color="auto"/>
              <w:bottom w:val="single" w:sz="4" w:space="0" w:color="auto"/>
              <w:right w:val="single" w:sz="4" w:space="0" w:color="auto"/>
            </w:tcBorders>
          </w:tcPr>
          <w:p w14:paraId="0FA47399" w14:textId="77777777" w:rsidR="00704AF4" w:rsidRPr="00B541DA" w:rsidRDefault="00704AF4" w:rsidP="004C4EDD">
            <w:r w:rsidRPr="00B541DA">
              <w:t>Do research on the type of design we need and start thinking of a design.</w:t>
            </w:r>
          </w:p>
        </w:tc>
        <w:tc>
          <w:tcPr>
            <w:tcW w:w="652" w:type="dxa"/>
            <w:tcBorders>
              <w:top w:val="single" w:sz="4" w:space="0" w:color="auto"/>
              <w:left w:val="single" w:sz="4" w:space="0" w:color="auto"/>
              <w:bottom w:val="single" w:sz="4" w:space="0" w:color="auto"/>
              <w:right w:val="single" w:sz="4" w:space="0" w:color="auto"/>
            </w:tcBorders>
          </w:tcPr>
          <w:p w14:paraId="32F373BF" w14:textId="5AEAE0D7" w:rsidR="00704AF4" w:rsidRPr="00B541DA" w:rsidRDefault="0030440E" w:rsidP="004C4EDD">
            <w:r>
              <w:t>N/A</w:t>
            </w:r>
          </w:p>
        </w:tc>
        <w:tc>
          <w:tcPr>
            <w:tcW w:w="1474" w:type="dxa"/>
            <w:tcBorders>
              <w:top w:val="single" w:sz="4" w:space="0" w:color="auto"/>
              <w:left w:val="single" w:sz="4" w:space="0" w:color="auto"/>
              <w:bottom w:val="single" w:sz="4" w:space="0" w:color="auto"/>
              <w:right w:val="single" w:sz="4" w:space="0" w:color="auto"/>
            </w:tcBorders>
          </w:tcPr>
          <w:p w14:paraId="40AC44F2" w14:textId="77777777" w:rsidR="00704AF4" w:rsidRPr="00B541DA" w:rsidRDefault="00704AF4" w:rsidP="00B541DA">
            <w:pPr>
              <w:jc w:val="center"/>
            </w:pPr>
            <w:r w:rsidRPr="00B541DA">
              <w:t>4</w:t>
            </w:r>
          </w:p>
        </w:tc>
        <w:tc>
          <w:tcPr>
            <w:tcW w:w="1689" w:type="dxa"/>
            <w:tcBorders>
              <w:top w:val="single" w:sz="4" w:space="0" w:color="auto"/>
              <w:left w:val="single" w:sz="4" w:space="0" w:color="auto"/>
              <w:bottom w:val="single" w:sz="4" w:space="0" w:color="auto"/>
              <w:right w:val="single" w:sz="4" w:space="0" w:color="auto"/>
            </w:tcBorders>
          </w:tcPr>
          <w:p w14:paraId="6A107820" w14:textId="75AF897A" w:rsidR="00704AF4" w:rsidRPr="00B541DA" w:rsidRDefault="00A93ACB" w:rsidP="00B541DA">
            <w:pPr>
              <w:jc w:val="center"/>
            </w:pPr>
            <w:r w:rsidRPr="00B541DA">
              <w:t>8</w:t>
            </w:r>
          </w:p>
        </w:tc>
      </w:tr>
      <w:tr w:rsidR="00704AF4" w:rsidRPr="00B541DA" w14:paraId="6E9759AD" w14:textId="14DD49C1" w:rsidTr="00E62E44">
        <w:tc>
          <w:tcPr>
            <w:tcW w:w="4815" w:type="dxa"/>
            <w:tcBorders>
              <w:top w:val="single" w:sz="4" w:space="0" w:color="auto"/>
              <w:left w:val="single" w:sz="4" w:space="0" w:color="auto"/>
              <w:bottom w:val="single" w:sz="4" w:space="0" w:color="auto"/>
              <w:right w:val="single" w:sz="4" w:space="0" w:color="auto"/>
            </w:tcBorders>
          </w:tcPr>
          <w:p w14:paraId="7917DB86" w14:textId="77777777" w:rsidR="00704AF4" w:rsidRPr="00B541DA" w:rsidRDefault="00704AF4" w:rsidP="004C4EDD">
            <w:r w:rsidRPr="00B541DA">
              <w:t>Do a paper design for how the pages will look like.</w:t>
            </w:r>
          </w:p>
        </w:tc>
        <w:tc>
          <w:tcPr>
            <w:tcW w:w="652" w:type="dxa"/>
            <w:tcBorders>
              <w:top w:val="single" w:sz="4" w:space="0" w:color="auto"/>
              <w:left w:val="single" w:sz="4" w:space="0" w:color="auto"/>
              <w:bottom w:val="single" w:sz="4" w:space="0" w:color="auto"/>
              <w:right w:val="single" w:sz="4" w:space="0" w:color="auto"/>
            </w:tcBorders>
          </w:tcPr>
          <w:p w14:paraId="234D8982" w14:textId="7FC08B31" w:rsidR="00704AF4" w:rsidRPr="00B541DA" w:rsidRDefault="0030440E" w:rsidP="004C4EDD">
            <w:r>
              <w:t>N/A</w:t>
            </w:r>
          </w:p>
        </w:tc>
        <w:tc>
          <w:tcPr>
            <w:tcW w:w="1474" w:type="dxa"/>
            <w:tcBorders>
              <w:top w:val="single" w:sz="4" w:space="0" w:color="auto"/>
              <w:left w:val="single" w:sz="4" w:space="0" w:color="auto"/>
              <w:bottom w:val="single" w:sz="4" w:space="0" w:color="auto"/>
              <w:right w:val="single" w:sz="4" w:space="0" w:color="auto"/>
            </w:tcBorders>
          </w:tcPr>
          <w:p w14:paraId="70A1145E" w14:textId="77777777" w:rsidR="00704AF4" w:rsidRPr="00B541DA" w:rsidRDefault="00704AF4" w:rsidP="00B541DA">
            <w:pPr>
              <w:jc w:val="center"/>
            </w:pPr>
            <w:r w:rsidRPr="00B541DA">
              <w:t>1</w:t>
            </w:r>
          </w:p>
        </w:tc>
        <w:tc>
          <w:tcPr>
            <w:tcW w:w="1689" w:type="dxa"/>
            <w:tcBorders>
              <w:top w:val="single" w:sz="4" w:space="0" w:color="auto"/>
              <w:left w:val="single" w:sz="4" w:space="0" w:color="auto"/>
              <w:bottom w:val="single" w:sz="4" w:space="0" w:color="auto"/>
              <w:right w:val="single" w:sz="4" w:space="0" w:color="auto"/>
            </w:tcBorders>
          </w:tcPr>
          <w:p w14:paraId="08633AB2" w14:textId="6A3A0487" w:rsidR="00704AF4" w:rsidRPr="00B541DA" w:rsidRDefault="00A93ACB" w:rsidP="00B541DA">
            <w:pPr>
              <w:jc w:val="center"/>
            </w:pPr>
            <w:r w:rsidRPr="00B541DA">
              <w:t>2</w:t>
            </w:r>
          </w:p>
        </w:tc>
      </w:tr>
      <w:tr w:rsidR="00E62E44" w:rsidRPr="00B541DA" w14:paraId="70B6C026" w14:textId="61CF8060" w:rsidTr="00E62E44">
        <w:tc>
          <w:tcPr>
            <w:tcW w:w="4815" w:type="dxa"/>
            <w:tcBorders>
              <w:top w:val="single" w:sz="4" w:space="0" w:color="auto"/>
              <w:left w:val="single" w:sz="4" w:space="0" w:color="auto"/>
              <w:bottom w:val="single" w:sz="4" w:space="0" w:color="auto"/>
              <w:right w:val="single" w:sz="4" w:space="0" w:color="auto"/>
            </w:tcBorders>
            <w:hideMark/>
          </w:tcPr>
          <w:p w14:paraId="3F5821AE" w14:textId="1FA21A2C" w:rsidR="00704AF4" w:rsidRPr="00B541DA" w:rsidRDefault="00704AF4" w:rsidP="004C4EDD">
            <w:r w:rsidRPr="00B541DA">
              <w:t xml:space="preserve">Build an interactive </w:t>
            </w:r>
            <w:proofErr w:type="spellStart"/>
            <w:r w:rsidRPr="00B541DA">
              <w:t>phtml</w:t>
            </w:r>
            <w:proofErr w:type="spellEnd"/>
            <w:r w:rsidRPr="00B541DA">
              <w:t xml:space="preserve"> page that displays the energy cost of both the gas and electric.</w:t>
            </w:r>
          </w:p>
        </w:tc>
        <w:tc>
          <w:tcPr>
            <w:tcW w:w="652" w:type="dxa"/>
            <w:tcBorders>
              <w:top w:val="single" w:sz="4" w:space="0" w:color="auto"/>
              <w:left w:val="single" w:sz="4" w:space="0" w:color="auto"/>
              <w:bottom w:val="single" w:sz="4" w:space="0" w:color="auto"/>
              <w:right w:val="single" w:sz="4" w:space="0" w:color="auto"/>
            </w:tcBorders>
          </w:tcPr>
          <w:p w14:paraId="3310F657" w14:textId="18A8D701" w:rsidR="00704AF4" w:rsidRPr="00B541DA" w:rsidRDefault="0030440E" w:rsidP="004C4EDD">
            <w:r>
              <w:t>N/A</w:t>
            </w:r>
          </w:p>
        </w:tc>
        <w:tc>
          <w:tcPr>
            <w:tcW w:w="1474" w:type="dxa"/>
            <w:tcBorders>
              <w:top w:val="single" w:sz="4" w:space="0" w:color="auto"/>
              <w:left w:val="single" w:sz="4" w:space="0" w:color="auto"/>
              <w:bottom w:val="single" w:sz="4" w:space="0" w:color="auto"/>
              <w:right w:val="single" w:sz="4" w:space="0" w:color="auto"/>
            </w:tcBorders>
          </w:tcPr>
          <w:p w14:paraId="2CC73130" w14:textId="77777777" w:rsidR="00704AF4" w:rsidRPr="00B541DA" w:rsidRDefault="00704AF4" w:rsidP="00B541DA">
            <w:pPr>
              <w:jc w:val="center"/>
            </w:pPr>
            <w:r w:rsidRPr="00B541DA">
              <w:t>3</w:t>
            </w:r>
          </w:p>
        </w:tc>
        <w:tc>
          <w:tcPr>
            <w:tcW w:w="1689" w:type="dxa"/>
            <w:tcBorders>
              <w:top w:val="single" w:sz="4" w:space="0" w:color="auto"/>
              <w:left w:val="single" w:sz="4" w:space="0" w:color="auto"/>
              <w:bottom w:val="single" w:sz="4" w:space="0" w:color="auto"/>
              <w:right w:val="single" w:sz="4" w:space="0" w:color="auto"/>
            </w:tcBorders>
          </w:tcPr>
          <w:p w14:paraId="707CC82D" w14:textId="13D300C7" w:rsidR="00704AF4" w:rsidRPr="00B541DA" w:rsidRDefault="00A93ACB" w:rsidP="00B541DA">
            <w:pPr>
              <w:jc w:val="center"/>
            </w:pPr>
            <w:r w:rsidRPr="00B541DA">
              <w:t>2</w:t>
            </w:r>
          </w:p>
        </w:tc>
      </w:tr>
      <w:tr w:rsidR="00206F4C" w:rsidRPr="00B541DA" w14:paraId="00289AB3" w14:textId="77777777" w:rsidTr="00E62E44">
        <w:tc>
          <w:tcPr>
            <w:tcW w:w="4815" w:type="dxa"/>
            <w:tcBorders>
              <w:top w:val="single" w:sz="4" w:space="0" w:color="auto"/>
              <w:left w:val="single" w:sz="4" w:space="0" w:color="auto"/>
              <w:bottom w:val="single" w:sz="4" w:space="0" w:color="auto"/>
              <w:right w:val="single" w:sz="4" w:space="0" w:color="auto"/>
            </w:tcBorders>
          </w:tcPr>
          <w:p w14:paraId="6DEE4732" w14:textId="60A8D857" w:rsidR="00206F4C" w:rsidRPr="00B541DA" w:rsidRDefault="00206F4C" w:rsidP="004C4EDD">
            <w:r w:rsidRPr="00B541DA">
              <w:lastRenderedPageBreak/>
              <w:t>Carry out testing on this feature.</w:t>
            </w:r>
          </w:p>
        </w:tc>
        <w:tc>
          <w:tcPr>
            <w:tcW w:w="652" w:type="dxa"/>
            <w:tcBorders>
              <w:top w:val="single" w:sz="4" w:space="0" w:color="auto"/>
              <w:left w:val="single" w:sz="4" w:space="0" w:color="auto"/>
              <w:bottom w:val="single" w:sz="4" w:space="0" w:color="auto"/>
              <w:right w:val="single" w:sz="4" w:space="0" w:color="auto"/>
            </w:tcBorders>
          </w:tcPr>
          <w:p w14:paraId="692E306A" w14:textId="204D131D" w:rsidR="00206F4C" w:rsidRPr="00B541DA" w:rsidRDefault="0030440E" w:rsidP="004C4EDD">
            <w:r>
              <w:t>N/A</w:t>
            </w:r>
          </w:p>
        </w:tc>
        <w:tc>
          <w:tcPr>
            <w:tcW w:w="1474" w:type="dxa"/>
            <w:tcBorders>
              <w:top w:val="single" w:sz="4" w:space="0" w:color="auto"/>
              <w:left w:val="single" w:sz="4" w:space="0" w:color="auto"/>
              <w:bottom w:val="single" w:sz="4" w:space="0" w:color="auto"/>
              <w:right w:val="single" w:sz="4" w:space="0" w:color="auto"/>
            </w:tcBorders>
          </w:tcPr>
          <w:p w14:paraId="2C04380A" w14:textId="4ECCAEF2" w:rsidR="00206F4C" w:rsidRPr="00B541DA" w:rsidRDefault="00A93ACB" w:rsidP="00B541DA">
            <w:pPr>
              <w:jc w:val="center"/>
            </w:pPr>
            <w:r w:rsidRPr="00B541DA">
              <w:t>1</w:t>
            </w:r>
          </w:p>
        </w:tc>
        <w:tc>
          <w:tcPr>
            <w:tcW w:w="1689" w:type="dxa"/>
            <w:tcBorders>
              <w:top w:val="single" w:sz="4" w:space="0" w:color="auto"/>
              <w:left w:val="single" w:sz="4" w:space="0" w:color="auto"/>
              <w:bottom w:val="single" w:sz="4" w:space="0" w:color="auto"/>
              <w:right w:val="single" w:sz="4" w:space="0" w:color="auto"/>
            </w:tcBorders>
          </w:tcPr>
          <w:p w14:paraId="38E68FD4" w14:textId="1D605614" w:rsidR="00206F4C" w:rsidRPr="00B541DA" w:rsidRDefault="00A93ACB" w:rsidP="00B541DA">
            <w:pPr>
              <w:jc w:val="center"/>
            </w:pPr>
            <w:r w:rsidRPr="00B541DA">
              <w:t>1</w:t>
            </w:r>
          </w:p>
        </w:tc>
      </w:tr>
      <w:tr w:rsidR="00704AF4" w:rsidRPr="00B541DA" w14:paraId="40595B35" w14:textId="77777777" w:rsidTr="00E62E44">
        <w:tc>
          <w:tcPr>
            <w:tcW w:w="4815" w:type="dxa"/>
            <w:tcBorders>
              <w:top w:val="single" w:sz="4" w:space="0" w:color="auto"/>
              <w:left w:val="single" w:sz="4" w:space="0" w:color="auto"/>
              <w:bottom w:val="single" w:sz="4" w:space="0" w:color="auto"/>
              <w:right w:val="single" w:sz="4" w:space="0" w:color="auto"/>
            </w:tcBorders>
          </w:tcPr>
          <w:p w14:paraId="4CA349BA" w14:textId="000EFFB2" w:rsidR="00704AF4" w:rsidRPr="00B541DA" w:rsidRDefault="00704AF4" w:rsidP="004C4EDD">
            <w:pPr>
              <w:rPr>
                <w:b/>
                <w:i/>
              </w:rPr>
            </w:pPr>
            <w:r w:rsidRPr="00B541DA">
              <w:rPr>
                <w:b/>
                <w:i/>
              </w:rPr>
              <w:t xml:space="preserve">As a User, </w:t>
            </w:r>
            <w:r w:rsidR="00351560" w:rsidRPr="00B541DA">
              <w:rPr>
                <w:b/>
                <w:i/>
              </w:rPr>
              <w:t>I want to view predicted cost of tomorrow’s energy consumption (Gas &amp; Electric)</w:t>
            </w:r>
          </w:p>
        </w:tc>
        <w:tc>
          <w:tcPr>
            <w:tcW w:w="652" w:type="dxa"/>
            <w:tcBorders>
              <w:top w:val="single" w:sz="4" w:space="0" w:color="auto"/>
              <w:left w:val="single" w:sz="4" w:space="0" w:color="auto"/>
              <w:bottom w:val="single" w:sz="4" w:space="0" w:color="auto"/>
              <w:right w:val="single" w:sz="4" w:space="0" w:color="auto"/>
            </w:tcBorders>
          </w:tcPr>
          <w:p w14:paraId="2F50326C" w14:textId="0A62F3DD" w:rsidR="00704AF4" w:rsidRPr="00B541DA" w:rsidRDefault="00704AF4" w:rsidP="004C4EDD">
            <w:pPr>
              <w:rPr>
                <w:b/>
                <w:i/>
              </w:rPr>
            </w:pPr>
            <w:r w:rsidRPr="00B541DA">
              <w:rPr>
                <w:b/>
                <w:i/>
              </w:rPr>
              <w:t>2</w:t>
            </w:r>
          </w:p>
        </w:tc>
        <w:tc>
          <w:tcPr>
            <w:tcW w:w="1474" w:type="dxa"/>
            <w:tcBorders>
              <w:top w:val="single" w:sz="4" w:space="0" w:color="auto"/>
              <w:left w:val="single" w:sz="4" w:space="0" w:color="auto"/>
              <w:bottom w:val="single" w:sz="4" w:space="0" w:color="auto"/>
              <w:right w:val="single" w:sz="4" w:space="0" w:color="auto"/>
            </w:tcBorders>
          </w:tcPr>
          <w:p w14:paraId="32AB2882" w14:textId="77777777" w:rsidR="00704AF4" w:rsidRPr="00B541DA" w:rsidRDefault="00704AF4" w:rsidP="00B541DA">
            <w:pPr>
              <w:jc w:val="center"/>
            </w:pPr>
          </w:p>
        </w:tc>
        <w:tc>
          <w:tcPr>
            <w:tcW w:w="1689" w:type="dxa"/>
            <w:tcBorders>
              <w:top w:val="single" w:sz="4" w:space="0" w:color="auto"/>
              <w:left w:val="single" w:sz="4" w:space="0" w:color="auto"/>
              <w:bottom w:val="single" w:sz="4" w:space="0" w:color="auto"/>
              <w:right w:val="single" w:sz="4" w:space="0" w:color="auto"/>
            </w:tcBorders>
          </w:tcPr>
          <w:p w14:paraId="6B3DE3CF" w14:textId="77777777" w:rsidR="00704AF4" w:rsidRPr="00B541DA" w:rsidRDefault="00704AF4" w:rsidP="00B541DA">
            <w:pPr>
              <w:jc w:val="center"/>
            </w:pPr>
          </w:p>
        </w:tc>
      </w:tr>
      <w:tr w:rsidR="00704AF4" w:rsidRPr="00B541DA" w14:paraId="44E20D0F" w14:textId="77777777" w:rsidTr="00E62E44">
        <w:tc>
          <w:tcPr>
            <w:tcW w:w="4815" w:type="dxa"/>
            <w:tcBorders>
              <w:top w:val="single" w:sz="4" w:space="0" w:color="auto"/>
              <w:left w:val="single" w:sz="4" w:space="0" w:color="auto"/>
              <w:bottom w:val="single" w:sz="4" w:space="0" w:color="auto"/>
              <w:right w:val="single" w:sz="4" w:space="0" w:color="auto"/>
            </w:tcBorders>
          </w:tcPr>
          <w:p w14:paraId="74AFF3A8" w14:textId="4D7EC672" w:rsidR="00704AF4" w:rsidRPr="00B541DA" w:rsidRDefault="00704AF4" w:rsidP="004C4EDD">
            <w:r w:rsidRPr="00B541DA">
              <w:t>Think about how the prediction cost page will look and do a paper design on it.</w:t>
            </w:r>
          </w:p>
        </w:tc>
        <w:tc>
          <w:tcPr>
            <w:tcW w:w="652" w:type="dxa"/>
            <w:tcBorders>
              <w:top w:val="single" w:sz="4" w:space="0" w:color="auto"/>
              <w:left w:val="single" w:sz="4" w:space="0" w:color="auto"/>
              <w:bottom w:val="single" w:sz="4" w:space="0" w:color="auto"/>
              <w:right w:val="single" w:sz="4" w:space="0" w:color="auto"/>
            </w:tcBorders>
          </w:tcPr>
          <w:p w14:paraId="1D23694C" w14:textId="47E2F988" w:rsidR="00704AF4" w:rsidRPr="00B541DA" w:rsidRDefault="0030440E" w:rsidP="004C4EDD">
            <w:pPr>
              <w:rPr>
                <w:b/>
                <w:i/>
              </w:rPr>
            </w:pPr>
            <w:r>
              <w:t>N/A</w:t>
            </w:r>
          </w:p>
        </w:tc>
        <w:tc>
          <w:tcPr>
            <w:tcW w:w="1474" w:type="dxa"/>
            <w:tcBorders>
              <w:top w:val="single" w:sz="4" w:space="0" w:color="auto"/>
              <w:left w:val="single" w:sz="4" w:space="0" w:color="auto"/>
              <w:bottom w:val="single" w:sz="4" w:space="0" w:color="auto"/>
              <w:right w:val="single" w:sz="4" w:space="0" w:color="auto"/>
            </w:tcBorders>
          </w:tcPr>
          <w:p w14:paraId="728B466C" w14:textId="20D19F06" w:rsidR="00704AF4" w:rsidRPr="00B541DA" w:rsidRDefault="00A93ACB" w:rsidP="00B541DA">
            <w:pPr>
              <w:jc w:val="center"/>
            </w:pPr>
            <w:r w:rsidRPr="00B541DA">
              <w:t>1</w:t>
            </w:r>
          </w:p>
        </w:tc>
        <w:tc>
          <w:tcPr>
            <w:tcW w:w="1689" w:type="dxa"/>
            <w:tcBorders>
              <w:top w:val="single" w:sz="4" w:space="0" w:color="auto"/>
              <w:left w:val="single" w:sz="4" w:space="0" w:color="auto"/>
              <w:bottom w:val="single" w:sz="4" w:space="0" w:color="auto"/>
              <w:right w:val="single" w:sz="4" w:space="0" w:color="auto"/>
            </w:tcBorders>
          </w:tcPr>
          <w:p w14:paraId="641997D1" w14:textId="24CE5CA8" w:rsidR="00704AF4" w:rsidRPr="00B541DA" w:rsidRDefault="00A93ACB" w:rsidP="00B541DA">
            <w:pPr>
              <w:jc w:val="center"/>
            </w:pPr>
            <w:r w:rsidRPr="00B541DA">
              <w:t>1</w:t>
            </w:r>
          </w:p>
        </w:tc>
      </w:tr>
      <w:tr w:rsidR="00704AF4" w:rsidRPr="00B541DA" w14:paraId="18734947" w14:textId="77777777" w:rsidTr="00E62E44">
        <w:tc>
          <w:tcPr>
            <w:tcW w:w="4815" w:type="dxa"/>
            <w:tcBorders>
              <w:top w:val="single" w:sz="4" w:space="0" w:color="auto"/>
              <w:left w:val="single" w:sz="4" w:space="0" w:color="auto"/>
              <w:bottom w:val="single" w:sz="4" w:space="0" w:color="auto"/>
              <w:right w:val="single" w:sz="4" w:space="0" w:color="auto"/>
            </w:tcBorders>
          </w:tcPr>
          <w:p w14:paraId="3699A66B" w14:textId="40B64552" w:rsidR="00704AF4" w:rsidRPr="00B541DA" w:rsidRDefault="00704AF4" w:rsidP="004C4EDD">
            <w:r w:rsidRPr="00B541DA">
              <w:t xml:space="preserve">Do some calculation </w:t>
            </w:r>
            <w:r w:rsidR="00C943F8" w:rsidRPr="00B541DA">
              <w:t xml:space="preserve">and create functions </w:t>
            </w:r>
            <w:r w:rsidRPr="00B541DA">
              <w:t>to display the right cost depending on date and history usage.</w:t>
            </w:r>
          </w:p>
        </w:tc>
        <w:tc>
          <w:tcPr>
            <w:tcW w:w="652" w:type="dxa"/>
            <w:tcBorders>
              <w:top w:val="single" w:sz="4" w:space="0" w:color="auto"/>
              <w:left w:val="single" w:sz="4" w:space="0" w:color="auto"/>
              <w:bottom w:val="single" w:sz="4" w:space="0" w:color="auto"/>
              <w:right w:val="single" w:sz="4" w:space="0" w:color="auto"/>
            </w:tcBorders>
          </w:tcPr>
          <w:p w14:paraId="3F922E8A" w14:textId="698BA082" w:rsidR="00704AF4" w:rsidRPr="00B541DA" w:rsidRDefault="0030440E" w:rsidP="004C4EDD">
            <w:pPr>
              <w:rPr>
                <w:b/>
                <w:i/>
              </w:rPr>
            </w:pPr>
            <w:r>
              <w:t>N/A</w:t>
            </w:r>
          </w:p>
        </w:tc>
        <w:tc>
          <w:tcPr>
            <w:tcW w:w="1474" w:type="dxa"/>
            <w:tcBorders>
              <w:top w:val="single" w:sz="4" w:space="0" w:color="auto"/>
              <w:left w:val="single" w:sz="4" w:space="0" w:color="auto"/>
              <w:bottom w:val="single" w:sz="4" w:space="0" w:color="auto"/>
              <w:right w:val="single" w:sz="4" w:space="0" w:color="auto"/>
            </w:tcBorders>
          </w:tcPr>
          <w:p w14:paraId="66102B8A" w14:textId="1BC56AB5" w:rsidR="00704AF4" w:rsidRPr="00B541DA" w:rsidRDefault="00A93ACB" w:rsidP="00B541DA">
            <w:pPr>
              <w:jc w:val="center"/>
            </w:pPr>
            <w:r w:rsidRPr="00B541DA">
              <w:t>4</w:t>
            </w:r>
          </w:p>
        </w:tc>
        <w:tc>
          <w:tcPr>
            <w:tcW w:w="1689" w:type="dxa"/>
            <w:tcBorders>
              <w:top w:val="single" w:sz="4" w:space="0" w:color="auto"/>
              <w:left w:val="single" w:sz="4" w:space="0" w:color="auto"/>
              <w:bottom w:val="single" w:sz="4" w:space="0" w:color="auto"/>
              <w:right w:val="single" w:sz="4" w:space="0" w:color="auto"/>
            </w:tcBorders>
          </w:tcPr>
          <w:p w14:paraId="15632AF2" w14:textId="7F9B54C7" w:rsidR="00704AF4" w:rsidRPr="00B541DA" w:rsidRDefault="00A93ACB" w:rsidP="00B541DA">
            <w:pPr>
              <w:jc w:val="center"/>
            </w:pPr>
            <w:r w:rsidRPr="00B541DA">
              <w:t>8</w:t>
            </w:r>
          </w:p>
        </w:tc>
      </w:tr>
      <w:tr w:rsidR="009C1A37" w:rsidRPr="00B541DA" w14:paraId="3E678989" w14:textId="77777777" w:rsidTr="00E62E44">
        <w:tc>
          <w:tcPr>
            <w:tcW w:w="4815" w:type="dxa"/>
            <w:tcBorders>
              <w:top w:val="single" w:sz="4" w:space="0" w:color="auto"/>
              <w:left w:val="single" w:sz="4" w:space="0" w:color="auto"/>
              <w:bottom w:val="single" w:sz="4" w:space="0" w:color="auto"/>
              <w:right w:val="single" w:sz="4" w:space="0" w:color="auto"/>
            </w:tcBorders>
            <w:hideMark/>
          </w:tcPr>
          <w:p w14:paraId="70FCC301" w14:textId="77777777" w:rsidR="009C1A37" w:rsidRPr="00B541DA" w:rsidRDefault="009C1A37" w:rsidP="004C4EDD">
            <w:r w:rsidRPr="00B541DA">
              <w:t xml:space="preserve">Build an interactive </w:t>
            </w:r>
            <w:proofErr w:type="spellStart"/>
            <w:r w:rsidRPr="00B541DA">
              <w:t>phtml</w:t>
            </w:r>
            <w:proofErr w:type="spellEnd"/>
            <w:r w:rsidRPr="00B541DA">
              <w:t xml:space="preserve"> page that displays the energy cost of both the gas and electric.</w:t>
            </w:r>
          </w:p>
        </w:tc>
        <w:tc>
          <w:tcPr>
            <w:tcW w:w="652" w:type="dxa"/>
            <w:tcBorders>
              <w:top w:val="single" w:sz="4" w:space="0" w:color="auto"/>
              <w:left w:val="single" w:sz="4" w:space="0" w:color="auto"/>
              <w:bottom w:val="single" w:sz="4" w:space="0" w:color="auto"/>
              <w:right w:val="single" w:sz="4" w:space="0" w:color="auto"/>
            </w:tcBorders>
          </w:tcPr>
          <w:p w14:paraId="2BD1EB36" w14:textId="2C998DB8" w:rsidR="009C1A37" w:rsidRPr="00B541DA" w:rsidRDefault="0030440E" w:rsidP="004C4EDD">
            <w:r>
              <w:t>N/A</w:t>
            </w:r>
          </w:p>
        </w:tc>
        <w:tc>
          <w:tcPr>
            <w:tcW w:w="1474" w:type="dxa"/>
            <w:tcBorders>
              <w:top w:val="single" w:sz="4" w:space="0" w:color="auto"/>
              <w:left w:val="single" w:sz="4" w:space="0" w:color="auto"/>
              <w:bottom w:val="single" w:sz="4" w:space="0" w:color="auto"/>
              <w:right w:val="single" w:sz="4" w:space="0" w:color="auto"/>
            </w:tcBorders>
          </w:tcPr>
          <w:p w14:paraId="2F39352F" w14:textId="4068CA15" w:rsidR="009C1A37" w:rsidRPr="00B541DA" w:rsidRDefault="00A93ACB" w:rsidP="00B541DA">
            <w:pPr>
              <w:jc w:val="center"/>
            </w:pPr>
            <w:r w:rsidRPr="00B541DA">
              <w:t>2</w:t>
            </w:r>
          </w:p>
        </w:tc>
        <w:tc>
          <w:tcPr>
            <w:tcW w:w="1689" w:type="dxa"/>
            <w:tcBorders>
              <w:top w:val="single" w:sz="4" w:space="0" w:color="auto"/>
              <w:left w:val="single" w:sz="4" w:space="0" w:color="auto"/>
              <w:bottom w:val="single" w:sz="4" w:space="0" w:color="auto"/>
              <w:right w:val="single" w:sz="4" w:space="0" w:color="auto"/>
            </w:tcBorders>
          </w:tcPr>
          <w:p w14:paraId="40BA1940" w14:textId="72FAC3BD" w:rsidR="009C1A37" w:rsidRPr="00B541DA" w:rsidRDefault="00A93ACB" w:rsidP="00B541DA">
            <w:pPr>
              <w:jc w:val="center"/>
            </w:pPr>
            <w:r w:rsidRPr="00B541DA">
              <w:t>3</w:t>
            </w:r>
          </w:p>
        </w:tc>
      </w:tr>
      <w:tr w:rsidR="009C1A37" w:rsidRPr="00B541DA" w14:paraId="26AE01FF" w14:textId="77777777" w:rsidTr="00E62E44">
        <w:tc>
          <w:tcPr>
            <w:tcW w:w="4815" w:type="dxa"/>
            <w:tcBorders>
              <w:top w:val="single" w:sz="4" w:space="0" w:color="auto"/>
              <w:left w:val="single" w:sz="4" w:space="0" w:color="auto"/>
              <w:bottom w:val="single" w:sz="4" w:space="0" w:color="auto"/>
              <w:right w:val="single" w:sz="4" w:space="0" w:color="auto"/>
            </w:tcBorders>
          </w:tcPr>
          <w:p w14:paraId="25142C15" w14:textId="27220F11" w:rsidR="009C1A37" w:rsidRPr="00B541DA" w:rsidRDefault="009C1A37" w:rsidP="004C4EDD">
            <w:r w:rsidRPr="00B541DA">
              <w:t>Carry out testing on this feature.</w:t>
            </w:r>
          </w:p>
        </w:tc>
        <w:tc>
          <w:tcPr>
            <w:tcW w:w="652" w:type="dxa"/>
            <w:tcBorders>
              <w:top w:val="single" w:sz="4" w:space="0" w:color="auto"/>
              <w:left w:val="single" w:sz="4" w:space="0" w:color="auto"/>
              <w:bottom w:val="single" w:sz="4" w:space="0" w:color="auto"/>
              <w:right w:val="single" w:sz="4" w:space="0" w:color="auto"/>
            </w:tcBorders>
          </w:tcPr>
          <w:p w14:paraId="11EBD6E8" w14:textId="19DE944D" w:rsidR="009C1A37" w:rsidRPr="00B541DA" w:rsidRDefault="0030440E" w:rsidP="004C4EDD">
            <w:r>
              <w:t>N/A</w:t>
            </w:r>
          </w:p>
        </w:tc>
        <w:tc>
          <w:tcPr>
            <w:tcW w:w="1474" w:type="dxa"/>
            <w:tcBorders>
              <w:top w:val="single" w:sz="4" w:space="0" w:color="auto"/>
              <w:left w:val="single" w:sz="4" w:space="0" w:color="auto"/>
              <w:bottom w:val="single" w:sz="4" w:space="0" w:color="auto"/>
              <w:right w:val="single" w:sz="4" w:space="0" w:color="auto"/>
            </w:tcBorders>
          </w:tcPr>
          <w:p w14:paraId="1FA03B61" w14:textId="1EA31C8A" w:rsidR="009C1A37" w:rsidRPr="00B541DA" w:rsidRDefault="00A93ACB" w:rsidP="00B541DA">
            <w:pPr>
              <w:jc w:val="center"/>
            </w:pPr>
            <w:r w:rsidRPr="00B541DA">
              <w:t>1</w:t>
            </w:r>
          </w:p>
        </w:tc>
        <w:tc>
          <w:tcPr>
            <w:tcW w:w="1689" w:type="dxa"/>
            <w:tcBorders>
              <w:top w:val="single" w:sz="4" w:space="0" w:color="auto"/>
              <w:left w:val="single" w:sz="4" w:space="0" w:color="auto"/>
              <w:bottom w:val="single" w:sz="4" w:space="0" w:color="auto"/>
              <w:right w:val="single" w:sz="4" w:space="0" w:color="auto"/>
            </w:tcBorders>
          </w:tcPr>
          <w:p w14:paraId="6112BB73" w14:textId="728A94A6" w:rsidR="009C1A37" w:rsidRPr="00B541DA" w:rsidRDefault="00A93ACB" w:rsidP="00B541DA">
            <w:pPr>
              <w:jc w:val="center"/>
            </w:pPr>
            <w:r w:rsidRPr="00B541DA">
              <w:t>1</w:t>
            </w:r>
          </w:p>
        </w:tc>
      </w:tr>
      <w:tr w:rsidR="009C1A37" w:rsidRPr="00B541DA" w14:paraId="08ABEDEE" w14:textId="77777777" w:rsidTr="00E62E44">
        <w:tc>
          <w:tcPr>
            <w:tcW w:w="4815" w:type="dxa"/>
            <w:tcBorders>
              <w:top w:val="single" w:sz="4" w:space="0" w:color="auto"/>
              <w:left w:val="single" w:sz="4" w:space="0" w:color="auto"/>
              <w:bottom w:val="single" w:sz="4" w:space="0" w:color="auto"/>
              <w:right w:val="single" w:sz="4" w:space="0" w:color="auto"/>
            </w:tcBorders>
          </w:tcPr>
          <w:p w14:paraId="2FCFF156" w14:textId="17613935" w:rsidR="009C1A37" w:rsidRPr="00B541DA" w:rsidRDefault="009C1A37" w:rsidP="004C4EDD">
            <w:pPr>
              <w:rPr>
                <w:b/>
                <w:i/>
              </w:rPr>
            </w:pPr>
            <w:r w:rsidRPr="00B541DA">
              <w:rPr>
                <w:b/>
                <w:i/>
              </w:rPr>
              <w:t xml:space="preserve">As a user, I want to </w:t>
            </w:r>
            <w:r w:rsidR="00EC11B1" w:rsidRPr="00B541DA">
              <w:rPr>
                <w:b/>
                <w:i/>
              </w:rPr>
              <w:t>view energy consumption of gas &amp; electric per hour</w:t>
            </w:r>
            <w:r w:rsidR="00275FB7" w:rsidRPr="00B541DA">
              <w:rPr>
                <w:b/>
                <w:i/>
              </w:rPr>
              <w:t>/day/week/month</w:t>
            </w:r>
            <w:r w:rsidR="00854966" w:rsidRPr="00B541DA">
              <w:rPr>
                <w:b/>
                <w:i/>
              </w:rPr>
              <w:t>.</w:t>
            </w:r>
          </w:p>
        </w:tc>
        <w:tc>
          <w:tcPr>
            <w:tcW w:w="652" w:type="dxa"/>
            <w:tcBorders>
              <w:top w:val="single" w:sz="4" w:space="0" w:color="auto"/>
              <w:left w:val="single" w:sz="4" w:space="0" w:color="auto"/>
              <w:bottom w:val="single" w:sz="4" w:space="0" w:color="auto"/>
              <w:right w:val="single" w:sz="4" w:space="0" w:color="auto"/>
            </w:tcBorders>
          </w:tcPr>
          <w:p w14:paraId="576A36AD" w14:textId="301B1D62" w:rsidR="009C1A37" w:rsidRPr="00B541DA" w:rsidRDefault="00C17000" w:rsidP="004C4EDD">
            <w:pPr>
              <w:rPr>
                <w:b/>
                <w:i/>
              </w:rPr>
            </w:pPr>
            <w:r w:rsidRPr="00B541DA">
              <w:rPr>
                <w:b/>
                <w:i/>
              </w:rPr>
              <w:t>6</w:t>
            </w:r>
          </w:p>
        </w:tc>
        <w:tc>
          <w:tcPr>
            <w:tcW w:w="1474" w:type="dxa"/>
            <w:tcBorders>
              <w:top w:val="single" w:sz="4" w:space="0" w:color="auto"/>
              <w:left w:val="single" w:sz="4" w:space="0" w:color="auto"/>
              <w:bottom w:val="single" w:sz="4" w:space="0" w:color="auto"/>
              <w:right w:val="single" w:sz="4" w:space="0" w:color="auto"/>
            </w:tcBorders>
          </w:tcPr>
          <w:p w14:paraId="20C071CD" w14:textId="77777777" w:rsidR="009C1A37" w:rsidRPr="00B541DA" w:rsidRDefault="009C1A37" w:rsidP="00B541DA">
            <w:pPr>
              <w:jc w:val="center"/>
            </w:pPr>
          </w:p>
        </w:tc>
        <w:tc>
          <w:tcPr>
            <w:tcW w:w="1689" w:type="dxa"/>
            <w:tcBorders>
              <w:top w:val="single" w:sz="4" w:space="0" w:color="auto"/>
              <w:left w:val="single" w:sz="4" w:space="0" w:color="auto"/>
              <w:bottom w:val="single" w:sz="4" w:space="0" w:color="auto"/>
              <w:right w:val="single" w:sz="4" w:space="0" w:color="auto"/>
            </w:tcBorders>
          </w:tcPr>
          <w:p w14:paraId="11DA8EFB" w14:textId="77777777" w:rsidR="009C1A37" w:rsidRPr="00B541DA" w:rsidRDefault="009C1A37" w:rsidP="00B541DA">
            <w:pPr>
              <w:jc w:val="center"/>
            </w:pPr>
          </w:p>
        </w:tc>
      </w:tr>
      <w:tr w:rsidR="00EC11B1" w:rsidRPr="00B541DA" w14:paraId="4484E814" w14:textId="77777777" w:rsidTr="00E62E44">
        <w:tc>
          <w:tcPr>
            <w:tcW w:w="4815" w:type="dxa"/>
            <w:tcBorders>
              <w:top w:val="single" w:sz="4" w:space="0" w:color="auto"/>
              <w:left w:val="single" w:sz="4" w:space="0" w:color="auto"/>
              <w:bottom w:val="single" w:sz="4" w:space="0" w:color="auto"/>
              <w:right w:val="single" w:sz="4" w:space="0" w:color="auto"/>
            </w:tcBorders>
          </w:tcPr>
          <w:p w14:paraId="2025A1D7" w14:textId="77777777" w:rsidR="00EC11B1" w:rsidRPr="00B541DA" w:rsidRDefault="00EC11B1" w:rsidP="004C4EDD">
            <w:r w:rsidRPr="00B541DA">
              <w:t>Research the best way to display information in a simple format. (graph, bar chart, pie chart, etc)</w:t>
            </w:r>
          </w:p>
        </w:tc>
        <w:tc>
          <w:tcPr>
            <w:tcW w:w="652" w:type="dxa"/>
            <w:tcBorders>
              <w:top w:val="single" w:sz="4" w:space="0" w:color="auto"/>
              <w:left w:val="single" w:sz="4" w:space="0" w:color="auto"/>
              <w:bottom w:val="single" w:sz="4" w:space="0" w:color="auto"/>
              <w:right w:val="single" w:sz="4" w:space="0" w:color="auto"/>
            </w:tcBorders>
          </w:tcPr>
          <w:p w14:paraId="5EBE77F1" w14:textId="0AEC1A41" w:rsidR="00EC11B1" w:rsidRPr="00B541DA" w:rsidRDefault="0030440E" w:rsidP="004C4EDD">
            <w:r>
              <w:t>N/A</w:t>
            </w:r>
          </w:p>
        </w:tc>
        <w:tc>
          <w:tcPr>
            <w:tcW w:w="1474" w:type="dxa"/>
            <w:tcBorders>
              <w:top w:val="single" w:sz="4" w:space="0" w:color="auto"/>
              <w:left w:val="single" w:sz="4" w:space="0" w:color="auto"/>
              <w:bottom w:val="single" w:sz="4" w:space="0" w:color="auto"/>
              <w:right w:val="single" w:sz="4" w:space="0" w:color="auto"/>
            </w:tcBorders>
          </w:tcPr>
          <w:p w14:paraId="4C0C334A" w14:textId="1143458B" w:rsidR="00EC11B1" w:rsidRPr="00B541DA" w:rsidRDefault="00C17000" w:rsidP="00B541DA">
            <w:pPr>
              <w:jc w:val="center"/>
            </w:pPr>
            <w:r w:rsidRPr="00B541DA">
              <w:t>3</w:t>
            </w:r>
          </w:p>
        </w:tc>
        <w:tc>
          <w:tcPr>
            <w:tcW w:w="1689" w:type="dxa"/>
            <w:tcBorders>
              <w:top w:val="single" w:sz="4" w:space="0" w:color="auto"/>
              <w:left w:val="single" w:sz="4" w:space="0" w:color="auto"/>
              <w:bottom w:val="single" w:sz="4" w:space="0" w:color="auto"/>
              <w:right w:val="single" w:sz="4" w:space="0" w:color="auto"/>
            </w:tcBorders>
          </w:tcPr>
          <w:p w14:paraId="0B187674" w14:textId="58839368" w:rsidR="00EC11B1" w:rsidRPr="00B541DA" w:rsidRDefault="00C17000" w:rsidP="00B541DA">
            <w:pPr>
              <w:jc w:val="center"/>
            </w:pPr>
            <w:r w:rsidRPr="00B541DA">
              <w:t>7</w:t>
            </w:r>
          </w:p>
        </w:tc>
      </w:tr>
      <w:tr w:rsidR="009C1A37" w:rsidRPr="00B541DA" w14:paraId="42000F08" w14:textId="77777777" w:rsidTr="00E62E44">
        <w:tc>
          <w:tcPr>
            <w:tcW w:w="4815" w:type="dxa"/>
            <w:tcBorders>
              <w:top w:val="single" w:sz="4" w:space="0" w:color="auto"/>
              <w:left w:val="single" w:sz="4" w:space="0" w:color="auto"/>
              <w:bottom w:val="single" w:sz="4" w:space="0" w:color="auto"/>
              <w:right w:val="single" w:sz="4" w:space="0" w:color="auto"/>
            </w:tcBorders>
          </w:tcPr>
          <w:p w14:paraId="5CFF9A27" w14:textId="2D9E22AF" w:rsidR="009C1A37" w:rsidRPr="00B541DA" w:rsidRDefault="009C1A37" w:rsidP="004C4EDD">
            <w:r w:rsidRPr="00B541DA">
              <w:t xml:space="preserve">Think about how the </w:t>
            </w:r>
            <w:r w:rsidR="00EC11B1" w:rsidRPr="00B541DA">
              <w:t>consumption</w:t>
            </w:r>
            <w:r w:rsidRPr="00B541DA">
              <w:t xml:space="preserve"> page will look and do a paper design on it.</w:t>
            </w:r>
          </w:p>
        </w:tc>
        <w:tc>
          <w:tcPr>
            <w:tcW w:w="652" w:type="dxa"/>
            <w:tcBorders>
              <w:top w:val="single" w:sz="4" w:space="0" w:color="auto"/>
              <w:left w:val="single" w:sz="4" w:space="0" w:color="auto"/>
              <w:bottom w:val="single" w:sz="4" w:space="0" w:color="auto"/>
              <w:right w:val="single" w:sz="4" w:space="0" w:color="auto"/>
            </w:tcBorders>
          </w:tcPr>
          <w:p w14:paraId="54C9A3C8" w14:textId="1EB7DFA5" w:rsidR="009C1A37" w:rsidRPr="00B541DA" w:rsidRDefault="0030440E" w:rsidP="004C4EDD">
            <w:pPr>
              <w:rPr>
                <w:b/>
                <w:i/>
              </w:rPr>
            </w:pPr>
            <w:r>
              <w:t>N/A</w:t>
            </w:r>
          </w:p>
        </w:tc>
        <w:tc>
          <w:tcPr>
            <w:tcW w:w="1474" w:type="dxa"/>
            <w:tcBorders>
              <w:top w:val="single" w:sz="4" w:space="0" w:color="auto"/>
              <w:left w:val="single" w:sz="4" w:space="0" w:color="auto"/>
              <w:bottom w:val="single" w:sz="4" w:space="0" w:color="auto"/>
              <w:right w:val="single" w:sz="4" w:space="0" w:color="auto"/>
            </w:tcBorders>
          </w:tcPr>
          <w:p w14:paraId="569D12C9" w14:textId="23715707" w:rsidR="009C1A37" w:rsidRPr="00B541DA" w:rsidRDefault="00C17000" w:rsidP="00B541DA">
            <w:pPr>
              <w:jc w:val="center"/>
            </w:pPr>
            <w:r w:rsidRPr="00B541DA">
              <w:t>2</w:t>
            </w:r>
          </w:p>
        </w:tc>
        <w:tc>
          <w:tcPr>
            <w:tcW w:w="1689" w:type="dxa"/>
            <w:tcBorders>
              <w:top w:val="single" w:sz="4" w:space="0" w:color="auto"/>
              <w:left w:val="single" w:sz="4" w:space="0" w:color="auto"/>
              <w:bottom w:val="single" w:sz="4" w:space="0" w:color="auto"/>
              <w:right w:val="single" w:sz="4" w:space="0" w:color="auto"/>
            </w:tcBorders>
          </w:tcPr>
          <w:p w14:paraId="62E68EC5" w14:textId="4E246AC1" w:rsidR="009C1A37" w:rsidRPr="00B541DA" w:rsidRDefault="00C17000" w:rsidP="00B541DA">
            <w:pPr>
              <w:jc w:val="center"/>
            </w:pPr>
            <w:r w:rsidRPr="00B541DA">
              <w:t>2</w:t>
            </w:r>
          </w:p>
        </w:tc>
      </w:tr>
      <w:tr w:rsidR="00182448" w:rsidRPr="00B541DA" w14:paraId="0903F26F" w14:textId="77777777" w:rsidTr="00E62E44">
        <w:tc>
          <w:tcPr>
            <w:tcW w:w="4815" w:type="dxa"/>
            <w:tcBorders>
              <w:top w:val="single" w:sz="4" w:space="0" w:color="auto"/>
              <w:left w:val="single" w:sz="4" w:space="0" w:color="auto"/>
              <w:bottom w:val="single" w:sz="4" w:space="0" w:color="auto"/>
              <w:right w:val="single" w:sz="4" w:space="0" w:color="auto"/>
            </w:tcBorders>
          </w:tcPr>
          <w:p w14:paraId="330E3C21" w14:textId="7462DA3F" w:rsidR="00182448" w:rsidRPr="00B541DA" w:rsidRDefault="00182448" w:rsidP="004C4EDD">
            <w:r w:rsidRPr="00B541DA">
              <w:t>Do some calculation and create functions to display the right energy consumption depending on the time chosen.</w:t>
            </w:r>
          </w:p>
        </w:tc>
        <w:tc>
          <w:tcPr>
            <w:tcW w:w="652" w:type="dxa"/>
            <w:tcBorders>
              <w:top w:val="single" w:sz="4" w:space="0" w:color="auto"/>
              <w:left w:val="single" w:sz="4" w:space="0" w:color="auto"/>
              <w:bottom w:val="single" w:sz="4" w:space="0" w:color="auto"/>
              <w:right w:val="single" w:sz="4" w:space="0" w:color="auto"/>
            </w:tcBorders>
          </w:tcPr>
          <w:p w14:paraId="442585EB" w14:textId="0F0B80FB" w:rsidR="00182448" w:rsidRPr="00B541DA" w:rsidRDefault="0030440E" w:rsidP="004C4EDD">
            <w:pPr>
              <w:rPr>
                <w:b/>
                <w:i/>
              </w:rPr>
            </w:pPr>
            <w:r>
              <w:t>N/A</w:t>
            </w:r>
          </w:p>
        </w:tc>
        <w:tc>
          <w:tcPr>
            <w:tcW w:w="1474" w:type="dxa"/>
            <w:tcBorders>
              <w:top w:val="single" w:sz="4" w:space="0" w:color="auto"/>
              <w:left w:val="single" w:sz="4" w:space="0" w:color="auto"/>
              <w:bottom w:val="single" w:sz="4" w:space="0" w:color="auto"/>
              <w:right w:val="single" w:sz="4" w:space="0" w:color="auto"/>
            </w:tcBorders>
          </w:tcPr>
          <w:p w14:paraId="6E8F7098" w14:textId="66204554" w:rsidR="00182448" w:rsidRPr="00B541DA" w:rsidRDefault="00C17000" w:rsidP="00B541DA">
            <w:pPr>
              <w:jc w:val="center"/>
            </w:pPr>
            <w:r w:rsidRPr="00B541DA">
              <w:t>3</w:t>
            </w:r>
          </w:p>
        </w:tc>
        <w:tc>
          <w:tcPr>
            <w:tcW w:w="1689" w:type="dxa"/>
            <w:tcBorders>
              <w:top w:val="single" w:sz="4" w:space="0" w:color="auto"/>
              <w:left w:val="single" w:sz="4" w:space="0" w:color="auto"/>
              <w:bottom w:val="single" w:sz="4" w:space="0" w:color="auto"/>
              <w:right w:val="single" w:sz="4" w:space="0" w:color="auto"/>
            </w:tcBorders>
          </w:tcPr>
          <w:p w14:paraId="0FDF6A76" w14:textId="57B24C6B" w:rsidR="00182448" w:rsidRPr="00B541DA" w:rsidRDefault="00C17000" w:rsidP="00B541DA">
            <w:pPr>
              <w:jc w:val="center"/>
            </w:pPr>
            <w:r w:rsidRPr="00B541DA">
              <w:t>5</w:t>
            </w:r>
          </w:p>
        </w:tc>
      </w:tr>
      <w:tr w:rsidR="00C17000" w:rsidRPr="00B541DA" w14:paraId="52F22CDC" w14:textId="77777777" w:rsidTr="00E62E44">
        <w:tc>
          <w:tcPr>
            <w:tcW w:w="4815" w:type="dxa"/>
            <w:tcBorders>
              <w:top w:val="single" w:sz="4" w:space="0" w:color="auto"/>
              <w:left w:val="single" w:sz="4" w:space="0" w:color="auto"/>
              <w:bottom w:val="single" w:sz="4" w:space="0" w:color="auto"/>
              <w:right w:val="single" w:sz="4" w:space="0" w:color="auto"/>
            </w:tcBorders>
          </w:tcPr>
          <w:p w14:paraId="629B1852" w14:textId="1032D4B6" w:rsidR="00C17000" w:rsidRPr="00B541DA" w:rsidRDefault="00C17000" w:rsidP="004C4EDD">
            <w:r w:rsidRPr="00B541DA">
              <w:t xml:space="preserve">Create Java Script functions for displaying the data </w:t>
            </w:r>
          </w:p>
        </w:tc>
        <w:tc>
          <w:tcPr>
            <w:tcW w:w="652" w:type="dxa"/>
            <w:tcBorders>
              <w:top w:val="single" w:sz="4" w:space="0" w:color="auto"/>
              <w:left w:val="single" w:sz="4" w:space="0" w:color="auto"/>
              <w:bottom w:val="single" w:sz="4" w:space="0" w:color="auto"/>
              <w:right w:val="single" w:sz="4" w:space="0" w:color="auto"/>
            </w:tcBorders>
          </w:tcPr>
          <w:p w14:paraId="7300ED15" w14:textId="475FCDF6" w:rsidR="00C17000" w:rsidRPr="00B541DA" w:rsidRDefault="0030440E" w:rsidP="004C4EDD">
            <w:pPr>
              <w:rPr>
                <w:b/>
                <w:i/>
              </w:rPr>
            </w:pPr>
            <w:r>
              <w:t>N/A</w:t>
            </w:r>
          </w:p>
        </w:tc>
        <w:tc>
          <w:tcPr>
            <w:tcW w:w="1474" w:type="dxa"/>
            <w:tcBorders>
              <w:top w:val="single" w:sz="4" w:space="0" w:color="auto"/>
              <w:left w:val="single" w:sz="4" w:space="0" w:color="auto"/>
              <w:bottom w:val="single" w:sz="4" w:space="0" w:color="auto"/>
              <w:right w:val="single" w:sz="4" w:space="0" w:color="auto"/>
            </w:tcBorders>
          </w:tcPr>
          <w:p w14:paraId="05944308" w14:textId="091704DD" w:rsidR="00C17000" w:rsidRPr="00B541DA" w:rsidRDefault="00C17000" w:rsidP="00B541DA">
            <w:pPr>
              <w:jc w:val="center"/>
            </w:pPr>
            <w:r w:rsidRPr="00B541DA">
              <w:t>6</w:t>
            </w:r>
          </w:p>
        </w:tc>
        <w:tc>
          <w:tcPr>
            <w:tcW w:w="1689" w:type="dxa"/>
            <w:tcBorders>
              <w:top w:val="single" w:sz="4" w:space="0" w:color="auto"/>
              <w:left w:val="single" w:sz="4" w:space="0" w:color="auto"/>
              <w:bottom w:val="single" w:sz="4" w:space="0" w:color="auto"/>
              <w:right w:val="single" w:sz="4" w:space="0" w:color="auto"/>
            </w:tcBorders>
          </w:tcPr>
          <w:p w14:paraId="23DC3BE3" w14:textId="6731009C" w:rsidR="00C17000" w:rsidRPr="00B541DA" w:rsidRDefault="00C17000" w:rsidP="00B541DA">
            <w:pPr>
              <w:jc w:val="center"/>
            </w:pPr>
            <w:r w:rsidRPr="00B541DA">
              <w:t>11</w:t>
            </w:r>
          </w:p>
        </w:tc>
      </w:tr>
      <w:tr w:rsidR="00182448" w:rsidRPr="00B541DA" w14:paraId="2DF2B4C5" w14:textId="77777777" w:rsidTr="00E62E44">
        <w:tc>
          <w:tcPr>
            <w:tcW w:w="4815" w:type="dxa"/>
            <w:tcBorders>
              <w:top w:val="single" w:sz="4" w:space="0" w:color="auto"/>
              <w:left w:val="single" w:sz="4" w:space="0" w:color="auto"/>
              <w:bottom w:val="single" w:sz="4" w:space="0" w:color="auto"/>
              <w:right w:val="single" w:sz="4" w:space="0" w:color="auto"/>
            </w:tcBorders>
            <w:hideMark/>
          </w:tcPr>
          <w:p w14:paraId="07ECD882" w14:textId="19C7517D" w:rsidR="00182448" w:rsidRPr="00B541DA" w:rsidRDefault="00182448" w:rsidP="004C4EDD">
            <w:r w:rsidRPr="00B541DA">
              <w:t xml:space="preserve">Build interactive </w:t>
            </w:r>
            <w:proofErr w:type="spellStart"/>
            <w:r w:rsidRPr="00B541DA">
              <w:t>phtml</w:t>
            </w:r>
            <w:proofErr w:type="spellEnd"/>
            <w:r w:rsidRPr="00B541DA">
              <w:t xml:space="preserve"> page</w:t>
            </w:r>
            <w:r w:rsidR="00713C54" w:rsidRPr="00B541DA">
              <w:t>s</w:t>
            </w:r>
            <w:r w:rsidRPr="00B541DA">
              <w:t xml:space="preserve"> that </w:t>
            </w:r>
            <w:r w:rsidR="00713C54" w:rsidRPr="00B541DA">
              <w:t xml:space="preserve">will </w:t>
            </w:r>
            <w:r w:rsidRPr="00B541DA">
              <w:t>display</w:t>
            </w:r>
            <w:r w:rsidR="00713C54" w:rsidRPr="00B541DA">
              <w:t xml:space="preserve"> </w:t>
            </w:r>
            <w:r w:rsidRPr="00B541DA">
              <w:t>the energy consumption of both the gas and electric</w:t>
            </w:r>
            <w:r w:rsidR="00713C54" w:rsidRPr="00B541DA">
              <w:t xml:space="preserve"> for the times chosen</w:t>
            </w:r>
            <w:r w:rsidRPr="00B541DA">
              <w:t>.</w:t>
            </w:r>
          </w:p>
        </w:tc>
        <w:tc>
          <w:tcPr>
            <w:tcW w:w="652" w:type="dxa"/>
            <w:tcBorders>
              <w:top w:val="single" w:sz="4" w:space="0" w:color="auto"/>
              <w:left w:val="single" w:sz="4" w:space="0" w:color="auto"/>
              <w:bottom w:val="single" w:sz="4" w:space="0" w:color="auto"/>
              <w:right w:val="single" w:sz="4" w:space="0" w:color="auto"/>
            </w:tcBorders>
          </w:tcPr>
          <w:p w14:paraId="243AA97A" w14:textId="416D39B9" w:rsidR="00182448" w:rsidRPr="00B541DA" w:rsidRDefault="0030440E" w:rsidP="004C4EDD">
            <w:r>
              <w:t>N/A</w:t>
            </w:r>
          </w:p>
        </w:tc>
        <w:tc>
          <w:tcPr>
            <w:tcW w:w="1474" w:type="dxa"/>
            <w:tcBorders>
              <w:top w:val="single" w:sz="4" w:space="0" w:color="auto"/>
              <w:left w:val="single" w:sz="4" w:space="0" w:color="auto"/>
              <w:bottom w:val="single" w:sz="4" w:space="0" w:color="auto"/>
              <w:right w:val="single" w:sz="4" w:space="0" w:color="auto"/>
            </w:tcBorders>
          </w:tcPr>
          <w:p w14:paraId="79847446" w14:textId="6EF67370" w:rsidR="00182448" w:rsidRPr="00B541DA" w:rsidRDefault="00C17000" w:rsidP="00B541DA">
            <w:pPr>
              <w:jc w:val="center"/>
            </w:pPr>
            <w:r w:rsidRPr="00B541DA">
              <w:t>4</w:t>
            </w:r>
          </w:p>
        </w:tc>
        <w:tc>
          <w:tcPr>
            <w:tcW w:w="1689" w:type="dxa"/>
            <w:tcBorders>
              <w:top w:val="single" w:sz="4" w:space="0" w:color="auto"/>
              <w:left w:val="single" w:sz="4" w:space="0" w:color="auto"/>
              <w:bottom w:val="single" w:sz="4" w:space="0" w:color="auto"/>
              <w:right w:val="single" w:sz="4" w:space="0" w:color="auto"/>
            </w:tcBorders>
          </w:tcPr>
          <w:p w14:paraId="696DA228" w14:textId="0E131A96" w:rsidR="00182448" w:rsidRPr="00B541DA" w:rsidRDefault="00C17000" w:rsidP="00B541DA">
            <w:pPr>
              <w:jc w:val="center"/>
            </w:pPr>
            <w:r w:rsidRPr="00B541DA">
              <w:t>9</w:t>
            </w:r>
          </w:p>
        </w:tc>
      </w:tr>
      <w:tr w:rsidR="00713C54" w:rsidRPr="00B541DA" w14:paraId="2CF606AF" w14:textId="77777777" w:rsidTr="00E62E44">
        <w:tc>
          <w:tcPr>
            <w:tcW w:w="4815" w:type="dxa"/>
            <w:tcBorders>
              <w:top w:val="single" w:sz="4" w:space="0" w:color="auto"/>
              <w:left w:val="single" w:sz="4" w:space="0" w:color="auto"/>
              <w:bottom w:val="single" w:sz="4" w:space="0" w:color="auto"/>
              <w:right w:val="single" w:sz="4" w:space="0" w:color="auto"/>
            </w:tcBorders>
          </w:tcPr>
          <w:p w14:paraId="4D29BB21" w14:textId="319B1FDC" w:rsidR="00713C54" w:rsidRPr="00B541DA" w:rsidRDefault="00713C54" w:rsidP="004C4EDD">
            <w:r w:rsidRPr="00B541DA">
              <w:t>Carry out testing on this feature.</w:t>
            </w:r>
          </w:p>
        </w:tc>
        <w:tc>
          <w:tcPr>
            <w:tcW w:w="652" w:type="dxa"/>
            <w:tcBorders>
              <w:top w:val="single" w:sz="4" w:space="0" w:color="auto"/>
              <w:left w:val="single" w:sz="4" w:space="0" w:color="auto"/>
              <w:bottom w:val="single" w:sz="4" w:space="0" w:color="auto"/>
              <w:right w:val="single" w:sz="4" w:space="0" w:color="auto"/>
            </w:tcBorders>
          </w:tcPr>
          <w:p w14:paraId="54FCBCA0" w14:textId="164C4281" w:rsidR="00713C54" w:rsidRPr="00B541DA" w:rsidRDefault="0030440E" w:rsidP="004C4EDD">
            <w:r>
              <w:t>N/A</w:t>
            </w:r>
          </w:p>
        </w:tc>
        <w:tc>
          <w:tcPr>
            <w:tcW w:w="1474" w:type="dxa"/>
            <w:tcBorders>
              <w:top w:val="single" w:sz="4" w:space="0" w:color="auto"/>
              <w:left w:val="single" w:sz="4" w:space="0" w:color="auto"/>
              <w:bottom w:val="single" w:sz="4" w:space="0" w:color="auto"/>
              <w:right w:val="single" w:sz="4" w:space="0" w:color="auto"/>
            </w:tcBorders>
          </w:tcPr>
          <w:p w14:paraId="7EDD2595" w14:textId="01EE5D49" w:rsidR="00713C54" w:rsidRPr="00B541DA" w:rsidRDefault="006A11DC" w:rsidP="00B541DA">
            <w:pPr>
              <w:jc w:val="center"/>
            </w:pPr>
            <w:r w:rsidRPr="00B541DA">
              <w:t>2</w:t>
            </w:r>
          </w:p>
        </w:tc>
        <w:tc>
          <w:tcPr>
            <w:tcW w:w="1689" w:type="dxa"/>
            <w:tcBorders>
              <w:top w:val="single" w:sz="4" w:space="0" w:color="auto"/>
              <w:left w:val="single" w:sz="4" w:space="0" w:color="auto"/>
              <w:bottom w:val="single" w:sz="4" w:space="0" w:color="auto"/>
              <w:right w:val="single" w:sz="4" w:space="0" w:color="auto"/>
            </w:tcBorders>
          </w:tcPr>
          <w:p w14:paraId="04F7AEB5" w14:textId="6C018DDF" w:rsidR="00713C54" w:rsidRPr="00B541DA" w:rsidRDefault="006A11DC" w:rsidP="00B541DA">
            <w:pPr>
              <w:jc w:val="center"/>
            </w:pPr>
            <w:r w:rsidRPr="00B541DA">
              <w:t>4</w:t>
            </w:r>
          </w:p>
        </w:tc>
      </w:tr>
    </w:tbl>
    <w:p w14:paraId="789CD9F8" w14:textId="77777777" w:rsidR="00713C54" w:rsidRDefault="00713C54" w:rsidP="00713C54">
      <w:pPr>
        <w:pStyle w:val="Heading3"/>
      </w:pPr>
      <w:bookmarkStart w:id="25" w:name="_Toc535916131"/>
      <w:r>
        <w:t>Sprint Plan</w:t>
      </w:r>
      <w:bookmarkEnd w:id="25"/>
    </w:p>
    <w:p w14:paraId="09ED8891" w14:textId="72FA5D9A" w:rsidR="00713C54" w:rsidRPr="00B541DA" w:rsidRDefault="00F85FC5" w:rsidP="00AA0F93">
      <w:pPr>
        <w:jc w:val="both"/>
        <w:rPr>
          <w:color w:val="auto"/>
        </w:rPr>
      </w:pPr>
      <w:r w:rsidRPr="00B541DA">
        <w:rPr>
          <w:color w:val="auto"/>
        </w:rPr>
        <w:t xml:space="preserve">Before the teams decided on what to do, they had to know the strength and weaknesses of each member in the team. In order to do, they did a skill inventory where they told the group their strengths and weaknesses. </w:t>
      </w:r>
      <w:r w:rsidR="00CD46E3" w:rsidRPr="00B541DA">
        <w:rPr>
          <w:color w:val="auto"/>
        </w:rPr>
        <w:t>After a brief discussion on what each person is best suited for, the team took a better look of what was required of them and broke down the project into requirements and then into features that could be worked on. The team divided themselves into three main parts; one part worked on the front end, one part worked on the back end, and one part worked on database, writing the report, testing</w:t>
      </w:r>
      <w:r w:rsidR="00DF4BE2" w:rsidRPr="00B541DA">
        <w:rPr>
          <w:color w:val="auto"/>
        </w:rPr>
        <w:t>, and fixing bugs</w:t>
      </w:r>
      <w:r w:rsidR="00CD46E3" w:rsidRPr="00B541DA">
        <w:rPr>
          <w:color w:val="auto"/>
        </w:rPr>
        <w:t>.</w:t>
      </w:r>
    </w:p>
    <w:p w14:paraId="09E5CAF2" w14:textId="4079F36E" w:rsidR="0010245E" w:rsidRPr="00B541DA" w:rsidRDefault="00B7379A" w:rsidP="00AA0F93">
      <w:pPr>
        <w:jc w:val="both"/>
        <w:rPr>
          <w:color w:val="auto"/>
        </w:rPr>
      </w:pPr>
      <w:r w:rsidRPr="00B541DA">
        <w:rPr>
          <w:color w:val="auto"/>
        </w:rPr>
        <w:t>The group then discussed what should be shown to the client in the first sprint. After much discussion and sharing ideas and debating, the team decided to show the client three features.</w:t>
      </w:r>
    </w:p>
    <w:p w14:paraId="217CAAE3" w14:textId="462399C9" w:rsidR="00863EDF" w:rsidRPr="00B541DA" w:rsidRDefault="00BF4ECB" w:rsidP="007D2613">
      <w:pPr>
        <w:pStyle w:val="ListParagraph"/>
        <w:numPr>
          <w:ilvl w:val="0"/>
          <w:numId w:val="8"/>
        </w:numPr>
        <w:jc w:val="both"/>
      </w:pPr>
      <w:r w:rsidRPr="00B541DA">
        <w:rPr>
          <w:b/>
          <w:i/>
        </w:rPr>
        <w:t xml:space="preserve">Display the </w:t>
      </w:r>
      <w:r w:rsidR="00863EDF" w:rsidRPr="00B541DA">
        <w:rPr>
          <w:b/>
          <w:i/>
        </w:rPr>
        <w:t>energy cost so far for this month (Gas &amp; Electric).</w:t>
      </w:r>
    </w:p>
    <w:p w14:paraId="7EE7A588" w14:textId="4A4BDDD2" w:rsidR="00863EDF" w:rsidRPr="00B541DA" w:rsidRDefault="00BF4ECB" w:rsidP="007D2613">
      <w:pPr>
        <w:pStyle w:val="ListParagraph"/>
        <w:numPr>
          <w:ilvl w:val="0"/>
          <w:numId w:val="8"/>
        </w:numPr>
        <w:jc w:val="both"/>
      </w:pPr>
      <w:r w:rsidRPr="00B541DA">
        <w:rPr>
          <w:b/>
          <w:i/>
        </w:rPr>
        <w:t>Display</w:t>
      </w:r>
      <w:r w:rsidR="00863EDF" w:rsidRPr="00B541DA">
        <w:rPr>
          <w:b/>
          <w:i/>
        </w:rPr>
        <w:t xml:space="preserve"> the predicted cost of energy for this month (Gas &amp; Electric).</w:t>
      </w:r>
    </w:p>
    <w:p w14:paraId="5A077D59" w14:textId="74D56D17" w:rsidR="00863EDF" w:rsidRPr="00B541DA" w:rsidRDefault="00BF4ECB" w:rsidP="007D2613">
      <w:pPr>
        <w:pStyle w:val="ListParagraph"/>
        <w:numPr>
          <w:ilvl w:val="0"/>
          <w:numId w:val="8"/>
        </w:numPr>
        <w:jc w:val="both"/>
      </w:pPr>
      <w:r w:rsidRPr="00B541DA">
        <w:rPr>
          <w:b/>
          <w:i/>
        </w:rPr>
        <w:t>Display the</w:t>
      </w:r>
      <w:r w:rsidR="00863EDF" w:rsidRPr="00B541DA">
        <w:rPr>
          <w:b/>
          <w:i/>
        </w:rPr>
        <w:t xml:space="preserve"> energy consumption of gas &amp; electric per hour/</w:t>
      </w:r>
      <w:r w:rsidR="00AA0F93" w:rsidRPr="00B541DA">
        <w:rPr>
          <w:b/>
          <w:i/>
        </w:rPr>
        <w:t xml:space="preserve"> </w:t>
      </w:r>
      <w:r w:rsidR="00863EDF" w:rsidRPr="00B541DA">
        <w:rPr>
          <w:b/>
          <w:i/>
        </w:rPr>
        <w:t>day/</w:t>
      </w:r>
      <w:r w:rsidR="00AA0F93" w:rsidRPr="00B541DA">
        <w:rPr>
          <w:b/>
          <w:i/>
        </w:rPr>
        <w:t xml:space="preserve"> </w:t>
      </w:r>
      <w:r w:rsidR="00863EDF" w:rsidRPr="00B541DA">
        <w:rPr>
          <w:b/>
          <w:i/>
        </w:rPr>
        <w:t>week/</w:t>
      </w:r>
      <w:r w:rsidR="00AA0F93" w:rsidRPr="00B541DA">
        <w:rPr>
          <w:b/>
          <w:i/>
        </w:rPr>
        <w:t xml:space="preserve"> </w:t>
      </w:r>
      <w:r w:rsidR="00863EDF" w:rsidRPr="00B541DA">
        <w:rPr>
          <w:b/>
          <w:i/>
        </w:rPr>
        <w:t>month</w:t>
      </w:r>
      <w:r w:rsidRPr="00B541DA">
        <w:rPr>
          <w:b/>
          <w:i/>
        </w:rPr>
        <w:t>.</w:t>
      </w:r>
    </w:p>
    <w:p w14:paraId="07466F9D" w14:textId="27146F6C" w:rsidR="003D6CA9" w:rsidRPr="00B541DA" w:rsidRDefault="003D6CA9" w:rsidP="00AA0F93">
      <w:pPr>
        <w:jc w:val="both"/>
        <w:rPr>
          <w:color w:val="auto"/>
        </w:rPr>
      </w:pPr>
      <w:r w:rsidRPr="00B541DA">
        <w:rPr>
          <w:color w:val="auto"/>
        </w:rPr>
        <w:lastRenderedPageBreak/>
        <w:t xml:space="preserve">In order for the team to complete these three features, they had had to </w:t>
      </w:r>
      <w:proofErr w:type="spellStart"/>
      <w:r w:rsidRPr="00B541DA">
        <w:rPr>
          <w:color w:val="auto"/>
        </w:rPr>
        <w:t>broken</w:t>
      </w:r>
      <w:proofErr w:type="spellEnd"/>
      <w:r w:rsidRPr="00B541DA">
        <w:rPr>
          <w:color w:val="auto"/>
        </w:rPr>
        <w:t xml:space="preserve"> down into smaller and more details tasks so that members could work on induvial tasks rather than an entire feature by themselves. The tasks were detailed in the sprint backlog where members could work on the tasks that were there.</w:t>
      </w:r>
    </w:p>
    <w:p w14:paraId="6505DAB6" w14:textId="5D0DD26D" w:rsidR="00914450" w:rsidRDefault="005B6472" w:rsidP="0035627D">
      <w:pPr>
        <w:jc w:val="both"/>
        <w:rPr>
          <w:color w:val="auto"/>
        </w:rPr>
      </w:pPr>
      <w:r w:rsidRPr="00B541DA">
        <w:rPr>
          <w:color w:val="auto"/>
        </w:rPr>
        <w:t>The final part of planning was dividing the team so that each member could work on what they are best at. After some discussion, 2 members worked on the front end, 2 members worked on the back end, 2 members worked on the report, testing, and reviewing code/fixing bugs.</w:t>
      </w:r>
    </w:p>
    <w:p w14:paraId="562F9C87" w14:textId="6077D93D" w:rsidR="00A52FB0" w:rsidRDefault="00A52FB0" w:rsidP="00A52FB0">
      <w:pPr>
        <w:pStyle w:val="Heading3"/>
      </w:pPr>
      <w:r>
        <w:t>Trello State</w:t>
      </w:r>
    </w:p>
    <w:p w14:paraId="70D5E76F" w14:textId="24A430AA" w:rsidR="00A52FB0" w:rsidRDefault="00A52FB0" w:rsidP="00A52FB0">
      <w:pPr>
        <w:pStyle w:val="Heading4"/>
        <w:rPr>
          <w:i w:val="0"/>
        </w:rPr>
      </w:pPr>
      <w:r>
        <w:rPr>
          <w:i w:val="0"/>
        </w:rPr>
        <w:t>Beginning of the sprint</w:t>
      </w:r>
    </w:p>
    <w:p w14:paraId="49EBB835" w14:textId="1F0F1B54" w:rsidR="00A52FB0" w:rsidRDefault="00A52FB0" w:rsidP="00A52FB0">
      <w:r>
        <w:rPr>
          <w:noProof/>
        </w:rPr>
        <w:drawing>
          <wp:inline distT="0" distB="0" distL="0" distR="0" wp14:anchorId="61B1359F" wp14:editId="666A2B5B">
            <wp:extent cx="5485130" cy="4210050"/>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8056" cy="4212296"/>
                    </a:xfrm>
                    <a:prstGeom prst="rect">
                      <a:avLst/>
                    </a:prstGeom>
                  </pic:spPr>
                </pic:pic>
              </a:graphicData>
            </a:graphic>
          </wp:inline>
        </w:drawing>
      </w:r>
    </w:p>
    <w:p w14:paraId="2198164C" w14:textId="5D849CD4" w:rsidR="00A52FB0" w:rsidRDefault="00A52FB0" w:rsidP="00A52FB0">
      <w:pPr>
        <w:pStyle w:val="Heading4"/>
        <w:rPr>
          <w:i w:val="0"/>
        </w:rPr>
      </w:pPr>
      <w:r w:rsidRPr="00A52FB0">
        <w:rPr>
          <w:i w:val="0"/>
        </w:rPr>
        <w:lastRenderedPageBreak/>
        <w:t>End of the sprint</w:t>
      </w:r>
    </w:p>
    <w:p w14:paraId="4381502D" w14:textId="5F3DAF9C" w:rsidR="00A52FB0" w:rsidRPr="00A52FB0" w:rsidRDefault="00A52FB0" w:rsidP="00A52FB0">
      <w:r>
        <w:rPr>
          <w:noProof/>
        </w:rPr>
        <w:drawing>
          <wp:inline distT="0" distB="0" distL="0" distR="0" wp14:anchorId="5C86CEC9" wp14:editId="1B2C2841">
            <wp:extent cx="5485130" cy="337185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8058" cy="3373650"/>
                    </a:xfrm>
                    <a:prstGeom prst="rect">
                      <a:avLst/>
                    </a:prstGeom>
                  </pic:spPr>
                </pic:pic>
              </a:graphicData>
            </a:graphic>
          </wp:inline>
        </w:drawing>
      </w:r>
    </w:p>
    <w:p w14:paraId="4FD3D67D" w14:textId="77777777" w:rsidR="00B22472" w:rsidRDefault="00B22472" w:rsidP="00B22472">
      <w:pPr>
        <w:pStyle w:val="Heading3"/>
      </w:pPr>
      <w:bookmarkStart w:id="26" w:name="_Toc535916132"/>
      <w:r>
        <w:t>Assumptions</w:t>
      </w:r>
      <w:bookmarkEnd w:id="26"/>
    </w:p>
    <w:p w14:paraId="0CD85D4B" w14:textId="49AE7958" w:rsidR="00B22472" w:rsidRPr="00B541DA" w:rsidRDefault="00B22472" w:rsidP="00B22472">
      <w:pPr>
        <w:jc w:val="both"/>
        <w:rPr>
          <w:color w:val="auto"/>
        </w:rPr>
      </w:pPr>
      <w:r w:rsidRPr="00B541DA">
        <w:rPr>
          <w:color w:val="auto"/>
        </w:rPr>
        <w:t xml:space="preserve">We found the price we will be using for the cost of electricity and gas. These were split into two parts, night and day tariffs. We assumed that night will be from 00:00 to 07:00 and </w:t>
      </w:r>
      <w:r w:rsidR="00C77017">
        <w:rPr>
          <w:color w:val="auto"/>
        </w:rPr>
        <w:t>d</w:t>
      </w:r>
      <w:bookmarkStart w:id="27" w:name="_GoBack"/>
      <w:bookmarkEnd w:id="27"/>
      <w:r w:rsidRPr="00B541DA">
        <w:rPr>
          <w:color w:val="auto"/>
        </w:rPr>
        <w:t>ay will be from 07:01 to 23:59.</w:t>
      </w:r>
    </w:p>
    <w:p w14:paraId="637FBE97" w14:textId="77777777" w:rsidR="00B22472" w:rsidRPr="00B541DA" w:rsidRDefault="00B22472" w:rsidP="00B22472">
      <w:pPr>
        <w:jc w:val="both"/>
        <w:rPr>
          <w:color w:val="auto"/>
        </w:rPr>
      </w:pPr>
      <w:r w:rsidRPr="00B541DA">
        <w:rPr>
          <w:color w:val="auto"/>
        </w:rPr>
        <w:t xml:space="preserve">We assumed that the client wouldn’t just want to see the kwh on the main screen, but would want to see the budget. </w:t>
      </w:r>
    </w:p>
    <w:p w14:paraId="0B40CBB7" w14:textId="6F22D705" w:rsidR="00B22472" w:rsidRPr="00B541DA" w:rsidRDefault="00B22472" w:rsidP="0035627D">
      <w:pPr>
        <w:jc w:val="both"/>
        <w:rPr>
          <w:color w:val="auto"/>
        </w:rPr>
      </w:pPr>
      <w:r w:rsidRPr="00B541DA">
        <w:rPr>
          <w:color w:val="auto"/>
        </w:rPr>
        <w:t>We assumed that the cost would be calculated from the start of the month, rather than the start of the billing date.</w:t>
      </w:r>
    </w:p>
    <w:p w14:paraId="282FD690" w14:textId="3F0B3815" w:rsidR="002B1C50" w:rsidRPr="002B1C50" w:rsidRDefault="00704AF4" w:rsidP="002B1C50">
      <w:pPr>
        <w:pStyle w:val="Heading3"/>
      </w:pPr>
      <w:bookmarkStart w:id="28" w:name="_Toc535916133"/>
      <w:r>
        <w:t>Sprint review meeting</w:t>
      </w:r>
      <w:r w:rsidR="002B1C50">
        <w:t xml:space="preserve"> (Customer Demo)</w:t>
      </w:r>
      <w:bookmarkEnd w:id="28"/>
    </w:p>
    <w:p w14:paraId="5C8E2F31" w14:textId="679378CB" w:rsidR="002B1C50" w:rsidRPr="00B541DA" w:rsidRDefault="002B1C50" w:rsidP="00777AE5">
      <w:pPr>
        <w:jc w:val="both"/>
        <w:rPr>
          <w:color w:val="auto"/>
        </w:rPr>
      </w:pPr>
      <w:bookmarkStart w:id="29" w:name="_Hlk535572628"/>
      <w:r w:rsidRPr="00B541DA">
        <w:rPr>
          <w:color w:val="auto"/>
        </w:rPr>
        <w:t xml:space="preserve">The </w:t>
      </w:r>
      <w:r w:rsidR="00BC2749" w:rsidRPr="00B541DA">
        <w:rPr>
          <w:color w:val="auto"/>
        </w:rPr>
        <w:t>penultimate</w:t>
      </w:r>
      <w:r w:rsidRPr="00B541DA">
        <w:rPr>
          <w:color w:val="auto"/>
        </w:rPr>
        <w:t xml:space="preserve"> thing to do </w:t>
      </w:r>
      <w:r w:rsidR="00BC2749" w:rsidRPr="00B541DA">
        <w:rPr>
          <w:color w:val="auto"/>
        </w:rPr>
        <w:t>in this sprint is the demo with the client in order t</w:t>
      </w:r>
      <w:r w:rsidR="00387235" w:rsidRPr="00B541DA">
        <w:rPr>
          <w:color w:val="auto"/>
        </w:rPr>
        <w:t xml:space="preserve">o demonstrate the features that </w:t>
      </w:r>
      <w:r w:rsidR="00341C22" w:rsidRPr="00B541DA">
        <w:rPr>
          <w:color w:val="auto"/>
        </w:rPr>
        <w:t>the group</w:t>
      </w:r>
      <w:r w:rsidR="00387235" w:rsidRPr="00B541DA">
        <w:rPr>
          <w:color w:val="auto"/>
        </w:rPr>
        <w:t xml:space="preserve"> think</w:t>
      </w:r>
      <w:r w:rsidR="00341C22" w:rsidRPr="00B541DA">
        <w:rPr>
          <w:color w:val="auto"/>
        </w:rPr>
        <w:t>s</w:t>
      </w:r>
      <w:r w:rsidR="00387235" w:rsidRPr="00B541DA">
        <w:rPr>
          <w:color w:val="auto"/>
        </w:rPr>
        <w:t xml:space="preserve"> the client wants, get feedback from him and see if </w:t>
      </w:r>
      <w:r w:rsidR="00341C22" w:rsidRPr="00B541DA">
        <w:rPr>
          <w:color w:val="auto"/>
        </w:rPr>
        <w:t>the group</w:t>
      </w:r>
      <w:r w:rsidR="00387235" w:rsidRPr="00B541DA">
        <w:rPr>
          <w:color w:val="auto"/>
        </w:rPr>
        <w:t xml:space="preserve"> are on the right track.</w:t>
      </w:r>
    </w:p>
    <w:p w14:paraId="3D7C2A22" w14:textId="00D8447B" w:rsidR="00341C22" w:rsidRPr="00B541DA" w:rsidRDefault="00341C22" w:rsidP="00777AE5">
      <w:pPr>
        <w:jc w:val="both"/>
        <w:rPr>
          <w:color w:val="auto"/>
        </w:rPr>
      </w:pPr>
      <w:r w:rsidRPr="00B541DA">
        <w:rPr>
          <w:color w:val="auto"/>
        </w:rPr>
        <w:t xml:space="preserve">During the demo in sprint one, the client was shown </w:t>
      </w:r>
      <w:r w:rsidR="00112759" w:rsidRPr="00B541DA">
        <w:rPr>
          <w:color w:val="auto"/>
        </w:rPr>
        <w:t>several features such as</w:t>
      </w:r>
      <w:r w:rsidR="00A43494" w:rsidRPr="00B541DA">
        <w:rPr>
          <w:color w:val="auto"/>
        </w:rPr>
        <w:t xml:space="preserve"> the price of electric and gas for this month which is presented in the home page, the predicted cost of the month which is presented in a sub section of the first page, and a basic chart that represents </w:t>
      </w:r>
      <w:r w:rsidR="00F86701" w:rsidRPr="00B541DA">
        <w:rPr>
          <w:color w:val="auto"/>
        </w:rPr>
        <w:t xml:space="preserve">hourly </w:t>
      </w:r>
      <w:r w:rsidR="00A43494" w:rsidRPr="00B541DA">
        <w:rPr>
          <w:color w:val="auto"/>
        </w:rPr>
        <w:t>energy consumption</w:t>
      </w:r>
      <w:r w:rsidR="00F86701" w:rsidRPr="00B541DA">
        <w:rPr>
          <w:color w:val="auto"/>
        </w:rPr>
        <w:t>.</w:t>
      </w:r>
      <w:r w:rsidR="007517E0" w:rsidRPr="00B541DA">
        <w:rPr>
          <w:color w:val="auto"/>
        </w:rPr>
        <w:t xml:space="preserve"> The design for the price and predicted price was the same where it was two circles like shaped with colors that represented whether the price was low or high. This will be based on a budget that the user sets which is a feature that will be implanted in sprint 2.</w:t>
      </w:r>
    </w:p>
    <w:p w14:paraId="42B2E2EC" w14:textId="739F2907" w:rsidR="00EB40AA" w:rsidRPr="00B541DA" w:rsidRDefault="004669C1" w:rsidP="00777AE5">
      <w:pPr>
        <w:jc w:val="both"/>
        <w:rPr>
          <w:color w:val="auto"/>
        </w:rPr>
      </w:pPr>
      <w:r w:rsidRPr="00B541DA">
        <w:rPr>
          <w:color w:val="auto"/>
        </w:rPr>
        <w:lastRenderedPageBreak/>
        <w:t xml:space="preserve">The client liked the design the group did for the </w:t>
      </w:r>
      <w:r w:rsidR="007517E0" w:rsidRPr="00B541DA">
        <w:rPr>
          <w:color w:val="auto"/>
        </w:rPr>
        <w:t xml:space="preserve">prices and really liked the idea of the color change and adding a budget. However, the client recommended to work on completing the core requirements before adding these additional features. </w:t>
      </w:r>
      <w:r w:rsidR="00604D4C" w:rsidRPr="00B541DA">
        <w:rPr>
          <w:color w:val="auto"/>
        </w:rPr>
        <w:t>The client didn’t like the size of the graph and wanted a dynamic graph that shows the hours based on the current time.</w:t>
      </w:r>
      <w:r w:rsidR="00EB40AA" w:rsidRPr="00B541DA">
        <w:rPr>
          <w:color w:val="auto"/>
        </w:rPr>
        <w:t xml:space="preserve"> The final feedback the group got from the client was to add a color legend to the home page that explains to the user what the colors mean. Overall, the client was happy with what he </w:t>
      </w:r>
      <w:r w:rsidR="004F788C" w:rsidRPr="00B541DA">
        <w:rPr>
          <w:color w:val="auto"/>
        </w:rPr>
        <w:t>sees</w:t>
      </w:r>
      <w:r w:rsidR="00EB40AA" w:rsidRPr="00B541DA">
        <w:rPr>
          <w:color w:val="auto"/>
        </w:rPr>
        <w:t xml:space="preserve"> and told the group that they are going on the right direction.</w:t>
      </w:r>
    </w:p>
    <w:p w14:paraId="16026C8B" w14:textId="4AB89CBE" w:rsidR="00350DA6" w:rsidRPr="00B541DA" w:rsidRDefault="004F788C" w:rsidP="00777AE5">
      <w:pPr>
        <w:jc w:val="both"/>
        <w:rPr>
          <w:color w:val="auto"/>
        </w:rPr>
      </w:pPr>
      <w:r w:rsidRPr="00B541DA">
        <w:rPr>
          <w:color w:val="auto"/>
        </w:rPr>
        <w:t xml:space="preserve">Once the demo was over, the group had several questions that </w:t>
      </w:r>
      <w:r w:rsidR="00350DA6" w:rsidRPr="00B541DA">
        <w:rPr>
          <w:color w:val="auto"/>
        </w:rPr>
        <w:t>were answered, and things were clarified by the client. The data that the group got was from the living room and kitchen of the Joules House. Another thing that was clarified was that the data was 2 minutes behind so that we should be aware of it.</w:t>
      </w:r>
      <w:r w:rsidR="0033419C" w:rsidRPr="00B541DA">
        <w:rPr>
          <w:color w:val="auto"/>
        </w:rPr>
        <w:t xml:space="preserve"> The final thing that the client said was, when it comes to the prediction of energy consumption based on weather forecast, the more complex and accurate the solution is, the better. Therefore, in sprint 2, the group will need to do more research and look for some weather prediction API that can be used.</w:t>
      </w:r>
    </w:p>
    <w:p w14:paraId="4D7BD4A9" w14:textId="19007F8B" w:rsidR="00704AF4" w:rsidRDefault="00704AF4" w:rsidP="00713C54">
      <w:pPr>
        <w:pStyle w:val="Heading3"/>
      </w:pPr>
      <w:bookmarkStart w:id="30" w:name="_Toc535916134"/>
      <w:bookmarkEnd w:id="29"/>
      <w:r>
        <w:t>Sprint retrospective</w:t>
      </w:r>
      <w:bookmarkEnd w:id="30"/>
    </w:p>
    <w:p w14:paraId="4329C173" w14:textId="6343526C" w:rsidR="00713C54" w:rsidRPr="00B541DA" w:rsidRDefault="00604BA9" w:rsidP="00777AE5">
      <w:pPr>
        <w:jc w:val="both"/>
        <w:rPr>
          <w:color w:val="auto"/>
        </w:rPr>
      </w:pPr>
      <w:r w:rsidRPr="00B541DA">
        <w:rPr>
          <w:color w:val="auto"/>
        </w:rPr>
        <w:t xml:space="preserve">After the group met with the client and </w:t>
      </w:r>
      <w:r w:rsidR="00A11843" w:rsidRPr="00B541DA">
        <w:rPr>
          <w:color w:val="auto"/>
        </w:rPr>
        <w:t>received</w:t>
      </w:r>
      <w:r w:rsidRPr="00B541DA">
        <w:rPr>
          <w:color w:val="auto"/>
        </w:rPr>
        <w:t xml:space="preserve"> </w:t>
      </w:r>
      <w:r w:rsidR="00A11843" w:rsidRPr="00B541DA">
        <w:rPr>
          <w:color w:val="auto"/>
        </w:rPr>
        <w:t>feedback</w:t>
      </w:r>
      <w:r w:rsidRPr="00B541DA">
        <w:rPr>
          <w:color w:val="auto"/>
        </w:rPr>
        <w:t xml:space="preserve"> </w:t>
      </w:r>
      <w:r w:rsidR="00A11843" w:rsidRPr="00B541DA">
        <w:rPr>
          <w:color w:val="auto"/>
        </w:rPr>
        <w:t>on the features that were made, the group cam</w:t>
      </w:r>
      <w:r w:rsidR="004F4A93" w:rsidRPr="00B541DA">
        <w:rPr>
          <w:color w:val="auto"/>
        </w:rPr>
        <w:t>e</w:t>
      </w:r>
      <w:r w:rsidR="00A11843" w:rsidRPr="00B541DA">
        <w:rPr>
          <w:color w:val="auto"/>
        </w:rPr>
        <w:t xml:space="preserve"> together to discuss and reflect on how the first sprint went. The main goal was for each individual to evaluate their performance during the sprint and see what went well and what could be improved. </w:t>
      </w:r>
      <w:r w:rsidR="004416D7" w:rsidRPr="00B541DA">
        <w:rPr>
          <w:color w:val="auto"/>
        </w:rPr>
        <w:t xml:space="preserve">The group as a whole took a few minutes to write some positives and negatives of this sprint on a </w:t>
      </w:r>
      <w:r w:rsidR="00174B32" w:rsidRPr="00B541DA">
        <w:rPr>
          <w:color w:val="auto"/>
        </w:rPr>
        <w:t xml:space="preserve">piece of </w:t>
      </w:r>
      <w:r w:rsidR="004416D7" w:rsidRPr="00B541DA">
        <w:rPr>
          <w:color w:val="auto"/>
        </w:rPr>
        <w:t xml:space="preserve">paper and pass it to someone to write it all on the board. Each member </w:t>
      </w:r>
      <w:r w:rsidR="00A11843" w:rsidRPr="00B541DA">
        <w:rPr>
          <w:color w:val="auto"/>
        </w:rPr>
        <w:t>explained why they thought that was the case</w:t>
      </w:r>
      <w:r w:rsidR="004F4A93" w:rsidRPr="00B541DA">
        <w:rPr>
          <w:color w:val="auto"/>
        </w:rPr>
        <w:t>. Finally, the group wrote down some</w:t>
      </w:r>
      <w:r w:rsidR="00A11843" w:rsidRPr="00B541DA">
        <w:rPr>
          <w:color w:val="auto"/>
        </w:rPr>
        <w:t xml:space="preserve"> actions to take to improve the performance of the second sprint.</w:t>
      </w:r>
    </w:p>
    <w:p w14:paraId="7DA5CC66" w14:textId="2CFB2B6F" w:rsidR="004F4A93" w:rsidRPr="00B541DA" w:rsidRDefault="00B541DA" w:rsidP="00777AE5">
      <w:pPr>
        <w:jc w:val="both"/>
        <w:rPr>
          <w:b/>
          <w:color w:val="auto"/>
        </w:rPr>
      </w:pPr>
      <w:r>
        <w:rPr>
          <w:b/>
          <w:color w:val="auto"/>
        </w:rPr>
        <w:t>Areas for improvement</w:t>
      </w:r>
      <w:r w:rsidR="004F4A93" w:rsidRPr="00B541DA">
        <w:rPr>
          <w:b/>
          <w:color w:val="auto"/>
        </w:rPr>
        <w:t>:</w:t>
      </w:r>
    </w:p>
    <w:p w14:paraId="235FCC9C" w14:textId="55F245C6" w:rsidR="004F4A93" w:rsidRPr="00B541DA" w:rsidRDefault="00863D68" w:rsidP="007D2613">
      <w:pPr>
        <w:pStyle w:val="ListParagraph"/>
        <w:numPr>
          <w:ilvl w:val="0"/>
          <w:numId w:val="5"/>
        </w:numPr>
        <w:jc w:val="both"/>
      </w:pPr>
      <w:r w:rsidRPr="00B541DA">
        <w:t>Objectives were not clear (2 people): After the group went over the requirements and understood what we think the client wants, we broke down the requirements into sections. However, some members said that these tasks were not broken down enough in order for it to be clear and doable so there were times when they didn’t know what to do</w:t>
      </w:r>
      <w:r w:rsidR="007A019B" w:rsidRPr="00B541DA">
        <w:t xml:space="preserve"> and just sat there</w:t>
      </w:r>
      <w:r w:rsidRPr="00B541DA">
        <w:t>. Therefore, in the second sprint, the team will focus on breaking down the tasks into small, clear, doable actions so that members can work on several of those tasks and know exactly what they are doing for the day.</w:t>
      </w:r>
    </w:p>
    <w:p w14:paraId="7255562C" w14:textId="4F1BABE7" w:rsidR="00661F35" w:rsidRPr="00B541DA" w:rsidRDefault="00661F35" w:rsidP="007D2613">
      <w:pPr>
        <w:pStyle w:val="ListParagraph"/>
        <w:numPr>
          <w:ilvl w:val="0"/>
          <w:numId w:val="5"/>
        </w:numPr>
        <w:jc w:val="both"/>
      </w:pPr>
      <w:r w:rsidRPr="00B541DA">
        <w:t>Front</w:t>
      </w:r>
      <w:r w:rsidR="000603E9" w:rsidRPr="00B541DA">
        <w:t>-</w:t>
      </w:r>
      <w:r w:rsidRPr="00B541DA">
        <w:t>end took more time than planned (4 people): Unfortunately, the front-end developers spent a lot of time doing research and lots of different paper designs that not much was done in the first two days. However, the good thing is that the front-end developers themselves acknowledged their short coming and will be working more efficiently from now on. The team decided to focus most of its attention to front-end since most of the back end was already complete. This will allow the team to speed things up by divided the pages and assigning it to people while having a lead front-end developer that oversees everything and works of refactoring the code.</w:t>
      </w:r>
    </w:p>
    <w:p w14:paraId="03FB3B96" w14:textId="6C743A6D" w:rsidR="000603E9" w:rsidRPr="00B541DA" w:rsidRDefault="000603E9" w:rsidP="007D2613">
      <w:pPr>
        <w:pStyle w:val="ListParagraph"/>
        <w:numPr>
          <w:ilvl w:val="0"/>
          <w:numId w:val="5"/>
        </w:numPr>
        <w:jc w:val="both"/>
      </w:pPr>
      <w:r w:rsidRPr="00B541DA">
        <w:lastRenderedPageBreak/>
        <w:t xml:space="preserve">Front-end knowledge lacking for some front-end developers (2 people): This was one of the reasons why the front end took more time than planned. However, they are still getting used to and learning how to work on the front end. Therefore, this is a learning expensive for them which will make them better and develop their skills. The great thing is that the members didn’t hesitate to ask for help and other members were more than happy to help them. </w:t>
      </w:r>
      <w:r w:rsidR="00B3692C" w:rsidRPr="00B541DA">
        <w:t>Therefore, the team will do better in the second sprint and this won’t be a problem moving forward.</w:t>
      </w:r>
    </w:p>
    <w:p w14:paraId="5B8A8288" w14:textId="0172DF1B" w:rsidR="00661F35" w:rsidRPr="00B541DA" w:rsidRDefault="00661F35" w:rsidP="007D2613">
      <w:pPr>
        <w:pStyle w:val="ListParagraph"/>
        <w:numPr>
          <w:ilvl w:val="0"/>
          <w:numId w:val="5"/>
        </w:numPr>
        <w:jc w:val="both"/>
      </w:pPr>
      <w:r w:rsidRPr="00B541DA">
        <w:t xml:space="preserve">Punctuality issues (2 people): This was partly the fault of the entire team since it wasn’t decided upon when the starting time and finishing time was. However, there were one or two members that came later, left early, or didn’t do much work and distracted the others. The group decided to </w:t>
      </w:r>
      <w:r w:rsidR="001F5711" w:rsidRPr="00B541DA">
        <w:t>update</w:t>
      </w:r>
      <w:r w:rsidRPr="00B541DA">
        <w:t xml:space="preserve"> the code of </w:t>
      </w:r>
      <w:r w:rsidR="001F5711" w:rsidRPr="00B541DA">
        <w:t>conduct</w:t>
      </w:r>
      <w:r w:rsidRPr="00B541DA">
        <w:t xml:space="preserve"> in order to deal with this issue.</w:t>
      </w:r>
    </w:p>
    <w:p w14:paraId="051E87BB" w14:textId="4FBF8413" w:rsidR="00705A06" w:rsidRPr="00B541DA" w:rsidRDefault="001F5711" w:rsidP="007D2613">
      <w:pPr>
        <w:pStyle w:val="ListParagraph"/>
        <w:numPr>
          <w:ilvl w:val="0"/>
          <w:numId w:val="5"/>
        </w:numPr>
        <w:jc w:val="both"/>
      </w:pPr>
      <w:r w:rsidRPr="00B541DA">
        <w:t xml:space="preserve">Planning (4 people): </w:t>
      </w:r>
      <w:r w:rsidR="005D207A" w:rsidRPr="00B541DA">
        <w:t>The group was diverse with lots of great ideas and good conversations about which one was good and bad and how they could be improved. However, the group spent too much time talking about new ideas and how to improve existing ones and didn’t spent enough time working on the core requirements that the client wanted. This leads back to objectives not being clear since concrete steps on the core features were not decided upon for the most part.</w:t>
      </w:r>
      <w:r w:rsidR="00F635DE" w:rsidRPr="00B541DA">
        <w:t xml:space="preserve"> The group did eventually come up with an overall plan on what to show the client and worked on that.</w:t>
      </w:r>
    </w:p>
    <w:p w14:paraId="3CC9E170" w14:textId="232A02EA" w:rsidR="00ED160E" w:rsidRPr="00B541DA" w:rsidRDefault="00ED160E" w:rsidP="00777AE5">
      <w:pPr>
        <w:jc w:val="both"/>
        <w:rPr>
          <w:b/>
          <w:color w:val="auto"/>
        </w:rPr>
      </w:pPr>
      <w:r w:rsidRPr="00B541DA">
        <w:rPr>
          <w:b/>
          <w:color w:val="auto"/>
        </w:rPr>
        <w:t>Positives:</w:t>
      </w:r>
    </w:p>
    <w:p w14:paraId="1DBEA30D" w14:textId="1C360571" w:rsidR="00ED160E" w:rsidRPr="00B541DA" w:rsidRDefault="00ED160E" w:rsidP="007D2613">
      <w:pPr>
        <w:pStyle w:val="ListParagraph"/>
        <w:numPr>
          <w:ilvl w:val="0"/>
          <w:numId w:val="7"/>
        </w:numPr>
        <w:jc w:val="both"/>
      </w:pPr>
      <w:r w:rsidRPr="00B541DA">
        <w:t>Back-end was ahead of schedule</w:t>
      </w:r>
      <w:r w:rsidR="00000D9D" w:rsidRPr="00B541DA">
        <w:t xml:space="preserve"> (4 people)</w:t>
      </w:r>
      <w:r w:rsidRPr="00B541DA">
        <w:t>:</w:t>
      </w:r>
      <w:r w:rsidR="0017447C" w:rsidRPr="00B541DA">
        <w:t xml:space="preserve"> All members agreed that the back-end developers did great work and nearly completed all the back-end that was needed so display all the information that the user will see. The back-end developers also did great work on retrieving the data from the API and displaying it in PHP using Jason. The code was also well structured with inheritance and static method/variables while at the same time sticking to the MVC template.</w:t>
      </w:r>
    </w:p>
    <w:p w14:paraId="1B712236" w14:textId="31DF6590" w:rsidR="00ED160E" w:rsidRPr="00B541DA" w:rsidRDefault="00FD32D3" w:rsidP="007D2613">
      <w:pPr>
        <w:pStyle w:val="ListParagraph"/>
        <w:numPr>
          <w:ilvl w:val="0"/>
          <w:numId w:val="7"/>
        </w:numPr>
        <w:jc w:val="both"/>
      </w:pPr>
      <w:r w:rsidRPr="00B541DA">
        <w:t>Git was fully functional and well configured:</w:t>
      </w:r>
      <w:r w:rsidR="00C03ECE" w:rsidRPr="00B541DA">
        <w:t xml:space="preserve"> This was a bit </w:t>
      </w:r>
      <w:r w:rsidR="00AF75D2" w:rsidRPr="00B541DA">
        <w:t>of a disagreement</w:t>
      </w:r>
      <w:r w:rsidR="00C03ECE" w:rsidRPr="00B541DA">
        <w:t xml:space="preserve"> between the members</w:t>
      </w:r>
      <w:r w:rsidR="00AF75D2" w:rsidRPr="00B541DA">
        <w:t xml:space="preserve"> in this point</w:t>
      </w:r>
      <w:r w:rsidR="00C03ECE" w:rsidRPr="00B541DA">
        <w:t xml:space="preserve">. Some members thought that the group was slow when </w:t>
      </w:r>
      <w:r w:rsidR="003269F9" w:rsidRPr="00B541DA">
        <w:t xml:space="preserve">setting up Git and took even longer for all members to understand how it works and use it properly. Other members thought that the configuration of Git was well done, and it was very well understood by most members. The member who ran Git </w:t>
      </w:r>
      <w:r w:rsidR="00AF75D2" w:rsidRPr="00B541DA">
        <w:t>did</w:t>
      </w:r>
      <w:r w:rsidR="00F83C37" w:rsidRPr="00B541DA">
        <w:t xml:space="preserve"> well and did their best to explain </w:t>
      </w:r>
      <w:r w:rsidR="00722588" w:rsidRPr="00B541DA">
        <w:t>to the other members how it works and how to use it.</w:t>
      </w:r>
    </w:p>
    <w:p w14:paraId="418AD209" w14:textId="0B4660A3" w:rsidR="00FD32D3" w:rsidRPr="00B541DA" w:rsidRDefault="00FD32D3" w:rsidP="007D2613">
      <w:pPr>
        <w:pStyle w:val="ListParagraph"/>
        <w:numPr>
          <w:ilvl w:val="0"/>
          <w:numId w:val="7"/>
        </w:numPr>
        <w:jc w:val="both"/>
      </w:pPr>
      <w:r w:rsidRPr="00B541DA">
        <w:t>Stand-up meetings:</w:t>
      </w:r>
      <w:r w:rsidR="00AF75D2" w:rsidRPr="00B541DA">
        <w:t xml:space="preserve"> The group had 2 stand-up meetings per day. One was at 11:30 and the other was at 3:00. The </w:t>
      </w:r>
      <w:r w:rsidR="00731DAC" w:rsidRPr="00B541DA">
        <w:t>first</w:t>
      </w:r>
      <w:r w:rsidR="00AF75D2" w:rsidRPr="00B541DA">
        <w:t xml:space="preserve"> one focused on what each member did yesterday and what they will be working on today and any problems they might be facing or will face. The second stand-up is to see everyone’s progress and to keep track of everyone’s work. The </w:t>
      </w:r>
      <w:r w:rsidR="00AF31EC" w:rsidRPr="00B541DA">
        <w:t xml:space="preserve">stand-ups </w:t>
      </w:r>
      <w:r w:rsidR="00AF75D2" w:rsidRPr="00B541DA">
        <w:t>were done properly, with all members present, standing and taking 10-20 minutes answering these questions.</w:t>
      </w:r>
    </w:p>
    <w:p w14:paraId="77B69DBE" w14:textId="2D386083" w:rsidR="00FD32D3" w:rsidRPr="00B541DA" w:rsidRDefault="00FD32D3" w:rsidP="007D2613">
      <w:pPr>
        <w:pStyle w:val="ListParagraph"/>
        <w:numPr>
          <w:ilvl w:val="0"/>
          <w:numId w:val="7"/>
        </w:numPr>
        <w:jc w:val="both"/>
      </w:pPr>
      <w:r w:rsidRPr="00B541DA">
        <w:t>Communication:</w:t>
      </w:r>
      <w:r w:rsidR="00BF75DB" w:rsidRPr="00B541DA">
        <w:t xml:space="preserve"> The team </w:t>
      </w:r>
      <w:r w:rsidR="004C4EDD" w:rsidRPr="00B541DA">
        <w:t>was</w:t>
      </w:r>
      <w:r w:rsidR="00BF75DB" w:rsidRPr="00B541DA">
        <w:t xml:space="preserve"> all good at communicating with each other in a way </w:t>
      </w:r>
      <w:r w:rsidR="004C4EDD" w:rsidRPr="00B541DA">
        <w:t>that</w:t>
      </w:r>
      <w:r w:rsidR="00BF75DB" w:rsidRPr="00B541DA">
        <w:t xml:space="preserve"> was easy to understand. The team also created an </w:t>
      </w:r>
      <w:r w:rsidR="004C4EDD" w:rsidRPr="00B541DA">
        <w:t>environment</w:t>
      </w:r>
      <w:r w:rsidR="00BF75DB" w:rsidRPr="00B541DA">
        <w:t xml:space="preserve"> where asking </w:t>
      </w:r>
      <w:r w:rsidR="004C4EDD" w:rsidRPr="00B541DA">
        <w:lastRenderedPageBreak/>
        <w:t>questions</w:t>
      </w:r>
      <w:r w:rsidR="00BF75DB" w:rsidRPr="00B541DA">
        <w:t xml:space="preserve"> </w:t>
      </w:r>
      <w:r w:rsidR="004C4EDD" w:rsidRPr="00B541DA">
        <w:t>were welcomed</w:t>
      </w:r>
      <w:r w:rsidR="00BF75DB" w:rsidRPr="00B541DA">
        <w:t xml:space="preserve"> and people were getting along well with each other. This made it easy for members to express their ideas, whether it is good or bad, and not be shy and keep it to themselves.</w:t>
      </w:r>
    </w:p>
    <w:p w14:paraId="5885B3FB" w14:textId="6B294895" w:rsidR="00FD32D3" w:rsidRPr="00B541DA" w:rsidRDefault="00FD32D3" w:rsidP="007D2613">
      <w:pPr>
        <w:pStyle w:val="ListParagraph"/>
        <w:numPr>
          <w:ilvl w:val="0"/>
          <w:numId w:val="7"/>
        </w:numPr>
        <w:jc w:val="both"/>
      </w:pPr>
      <w:r w:rsidRPr="00B541DA">
        <w:t>Report:</w:t>
      </w:r>
      <w:r w:rsidR="004C4EDD" w:rsidRPr="00B541DA">
        <w:t xml:space="preserve"> Since the report was 50% of the project, we decided to start that early and not wait towards the end to write up the whole report</w:t>
      </w:r>
      <w:r w:rsidR="000772BA" w:rsidRPr="00B541DA">
        <w:t xml:space="preserve"> which is a good thing</w:t>
      </w:r>
      <w:r w:rsidR="004C4EDD" w:rsidRPr="00B541DA">
        <w:t xml:space="preserve">. This is beneficial for us since we will be able to recollect event and details that happened a day or two where if we wait till the end of the project, then it will be more difficult to write an in-depth report. The team divided the task of writing the report among themselves. Each person will write a section and by the end of it, the team as whole will come together and do any necessary changes </w:t>
      </w:r>
      <w:r w:rsidR="005B0028" w:rsidRPr="00B541DA">
        <w:t>before submitting it.</w:t>
      </w:r>
    </w:p>
    <w:p w14:paraId="11DA6522" w14:textId="69ED4C6C" w:rsidR="00FD32D3" w:rsidRPr="00B541DA" w:rsidRDefault="00FD32D3" w:rsidP="007D2613">
      <w:pPr>
        <w:pStyle w:val="ListParagraph"/>
        <w:numPr>
          <w:ilvl w:val="0"/>
          <w:numId w:val="7"/>
        </w:numPr>
        <w:jc w:val="both"/>
      </w:pPr>
      <w:r w:rsidRPr="00B541DA">
        <w:t>Demo:</w:t>
      </w:r>
      <w:r w:rsidR="005B0028" w:rsidRPr="00B541DA">
        <w:t xml:space="preserve"> The first demo with the client went really well. Even though we had a slow start and we had some difficulties and problems during the first sprint, the feedback we got from the client was positive and we were given a lot of great feedback. The team will use that feedback to improve the website and work on the next feature in the second sprint and demo it to the client again. </w:t>
      </w:r>
    </w:p>
    <w:p w14:paraId="04E5F8B3" w14:textId="5F113BE2" w:rsidR="003529EE" w:rsidRPr="00B541DA" w:rsidRDefault="00FD32D3" w:rsidP="007D2613">
      <w:pPr>
        <w:pStyle w:val="ListParagraph"/>
        <w:numPr>
          <w:ilvl w:val="0"/>
          <w:numId w:val="7"/>
        </w:numPr>
        <w:jc w:val="both"/>
      </w:pPr>
      <w:r w:rsidRPr="00B541DA">
        <w:t>Balanced team:</w:t>
      </w:r>
      <w:r w:rsidR="00012A0F" w:rsidRPr="00B541DA">
        <w:t xml:space="preserve"> The team was well balanced. It had 2 amazing front-end developers, a lead developer, 2 back-end developers and a database administrator. These were the main </w:t>
      </w:r>
      <w:r w:rsidR="00B541DA" w:rsidRPr="00B541DA">
        <w:t>roles;</w:t>
      </w:r>
      <w:r w:rsidR="00BD7AF7" w:rsidRPr="00B541DA">
        <w:t xml:space="preserve"> </w:t>
      </w:r>
      <w:r w:rsidR="00012A0F" w:rsidRPr="00B541DA">
        <w:t xml:space="preserve">however, the members also did other stuff </w:t>
      </w:r>
      <w:r w:rsidR="00CD24FF" w:rsidRPr="00B541DA">
        <w:t xml:space="preserve">such as testing, writing reports </w:t>
      </w:r>
      <w:r w:rsidR="00BD7AF7" w:rsidRPr="00B541DA">
        <w:t>and other things outside their main role</w:t>
      </w:r>
      <w:r w:rsidR="00FB7366" w:rsidRPr="00B541DA">
        <w:t xml:space="preserve">. No one complained with the work they were </w:t>
      </w:r>
      <w:r w:rsidR="00A53F67" w:rsidRPr="00B541DA">
        <w:t>doing,</w:t>
      </w:r>
      <w:r w:rsidR="00FB7366" w:rsidRPr="00B541DA">
        <w:t xml:space="preserve"> and most members were okay to do work outside their comfort and expertise in order to speed up any section that was behind. </w:t>
      </w:r>
    </w:p>
    <w:p w14:paraId="15F56C4B" w14:textId="17B8D378" w:rsidR="003529EE" w:rsidRPr="00B541DA" w:rsidRDefault="003529EE" w:rsidP="00777AE5">
      <w:pPr>
        <w:jc w:val="both"/>
        <w:rPr>
          <w:color w:val="auto"/>
        </w:rPr>
      </w:pPr>
      <w:r w:rsidRPr="00B541DA">
        <w:rPr>
          <w:color w:val="auto"/>
        </w:rPr>
        <w:t>These were the things that the members thought went well and some things that could’ve been improved upon along with actions to do so. The great thing about this is the honesty that the members showed and self-reflection as a lot of the negatives were self-criticism and lacking areas that members saw in themselves. This shows that the group is self-aware which means that a lot, if not all, of those issues can be resolved in the following sprints.</w:t>
      </w:r>
    </w:p>
    <w:p w14:paraId="6B2067D2" w14:textId="66321350" w:rsidR="0095263E" w:rsidRDefault="0095263E" w:rsidP="0095263E">
      <w:pPr>
        <w:pStyle w:val="Heading2"/>
      </w:pPr>
      <w:bookmarkStart w:id="31" w:name="_Toc535916135"/>
      <w:r>
        <w:t>sprint 2 (</w:t>
      </w:r>
      <w:r w:rsidR="00022422">
        <w:t xml:space="preserve">11/01/19 - </w:t>
      </w:r>
      <w:r>
        <w:t>14/01/19)</w:t>
      </w:r>
      <w:bookmarkEnd w:id="31"/>
    </w:p>
    <w:p w14:paraId="07A13DF4" w14:textId="77777777" w:rsidR="00C5447A" w:rsidRDefault="00C5447A" w:rsidP="00C5447A">
      <w:pPr>
        <w:pStyle w:val="Heading3"/>
      </w:pPr>
      <w:bookmarkStart w:id="32" w:name="_Toc535916136"/>
      <w:r>
        <w:t>Sprint Goal</w:t>
      </w:r>
      <w:bookmarkEnd w:id="32"/>
    </w:p>
    <w:p w14:paraId="0F9DC89B" w14:textId="3325A30C" w:rsidR="0070204C" w:rsidRPr="0070204C" w:rsidRDefault="00C5447A" w:rsidP="0070204C">
      <w:pPr>
        <w:jc w:val="both"/>
        <w:rPr>
          <w:color w:val="auto"/>
        </w:rPr>
      </w:pPr>
      <w:r w:rsidRPr="0030440E">
        <w:rPr>
          <w:color w:val="auto"/>
        </w:rPr>
        <w:t xml:space="preserve">The goal of the second sprint is to show the client </w:t>
      </w:r>
      <w:r w:rsidR="00D32784" w:rsidRPr="0030440E">
        <w:rPr>
          <w:color w:val="auto"/>
        </w:rPr>
        <w:t>additional</w:t>
      </w:r>
      <w:r w:rsidRPr="0030440E">
        <w:rPr>
          <w:color w:val="auto"/>
        </w:rPr>
        <w:t xml:space="preserve"> features of the website </w:t>
      </w:r>
      <w:r w:rsidR="00D32784" w:rsidRPr="0030440E">
        <w:rPr>
          <w:color w:val="auto"/>
        </w:rPr>
        <w:t xml:space="preserve">which covers the remaining high priority task in the product backlog </w:t>
      </w:r>
      <w:r w:rsidRPr="0030440E">
        <w:rPr>
          <w:color w:val="auto"/>
        </w:rPr>
        <w:t>and get feedback from them. The group will show th</w:t>
      </w:r>
      <w:r w:rsidR="00D32784" w:rsidRPr="0030440E">
        <w:rPr>
          <w:color w:val="auto"/>
        </w:rPr>
        <w:t>e comparison page which compares today and yesterday’s energy consumption, the prediction of energy consumption based on weather, and a new version of the home page</w:t>
      </w:r>
      <w:r w:rsidR="0050178E" w:rsidRPr="0030440E">
        <w:rPr>
          <w:color w:val="auto"/>
        </w:rPr>
        <w:t>,</w:t>
      </w:r>
      <w:r w:rsidR="00D32784" w:rsidRPr="0030440E">
        <w:rPr>
          <w:color w:val="auto"/>
        </w:rPr>
        <w:t xml:space="preserve"> which has more details on information about budget, to see which one the client prefers.</w:t>
      </w:r>
      <w:r w:rsidRPr="0030440E">
        <w:rPr>
          <w:color w:val="auto"/>
        </w:rPr>
        <w:t xml:space="preserve"> This will be demoed by 1</w:t>
      </w:r>
      <w:r w:rsidR="0050178E" w:rsidRPr="0030440E">
        <w:rPr>
          <w:color w:val="auto"/>
        </w:rPr>
        <w:t>4</w:t>
      </w:r>
      <w:r w:rsidRPr="0030440E">
        <w:rPr>
          <w:color w:val="auto"/>
        </w:rPr>
        <w:t>/01/2019.</w:t>
      </w:r>
      <w:r w:rsidR="002C0069" w:rsidRPr="0030440E">
        <w:rPr>
          <w:color w:val="auto"/>
        </w:rPr>
        <w:t xml:space="preserve"> Since there isn’t much time between the first and second sprint, the goal of this demo isn’t to display perfect fully functional new features but to get an idea into how the user wants it to look and work on that in the third and final sprint.</w:t>
      </w:r>
      <w:bookmarkStart w:id="33" w:name="_Toc535916137"/>
    </w:p>
    <w:p w14:paraId="2A92C357" w14:textId="77777777" w:rsidR="0070204C" w:rsidRDefault="0070204C">
      <w:pPr>
        <w:rPr>
          <w:rFonts w:asciiTheme="majorHAnsi" w:eastAsiaTheme="majorEastAsia" w:hAnsiTheme="majorHAnsi" w:cstheme="majorBidi"/>
          <w:color w:val="004F5B" w:themeColor="accent1" w:themeShade="7F"/>
          <w:sz w:val="24"/>
          <w:szCs w:val="24"/>
        </w:rPr>
      </w:pPr>
      <w:r>
        <w:br w:type="page"/>
      </w:r>
    </w:p>
    <w:p w14:paraId="582F974D" w14:textId="45ECDACD" w:rsidR="00C5447A" w:rsidRDefault="00C5447A" w:rsidP="00C5447A">
      <w:pPr>
        <w:pStyle w:val="Heading3"/>
      </w:pPr>
      <w:r>
        <w:lastRenderedPageBreak/>
        <w:t>Sprint Backlog</w:t>
      </w:r>
      <w:bookmarkEnd w:id="33"/>
    </w:p>
    <w:p w14:paraId="36EE3084" w14:textId="1AC0C33D" w:rsidR="00C5447A" w:rsidRPr="0030440E" w:rsidRDefault="00C5447A" w:rsidP="00C5447A">
      <w:pPr>
        <w:rPr>
          <w:color w:val="auto"/>
        </w:rPr>
      </w:pPr>
      <w:r w:rsidRPr="0030440E">
        <w:rPr>
          <w:color w:val="auto"/>
        </w:rPr>
        <w:t xml:space="preserve">In this sprint, the team will decide what they want to show the client. This will be shown in the sprint goal. The team </w:t>
      </w:r>
      <w:r w:rsidR="003F132E" w:rsidRPr="0030440E">
        <w:rPr>
          <w:color w:val="auto"/>
        </w:rPr>
        <w:t>will then</w:t>
      </w:r>
      <w:r w:rsidRPr="0030440E">
        <w:rPr>
          <w:color w:val="auto"/>
        </w:rPr>
        <w:t xml:space="preserve"> choos</w:t>
      </w:r>
      <w:r w:rsidR="003F132E" w:rsidRPr="0030440E">
        <w:rPr>
          <w:color w:val="auto"/>
        </w:rPr>
        <w:t>e</w:t>
      </w:r>
      <w:r w:rsidRPr="0030440E">
        <w:rPr>
          <w:color w:val="auto"/>
        </w:rPr>
        <w:t xml:space="preserve"> the user stories in the product backlog that will be used during this sprint. These user stories will be broken down into small tasks that individual members can work on.</w:t>
      </w:r>
    </w:p>
    <w:tbl>
      <w:tblPr>
        <w:tblStyle w:val="TableGrid"/>
        <w:tblW w:w="0" w:type="auto"/>
        <w:tblLook w:val="04A0" w:firstRow="1" w:lastRow="0" w:firstColumn="1" w:lastColumn="0" w:noHBand="0" w:noVBand="1"/>
      </w:tblPr>
      <w:tblGrid>
        <w:gridCol w:w="4706"/>
        <w:gridCol w:w="807"/>
        <w:gridCol w:w="1468"/>
        <w:gridCol w:w="1649"/>
      </w:tblGrid>
      <w:tr w:rsidR="00C5447A" w:rsidRPr="0030440E" w14:paraId="0CE47DB4" w14:textId="77777777" w:rsidTr="003F132E">
        <w:tc>
          <w:tcPr>
            <w:tcW w:w="4706" w:type="dxa"/>
            <w:tcBorders>
              <w:top w:val="single" w:sz="4" w:space="0" w:color="auto"/>
              <w:left w:val="single" w:sz="4" w:space="0" w:color="auto"/>
              <w:bottom w:val="single" w:sz="4" w:space="0" w:color="auto"/>
              <w:right w:val="single" w:sz="4" w:space="0" w:color="auto"/>
            </w:tcBorders>
            <w:hideMark/>
          </w:tcPr>
          <w:p w14:paraId="6AC8050D" w14:textId="77777777" w:rsidR="00C5447A" w:rsidRPr="0030440E" w:rsidRDefault="00C5447A" w:rsidP="007E7BA6">
            <w:pPr>
              <w:rPr>
                <w:b/>
              </w:rPr>
            </w:pPr>
            <w:r w:rsidRPr="0030440E">
              <w:rPr>
                <w:b/>
              </w:rPr>
              <w:t>Backlog Item</w:t>
            </w:r>
          </w:p>
        </w:tc>
        <w:tc>
          <w:tcPr>
            <w:tcW w:w="807" w:type="dxa"/>
            <w:tcBorders>
              <w:top w:val="single" w:sz="4" w:space="0" w:color="auto"/>
              <w:left w:val="single" w:sz="4" w:space="0" w:color="auto"/>
              <w:bottom w:val="single" w:sz="4" w:space="0" w:color="auto"/>
              <w:right w:val="single" w:sz="4" w:space="0" w:color="auto"/>
            </w:tcBorders>
            <w:hideMark/>
          </w:tcPr>
          <w:p w14:paraId="1676C068" w14:textId="77777777" w:rsidR="00C5447A" w:rsidRPr="0030440E" w:rsidRDefault="00C5447A" w:rsidP="007E7BA6">
            <w:pPr>
              <w:rPr>
                <w:b/>
              </w:rPr>
            </w:pPr>
            <w:r w:rsidRPr="0030440E">
              <w:rPr>
                <w:b/>
              </w:rPr>
              <w:t>User Story #</w:t>
            </w:r>
          </w:p>
        </w:tc>
        <w:tc>
          <w:tcPr>
            <w:tcW w:w="1468" w:type="dxa"/>
            <w:tcBorders>
              <w:top w:val="single" w:sz="4" w:space="0" w:color="auto"/>
              <w:left w:val="single" w:sz="4" w:space="0" w:color="auto"/>
              <w:bottom w:val="single" w:sz="4" w:space="0" w:color="auto"/>
              <w:right w:val="single" w:sz="4" w:space="0" w:color="auto"/>
            </w:tcBorders>
            <w:hideMark/>
          </w:tcPr>
          <w:p w14:paraId="64C012D9" w14:textId="77777777" w:rsidR="00C5447A" w:rsidRPr="0030440E" w:rsidRDefault="00C5447A" w:rsidP="007E7BA6">
            <w:pPr>
              <w:rPr>
                <w:b/>
              </w:rPr>
            </w:pPr>
            <w:r w:rsidRPr="0030440E">
              <w:rPr>
                <w:b/>
              </w:rPr>
              <w:t>Estimated time (hour)</w:t>
            </w:r>
          </w:p>
        </w:tc>
        <w:tc>
          <w:tcPr>
            <w:tcW w:w="1649" w:type="dxa"/>
            <w:tcBorders>
              <w:top w:val="single" w:sz="4" w:space="0" w:color="auto"/>
              <w:left w:val="single" w:sz="4" w:space="0" w:color="auto"/>
              <w:bottom w:val="single" w:sz="4" w:space="0" w:color="auto"/>
              <w:right w:val="single" w:sz="4" w:space="0" w:color="auto"/>
            </w:tcBorders>
          </w:tcPr>
          <w:p w14:paraId="379FEA18" w14:textId="77777777" w:rsidR="00C5447A" w:rsidRPr="0030440E" w:rsidRDefault="00C5447A" w:rsidP="007E7BA6">
            <w:pPr>
              <w:rPr>
                <w:b/>
              </w:rPr>
            </w:pPr>
            <w:r w:rsidRPr="0030440E">
              <w:rPr>
                <w:b/>
              </w:rPr>
              <w:t>Actual Time (hour)</w:t>
            </w:r>
          </w:p>
        </w:tc>
      </w:tr>
      <w:tr w:rsidR="00C5447A" w:rsidRPr="0030440E" w14:paraId="21A97107" w14:textId="77777777" w:rsidTr="003F132E">
        <w:tc>
          <w:tcPr>
            <w:tcW w:w="4706" w:type="dxa"/>
            <w:tcBorders>
              <w:top w:val="single" w:sz="4" w:space="0" w:color="auto"/>
              <w:left w:val="single" w:sz="4" w:space="0" w:color="auto"/>
              <w:bottom w:val="single" w:sz="4" w:space="0" w:color="auto"/>
              <w:right w:val="single" w:sz="4" w:space="0" w:color="auto"/>
            </w:tcBorders>
          </w:tcPr>
          <w:p w14:paraId="0B8F6214" w14:textId="0A2953CA" w:rsidR="00C5447A" w:rsidRPr="0030440E" w:rsidRDefault="00351560" w:rsidP="007E7BA6">
            <w:pPr>
              <w:rPr>
                <w:b/>
                <w:i/>
              </w:rPr>
            </w:pPr>
            <w:r w:rsidRPr="0030440E">
              <w:rPr>
                <w:b/>
                <w:i/>
              </w:rPr>
              <w:t>As a User, I want to view predicted cost of tomorrow’s energy consumption (Gas &amp; Electric)</w:t>
            </w:r>
          </w:p>
        </w:tc>
        <w:tc>
          <w:tcPr>
            <w:tcW w:w="807" w:type="dxa"/>
            <w:tcBorders>
              <w:top w:val="single" w:sz="4" w:space="0" w:color="auto"/>
              <w:left w:val="single" w:sz="4" w:space="0" w:color="auto"/>
              <w:bottom w:val="single" w:sz="4" w:space="0" w:color="auto"/>
              <w:right w:val="single" w:sz="4" w:space="0" w:color="auto"/>
            </w:tcBorders>
          </w:tcPr>
          <w:p w14:paraId="16B25AAE" w14:textId="77777777" w:rsidR="00C5447A" w:rsidRPr="0030440E" w:rsidRDefault="00C5447A" w:rsidP="007E7BA6">
            <w:pPr>
              <w:rPr>
                <w:b/>
                <w:i/>
              </w:rPr>
            </w:pPr>
            <w:r w:rsidRPr="0030440E">
              <w:rPr>
                <w:b/>
                <w:i/>
              </w:rPr>
              <w:t>2</w:t>
            </w:r>
          </w:p>
        </w:tc>
        <w:tc>
          <w:tcPr>
            <w:tcW w:w="1468" w:type="dxa"/>
            <w:tcBorders>
              <w:top w:val="single" w:sz="4" w:space="0" w:color="auto"/>
              <w:left w:val="single" w:sz="4" w:space="0" w:color="auto"/>
              <w:bottom w:val="single" w:sz="4" w:space="0" w:color="auto"/>
              <w:right w:val="single" w:sz="4" w:space="0" w:color="auto"/>
            </w:tcBorders>
          </w:tcPr>
          <w:p w14:paraId="534D8EA4" w14:textId="77777777" w:rsidR="00C5447A" w:rsidRPr="0030440E" w:rsidRDefault="00C5447A" w:rsidP="007E7BA6">
            <w:pPr>
              <w:rPr>
                <w:b/>
                <w:i/>
              </w:rPr>
            </w:pPr>
          </w:p>
        </w:tc>
        <w:tc>
          <w:tcPr>
            <w:tcW w:w="1649" w:type="dxa"/>
            <w:tcBorders>
              <w:top w:val="single" w:sz="4" w:space="0" w:color="auto"/>
              <w:left w:val="single" w:sz="4" w:space="0" w:color="auto"/>
              <w:bottom w:val="single" w:sz="4" w:space="0" w:color="auto"/>
              <w:right w:val="single" w:sz="4" w:space="0" w:color="auto"/>
            </w:tcBorders>
          </w:tcPr>
          <w:p w14:paraId="616603B7" w14:textId="77777777" w:rsidR="00C5447A" w:rsidRPr="0030440E" w:rsidRDefault="00C5447A" w:rsidP="007E7BA6">
            <w:pPr>
              <w:rPr>
                <w:b/>
                <w:i/>
              </w:rPr>
            </w:pPr>
          </w:p>
        </w:tc>
      </w:tr>
      <w:tr w:rsidR="003F132E" w:rsidRPr="0030440E" w14:paraId="2756AB47" w14:textId="77777777" w:rsidTr="003F132E">
        <w:tc>
          <w:tcPr>
            <w:tcW w:w="4706" w:type="dxa"/>
            <w:tcBorders>
              <w:top w:val="single" w:sz="4" w:space="0" w:color="auto"/>
              <w:left w:val="single" w:sz="4" w:space="0" w:color="auto"/>
              <w:bottom w:val="single" w:sz="4" w:space="0" w:color="auto"/>
              <w:right w:val="single" w:sz="4" w:space="0" w:color="auto"/>
            </w:tcBorders>
          </w:tcPr>
          <w:p w14:paraId="26D5BE92" w14:textId="6803878F" w:rsidR="003F132E" w:rsidRPr="0030440E" w:rsidRDefault="003F132E" w:rsidP="007E7BA6">
            <w:r w:rsidRPr="0030440E">
              <w:t>Research some good weather API to use that will show future weather data.</w:t>
            </w:r>
          </w:p>
        </w:tc>
        <w:tc>
          <w:tcPr>
            <w:tcW w:w="807" w:type="dxa"/>
            <w:tcBorders>
              <w:top w:val="single" w:sz="4" w:space="0" w:color="auto"/>
              <w:left w:val="single" w:sz="4" w:space="0" w:color="auto"/>
              <w:bottom w:val="single" w:sz="4" w:space="0" w:color="auto"/>
              <w:right w:val="single" w:sz="4" w:space="0" w:color="auto"/>
            </w:tcBorders>
          </w:tcPr>
          <w:p w14:paraId="70FC9EB5" w14:textId="478F70F6" w:rsidR="003F132E" w:rsidRPr="0030440E" w:rsidRDefault="00CC6127" w:rsidP="007E7BA6">
            <w:pPr>
              <w:rPr>
                <w:b/>
                <w:i/>
              </w:rPr>
            </w:pPr>
            <w:r w:rsidRPr="0030440E">
              <w:rPr>
                <w:b/>
                <w:i/>
              </w:rPr>
              <w:t>N/A</w:t>
            </w:r>
          </w:p>
        </w:tc>
        <w:tc>
          <w:tcPr>
            <w:tcW w:w="1468" w:type="dxa"/>
            <w:tcBorders>
              <w:top w:val="single" w:sz="4" w:space="0" w:color="auto"/>
              <w:left w:val="single" w:sz="4" w:space="0" w:color="auto"/>
              <w:bottom w:val="single" w:sz="4" w:space="0" w:color="auto"/>
              <w:right w:val="single" w:sz="4" w:space="0" w:color="auto"/>
            </w:tcBorders>
          </w:tcPr>
          <w:p w14:paraId="26618462" w14:textId="0C8B7C52" w:rsidR="003F132E" w:rsidRPr="0030440E" w:rsidRDefault="006A11DC" w:rsidP="0030440E">
            <w:pPr>
              <w:jc w:val="center"/>
            </w:pPr>
            <w:r w:rsidRPr="0030440E">
              <w:t>1</w:t>
            </w:r>
          </w:p>
        </w:tc>
        <w:tc>
          <w:tcPr>
            <w:tcW w:w="1649" w:type="dxa"/>
            <w:tcBorders>
              <w:top w:val="single" w:sz="4" w:space="0" w:color="auto"/>
              <w:left w:val="single" w:sz="4" w:space="0" w:color="auto"/>
              <w:bottom w:val="single" w:sz="4" w:space="0" w:color="auto"/>
              <w:right w:val="single" w:sz="4" w:space="0" w:color="auto"/>
            </w:tcBorders>
          </w:tcPr>
          <w:p w14:paraId="06207C8C" w14:textId="5E2D0A63" w:rsidR="003F132E" w:rsidRPr="0030440E" w:rsidRDefault="006A11DC" w:rsidP="0030440E">
            <w:pPr>
              <w:jc w:val="center"/>
            </w:pPr>
            <w:r w:rsidRPr="0030440E">
              <w:t>2</w:t>
            </w:r>
          </w:p>
        </w:tc>
      </w:tr>
      <w:tr w:rsidR="003F132E" w:rsidRPr="0030440E" w14:paraId="3FC0A61C" w14:textId="77777777" w:rsidTr="003F132E">
        <w:tc>
          <w:tcPr>
            <w:tcW w:w="4706" w:type="dxa"/>
            <w:tcBorders>
              <w:top w:val="single" w:sz="4" w:space="0" w:color="auto"/>
              <w:left w:val="single" w:sz="4" w:space="0" w:color="auto"/>
              <w:bottom w:val="single" w:sz="4" w:space="0" w:color="auto"/>
              <w:right w:val="single" w:sz="4" w:space="0" w:color="auto"/>
            </w:tcBorders>
          </w:tcPr>
          <w:p w14:paraId="02122298" w14:textId="6CBF67FB" w:rsidR="003F132E" w:rsidRPr="0030440E" w:rsidRDefault="003F132E" w:rsidP="007E7BA6">
            <w:r w:rsidRPr="0030440E">
              <w:t>Get weather data from the API and make it work in PHP.</w:t>
            </w:r>
          </w:p>
        </w:tc>
        <w:tc>
          <w:tcPr>
            <w:tcW w:w="807" w:type="dxa"/>
            <w:tcBorders>
              <w:top w:val="single" w:sz="4" w:space="0" w:color="auto"/>
              <w:left w:val="single" w:sz="4" w:space="0" w:color="auto"/>
              <w:bottom w:val="single" w:sz="4" w:space="0" w:color="auto"/>
              <w:right w:val="single" w:sz="4" w:space="0" w:color="auto"/>
            </w:tcBorders>
          </w:tcPr>
          <w:p w14:paraId="0CC5DD17" w14:textId="0582CC90" w:rsidR="003F132E" w:rsidRPr="0030440E" w:rsidRDefault="00CC6127" w:rsidP="007E7BA6">
            <w:pPr>
              <w:rPr>
                <w:b/>
                <w:i/>
              </w:rPr>
            </w:pPr>
            <w:r w:rsidRPr="0030440E">
              <w:rPr>
                <w:b/>
                <w:i/>
              </w:rPr>
              <w:t>N/A</w:t>
            </w:r>
          </w:p>
        </w:tc>
        <w:tc>
          <w:tcPr>
            <w:tcW w:w="1468" w:type="dxa"/>
            <w:tcBorders>
              <w:top w:val="single" w:sz="4" w:space="0" w:color="auto"/>
              <w:left w:val="single" w:sz="4" w:space="0" w:color="auto"/>
              <w:bottom w:val="single" w:sz="4" w:space="0" w:color="auto"/>
              <w:right w:val="single" w:sz="4" w:space="0" w:color="auto"/>
            </w:tcBorders>
          </w:tcPr>
          <w:p w14:paraId="1DBF73DB" w14:textId="60D03CF8" w:rsidR="003F132E" w:rsidRPr="0030440E" w:rsidRDefault="006A11DC" w:rsidP="0030440E">
            <w:pPr>
              <w:jc w:val="center"/>
            </w:pPr>
            <w:r w:rsidRPr="0030440E">
              <w:t>2</w:t>
            </w:r>
          </w:p>
        </w:tc>
        <w:tc>
          <w:tcPr>
            <w:tcW w:w="1649" w:type="dxa"/>
            <w:tcBorders>
              <w:top w:val="single" w:sz="4" w:space="0" w:color="auto"/>
              <w:left w:val="single" w:sz="4" w:space="0" w:color="auto"/>
              <w:bottom w:val="single" w:sz="4" w:space="0" w:color="auto"/>
              <w:right w:val="single" w:sz="4" w:space="0" w:color="auto"/>
            </w:tcBorders>
          </w:tcPr>
          <w:p w14:paraId="54CC6161" w14:textId="2FBFE537" w:rsidR="003F132E" w:rsidRPr="0030440E" w:rsidRDefault="006A11DC" w:rsidP="0030440E">
            <w:pPr>
              <w:jc w:val="center"/>
            </w:pPr>
            <w:r w:rsidRPr="0030440E">
              <w:t>4</w:t>
            </w:r>
          </w:p>
        </w:tc>
      </w:tr>
      <w:tr w:rsidR="003F132E" w:rsidRPr="0030440E" w14:paraId="2A174181" w14:textId="77777777" w:rsidTr="003F132E">
        <w:tc>
          <w:tcPr>
            <w:tcW w:w="4706" w:type="dxa"/>
            <w:tcBorders>
              <w:top w:val="single" w:sz="4" w:space="0" w:color="auto"/>
              <w:left w:val="single" w:sz="4" w:space="0" w:color="auto"/>
              <w:bottom w:val="single" w:sz="4" w:space="0" w:color="auto"/>
              <w:right w:val="single" w:sz="4" w:space="0" w:color="auto"/>
            </w:tcBorders>
          </w:tcPr>
          <w:p w14:paraId="14D79996" w14:textId="31CC5266" w:rsidR="003F132E" w:rsidRPr="0030440E" w:rsidRDefault="003F132E" w:rsidP="007E7BA6">
            <w:r w:rsidRPr="0030440E">
              <w:t>Use machine learning in order to see which algorithm can best predict the cost</w:t>
            </w:r>
            <w:r w:rsidR="00CC6127" w:rsidRPr="0030440E">
              <w:t xml:space="preserve"> </w:t>
            </w:r>
            <w:r w:rsidRPr="0030440E">
              <w:t>based on the information we have.</w:t>
            </w:r>
          </w:p>
        </w:tc>
        <w:tc>
          <w:tcPr>
            <w:tcW w:w="807" w:type="dxa"/>
            <w:tcBorders>
              <w:top w:val="single" w:sz="4" w:space="0" w:color="auto"/>
              <w:left w:val="single" w:sz="4" w:space="0" w:color="auto"/>
              <w:bottom w:val="single" w:sz="4" w:space="0" w:color="auto"/>
              <w:right w:val="single" w:sz="4" w:space="0" w:color="auto"/>
            </w:tcBorders>
          </w:tcPr>
          <w:p w14:paraId="2E2BB9C1" w14:textId="05EE6E48" w:rsidR="003F132E" w:rsidRPr="0030440E" w:rsidRDefault="00CC6127" w:rsidP="007E7BA6">
            <w:pPr>
              <w:rPr>
                <w:b/>
                <w:i/>
              </w:rPr>
            </w:pPr>
            <w:r w:rsidRPr="0030440E">
              <w:rPr>
                <w:b/>
                <w:i/>
              </w:rPr>
              <w:t>N/A</w:t>
            </w:r>
          </w:p>
        </w:tc>
        <w:tc>
          <w:tcPr>
            <w:tcW w:w="1468" w:type="dxa"/>
            <w:tcBorders>
              <w:top w:val="single" w:sz="4" w:space="0" w:color="auto"/>
              <w:left w:val="single" w:sz="4" w:space="0" w:color="auto"/>
              <w:bottom w:val="single" w:sz="4" w:space="0" w:color="auto"/>
              <w:right w:val="single" w:sz="4" w:space="0" w:color="auto"/>
            </w:tcBorders>
          </w:tcPr>
          <w:p w14:paraId="5E81E5AC" w14:textId="6FC930C4" w:rsidR="003F132E" w:rsidRPr="0030440E" w:rsidRDefault="006A11DC" w:rsidP="0030440E">
            <w:pPr>
              <w:jc w:val="center"/>
            </w:pPr>
            <w:r w:rsidRPr="0030440E">
              <w:t>4</w:t>
            </w:r>
          </w:p>
        </w:tc>
        <w:tc>
          <w:tcPr>
            <w:tcW w:w="1649" w:type="dxa"/>
            <w:tcBorders>
              <w:top w:val="single" w:sz="4" w:space="0" w:color="auto"/>
              <w:left w:val="single" w:sz="4" w:space="0" w:color="auto"/>
              <w:bottom w:val="single" w:sz="4" w:space="0" w:color="auto"/>
              <w:right w:val="single" w:sz="4" w:space="0" w:color="auto"/>
            </w:tcBorders>
          </w:tcPr>
          <w:p w14:paraId="3854D90B" w14:textId="1460BB7A" w:rsidR="003F132E" w:rsidRPr="0030440E" w:rsidRDefault="006A11DC" w:rsidP="0030440E">
            <w:pPr>
              <w:jc w:val="center"/>
            </w:pPr>
            <w:r w:rsidRPr="0030440E">
              <w:t>8</w:t>
            </w:r>
          </w:p>
        </w:tc>
      </w:tr>
      <w:tr w:rsidR="003F132E" w:rsidRPr="0030440E" w14:paraId="0D0CEC2F" w14:textId="77777777" w:rsidTr="003F132E">
        <w:tc>
          <w:tcPr>
            <w:tcW w:w="4706" w:type="dxa"/>
            <w:tcBorders>
              <w:top w:val="single" w:sz="4" w:space="0" w:color="auto"/>
              <w:left w:val="single" w:sz="4" w:space="0" w:color="auto"/>
              <w:bottom w:val="single" w:sz="4" w:space="0" w:color="auto"/>
              <w:right w:val="single" w:sz="4" w:space="0" w:color="auto"/>
            </w:tcBorders>
          </w:tcPr>
          <w:p w14:paraId="58609663" w14:textId="3B90E12A" w:rsidR="003F132E" w:rsidRPr="0030440E" w:rsidRDefault="003F132E" w:rsidP="007E7BA6">
            <w:r w:rsidRPr="0030440E">
              <w:t>Change the design and make them a graph.</w:t>
            </w:r>
          </w:p>
        </w:tc>
        <w:tc>
          <w:tcPr>
            <w:tcW w:w="807" w:type="dxa"/>
            <w:tcBorders>
              <w:top w:val="single" w:sz="4" w:space="0" w:color="auto"/>
              <w:left w:val="single" w:sz="4" w:space="0" w:color="auto"/>
              <w:bottom w:val="single" w:sz="4" w:space="0" w:color="auto"/>
              <w:right w:val="single" w:sz="4" w:space="0" w:color="auto"/>
            </w:tcBorders>
          </w:tcPr>
          <w:p w14:paraId="0C763214" w14:textId="27097BF3" w:rsidR="003F132E" w:rsidRPr="0030440E" w:rsidRDefault="00CC6127" w:rsidP="007E7BA6">
            <w:pPr>
              <w:rPr>
                <w:b/>
                <w:i/>
              </w:rPr>
            </w:pPr>
            <w:r w:rsidRPr="0030440E">
              <w:rPr>
                <w:b/>
                <w:i/>
              </w:rPr>
              <w:t>N/A</w:t>
            </w:r>
          </w:p>
        </w:tc>
        <w:tc>
          <w:tcPr>
            <w:tcW w:w="1468" w:type="dxa"/>
            <w:tcBorders>
              <w:top w:val="single" w:sz="4" w:space="0" w:color="auto"/>
              <w:left w:val="single" w:sz="4" w:space="0" w:color="auto"/>
              <w:bottom w:val="single" w:sz="4" w:space="0" w:color="auto"/>
              <w:right w:val="single" w:sz="4" w:space="0" w:color="auto"/>
            </w:tcBorders>
          </w:tcPr>
          <w:p w14:paraId="2D6BE223" w14:textId="5E04FCED" w:rsidR="003F132E" w:rsidRPr="0030440E" w:rsidRDefault="006A11DC" w:rsidP="0030440E">
            <w:pPr>
              <w:jc w:val="center"/>
            </w:pPr>
            <w:r w:rsidRPr="0030440E">
              <w:t>2</w:t>
            </w:r>
          </w:p>
        </w:tc>
        <w:tc>
          <w:tcPr>
            <w:tcW w:w="1649" w:type="dxa"/>
            <w:tcBorders>
              <w:top w:val="single" w:sz="4" w:space="0" w:color="auto"/>
              <w:left w:val="single" w:sz="4" w:space="0" w:color="auto"/>
              <w:bottom w:val="single" w:sz="4" w:space="0" w:color="auto"/>
              <w:right w:val="single" w:sz="4" w:space="0" w:color="auto"/>
            </w:tcBorders>
          </w:tcPr>
          <w:p w14:paraId="1ECF2D63" w14:textId="0068067D" w:rsidR="003F132E" w:rsidRPr="0030440E" w:rsidRDefault="006A11DC" w:rsidP="0030440E">
            <w:pPr>
              <w:jc w:val="center"/>
            </w:pPr>
            <w:r w:rsidRPr="0030440E">
              <w:t>2</w:t>
            </w:r>
          </w:p>
        </w:tc>
      </w:tr>
      <w:tr w:rsidR="00C5447A" w:rsidRPr="0030440E" w14:paraId="4C2FC091" w14:textId="77777777" w:rsidTr="003F132E">
        <w:tc>
          <w:tcPr>
            <w:tcW w:w="4706" w:type="dxa"/>
            <w:tcBorders>
              <w:top w:val="single" w:sz="4" w:space="0" w:color="auto"/>
              <w:left w:val="single" w:sz="4" w:space="0" w:color="auto"/>
              <w:bottom w:val="single" w:sz="4" w:space="0" w:color="auto"/>
              <w:right w:val="single" w:sz="4" w:space="0" w:color="auto"/>
            </w:tcBorders>
            <w:hideMark/>
          </w:tcPr>
          <w:p w14:paraId="45DDF0D3" w14:textId="77777777" w:rsidR="00C5447A" w:rsidRPr="0030440E" w:rsidRDefault="00C5447A" w:rsidP="007E7BA6">
            <w:r w:rsidRPr="0030440E">
              <w:t xml:space="preserve">Build an interactive </w:t>
            </w:r>
            <w:proofErr w:type="spellStart"/>
            <w:r w:rsidRPr="0030440E">
              <w:t>phtml</w:t>
            </w:r>
            <w:proofErr w:type="spellEnd"/>
            <w:r w:rsidRPr="0030440E">
              <w:t xml:space="preserve"> page that displays the energy cost of both the gas and electric.</w:t>
            </w:r>
          </w:p>
        </w:tc>
        <w:tc>
          <w:tcPr>
            <w:tcW w:w="807" w:type="dxa"/>
            <w:tcBorders>
              <w:top w:val="single" w:sz="4" w:space="0" w:color="auto"/>
              <w:left w:val="single" w:sz="4" w:space="0" w:color="auto"/>
              <w:bottom w:val="single" w:sz="4" w:space="0" w:color="auto"/>
              <w:right w:val="single" w:sz="4" w:space="0" w:color="auto"/>
            </w:tcBorders>
          </w:tcPr>
          <w:p w14:paraId="6E6CA08C" w14:textId="31E4F12B" w:rsidR="00C5447A" w:rsidRPr="0030440E" w:rsidRDefault="00CC6127" w:rsidP="007E7BA6">
            <w:r w:rsidRPr="0030440E">
              <w:rPr>
                <w:b/>
                <w:i/>
              </w:rPr>
              <w:t>N/A</w:t>
            </w:r>
          </w:p>
        </w:tc>
        <w:tc>
          <w:tcPr>
            <w:tcW w:w="1468" w:type="dxa"/>
            <w:tcBorders>
              <w:top w:val="single" w:sz="4" w:space="0" w:color="auto"/>
              <w:left w:val="single" w:sz="4" w:space="0" w:color="auto"/>
              <w:bottom w:val="single" w:sz="4" w:space="0" w:color="auto"/>
              <w:right w:val="single" w:sz="4" w:space="0" w:color="auto"/>
            </w:tcBorders>
          </w:tcPr>
          <w:p w14:paraId="58580927" w14:textId="31CD9C96" w:rsidR="00C5447A" w:rsidRPr="0030440E" w:rsidRDefault="006A11DC" w:rsidP="0030440E">
            <w:pPr>
              <w:jc w:val="center"/>
            </w:pPr>
            <w:r w:rsidRPr="0030440E">
              <w:t>2</w:t>
            </w:r>
          </w:p>
        </w:tc>
        <w:tc>
          <w:tcPr>
            <w:tcW w:w="1649" w:type="dxa"/>
            <w:tcBorders>
              <w:top w:val="single" w:sz="4" w:space="0" w:color="auto"/>
              <w:left w:val="single" w:sz="4" w:space="0" w:color="auto"/>
              <w:bottom w:val="single" w:sz="4" w:space="0" w:color="auto"/>
              <w:right w:val="single" w:sz="4" w:space="0" w:color="auto"/>
            </w:tcBorders>
          </w:tcPr>
          <w:p w14:paraId="44640565" w14:textId="37FD02A8" w:rsidR="00C5447A" w:rsidRPr="0030440E" w:rsidRDefault="006A11DC" w:rsidP="0030440E">
            <w:pPr>
              <w:jc w:val="center"/>
            </w:pPr>
            <w:r w:rsidRPr="0030440E">
              <w:t>4</w:t>
            </w:r>
          </w:p>
        </w:tc>
      </w:tr>
      <w:tr w:rsidR="00C5447A" w:rsidRPr="0030440E" w14:paraId="4DE4C4F7" w14:textId="77777777" w:rsidTr="003F132E">
        <w:tc>
          <w:tcPr>
            <w:tcW w:w="4706" w:type="dxa"/>
            <w:tcBorders>
              <w:top w:val="single" w:sz="4" w:space="0" w:color="auto"/>
              <w:left w:val="single" w:sz="4" w:space="0" w:color="auto"/>
              <w:bottom w:val="single" w:sz="4" w:space="0" w:color="auto"/>
              <w:right w:val="single" w:sz="4" w:space="0" w:color="auto"/>
            </w:tcBorders>
          </w:tcPr>
          <w:p w14:paraId="5EFB6273" w14:textId="77777777" w:rsidR="00C5447A" w:rsidRPr="0030440E" w:rsidRDefault="00C5447A" w:rsidP="007E7BA6">
            <w:r w:rsidRPr="0030440E">
              <w:t>Carry out functional testing on this feature.</w:t>
            </w:r>
          </w:p>
        </w:tc>
        <w:tc>
          <w:tcPr>
            <w:tcW w:w="807" w:type="dxa"/>
            <w:tcBorders>
              <w:top w:val="single" w:sz="4" w:space="0" w:color="auto"/>
              <w:left w:val="single" w:sz="4" w:space="0" w:color="auto"/>
              <w:bottom w:val="single" w:sz="4" w:space="0" w:color="auto"/>
              <w:right w:val="single" w:sz="4" w:space="0" w:color="auto"/>
            </w:tcBorders>
          </w:tcPr>
          <w:p w14:paraId="6CFCC591" w14:textId="3704DAEF" w:rsidR="00C5447A" w:rsidRPr="0030440E" w:rsidRDefault="00CC6127" w:rsidP="007E7BA6">
            <w:r w:rsidRPr="0030440E">
              <w:rPr>
                <w:b/>
                <w:i/>
              </w:rPr>
              <w:t>N/A</w:t>
            </w:r>
          </w:p>
        </w:tc>
        <w:tc>
          <w:tcPr>
            <w:tcW w:w="1468" w:type="dxa"/>
            <w:tcBorders>
              <w:top w:val="single" w:sz="4" w:space="0" w:color="auto"/>
              <w:left w:val="single" w:sz="4" w:space="0" w:color="auto"/>
              <w:bottom w:val="single" w:sz="4" w:space="0" w:color="auto"/>
              <w:right w:val="single" w:sz="4" w:space="0" w:color="auto"/>
            </w:tcBorders>
          </w:tcPr>
          <w:p w14:paraId="38344C2E" w14:textId="43385E1A" w:rsidR="00C5447A" w:rsidRPr="0030440E" w:rsidRDefault="006A11DC" w:rsidP="0030440E">
            <w:pPr>
              <w:jc w:val="center"/>
            </w:pPr>
            <w:r w:rsidRPr="0030440E">
              <w:t>3</w:t>
            </w:r>
          </w:p>
        </w:tc>
        <w:tc>
          <w:tcPr>
            <w:tcW w:w="1649" w:type="dxa"/>
            <w:tcBorders>
              <w:top w:val="single" w:sz="4" w:space="0" w:color="auto"/>
              <w:left w:val="single" w:sz="4" w:space="0" w:color="auto"/>
              <w:bottom w:val="single" w:sz="4" w:space="0" w:color="auto"/>
              <w:right w:val="single" w:sz="4" w:space="0" w:color="auto"/>
            </w:tcBorders>
          </w:tcPr>
          <w:p w14:paraId="495B47F8" w14:textId="14DA10DA" w:rsidR="00C5447A" w:rsidRPr="0030440E" w:rsidRDefault="006A11DC" w:rsidP="0030440E">
            <w:pPr>
              <w:jc w:val="center"/>
            </w:pPr>
            <w:r w:rsidRPr="0030440E">
              <w:t>3</w:t>
            </w:r>
          </w:p>
        </w:tc>
      </w:tr>
      <w:tr w:rsidR="00CC6127" w:rsidRPr="0030440E" w14:paraId="666818B7" w14:textId="77777777" w:rsidTr="003F132E">
        <w:tc>
          <w:tcPr>
            <w:tcW w:w="4706" w:type="dxa"/>
            <w:tcBorders>
              <w:top w:val="single" w:sz="4" w:space="0" w:color="auto"/>
              <w:left w:val="single" w:sz="4" w:space="0" w:color="auto"/>
              <w:bottom w:val="single" w:sz="4" w:space="0" w:color="auto"/>
              <w:right w:val="single" w:sz="4" w:space="0" w:color="auto"/>
            </w:tcBorders>
          </w:tcPr>
          <w:p w14:paraId="00533A08" w14:textId="10168B0C" w:rsidR="00CC6127" w:rsidRPr="0030440E" w:rsidRDefault="00CC6127" w:rsidP="007E7BA6">
            <w:pPr>
              <w:rPr>
                <w:b/>
                <w:i/>
              </w:rPr>
            </w:pPr>
            <w:r w:rsidRPr="0030440E">
              <w:rPr>
                <w:b/>
                <w:i/>
              </w:rPr>
              <w:t>As a user, I want to predict tomorrow's energy consumption through weather forecasting.</w:t>
            </w:r>
          </w:p>
        </w:tc>
        <w:tc>
          <w:tcPr>
            <w:tcW w:w="807" w:type="dxa"/>
            <w:tcBorders>
              <w:top w:val="single" w:sz="4" w:space="0" w:color="auto"/>
              <w:left w:val="single" w:sz="4" w:space="0" w:color="auto"/>
              <w:bottom w:val="single" w:sz="4" w:space="0" w:color="auto"/>
              <w:right w:val="single" w:sz="4" w:space="0" w:color="auto"/>
            </w:tcBorders>
          </w:tcPr>
          <w:p w14:paraId="13E5E235" w14:textId="4358F7D8" w:rsidR="00CC6127" w:rsidRPr="0030440E" w:rsidRDefault="00351560" w:rsidP="007E7BA6">
            <w:pPr>
              <w:rPr>
                <w:b/>
                <w:i/>
              </w:rPr>
            </w:pPr>
            <w:r w:rsidRPr="0030440E">
              <w:rPr>
                <w:b/>
                <w:i/>
              </w:rPr>
              <w:t>3</w:t>
            </w:r>
          </w:p>
        </w:tc>
        <w:tc>
          <w:tcPr>
            <w:tcW w:w="1468" w:type="dxa"/>
            <w:tcBorders>
              <w:top w:val="single" w:sz="4" w:space="0" w:color="auto"/>
              <w:left w:val="single" w:sz="4" w:space="0" w:color="auto"/>
              <w:bottom w:val="single" w:sz="4" w:space="0" w:color="auto"/>
              <w:right w:val="single" w:sz="4" w:space="0" w:color="auto"/>
            </w:tcBorders>
          </w:tcPr>
          <w:p w14:paraId="7523BF8D" w14:textId="77777777" w:rsidR="00CC6127" w:rsidRPr="0030440E" w:rsidRDefault="00CC6127" w:rsidP="0030440E">
            <w:pPr>
              <w:jc w:val="center"/>
            </w:pPr>
          </w:p>
        </w:tc>
        <w:tc>
          <w:tcPr>
            <w:tcW w:w="1649" w:type="dxa"/>
            <w:tcBorders>
              <w:top w:val="single" w:sz="4" w:space="0" w:color="auto"/>
              <w:left w:val="single" w:sz="4" w:space="0" w:color="auto"/>
              <w:bottom w:val="single" w:sz="4" w:space="0" w:color="auto"/>
              <w:right w:val="single" w:sz="4" w:space="0" w:color="auto"/>
            </w:tcBorders>
          </w:tcPr>
          <w:p w14:paraId="77788A8C" w14:textId="77777777" w:rsidR="00CC6127" w:rsidRPr="0030440E" w:rsidRDefault="00CC6127" w:rsidP="0030440E">
            <w:pPr>
              <w:jc w:val="center"/>
            </w:pPr>
          </w:p>
        </w:tc>
      </w:tr>
      <w:tr w:rsidR="00CC6127" w:rsidRPr="0030440E" w14:paraId="2732ACF1" w14:textId="77777777" w:rsidTr="003F132E">
        <w:tc>
          <w:tcPr>
            <w:tcW w:w="4706" w:type="dxa"/>
            <w:tcBorders>
              <w:top w:val="single" w:sz="4" w:space="0" w:color="auto"/>
              <w:left w:val="single" w:sz="4" w:space="0" w:color="auto"/>
              <w:bottom w:val="single" w:sz="4" w:space="0" w:color="auto"/>
              <w:right w:val="single" w:sz="4" w:space="0" w:color="auto"/>
            </w:tcBorders>
          </w:tcPr>
          <w:p w14:paraId="1476AECB" w14:textId="41E9919F" w:rsidR="00CC6127" w:rsidRPr="0030440E" w:rsidRDefault="00CC6127" w:rsidP="007E7BA6">
            <w:r w:rsidRPr="0030440E">
              <w:t>Use the weather data in the API that was used in prediction of cost.</w:t>
            </w:r>
          </w:p>
        </w:tc>
        <w:tc>
          <w:tcPr>
            <w:tcW w:w="807" w:type="dxa"/>
            <w:tcBorders>
              <w:top w:val="single" w:sz="4" w:space="0" w:color="auto"/>
              <w:left w:val="single" w:sz="4" w:space="0" w:color="auto"/>
              <w:bottom w:val="single" w:sz="4" w:space="0" w:color="auto"/>
              <w:right w:val="single" w:sz="4" w:space="0" w:color="auto"/>
            </w:tcBorders>
          </w:tcPr>
          <w:p w14:paraId="281C60C3" w14:textId="77777777" w:rsidR="00CC6127" w:rsidRPr="0030440E" w:rsidRDefault="00CC6127" w:rsidP="007E7BA6">
            <w:pPr>
              <w:rPr>
                <w:b/>
                <w:i/>
              </w:rPr>
            </w:pPr>
          </w:p>
        </w:tc>
        <w:tc>
          <w:tcPr>
            <w:tcW w:w="1468" w:type="dxa"/>
            <w:tcBorders>
              <w:top w:val="single" w:sz="4" w:space="0" w:color="auto"/>
              <w:left w:val="single" w:sz="4" w:space="0" w:color="auto"/>
              <w:bottom w:val="single" w:sz="4" w:space="0" w:color="auto"/>
              <w:right w:val="single" w:sz="4" w:space="0" w:color="auto"/>
            </w:tcBorders>
          </w:tcPr>
          <w:p w14:paraId="63B8E976" w14:textId="647EEEE0" w:rsidR="00CC6127" w:rsidRPr="0030440E" w:rsidRDefault="006A11DC" w:rsidP="0030440E">
            <w:pPr>
              <w:jc w:val="center"/>
            </w:pPr>
            <w:r w:rsidRPr="0030440E">
              <w:t>1</w:t>
            </w:r>
          </w:p>
        </w:tc>
        <w:tc>
          <w:tcPr>
            <w:tcW w:w="1649" w:type="dxa"/>
            <w:tcBorders>
              <w:top w:val="single" w:sz="4" w:space="0" w:color="auto"/>
              <w:left w:val="single" w:sz="4" w:space="0" w:color="auto"/>
              <w:bottom w:val="single" w:sz="4" w:space="0" w:color="auto"/>
              <w:right w:val="single" w:sz="4" w:space="0" w:color="auto"/>
            </w:tcBorders>
          </w:tcPr>
          <w:p w14:paraId="47E13ECA" w14:textId="7D1BD80D" w:rsidR="00CC6127" w:rsidRPr="0030440E" w:rsidRDefault="006A11DC" w:rsidP="0030440E">
            <w:pPr>
              <w:jc w:val="center"/>
            </w:pPr>
            <w:r w:rsidRPr="0030440E">
              <w:t>2</w:t>
            </w:r>
          </w:p>
        </w:tc>
      </w:tr>
      <w:tr w:rsidR="00CC6127" w:rsidRPr="0030440E" w14:paraId="48B701A1" w14:textId="77777777" w:rsidTr="007E7BA6">
        <w:tc>
          <w:tcPr>
            <w:tcW w:w="4706" w:type="dxa"/>
            <w:tcBorders>
              <w:top w:val="single" w:sz="4" w:space="0" w:color="auto"/>
              <w:left w:val="single" w:sz="4" w:space="0" w:color="auto"/>
              <w:bottom w:val="single" w:sz="4" w:space="0" w:color="auto"/>
              <w:right w:val="single" w:sz="4" w:space="0" w:color="auto"/>
            </w:tcBorders>
          </w:tcPr>
          <w:p w14:paraId="7D9C8C56" w14:textId="18A619A7" w:rsidR="00CC6127" w:rsidRPr="0030440E" w:rsidRDefault="00CC6127" w:rsidP="007E7BA6">
            <w:r w:rsidRPr="0030440E">
              <w:t>Use machine learning in order to see which algorithm can best predict the energy usage based on the information we have.</w:t>
            </w:r>
          </w:p>
        </w:tc>
        <w:tc>
          <w:tcPr>
            <w:tcW w:w="807" w:type="dxa"/>
            <w:tcBorders>
              <w:top w:val="single" w:sz="4" w:space="0" w:color="auto"/>
              <w:left w:val="single" w:sz="4" w:space="0" w:color="auto"/>
              <w:bottom w:val="single" w:sz="4" w:space="0" w:color="auto"/>
              <w:right w:val="single" w:sz="4" w:space="0" w:color="auto"/>
            </w:tcBorders>
          </w:tcPr>
          <w:p w14:paraId="79C0B926" w14:textId="77777777" w:rsidR="00CC6127" w:rsidRPr="0030440E" w:rsidRDefault="00CC6127" w:rsidP="007E7BA6">
            <w:pPr>
              <w:rPr>
                <w:b/>
                <w:i/>
              </w:rPr>
            </w:pPr>
            <w:r w:rsidRPr="0030440E">
              <w:rPr>
                <w:b/>
                <w:i/>
              </w:rPr>
              <w:t>N/A</w:t>
            </w:r>
          </w:p>
        </w:tc>
        <w:tc>
          <w:tcPr>
            <w:tcW w:w="1468" w:type="dxa"/>
            <w:tcBorders>
              <w:top w:val="single" w:sz="4" w:space="0" w:color="auto"/>
              <w:left w:val="single" w:sz="4" w:space="0" w:color="auto"/>
              <w:bottom w:val="single" w:sz="4" w:space="0" w:color="auto"/>
              <w:right w:val="single" w:sz="4" w:space="0" w:color="auto"/>
            </w:tcBorders>
          </w:tcPr>
          <w:p w14:paraId="718BD506" w14:textId="11C5E0FF" w:rsidR="00CC6127" w:rsidRPr="0030440E" w:rsidRDefault="006A11DC" w:rsidP="0030440E">
            <w:pPr>
              <w:jc w:val="center"/>
            </w:pPr>
            <w:r w:rsidRPr="0030440E">
              <w:t>4</w:t>
            </w:r>
          </w:p>
        </w:tc>
        <w:tc>
          <w:tcPr>
            <w:tcW w:w="1649" w:type="dxa"/>
            <w:tcBorders>
              <w:top w:val="single" w:sz="4" w:space="0" w:color="auto"/>
              <w:left w:val="single" w:sz="4" w:space="0" w:color="auto"/>
              <w:bottom w:val="single" w:sz="4" w:space="0" w:color="auto"/>
              <w:right w:val="single" w:sz="4" w:space="0" w:color="auto"/>
            </w:tcBorders>
          </w:tcPr>
          <w:p w14:paraId="1C782884" w14:textId="37E07700" w:rsidR="00CC6127" w:rsidRPr="0030440E" w:rsidRDefault="006A11DC" w:rsidP="0030440E">
            <w:pPr>
              <w:jc w:val="center"/>
            </w:pPr>
            <w:r w:rsidRPr="0030440E">
              <w:t>8</w:t>
            </w:r>
          </w:p>
        </w:tc>
      </w:tr>
      <w:tr w:rsidR="00CC6127" w:rsidRPr="0030440E" w14:paraId="4BD9F30A" w14:textId="77777777" w:rsidTr="007E7BA6">
        <w:tc>
          <w:tcPr>
            <w:tcW w:w="4706" w:type="dxa"/>
            <w:tcBorders>
              <w:top w:val="single" w:sz="4" w:space="0" w:color="auto"/>
              <w:left w:val="single" w:sz="4" w:space="0" w:color="auto"/>
              <w:bottom w:val="single" w:sz="4" w:space="0" w:color="auto"/>
              <w:right w:val="single" w:sz="4" w:space="0" w:color="auto"/>
            </w:tcBorders>
          </w:tcPr>
          <w:p w14:paraId="37204C26" w14:textId="270FFFF8" w:rsidR="00CC6127" w:rsidRPr="0030440E" w:rsidRDefault="00CC6127" w:rsidP="007E7BA6">
            <w:r w:rsidRPr="0030440E">
              <w:t>Create a graph design and paper draw how it will look.</w:t>
            </w:r>
          </w:p>
        </w:tc>
        <w:tc>
          <w:tcPr>
            <w:tcW w:w="807" w:type="dxa"/>
            <w:tcBorders>
              <w:top w:val="single" w:sz="4" w:space="0" w:color="auto"/>
              <w:left w:val="single" w:sz="4" w:space="0" w:color="auto"/>
              <w:bottom w:val="single" w:sz="4" w:space="0" w:color="auto"/>
              <w:right w:val="single" w:sz="4" w:space="0" w:color="auto"/>
            </w:tcBorders>
          </w:tcPr>
          <w:p w14:paraId="6D163102" w14:textId="77777777" w:rsidR="00CC6127" w:rsidRPr="0030440E" w:rsidRDefault="00CC6127" w:rsidP="007E7BA6">
            <w:pPr>
              <w:rPr>
                <w:b/>
                <w:i/>
              </w:rPr>
            </w:pPr>
          </w:p>
        </w:tc>
        <w:tc>
          <w:tcPr>
            <w:tcW w:w="1468" w:type="dxa"/>
            <w:tcBorders>
              <w:top w:val="single" w:sz="4" w:space="0" w:color="auto"/>
              <w:left w:val="single" w:sz="4" w:space="0" w:color="auto"/>
              <w:bottom w:val="single" w:sz="4" w:space="0" w:color="auto"/>
              <w:right w:val="single" w:sz="4" w:space="0" w:color="auto"/>
            </w:tcBorders>
          </w:tcPr>
          <w:p w14:paraId="07630674" w14:textId="6F1C2058" w:rsidR="00CC6127" w:rsidRPr="0030440E" w:rsidRDefault="006A11DC" w:rsidP="0030440E">
            <w:pPr>
              <w:jc w:val="center"/>
            </w:pPr>
            <w:r w:rsidRPr="0030440E">
              <w:t>4</w:t>
            </w:r>
          </w:p>
        </w:tc>
        <w:tc>
          <w:tcPr>
            <w:tcW w:w="1649" w:type="dxa"/>
            <w:tcBorders>
              <w:top w:val="single" w:sz="4" w:space="0" w:color="auto"/>
              <w:left w:val="single" w:sz="4" w:space="0" w:color="auto"/>
              <w:bottom w:val="single" w:sz="4" w:space="0" w:color="auto"/>
              <w:right w:val="single" w:sz="4" w:space="0" w:color="auto"/>
            </w:tcBorders>
          </w:tcPr>
          <w:p w14:paraId="7CFB32D4" w14:textId="2511D0EC" w:rsidR="00CC6127" w:rsidRPr="0030440E" w:rsidRDefault="006A11DC" w:rsidP="0030440E">
            <w:pPr>
              <w:jc w:val="center"/>
            </w:pPr>
            <w:r w:rsidRPr="0030440E">
              <w:t>8</w:t>
            </w:r>
          </w:p>
        </w:tc>
      </w:tr>
      <w:tr w:rsidR="00CC6127" w:rsidRPr="0030440E" w14:paraId="59EAECD7" w14:textId="77777777" w:rsidTr="007E7BA6">
        <w:tc>
          <w:tcPr>
            <w:tcW w:w="4706" w:type="dxa"/>
            <w:tcBorders>
              <w:top w:val="single" w:sz="4" w:space="0" w:color="auto"/>
              <w:left w:val="single" w:sz="4" w:space="0" w:color="auto"/>
              <w:bottom w:val="single" w:sz="4" w:space="0" w:color="auto"/>
              <w:right w:val="single" w:sz="4" w:space="0" w:color="auto"/>
            </w:tcBorders>
            <w:hideMark/>
          </w:tcPr>
          <w:p w14:paraId="77BFC410" w14:textId="28D0063A" w:rsidR="00CC6127" w:rsidRPr="0030440E" w:rsidRDefault="00CC6127" w:rsidP="007E7BA6">
            <w:r w:rsidRPr="0030440E">
              <w:t xml:space="preserve">Build an interactive </w:t>
            </w:r>
            <w:proofErr w:type="spellStart"/>
            <w:r w:rsidRPr="0030440E">
              <w:t>phtml</w:t>
            </w:r>
            <w:proofErr w:type="spellEnd"/>
            <w:r w:rsidRPr="0030440E">
              <w:t xml:space="preserve"> page that displays the energy </w:t>
            </w:r>
            <w:r w:rsidR="00B140D1" w:rsidRPr="0030440E">
              <w:t>usage</w:t>
            </w:r>
            <w:r w:rsidRPr="0030440E">
              <w:t xml:space="preserve"> of both the gas and electric.</w:t>
            </w:r>
          </w:p>
        </w:tc>
        <w:tc>
          <w:tcPr>
            <w:tcW w:w="807" w:type="dxa"/>
            <w:tcBorders>
              <w:top w:val="single" w:sz="4" w:space="0" w:color="auto"/>
              <w:left w:val="single" w:sz="4" w:space="0" w:color="auto"/>
              <w:bottom w:val="single" w:sz="4" w:space="0" w:color="auto"/>
              <w:right w:val="single" w:sz="4" w:space="0" w:color="auto"/>
            </w:tcBorders>
          </w:tcPr>
          <w:p w14:paraId="12D19BF7" w14:textId="77777777" w:rsidR="00CC6127" w:rsidRPr="0030440E" w:rsidRDefault="00CC6127" w:rsidP="007E7BA6">
            <w:r w:rsidRPr="0030440E">
              <w:rPr>
                <w:b/>
                <w:i/>
              </w:rPr>
              <w:t>N/A</w:t>
            </w:r>
          </w:p>
        </w:tc>
        <w:tc>
          <w:tcPr>
            <w:tcW w:w="1468" w:type="dxa"/>
            <w:tcBorders>
              <w:top w:val="single" w:sz="4" w:space="0" w:color="auto"/>
              <w:left w:val="single" w:sz="4" w:space="0" w:color="auto"/>
              <w:bottom w:val="single" w:sz="4" w:space="0" w:color="auto"/>
              <w:right w:val="single" w:sz="4" w:space="0" w:color="auto"/>
            </w:tcBorders>
          </w:tcPr>
          <w:p w14:paraId="0E5919D7" w14:textId="338E772A" w:rsidR="00CC6127" w:rsidRPr="0030440E" w:rsidRDefault="006A11DC" w:rsidP="0030440E">
            <w:pPr>
              <w:jc w:val="center"/>
            </w:pPr>
            <w:r w:rsidRPr="0030440E">
              <w:t>3</w:t>
            </w:r>
          </w:p>
        </w:tc>
        <w:tc>
          <w:tcPr>
            <w:tcW w:w="1649" w:type="dxa"/>
            <w:tcBorders>
              <w:top w:val="single" w:sz="4" w:space="0" w:color="auto"/>
              <w:left w:val="single" w:sz="4" w:space="0" w:color="auto"/>
              <w:bottom w:val="single" w:sz="4" w:space="0" w:color="auto"/>
              <w:right w:val="single" w:sz="4" w:space="0" w:color="auto"/>
            </w:tcBorders>
          </w:tcPr>
          <w:p w14:paraId="0B410F0C" w14:textId="36905AEA" w:rsidR="00CC6127" w:rsidRPr="0030440E" w:rsidRDefault="006A11DC" w:rsidP="0030440E">
            <w:pPr>
              <w:jc w:val="center"/>
            </w:pPr>
            <w:r w:rsidRPr="0030440E">
              <w:t>5</w:t>
            </w:r>
          </w:p>
        </w:tc>
      </w:tr>
      <w:tr w:rsidR="00CC6127" w:rsidRPr="0030440E" w14:paraId="69B3049B" w14:textId="77777777" w:rsidTr="007E7BA6">
        <w:tc>
          <w:tcPr>
            <w:tcW w:w="4706" w:type="dxa"/>
            <w:tcBorders>
              <w:top w:val="single" w:sz="4" w:space="0" w:color="auto"/>
              <w:left w:val="single" w:sz="4" w:space="0" w:color="auto"/>
              <w:bottom w:val="single" w:sz="4" w:space="0" w:color="auto"/>
              <w:right w:val="single" w:sz="4" w:space="0" w:color="auto"/>
            </w:tcBorders>
          </w:tcPr>
          <w:p w14:paraId="248CD7C3" w14:textId="77777777" w:rsidR="00CC6127" w:rsidRPr="0030440E" w:rsidRDefault="00CC6127" w:rsidP="007E7BA6">
            <w:r w:rsidRPr="0030440E">
              <w:t>Carry out functional testing on this feature.</w:t>
            </w:r>
          </w:p>
        </w:tc>
        <w:tc>
          <w:tcPr>
            <w:tcW w:w="807" w:type="dxa"/>
            <w:tcBorders>
              <w:top w:val="single" w:sz="4" w:space="0" w:color="auto"/>
              <w:left w:val="single" w:sz="4" w:space="0" w:color="auto"/>
              <w:bottom w:val="single" w:sz="4" w:space="0" w:color="auto"/>
              <w:right w:val="single" w:sz="4" w:space="0" w:color="auto"/>
            </w:tcBorders>
          </w:tcPr>
          <w:p w14:paraId="4A3E1DA5" w14:textId="77777777" w:rsidR="00CC6127" w:rsidRPr="0030440E" w:rsidRDefault="00CC6127" w:rsidP="007E7BA6">
            <w:r w:rsidRPr="0030440E">
              <w:rPr>
                <w:b/>
                <w:i/>
              </w:rPr>
              <w:t>N/A</w:t>
            </w:r>
          </w:p>
        </w:tc>
        <w:tc>
          <w:tcPr>
            <w:tcW w:w="1468" w:type="dxa"/>
            <w:tcBorders>
              <w:top w:val="single" w:sz="4" w:space="0" w:color="auto"/>
              <w:left w:val="single" w:sz="4" w:space="0" w:color="auto"/>
              <w:bottom w:val="single" w:sz="4" w:space="0" w:color="auto"/>
              <w:right w:val="single" w:sz="4" w:space="0" w:color="auto"/>
            </w:tcBorders>
          </w:tcPr>
          <w:p w14:paraId="4C04198F" w14:textId="282581FD" w:rsidR="00CC6127" w:rsidRPr="0030440E" w:rsidRDefault="006A11DC" w:rsidP="0030440E">
            <w:pPr>
              <w:jc w:val="center"/>
            </w:pPr>
            <w:r w:rsidRPr="0030440E">
              <w:t>4</w:t>
            </w:r>
          </w:p>
        </w:tc>
        <w:tc>
          <w:tcPr>
            <w:tcW w:w="1649" w:type="dxa"/>
            <w:tcBorders>
              <w:top w:val="single" w:sz="4" w:space="0" w:color="auto"/>
              <w:left w:val="single" w:sz="4" w:space="0" w:color="auto"/>
              <w:bottom w:val="single" w:sz="4" w:space="0" w:color="auto"/>
              <w:right w:val="single" w:sz="4" w:space="0" w:color="auto"/>
            </w:tcBorders>
          </w:tcPr>
          <w:p w14:paraId="54555BE3" w14:textId="0FB5B084" w:rsidR="00CC6127" w:rsidRPr="0030440E" w:rsidRDefault="006A11DC" w:rsidP="0030440E">
            <w:pPr>
              <w:jc w:val="center"/>
            </w:pPr>
            <w:r w:rsidRPr="0030440E">
              <w:t>4</w:t>
            </w:r>
          </w:p>
        </w:tc>
      </w:tr>
      <w:tr w:rsidR="00CC6127" w:rsidRPr="0030440E" w14:paraId="2F2A95E7" w14:textId="77777777" w:rsidTr="007E7BA6">
        <w:tc>
          <w:tcPr>
            <w:tcW w:w="4706" w:type="dxa"/>
            <w:tcBorders>
              <w:top w:val="single" w:sz="4" w:space="0" w:color="auto"/>
              <w:left w:val="single" w:sz="4" w:space="0" w:color="auto"/>
              <w:bottom w:val="single" w:sz="4" w:space="0" w:color="auto"/>
              <w:right w:val="single" w:sz="4" w:space="0" w:color="auto"/>
            </w:tcBorders>
          </w:tcPr>
          <w:p w14:paraId="004A566C" w14:textId="77777777" w:rsidR="00CC6127" w:rsidRPr="0030440E" w:rsidRDefault="00CC6127" w:rsidP="007E7BA6">
            <w:pPr>
              <w:rPr>
                <w:b/>
                <w:i/>
              </w:rPr>
            </w:pPr>
            <w:r w:rsidRPr="0030440E">
              <w:rPr>
                <w:b/>
                <w:i/>
              </w:rPr>
              <w:t>As a user, I want to compare today's energy consumption with yesterday (Gas &amp; Electric)</w:t>
            </w:r>
          </w:p>
        </w:tc>
        <w:tc>
          <w:tcPr>
            <w:tcW w:w="807" w:type="dxa"/>
            <w:tcBorders>
              <w:top w:val="single" w:sz="4" w:space="0" w:color="auto"/>
              <w:left w:val="single" w:sz="4" w:space="0" w:color="auto"/>
              <w:bottom w:val="single" w:sz="4" w:space="0" w:color="auto"/>
              <w:right w:val="single" w:sz="4" w:space="0" w:color="auto"/>
            </w:tcBorders>
          </w:tcPr>
          <w:p w14:paraId="3EE21AA4" w14:textId="0AF95921" w:rsidR="00CC6127" w:rsidRPr="0030440E" w:rsidRDefault="00351560" w:rsidP="007E7BA6">
            <w:pPr>
              <w:rPr>
                <w:b/>
                <w:i/>
              </w:rPr>
            </w:pPr>
            <w:r w:rsidRPr="0030440E">
              <w:rPr>
                <w:b/>
                <w:i/>
              </w:rPr>
              <w:t>7</w:t>
            </w:r>
          </w:p>
        </w:tc>
        <w:tc>
          <w:tcPr>
            <w:tcW w:w="1468" w:type="dxa"/>
            <w:tcBorders>
              <w:top w:val="single" w:sz="4" w:space="0" w:color="auto"/>
              <w:left w:val="single" w:sz="4" w:space="0" w:color="auto"/>
              <w:bottom w:val="single" w:sz="4" w:space="0" w:color="auto"/>
              <w:right w:val="single" w:sz="4" w:space="0" w:color="auto"/>
            </w:tcBorders>
          </w:tcPr>
          <w:p w14:paraId="0324E245" w14:textId="77777777" w:rsidR="00CC6127" w:rsidRPr="0030440E" w:rsidRDefault="00CC6127" w:rsidP="0030440E">
            <w:pPr>
              <w:jc w:val="center"/>
            </w:pPr>
          </w:p>
        </w:tc>
        <w:tc>
          <w:tcPr>
            <w:tcW w:w="1649" w:type="dxa"/>
            <w:tcBorders>
              <w:top w:val="single" w:sz="4" w:space="0" w:color="auto"/>
              <w:left w:val="single" w:sz="4" w:space="0" w:color="auto"/>
              <w:bottom w:val="single" w:sz="4" w:space="0" w:color="auto"/>
              <w:right w:val="single" w:sz="4" w:space="0" w:color="auto"/>
            </w:tcBorders>
          </w:tcPr>
          <w:p w14:paraId="39092704" w14:textId="77777777" w:rsidR="00CC6127" w:rsidRPr="0030440E" w:rsidRDefault="00CC6127" w:rsidP="0030440E">
            <w:pPr>
              <w:jc w:val="center"/>
            </w:pPr>
          </w:p>
        </w:tc>
      </w:tr>
      <w:tr w:rsidR="00CC6127" w:rsidRPr="0030440E" w14:paraId="3C2E9533" w14:textId="77777777" w:rsidTr="007E7BA6">
        <w:tc>
          <w:tcPr>
            <w:tcW w:w="4706" w:type="dxa"/>
            <w:tcBorders>
              <w:top w:val="single" w:sz="4" w:space="0" w:color="auto"/>
              <w:left w:val="single" w:sz="4" w:space="0" w:color="auto"/>
              <w:bottom w:val="single" w:sz="4" w:space="0" w:color="auto"/>
              <w:right w:val="single" w:sz="4" w:space="0" w:color="auto"/>
            </w:tcBorders>
          </w:tcPr>
          <w:p w14:paraId="0FC59A69" w14:textId="77777777" w:rsidR="00CC6127" w:rsidRPr="0030440E" w:rsidRDefault="00CC6127" w:rsidP="007E7BA6">
            <w:r w:rsidRPr="0030440E">
              <w:t>Get a simple design that will display a comparison of gas and electricity between the two days.</w:t>
            </w:r>
          </w:p>
        </w:tc>
        <w:tc>
          <w:tcPr>
            <w:tcW w:w="807" w:type="dxa"/>
            <w:tcBorders>
              <w:top w:val="single" w:sz="4" w:space="0" w:color="auto"/>
              <w:left w:val="single" w:sz="4" w:space="0" w:color="auto"/>
              <w:bottom w:val="single" w:sz="4" w:space="0" w:color="auto"/>
              <w:right w:val="single" w:sz="4" w:space="0" w:color="auto"/>
            </w:tcBorders>
          </w:tcPr>
          <w:p w14:paraId="2AC1594E" w14:textId="77777777" w:rsidR="00CC6127" w:rsidRPr="0030440E" w:rsidRDefault="00CC6127" w:rsidP="007E7BA6">
            <w:r w:rsidRPr="0030440E">
              <w:rPr>
                <w:b/>
                <w:i/>
              </w:rPr>
              <w:t>N/A</w:t>
            </w:r>
          </w:p>
        </w:tc>
        <w:tc>
          <w:tcPr>
            <w:tcW w:w="1468" w:type="dxa"/>
            <w:tcBorders>
              <w:top w:val="single" w:sz="4" w:space="0" w:color="auto"/>
              <w:left w:val="single" w:sz="4" w:space="0" w:color="auto"/>
              <w:bottom w:val="single" w:sz="4" w:space="0" w:color="auto"/>
              <w:right w:val="single" w:sz="4" w:space="0" w:color="auto"/>
            </w:tcBorders>
          </w:tcPr>
          <w:p w14:paraId="568BD0CA" w14:textId="41F88FD1" w:rsidR="00CC6127" w:rsidRPr="0030440E" w:rsidRDefault="006A11DC" w:rsidP="0030440E">
            <w:pPr>
              <w:jc w:val="center"/>
            </w:pPr>
            <w:r w:rsidRPr="0030440E">
              <w:t>2</w:t>
            </w:r>
          </w:p>
        </w:tc>
        <w:tc>
          <w:tcPr>
            <w:tcW w:w="1649" w:type="dxa"/>
            <w:tcBorders>
              <w:top w:val="single" w:sz="4" w:space="0" w:color="auto"/>
              <w:left w:val="single" w:sz="4" w:space="0" w:color="auto"/>
              <w:bottom w:val="single" w:sz="4" w:space="0" w:color="auto"/>
              <w:right w:val="single" w:sz="4" w:space="0" w:color="auto"/>
            </w:tcBorders>
          </w:tcPr>
          <w:p w14:paraId="4CD5ABD9" w14:textId="77B214A5" w:rsidR="00CC6127" w:rsidRPr="0030440E" w:rsidRDefault="006A11DC" w:rsidP="0030440E">
            <w:pPr>
              <w:jc w:val="center"/>
            </w:pPr>
            <w:r w:rsidRPr="0030440E">
              <w:t>3</w:t>
            </w:r>
          </w:p>
        </w:tc>
      </w:tr>
      <w:tr w:rsidR="00CC6127" w:rsidRPr="0030440E" w14:paraId="1D06ADDD" w14:textId="77777777" w:rsidTr="007E7BA6">
        <w:tc>
          <w:tcPr>
            <w:tcW w:w="4706" w:type="dxa"/>
            <w:tcBorders>
              <w:top w:val="single" w:sz="4" w:space="0" w:color="auto"/>
              <w:left w:val="single" w:sz="4" w:space="0" w:color="auto"/>
              <w:bottom w:val="single" w:sz="4" w:space="0" w:color="auto"/>
              <w:right w:val="single" w:sz="4" w:space="0" w:color="auto"/>
            </w:tcBorders>
          </w:tcPr>
          <w:p w14:paraId="621E988C" w14:textId="77777777" w:rsidR="00CC6127" w:rsidRPr="0030440E" w:rsidRDefault="00CC6127" w:rsidP="007E7BA6">
            <w:r w:rsidRPr="0030440E">
              <w:t xml:space="preserve">Do some calculation and create functions to display the right energy consumption </w:t>
            </w:r>
            <w:r w:rsidRPr="0030440E">
              <w:lastRenderedPageBreak/>
              <w:t>depending of the two days and their differences.</w:t>
            </w:r>
          </w:p>
        </w:tc>
        <w:tc>
          <w:tcPr>
            <w:tcW w:w="807" w:type="dxa"/>
            <w:tcBorders>
              <w:top w:val="single" w:sz="4" w:space="0" w:color="auto"/>
              <w:left w:val="single" w:sz="4" w:space="0" w:color="auto"/>
              <w:bottom w:val="single" w:sz="4" w:space="0" w:color="auto"/>
              <w:right w:val="single" w:sz="4" w:space="0" w:color="auto"/>
            </w:tcBorders>
          </w:tcPr>
          <w:p w14:paraId="4ACF1697" w14:textId="77777777" w:rsidR="00CC6127" w:rsidRPr="0030440E" w:rsidRDefault="00CC6127" w:rsidP="007E7BA6">
            <w:pPr>
              <w:rPr>
                <w:b/>
                <w:i/>
              </w:rPr>
            </w:pPr>
            <w:r w:rsidRPr="0030440E">
              <w:rPr>
                <w:b/>
                <w:i/>
              </w:rPr>
              <w:lastRenderedPageBreak/>
              <w:t>N/A</w:t>
            </w:r>
          </w:p>
        </w:tc>
        <w:tc>
          <w:tcPr>
            <w:tcW w:w="1468" w:type="dxa"/>
            <w:tcBorders>
              <w:top w:val="single" w:sz="4" w:space="0" w:color="auto"/>
              <w:left w:val="single" w:sz="4" w:space="0" w:color="auto"/>
              <w:bottom w:val="single" w:sz="4" w:space="0" w:color="auto"/>
              <w:right w:val="single" w:sz="4" w:space="0" w:color="auto"/>
            </w:tcBorders>
          </w:tcPr>
          <w:p w14:paraId="05A26FA2" w14:textId="05CF0856" w:rsidR="00CC6127" w:rsidRPr="0030440E" w:rsidRDefault="006A11DC" w:rsidP="0030440E">
            <w:pPr>
              <w:jc w:val="center"/>
            </w:pPr>
            <w:r w:rsidRPr="0030440E">
              <w:t>1</w:t>
            </w:r>
          </w:p>
        </w:tc>
        <w:tc>
          <w:tcPr>
            <w:tcW w:w="1649" w:type="dxa"/>
            <w:tcBorders>
              <w:top w:val="single" w:sz="4" w:space="0" w:color="auto"/>
              <w:left w:val="single" w:sz="4" w:space="0" w:color="auto"/>
              <w:bottom w:val="single" w:sz="4" w:space="0" w:color="auto"/>
              <w:right w:val="single" w:sz="4" w:space="0" w:color="auto"/>
            </w:tcBorders>
          </w:tcPr>
          <w:p w14:paraId="43A145FC" w14:textId="727F9199" w:rsidR="00CC6127" w:rsidRPr="0030440E" w:rsidRDefault="006A11DC" w:rsidP="0030440E">
            <w:pPr>
              <w:jc w:val="center"/>
            </w:pPr>
            <w:r w:rsidRPr="0030440E">
              <w:t>2</w:t>
            </w:r>
          </w:p>
        </w:tc>
      </w:tr>
      <w:tr w:rsidR="00CC6127" w:rsidRPr="0030440E" w14:paraId="541A4650" w14:textId="77777777" w:rsidTr="007E7BA6">
        <w:tc>
          <w:tcPr>
            <w:tcW w:w="4706" w:type="dxa"/>
            <w:tcBorders>
              <w:top w:val="single" w:sz="4" w:space="0" w:color="auto"/>
              <w:left w:val="single" w:sz="4" w:space="0" w:color="auto"/>
              <w:bottom w:val="single" w:sz="4" w:space="0" w:color="auto"/>
              <w:right w:val="single" w:sz="4" w:space="0" w:color="auto"/>
            </w:tcBorders>
            <w:hideMark/>
          </w:tcPr>
          <w:p w14:paraId="2448BE8B" w14:textId="77777777" w:rsidR="00CC6127" w:rsidRPr="0030440E" w:rsidRDefault="00CC6127" w:rsidP="007E7BA6">
            <w:r w:rsidRPr="0030440E">
              <w:t xml:space="preserve">Build interactive </w:t>
            </w:r>
            <w:proofErr w:type="spellStart"/>
            <w:r w:rsidRPr="0030440E">
              <w:t>phtml</w:t>
            </w:r>
            <w:proofErr w:type="spellEnd"/>
            <w:r w:rsidRPr="0030440E">
              <w:t xml:space="preserve"> pages that will display the energy consumption of both the gas and electric for the two day.</w:t>
            </w:r>
          </w:p>
        </w:tc>
        <w:tc>
          <w:tcPr>
            <w:tcW w:w="807" w:type="dxa"/>
            <w:tcBorders>
              <w:top w:val="single" w:sz="4" w:space="0" w:color="auto"/>
              <w:left w:val="single" w:sz="4" w:space="0" w:color="auto"/>
              <w:bottom w:val="single" w:sz="4" w:space="0" w:color="auto"/>
              <w:right w:val="single" w:sz="4" w:space="0" w:color="auto"/>
            </w:tcBorders>
          </w:tcPr>
          <w:p w14:paraId="15C2AA5F" w14:textId="77777777" w:rsidR="00CC6127" w:rsidRPr="0030440E" w:rsidRDefault="00CC6127" w:rsidP="007E7BA6">
            <w:r w:rsidRPr="0030440E">
              <w:rPr>
                <w:b/>
                <w:i/>
              </w:rPr>
              <w:t>N/A</w:t>
            </w:r>
          </w:p>
        </w:tc>
        <w:tc>
          <w:tcPr>
            <w:tcW w:w="1468" w:type="dxa"/>
            <w:tcBorders>
              <w:top w:val="single" w:sz="4" w:space="0" w:color="auto"/>
              <w:left w:val="single" w:sz="4" w:space="0" w:color="auto"/>
              <w:bottom w:val="single" w:sz="4" w:space="0" w:color="auto"/>
              <w:right w:val="single" w:sz="4" w:space="0" w:color="auto"/>
            </w:tcBorders>
          </w:tcPr>
          <w:p w14:paraId="680ECA1D" w14:textId="230189ED" w:rsidR="00CC6127" w:rsidRPr="0030440E" w:rsidRDefault="006A11DC" w:rsidP="0030440E">
            <w:pPr>
              <w:jc w:val="center"/>
            </w:pPr>
            <w:r w:rsidRPr="0030440E">
              <w:t>3</w:t>
            </w:r>
          </w:p>
        </w:tc>
        <w:tc>
          <w:tcPr>
            <w:tcW w:w="1649" w:type="dxa"/>
            <w:tcBorders>
              <w:top w:val="single" w:sz="4" w:space="0" w:color="auto"/>
              <w:left w:val="single" w:sz="4" w:space="0" w:color="auto"/>
              <w:bottom w:val="single" w:sz="4" w:space="0" w:color="auto"/>
              <w:right w:val="single" w:sz="4" w:space="0" w:color="auto"/>
            </w:tcBorders>
          </w:tcPr>
          <w:p w14:paraId="1A6C9EF1" w14:textId="0D151FF1" w:rsidR="00CC6127" w:rsidRPr="0030440E" w:rsidRDefault="006A11DC" w:rsidP="0030440E">
            <w:pPr>
              <w:jc w:val="center"/>
            </w:pPr>
            <w:r w:rsidRPr="0030440E">
              <w:t>5</w:t>
            </w:r>
          </w:p>
        </w:tc>
      </w:tr>
      <w:tr w:rsidR="0030440E" w:rsidRPr="0030440E" w14:paraId="59495B66" w14:textId="77777777" w:rsidTr="007E7BA6">
        <w:tc>
          <w:tcPr>
            <w:tcW w:w="4706" w:type="dxa"/>
            <w:tcBorders>
              <w:top w:val="single" w:sz="4" w:space="0" w:color="auto"/>
              <w:left w:val="single" w:sz="4" w:space="0" w:color="auto"/>
              <w:bottom w:val="single" w:sz="4" w:space="0" w:color="auto"/>
              <w:right w:val="single" w:sz="4" w:space="0" w:color="auto"/>
            </w:tcBorders>
          </w:tcPr>
          <w:p w14:paraId="0F083ED6" w14:textId="77777777" w:rsidR="00CC6127" w:rsidRPr="0030440E" w:rsidRDefault="00CC6127" w:rsidP="007E7BA6">
            <w:r w:rsidRPr="0030440E">
              <w:t>Carry out functional testing on this feature.</w:t>
            </w:r>
          </w:p>
        </w:tc>
        <w:tc>
          <w:tcPr>
            <w:tcW w:w="807" w:type="dxa"/>
            <w:tcBorders>
              <w:top w:val="single" w:sz="4" w:space="0" w:color="auto"/>
              <w:left w:val="single" w:sz="4" w:space="0" w:color="auto"/>
              <w:bottom w:val="single" w:sz="4" w:space="0" w:color="auto"/>
              <w:right w:val="single" w:sz="4" w:space="0" w:color="auto"/>
            </w:tcBorders>
          </w:tcPr>
          <w:p w14:paraId="4A5F4E11" w14:textId="77777777" w:rsidR="00CC6127" w:rsidRPr="0030440E" w:rsidRDefault="00CC6127" w:rsidP="007E7BA6">
            <w:r w:rsidRPr="0030440E">
              <w:rPr>
                <w:b/>
                <w:i/>
              </w:rPr>
              <w:t>N/A</w:t>
            </w:r>
          </w:p>
        </w:tc>
        <w:tc>
          <w:tcPr>
            <w:tcW w:w="1468" w:type="dxa"/>
            <w:tcBorders>
              <w:top w:val="single" w:sz="4" w:space="0" w:color="auto"/>
              <w:left w:val="single" w:sz="4" w:space="0" w:color="auto"/>
              <w:bottom w:val="single" w:sz="4" w:space="0" w:color="auto"/>
              <w:right w:val="single" w:sz="4" w:space="0" w:color="auto"/>
            </w:tcBorders>
          </w:tcPr>
          <w:p w14:paraId="4542B01A" w14:textId="1C859DC0" w:rsidR="00CC6127" w:rsidRPr="0030440E" w:rsidRDefault="006A11DC" w:rsidP="0030440E">
            <w:pPr>
              <w:jc w:val="center"/>
            </w:pPr>
            <w:r w:rsidRPr="0030440E">
              <w:t>2</w:t>
            </w:r>
          </w:p>
        </w:tc>
        <w:tc>
          <w:tcPr>
            <w:tcW w:w="1649" w:type="dxa"/>
            <w:tcBorders>
              <w:top w:val="single" w:sz="4" w:space="0" w:color="auto"/>
              <w:left w:val="single" w:sz="4" w:space="0" w:color="auto"/>
              <w:bottom w:val="single" w:sz="4" w:space="0" w:color="auto"/>
              <w:right w:val="single" w:sz="4" w:space="0" w:color="auto"/>
            </w:tcBorders>
          </w:tcPr>
          <w:p w14:paraId="2A6AABB0" w14:textId="3C479FAF" w:rsidR="00CC6127" w:rsidRPr="0030440E" w:rsidRDefault="006A11DC" w:rsidP="0030440E">
            <w:pPr>
              <w:jc w:val="center"/>
            </w:pPr>
            <w:r w:rsidRPr="0030440E">
              <w:t>2</w:t>
            </w:r>
          </w:p>
        </w:tc>
      </w:tr>
    </w:tbl>
    <w:p w14:paraId="4D6AE777" w14:textId="77777777" w:rsidR="00C5447A" w:rsidRDefault="00C5447A" w:rsidP="00C5447A">
      <w:pPr>
        <w:pStyle w:val="Heading3"/>
      </w:pPr>
      <w:bookmarkStart w:id="34" w:name="_Toc535916138"/>
      <w:r>
        <w:t>Sprint Plan</w:t>
      </w:r>
      <w:bookmarkEnd w:id="34"/>
    </w:p>
    <w:p w14:paraId="1386A0BF" w14:textId="7E28E0BA" w:rsidR="00C5447A" w:rsidRPr="0030440E" w:rsidRDefault="002C755A" w:rsidP="00FD6EA3">
      <w:pPr>
        <w:jc w:val="both"/>
        <w:rPr>
          <w:color w:val="auto"/>
        </w:rPr>
      </w:pPr>
      <w:r w:rsidRPr="0030440E">
        <w:rPr>
          <w:color w:val="auto"/>
        </w:rPr>
        <w:t xml:space="preserve">This sprint will improve upon some features that was presented on the first sprint, while at the same time adding new features to show to the client. </w:t>
      </w:r>
      <w:r w:rsidR="00C5447A" w:rsidRPr="0030440E">
        <w:rPr>
          <w:color w:val="auto"/>
        </w:rPr>
        <w:t xml:space="preserve">After much discussion and sharing ideas and debating, the team decided to show the client </w:t>
      </w:r>
      <w:r w:rsidR="00FD6EA3" w:rsidRPr="0030440E">
        <w:rPr>
          <w:color w:val="auto"/>
        </w:rPr>
        <w:t>these three</w:t>
      </w:r>
      <w:r w:rsidR="00C5447A" w:rsidRPr="0030440E">
        <w:rPr>
          <w:color w:val="auto"/>
        </w:rPr>
        <w:t xml:space="preserve"> features</w:t>
      </w:r>
      <w:r w:rsidR="00FD6EA3" w:rsidRPr="0030440E">
        <w:rPr>
          <w:color w:val="auto"/>
        </w:rPr>
        <w:t xml:space="preserve">, even though some might have been shown before but has been updated per the clients request and </w:t>
      </w:r>
      <w:r w:rsidR="00731DAC" w:rsidRPr="0030440E">
        <w:rPr>
          <w:color w:val="auto"/>
        </w:rPr>
        <w:t>feedback</w:t>
      </w:r>
      <w:r w:rsidR="00C5447A" w:rsidRPr="0030440E">
        <w:rPr>
          <w:color w:val="auto"/>
        </w:rPr>
        <w:t>.</w:t>
      </w:r>
    </w:p>
    <w:p w14:paraId="35164F9D" w14:textId="505B9BAD" w:rsidR="00C5447A" w:rsidRPr="0030440E" w:rsidRDefault="00C5447A" w:rsidP="007D2613">
      <w:pPr>
        <w:pStyle w:val="ListParagraph"/>
        <w:numPr>
          <w:ilvl w:val="0"/>
          <w:numId w:val="18"/>
        </w:numPr>
        <w:jc w:val="both"/>
      </w:pPr>
      <w:r w:rsidRPr="0030440E">
        <w:rPr>
          <w:b/>
          <w:i/>
        </w:rPr>
        <w:t>Display the predicted cost of energy for this month (Gas &amp; Electric).</w:t>
      </w:r>
    </w:p>
    <w:p w14:paraId="6C89C23B" w14:textId="7410C906" w:rsidR="0078741C" w:rsidRPr="0030440E" w:rsidRDefault="0078741C" w:rsidP="007D2613">
      <w:pPr>
        <w:pStyle w:val="ListParagraph"/>
        <w:numPr>
          <w:ilvl w:val="0"/>
          <w:numId w:val="18"/>
        </w:numPr>
        <w:jc w:val="both"/>
      </w:pPr>
      <w:r w:rsidRPr="0030440E">
        <w:rPr>
          <w:b/>
          <w:i/>
          <w:szCs w:val="24"/>
        </w:rPr>
        <w:t>Display the prediction of tomorrow's energy consumption through weather forecasting.</w:t>
      </w:r>
    </w:p>
    <w:p w14:paraId="42FCF3D9" w14:textId="617C5327" w:rsidR="0078741C" w:rsidRPr="0030440E" w:rsidRDefault="0078741C" w:rsidP="007D2613">
      <w:pPr>
        <w:pStyle w:val="ListParagraph"/>
        <w:numPr>
          <w:ilvl w:val="0"/>
          <w:numId w:val="18"/>
        </w:numPr>
        <w:jc w:val="both"/>
      </w:pPr>
      <w:r w:rsidRPr="0030440E">
        <w:rPr>
          <w:b/>
          <w:i/>
          <w:szCs w:val="24"/>
        </w:rPr>
        <w:t>Display the comparison of today's energy consumption with yesterday (Gas &amp; Electric)</w:t>
      </w:r>
      <w:r w:rsidR="00E16030" w:rsidRPr="0030440E">
        <w:rPr>
          <w:b/>
          <w:i/>
          <w:szCs w:val="24"/>
        </w:rPr>
        <w:t>.</w:t>
      </w:r>
    </w:p>
    <w:p w14:paraId="75257CC7" w14:textId="3F6DF9C8" w:rsidR="002C755A" w:rsidRPr="0030440E" w:rsidRDefault="00C5447A" w:rsidP="002C755A">
      <w:pPr>
        <w:jc w:val="both"/>
        <w:rPr>
          <w:color w:val="auto"/>
        </w:rPr>
      </w:pPr>
      <w:r w:rsidRPr="0030440E">
        <w:rPr>
          <w:color w:val="auto"/>
        </w:rPr>
        <w:t xml:space="preserve">In order for the team to complete these three features, </w:t>
      </w:r>
      <w:r w:rsidR="002C755A" w:rsidRPr="0030440E">
        <w:rPr>
          <w:color w:val="auto"/>
        </w:rPr>
        <w:t>it</w:t>
      </w:r>
      <w:r w:rsidRPr="0030440E">
        <w:rPr>
          <w:color w:val="auto"/>
        </w:rPr>
        <w:t xml:space="preserve"> had had to </w:t>
      </w:r>
      <w:r w:rsidR="002C755A" w:rsidRPr="0030440E">
        <w:rPr>
          <w:color w:val="auto"/>
        </w:rPr>
        <w:t xml:space="preserve">be </w:t>
      </w:r>
      <w:r w:rsidRPr="0030440E">
        <w:rPr>
          <w:color w:val="auto"/>
        </w:rPr>
        <w:t>broken down into smaller and more details tasks so that members could work on induvial tasks rather than an entire feature by themselves. The tasks were detailed in the sprint backlog where members could work on the tasks that were there.</w:t>
      </w:r>
      <w:r w:rsidR="002C755A" w:rsidRPr="0030440E">
        <w:rPr>
          <w:color w:val="auto"/>
        </w:rPr>
        <w:t xml:space="preserve"> These tasks were record that in Trello. </w:t>
      </w:r>
    </w:p>
    <w:p w14:paraId="5CB09D1A" w14:textId="74470E60" w:rsidR="00CC4F96" w:rsidRDefault="00C5447A" w:rsidP="00914450">
      <w:pPr>
        <w:jc w:val="both"/>
        <w:rPr>
          <w:color w:val="auto"/>
        </w:rPr>
      </w:pPr>
      <w:r w:rsidRPr="0030440E">
        <w:rPr>
          <w:color w:val="auto"/>
        </w:rPr>
        <w:t>The final part of planning was dividing the team so that each member could work on what they are best at.</w:t>
      </w:r>
      <w:r w:rsidR="002C755A" w:rsidRPr="0030440E">
        <w:rPr>
          <w:color w:val="auto"/>
        </w:rPr>
        <w:t xml:space="preserve"> This time however, the team rotated and focused more on front end since the back end was mostly complete. Therefore, we had 4 people working on the front end, 1 or 2 people working on the back end, and 1 person working on testing and making sure everything works fine.</w:t>
      </w:r>
    </w:p>
    <w:p w14:paraId="64FF7614" w14:textId="41F7EA7A" w:rsidR="00A52FB0" w:rsidRDefault="00A52FB0" w:rsidP="00A52FB0">
      <w:pPr>
        <w:pStyle w:val="Heading3"/>
      </w:pPr>
      <w:r>
        <w:lastRenderedPageBreak/>
        <w:t>Trello State</w:t>
      </w:r>
    </w:p>
    <w:p w14:paraId="5EEB34CB" w14:textId="0AED8241" w:rsidR="00A52FB0" w:rsidRDefault="00A52FB0" w:rsidP="00A52FB0">
      <w:pPr>
        <w:pStyle w:val="Heading4"/>
        <w:rPr>
          <w:i w:val="0"/>
        </w:rPr>
      </w:pPr>
      <w:r w:rsidRPr="00A52FB0">
        <w:rPr>
          <w:i w:val="0"/>
        </w:rPr>
        <w:t>Beginning of the sprint</w:t>
      </w:r>
    </w:p>
    <w:p w14:paraId="54AA9C67" w14:textId="475803A3" w:rsidR="00A52FB0" w:rsidRPr="00A52FB0" w:rsidRDefault="00A52FB0" w:rsidP="00A52FB0">
      <w:r>
        <w:rPr>
          <w:noProof/>
        </w:rPr>
        <w:drawing>
          <wp:inline distT="0" distB="0" distL="0" distR="0" wp14:anchorId="16904F5F" wp14:editId="534E164D">
            <wp:extent cx="5486400" cy="3086024"/>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3086024"/>
                    </a:xfrm>
                    <a:prstGeom prst="rect">
                      <a:avLst/>
                    </a:prstGeom>
                  </pic:spPr>
                </pic:pic>
              </a:graphicData>
            </a:graphic>
          </wp:inline>
        </w:drawing>
      </w:r>
    </w:p>
    <w:p w14:paraId="55CC887D" w14:textId="75BA7956" w:rsidR="00A52FB0" w:rsidRDefault="00A52FB0" w:rsidP="00A52FB0">
      <w:pPr>
        <w:pStyle w:val="Heading4"/>
        <w:rPr>
          <w:i w:val="0"/>
        </w:rPr>
      </w:pPr>
      <w:r w:rsidRPr="00A52FB0">
        <w:rPr>
          <w:i w:val="0"/>
        </w:rPr>
        <w:t>End of the sprint</w:t>
      </w:r>
    </w:p>
    <w:p w14:paraId="0DCDD1A1" w14:textId="2303460F" w:rsidR="00A52FB0" w:rsidRPr="00A52FB0" w:rsidRDefault="00A52FB0" w:rsidP="00A52FB0">
      <w:r>
        <w:rPr>
          <w:noProof/>
        </w:rPr>
        <w:drawing>
          <wp:inline distT="0" distB="0" distL="0" distR="0" wp14:anchorId="4FA37D52" wp14:editId="5045C9F5">
            <wp:extent cx="5486400" cy="3086024"/>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3086024"/>
                    </a:xfrm>
                    <a:prstGeom prst="rect">
                      <a:avLst/>
                    </a:prstGeom>
                  </pic:spPr>
                </pic:pic>
              </a:graphicData>
            </a:graphic>
          </wp:inline>
        </w:drawing>
      </w:r>
    </w:p>
    <w:p w14:paraId="0C1C5F1C" w14:textId="77777777" w:rsidR="0070204C" w:rsidRDefault="0070204C">
      <w:pPr>
        <w:rPr>
          <w:rFonts w:asciiTheme="majorHAnsi" w:eastAsiaTheme="majorEastAsia" w:hAnsiTheme="majorHAnsi" w:cstheme="majorBidi"/>
          <w:color w:val="004F5B" w:themeColor="accent1" w:themeShade="7F"/>
          <w:sz w:val="24"/>
          <w:szCs w:val="24"/>
        </w:rPr>
      </w:pPr>
      <w:bookmarkStart w:id="35" w:name="_Toc535916139"/>
      <w:r>
        <w:br w:type="page"/>
      </w:r>
    </w:p>
    <w:p w14:paraId="57FCA651" w14:textId="5B5CA46A" w:rsidR="00B22472" w:rsidRDefault="00B22472" w:rsidP="00B22472">
      <w:pPr>
        <w:pStyle w:val="Heading3"/>
      </w:pPr>
      <w:r>
        <w:lastRenderedPageBreak/>
        <w:t>Assumptions</w:t>
      </w:r>
      <w:bookmarkEnd w:id="35"/>
    </w:p>
    <w:p w14:paraId="128560FF" w14:textId="77777777" w:rsidR="00B22472" w:rsidRPr="0030440E" w:rsidRDefault="00B22472" w:rsidP="00B22472">
      <w:pPr>
        <w:jc w:val="both"/>
        <w:rPr>
          <w:color w:val="auto"/>
        </w:rPr>
      </w:pPr>
      <w:r w:rsidRPr="0030440E">
        <w:rPr>
          <w:color w:val="auto"/>
        </w:rPr>
        <w:t>We assumed that we could get inaccurate location data for the weather prediction API, if we got the location from the IP accessing the website. This would be because, if the IP accessing this data was in a different location to the house, then the data would be inaccurate. We decided to hardcode it.</w:t>
      </w:r>
    </w:p>
    <w:p w14:paraId="689C873A" w14:textId="308DCD8F" w:rsidR="00B22472" w:rsidRPr="0030440E" w:rsidRDefault="00B22472" w:rsidP="00914450">
      <w:pPr>
        <w:jc w:val="both"/>
        <w:rPr>
          <w:color w:val="auto"/>
        </w:rPr>
      </w:pPr>
      <w:r w:rsidRPr="0030440E">
        <w:rPr>
          <w:color w:val="auto"/>
        </w:rPr>
        <w:t>We assumed that the user would only want to see the usage of the current month in the current year for the electricity and gas, rather than the usage over the previous years.</w:t>
      </w:r>
    </w:p>
    <w:p w14:paraId="54C88031" w14:textId="46F17466" w:rsidR="00C5447A" w:rsidRDefault="00C5447A" w:rsidP="00C5447A">
      <w:pPr>
        <w:pStyle w:val="Heading3"/>
      </w:pPr>
      <w:bookmarkStart w:id="36" w:name="_Toc535916140"/>
      <w:r>
        <w:t>Sprint review meeting (Customer Demo)</w:t>
      </w:r>
      <w:bookmarkEnd w:id="36"/>
    </w:p>
    <w:p w14:paraId="380B3882" w14:textId="72565477" w:rsidR="0094795B" w:rsidRPr="0030440E" w:rsidRDefault="007E7BA6" w:rsidP="00D4556D">
      <w:pPr>
        <w:jc w:val="both"/>
        <w:rPr>
          <w:color w:val="auto"/>
        </w:rPr>
      </w:pPr>
      <w:r w:rsidRPr="0030440E">
        <w:rPr>
          <w:color w:val="auto"/>
        </w:rPr>
        <w:t xml:space="preserve">The penultimate thing the group did </w:t>
      </w:r>
      <w:r w:rsidR="00BB3DBB" w:rsidRPr="0030440E">
        <w:rPr>
          <w:color w:val="auto"/>
        </w:rPr>
        <w:t xml:space="preserve">during sprint 2 was to have a demo with the client to present the additional features that the group added and </w:t>
      </w:r>
      <w:r w:rsidR="00D755D8" w:rsidRPr="0030440E">
        <w:rPr>
          <w:color w:val="auto"/>
        </w:rPr>
        <w:t>to get</w:t>
      </w:r>
      <w:r w:rsidR="00BB3DBB" w:rsidRPr="0030440E">
        <w:rPr>
          <w:color w:val="auto"/>
        </w:rPr>
        <w:t xml:space="preserve"> feedback from him to see if he approves of the changes </w:t>
      </w:r>
      <w:r w:rsidR="002371D7" w:rsidRPr="0030440E">
        <w:rPr>
          <w:color w:val="auto"/>
        </w:rPr>
        <w:t>that the team made</w:t>
      </w:r>
      <w:r w:rsidR="00BB3DBB" w:rsidRPr="0030440E">
        <w:rPr>
          <w:color w:val="auto"/>
        </w:rPr>
        <w:t>.</w:t>
      </w:r>
    </w:p>
    <w:p w14:paraId="191AC315" w14:textId="6172E7D0" w:rsidR="00951CB9" w:rsidRPr="0030440E" w:rsidRDefault="00951CB9" w:rsidP="00D4556D">
      <w:pPr>
        <w:jc w:val="both"/>
        <w:rPr>
          <w:color w:val="auto"/>
        </w:rPr>
      </w:pPr>
      <w:r w:rsidRPr="0030440E">
        <w:rPr>
          <w:color w:val="auto"/>
        </w:rPr>
        <w:t xml:space="preserve">In the demo, the client was shown the three </w:t>
      </w:r>
      <w:r w:rsidR="002371D7" w:rsidRPr="0030440E">
        <w:rPr>
          <w:color w:val="auto"/>
        </w:rPr>
        <w:t xml:space="preserve">new/updated </w:t>
      </w:r>
      <w:r w:rsidRPr="0030440E">
        <w:rPr>
          <w:color w:val="auto"/>
        </w:rPr>
        <w:t>features</w:t>
      </w:r>
      <w:r w:rsidR="002371D7" w:rsidRPr="0030440E">
        <w:rPr>
          <w:color w:val="auto"/>
        </w:rPr>
        <w:t>.</w:t>
      </w:r>
      <w:r w:rsidRPr="0030440E">
        <w:rPr>
          <w:color w:val="auto"/>
        </w:rPr>
        <w:t xml:space="preserve"> Those features were</w:t>
      </w:r>
      <w:r w:rsidR="002371D7" w:rsidRPr="0030440E">
        <w:rPr>
          <w:color w:val="auto"/>
        </w:rPr>
        <w:t>;</w:t>
      </w:r>
      <w:r w:rsidRPr="0030440E">
        <w:rPr>
          <w:color w:val="auto"/>
        </w:rPr>
        <w:t xml:space="preserve"> for the user to see the predicted cost of energy consumption of both gas and electric, for the user to see the prediction of tomorrows energy consumption through weather forecast, and to see the comparison of today and yesterday’s energy consumption of both gas and electric.</w:t>
      </w:r>
    </w:p>
    <w:p w14:paraId="0ADFF850" w14:textId="0B4D491E" w:rsidR="00951CB9" w:rsidRPr="0030440E" w:rsidRDefault="00951CB9" w:rsidP="00D4556D">
      <w:pPr>
        <w:jc w:val="both"/>
        <w:rPr>
          <w:color w:val="auto"/>
        </w:rPr>
      </w:pPr>
      <w:r w:rsidRPr="0030440E">
        <w:rPr>
          <w:color w:val="auto"/>
        </w:rPr>
        <w:t xml:space="preserve">During the demo, the client didn’t like the design of the comparison page and wanted to </w:t>
      </w:r>
      <w:r w:rsidR="002371D7" w:rsidRPr="0030440E">
        <w:rPr>
          <w:color w:val="auto"/>
        </w:rPr>
        <w:t>make it</w:t>
      </w:r>
      <w:r w:rsidR="00D7273F" w:rsidRPr="0030440E">
        <w:rPr>
          <w:color w:val="auto"/>
        </w:rPr>
        <w:t xml:space="preserve"> a graph so it would be easier for the user</w:t>
      </w:r>
      <w:r w:rsidR="002371D7" w:rsidRPr="0030440E">
        <w:rPr>
          <w:color w:val="auto"/>
        </w:rPr>
        <w:t xml:space="preserve"> to understand</w:t>
      </w:r>
      <w:r w:rsidR="00D7273F" w:rsidRPr="0030440E">
        <w:rPr>
          <w:color w:val="auto"/>
        </w:rPr>
        <w:t>. Another thing the client pointed out was to round numbers up to make it easier to read when you don’t have 7 decimal places.</w:t>
      </w:r>
      <w:r w:rsidR="002371D7" w:rsidRPr="0030440E">
        <w:rPr>
          <w:color w:val="auto"/>
        </w:rPr>
        <w:t xml:space="preserve"> </w:t>
      </w:r>
      <w:r w:rsidR="00251F76" w:rsidRPr="0030440E">
        <w:rPr>
          <w:color w:val="auto"/>
        </w:rPr>
        <w:t>The final thing the client didn’t like was the color switch for color blind people. The group was told to do some research on color blindness and add a feature that will help them view the colors or make it easier for them to use. This would need to be done in sprint 3.</w:t>
      </w:r>
    </w:p>
    <w:p w14:paraId="1325CCE2" w14:textId="009D9636" w:rsidR="00D7273F" w:rsidRPr="0030440E" w:rsidRDefault="00D7273F" w:rsidP="00D4556D">
      <w:pPr>
        <w:jc w:val="both"/>
        <w:rPr>
          <w:color w:val="auto"/>
        </w:rPr>
      </w:pPr>
      <w:r w:rsidRPr="0030440E">
        <w:rPr>
          <w:color w:val="auto"/>
        </w:rPr>
        <w:t>The group showed the client two different version of the home page that show</w:t>
      </w:r>
      <w:r w:rsidR="002371D7" w:rsidRPr="0030440E">
        <w:rPr>
          <w:color w:val="auto"/>
        </w:rPr>
        <w:t xml:space="preserve">ed </w:t>
      </w:r>
      <w:r w:rsidRPr="0030440E">
        <w:rPr>
          <w:color w:val="auto"/>
        </w:rPr>
        <w:t xml:space="preserve">the cost of gas and electric and wanted to get his feedback on it. The client liked both designs and wanted to have </w:t>
      </w:r>
      <w:r w:rsidR="002371D7" w:rsidRPr="0030440E">
        <w:rPr>
          <w:color w:val="auto"/>
        </w:rPr>
        <w:t>both</w:t>
      </w:r>
      <w:r w:rsidRPr="0030440E">
        <w:rPr>
          <w:color w:val="auto"/>
        </w:rPr>
        <w:t xml:space="preserve"> in the website. He also wanted us to have a page that showed the instantaneous energy consumption so the group would need to work on that I sprint 3. An additional feature the client said that could be added would be to have a customized graph for comparison that allows the user to pick the times that they want to compare with. </w:t>
      </w:r>
      <w:r w:rsidR="002371D7" w:rsidRPr="0030440E">
        <w:rPr>
          <w:color w:val="auto"/>
        </w:rPr>
        <w:t xml:space="preserve">This will give them </w:t>
      </w:r>
      <w:r w:rsidRPr="0030440E">
        <w:rPr>
          <w:color w:val="auto"/>
        </w:rPr>
        <w:t>the option to compare days</w:t>
      </w:r>
      <w:r w:rsidR="00547A42" w:rsidRPr="0030440E">
        <w:rPr>
          <w:color w:val="auto"/>
        </w:rPr>
        <w:t xml:space="preserve">, </w:t>
      </w:r>
      <w:r w:rsidRPr="0030440E">
        <w:rPr>
          <w:color w:val="auto"/>
        </w:rPr>
        <w:t xml:space="preserve">weeks or months. A further </w:t>
      </w:r>
      <w:r w:rsidR="00251F76" w:rsidRPr="0030440E">
        <w:rPr>
          <w:color w:val="auto"/>
        </w:rPr>
        <w:t xml:space="preserve">enhancement to that extra feature </w:t>
      </w:r>
      <w:r w:rsidRPr="0030440E">
        <w:rPr>
          <w:color w:val="auto"/>
        </w:rPr>
        <w:t>would be to let the user choose any time period and any day/week/month to compare.</w:t>
      </w:r>
    </w:p>
    <w:p w14:paraId="49C9C797" w14:textId="5D9AA8CD" w:rsidR="00D7273F" w:rsidRPr="0030440E" w:rsidRDefault="00D7273F" w:rsidP="00D7273F">
      <w:pPr>
        <w:jc w:val="both"/>
        <w:rPr>
          <w:color w:val="auto"/>
        </w:rPr>
      </w:pPr>
      <w:r w:rsidRPr="0030440E">
        <w:rPr>
          <w:color w:val="auto"/>
        </w:rPr>
        <w:t xml:space="preserve">Overall, the feedback the group got was helpful and gave the group an idea of how to move forward and </w:t>
      </w:r>
      <w:r w:rsidR="00251F76" w:rsidRPr="0030440E">
        <w:rPr>
          <w:color w:val="auto"/>
        </w:rPr>
        <w:t xml:space="preserve">what </w:t>
      </w:r>
      <w:r w:rsidRPr="0030440E">
        <w:rPr>
          <w:color w:val="auto"/>
        </w:rPr>
        <w:t>changes need to be made in order for it to agree with what the client wants.</w:t>
      </w:r>
    </w:p>
    <w:p w14:paraId="173D41F5" w14:textId="77F76ABF" w:rsidR="00C5447A" w:rsidRDefault="00C5447A" w:rsidP="00C5447A">
      <w:pPr>
        <w:pStyle w:val="Heading3"/>
      </w:pPr>
      <w:bookmarkStart w:id="37" w:name="_Toc535916141"/>
      <w:r>
        <w:lastRenderedPageBreak/>
        <w:t>Sprint retrospective</w:t>
      </w:r>
      <w:bookmarkEnd w:id="37"/>
    </w:p>
    <w:p w14:paraId="6A795DB7" w14:textId="07B4DF19" w:rsidR="00251F76" w:rsidRPr="0030440E" w:rsidRDefault="00251F76" w:rsidP="00251F76">
      <w:pPr>
        <w:jc w:val="both"/>
        <w:rPr>
          <w:color w:val="auto"/>
        </w:rPr>
      </w:pPr>
      <w:r w:rsidRPr="0030440E">
        <w:rPr>
          <w:color w:val="auto"/>
        </w:rPr>
        <w:t>After the group met with the client and received feedback on the features that were made, the group came together to discuss and reflect on how the first sprint went. Each member answered 3 questions:</w:t>
      </w:r>
    </w:p>
    <w:p w14:paraId="40DF6DC4" w14:textId="18D7F60E" w:rsidR="00251F76" w:rsidRPr="0030440E" w:rsidRDefault="00892CB9" w:rsidP="007D2613">
      <w:pPr>
        <w:pStyle w:val="ListParagraph"/>
        <w:numPr>
          <w:ilvl w:val="0"/>
          <w:numId w:val="21"/>
        </w:numPr>
        <w:jc w:val="both"/>
      </w:pPr>
      <w:r w:rsidRPr="0030440E">
        <w:t>What went well in this sprint (positives)?</w:t>
      </w:r>
    </w:p>
    <w:p w14:paraId="04A5B19B" w14:textId="30072312" w:rsidR="00892CB9" w:rsidRPr="0030440E" w:rsidRDefault="00892CB9" w:rsidP="007D2613">
      <w:pPr>
        <w:pStyle w:val="ListParagraph"/>
        <w:numPr>
          <w:ilvl w:val="0"/>
          <w:numId w:val="21"/>
        </w:numPr>
        <w:jc w:val="both"/>
      </w:pPr>
      <w:r w:rsidRPr="0030440E">
        <w:t>What went wrong (negatives)?</w:t>
      </w:r>
    </w:p>
    <w:p w14:paraId="1CD934EB" w14:textId="5F2339FB" w:rsidR="00892CB9" w:rsidRPr="0030440E" w:rsidRDefault="00892CB9" w:rsidP="007D2613">
      <w:pPr>
        <w:pStyle w:val="ListParagraph"/>
        <w:numPr>
          <w:ilvl w:val="0"/>
          <w:numId w:val="21"/>
        </w:numPr>
        <w:jc w:val="both"/>
      </w:pPr>
      <w:r w:rsidRPr="0030440E">
        <w:t>How could this sprint be improved/ What can we do to make the next sprint better?</w:t>
      </w:r>
    </w:p>
    <w:p w14:paraId="69C71719" w14:textId="16E6A2FF" w:rsidR="00251F76" w:rsidRPr="0030440E" w:rsidRDefault="00815802" w:rsidP="00251F76">
      <w:pPr>
        <w:jc w:val="both"/>
        <w:rPr>
          <w:color w:val="auto"/>
        </w:rPr>
      </w:pPr>
      <w:r w:rsidRPr="0030440E">
        <w:rPr>
          <w:color w:val="auto"/>
        </w:rPr>
        <w:t xml:space="preserve">The </w:t>
      </w:r>
      <w:r w:rsidR="00251F76" w:rsidRPr="0030440E">
        <w:rPr>
          <w:color w:val="auto"/>
        </w:rPr>
        <w:t xml:space="preserve">group wrote down </w:t>
      </w:r>
      <w:r w:rsidRPr="0030440E">
        <w:rPr>
          <w:color w:val="auto"/>
        </w:rPr>
        <w:t xml:space="preserve">their thoughts on the board and talked about each point in order </w:t>
      </w:r>
      <w:r w:rsidR="003111BB" w:rsidRPr="0030440E">
        <w:rPr>
          <w:color w:val="auto"/>
        </w:rPr>
        <w:t>to</w:t>
      </w:r>
      <w:r w:rsidR="00251F76" w:rsidRPr="0030440E">
        <w:rPr>
          <w:color w:val="auto"/>
        </w:rPr>
        <w:t xml:space="preserve"> improve the performance of the second sprint.</w:t>
      </w:r>
    </w:p>
    <w:p w14:paraId="2907C876" w14:textId="3AA23C4B" w:rsidR="00D06AB6" w:rsidRPr="0030440E" w:rsidRDefault="0030440E" w:rsidP="00251F76">
      <w:pPr>
        <w:jc w:val="both"/>
        <w:rPr>
          <w:b/>
          <w:color w:val="auto"/>
        </w:rPr>
      </w:pPr>
      <w:r w:rsidRPr="0030440E">
        <w:rPr>
          <w:b/>
          <w:color w:val="auto"/>
        </w:rPr>
        <w:t>Areas for improvement</w:t>
      </w:r>
      <w:r w:rsidR="00D06AB6" w:rsidRPr="0030440E">
        <w:rPr>
          <w:b/>
          <w:color w:val="auto"/>
        </w:rPr>
        <w:t>:</w:t>
      </w:r>
    </w:p>
    <w:p w14:paraId="7E128C7A" w14:textId="05F89A8D" w:rsidR="00032822" w:rsidRPr="0030440E" w:rsidRDefault="00032822" w:rsidP="007D2613">
      <w:pPr>
        <w:pStyle w:val="ListParagraph"/>
        <w:numPr>
          <w:ilvl w:val="0"/>
          <w:numId w:val="22"/>
        </w:numPr>
        <w:jc w:val="both"/>
      </w:pPr>
      <w:r w:rsidRPr="0030440E">
        <w:t>Not much communication from certain members: since this sprint was mostly over the weekend, the main source of communication between the team was online using WhatsApp. Some members didn’t join the conversation at all which other members didn’t like since it made them do more work due to them being non-responsive. However, one of the reasons why this was the case was because, at times, there will be 100+ messages in a short span of time that will be talking about the project and what they are doing which some members will not bother to read.</w:t>
      </w:r>
    </w:p>
    <w:p w14:paraId="55295C0E" w14:textId="28B68B36" w:rsidR="00032822" w:rsidRPr="0030440E" w:rsidRDefault="00032822" w:rsidP="007D2613">
      <w:pPr>
        <w:pStyle w:val="ListParagraph"/>
        <w:numPr>
          <w:ilvl w:val="0"/>
          <w:numId w:val="22"/>
        </w:numPr>
        <w:jc w:val="both"/>
      </w:pPr>
      <w:r w:rsidRPr="0030440E">
        <w:t xml:space="preserve">Database aspect of the system took too long: even though we only used one table in the database, setting up the server and database took longer than expected. This was partly due to waiting for the School to give us a </w:t>
      </w:r>
      <w:proofErr w:type="spellStart"/>
      <w:r w:rsidRPr="0030440E">
        <w:t>helios</w:t>
      </w:r>
      <w:proofErr w:type="spellEnd"/>
      <w:r w:rsidRPr="0030440E">
        <w:t xml:space="preserve"> account and partly due to the person working on it taking one to two days to set up the table. </w:t>
      </w:r>
    </w:p>
    <w:p w14:paraId="62AFC20A" w14:textId="3D140F5E" w:rsidR="00731DAC" w:rsidRPr="0070204C" w:rsidRDefault="00032822" w:rsidP="00032822">
      <w:pPr>
        <w:pStyle w:val="ListParagraph"/>
        <w:numPr>
          <w:ilvl w:val="0"/>
          <w:numId w:val="22"/>
        </w:numPr>
        <w:jc w:val="both"/>
      </w:pPr>
      <w:r w:rsidRPr="0030440E">
        <w:t>Incorporating the implementation of colour blindness: after the demo with the client, the group was made aware of how important the issue of accessibility which the group forget to think about during the planning phase. Therefore, the group will incorporate it in the 3</w:t>
      </w:r>
      <w:r w:rsidRPr="0030440E">
        <w:rPr>
          <w:vertAlign w:val="superscript"/>
        </w:rPr>
        <w:t>rd</w:t>
      </w:r>
      <w:r w:rsidRPr="0030440E">
        <w:t xml:space="preserve"> sprint.</w:t>
      </w:r>
    </w:p>
    <w:p w14:paraId="324E7DA0" w14:textId="01422C72" w:rsidR="00032822" w:rsidRPr="0030440E" w:rsidRDefault="00032822" w:rsidP="00032822">
      <w:pPr>
        <w:jc w:val="both"/>
        <w:rPr>
          <w:b/>
          <w:color w:val="auto"/>
        </w:rPr>
      </w:pPr>
      <w:r w:rsidRPr="0030440E">
        <w:rPr>
          <w:b/>
          <w:color w:val="auto"/>
        </w:rPr>
        <w:t>Positives:</w:t>
      </w:r>
    </w:p>
    <w:p w14:paraId="58ACB1C0" w14:textId="0ED28866" w:rsidR="008A0CA0" w:rsidRPr="0030440E" w:rsidRDefault="008A0CA0" w:rsidP="007D2613">
      <w:pPr>
        <w:pStyle w:val="ListParagraph"/>
        <w:numPr>
          <w:ilvl w:val="0"/>
          <w:numId w:val="23"/>
        </w:numPr>
        <w:jc w:val="both"/>
      </w:pPr>
      <w:r w:rsidRPr="0030440E">
        <w:t>Meeting an completing all the core requirements: the group was able to complete all the requirements that the client wanted and was demoed to him. The client was happy with most of what he saw and the few things he liked will be updated and shown to him in the demo of the third sprint.</w:t>
      </w:r>
    </w:p>
    <w:p w14:paraId="57996F2D" w14:textId="3DC77B62" w:rsidR="00032822" w:rsidRPr="0030440E" w:rsidRDefault="00032822" w:rsidP="007D2613">
      <w:pPr>
        <w:pStyle w:val="ListParagraph"/>
        <w:numPr>
          <w:ilvl w:val="0"/>
          <w:numId w:val="23"/>
        </w:numPr>
        <w:jc w:val="both"/>
      </w:pPr>
      <w:r w:rsidRPr="0030440E">
        <w:t xml:space="preserve">Extra features were adding while at the same time completing the core requirements: the group was able to complete the main requirements that the client wanted and started to work on adding additional features to the project. Some of the additional features that was and will be added is he budget were a user can set a budget and get alerts when the users </w:t>
      </w:r>
      <w:proofErr w:type="gramStart"/>
      <w:r w:rsidRPr="0030440E">
        <w:t>reaches</w:t>
      </w:r>
      <w:proofErr w:type="gramEnd"/>
      <w:r w:rsidRPr="0030440E">
        <w:t xml:space="preserve"> the budget</w:t>
      </w:r>
      <w:r w:rsidR="0028449D" w:rsidRPr="0030440E">
        <w:t xml:space="preserve"> they set</w:t>
      </w:r>
      <w:r w:rsidRPr="0030440E">
        <w:t xml:space="preserve">. Another thing the group did was work on enhancing the features that were requirement and adding more functionality to it. These were reviewed and explained to the client which he liked and approves of. </w:t>
      </w:r>
    </w:p>
    <w:p w14:paraId="28D53FA3" w14:textId="2E4B3393" w:rsidR="008A0CA0" w:rsidRPr="0030440E" w:rsidRDefault="008A0CA0" w:rsidP="007D2613">
      <w:pPr>
        <w:pStyle w:val="ListParagraph"/>
        <w:numPr>
          <w:ilvl w:val="0"/>
          <w:numId w:val="23"/>
        </w:numPr>
        <w:jc w:val="both"/>
      </w:pPr>
      <w:r w:rsidRPr="0030440E">
        <w:lastRenderedPageBreak/>
        <w:t>Refactoring: the group worked on having a cleaner code which is easier to understand and speeds up the process by making it more efficient. The group also added a lot of comments to the code to make sure that everyone in the group and anyone that looked at our code understood what was going with the code once they look at it.</w:t>
      </w:r>
    </w:p>
    <w:p w14:paraId="160652D1" w14:textId="405BA96D" w:rsidR="00FD405F" w:rsidRPr="0030440E" w:rsidRDefault="0030440E" w:rsidP="00FD405F">
      <w:pPr>
        <w:jc w:val="both"/>
        <w:rPr>
          <w:color w:val="auto"/>
        </w:rPr>
      </w:pPr>
      <w:r w:rsidRPr="0030440E">
        <w:rPr>
          <w:color w:val="auto"/>
        </w:rPr>
        <w:t>Things to do in sprint 3</w:t>
      </w:r>
      <w:r w:rsidR="00FD405F" w:rsidRPr="0030440E">
        <w:rPr>
          <w:color w:val="auto"/>
        </w:rPr>
        <w:t>:</w:t>
      </w:r>
    </w:p>
    <w:p w14:paraId="1A389D2D" w14:textId="7EE01A40" w:rsidR="00FD405F" w:rsidRPr="0030440E" w:rsidRDefault="00FD405F" w:rsidP="007D2613">
      <w:pPr>
        <w:pStyle w:val="ListParagraph"/>
        <w:numPr>
          <w:ilvl w:val="0"/>
          <w:numId w:val="24"/>
        </w:numPr>
        <w:jc w:val="both"/>
      </w:pPr>
      <w:r w:rsidRPr="0030440E">
        <w:t>Set working hours and entry times: due to the fact that some members were coming late and leaving early, the group agreed on working 5 hours a day minimum. This will be mainly dictated by each member. However, all members must be in the room 149 between 10 and 11 since the stand ups begin at 11am.</w:t>
      </w:r>
    </w:p>
    <w:p w14:paraId="667D87C7" w14:textId="13A26D23" w:rsidR="005C1DCA" w:rsidRPr="0030440E" w:rsidRDefault="005C1DCA" w:rsidP="007D2613">
      <w:pPr>
        <w:pStyle w:val="ListParagraph"/>
        <w:numPr>
          <w:ilvl w:val="0"/>
          <w:numId w:val="24"/>
        </w:numPr>
        <w:jc w:val="both"/>
      </w:pPr>
      <w:r w:rsidRPr="0030440E">
        <w:t>Work on adding everyone to the conversation: some members are not active when it comes to making decisions and discussing any issue. Therefore, the group decided to actively work on talking directly to those people and get their opinion in matters in order to get them to join the conversation.</w:t>
      </w:r>
    </w:p>
    <w:p w14:paraId="3071258C" w14:textId="77777777" w:rsidR="000A7E8F" w:rsidRPr="0030440E" w:rsidRDefault="005C1DCA" w:rsidP="007D2613">
      <w:pPr>
        <w:pStyle w:val="ListParagraph"/>
        <w:numPr>
          <w:ilvl w:val="0"/>
          <w:numId w:val="24"/>
        </w:numPr>
        <w:jc w:val="both"/>
      </w:pPr>
      <w:r w:rsidRPr="0030440E">
        <w:t xml:space="preserve"> </w:t>
      </w:r>
      <w:r w:rsidR="001C5948" w:rsidRPr="0030440E">
        <w:t>Assi</w:t>
      </w:r>
      <w:r w:rsidR="00D960AF" w:rsidRPr="0030440E">
        <w:t xml:space="preserve">gn more people to the database in order to get it complete: since the person that was assigned the database was taking longer than expected due to it being harder to set up, an extra member will be added to this task in </w:t>
      </w:r>
      <w:r w:rsidR="000A7E8F" w:rsidRPr="0030440E">
        <w:t>order</w:t>
      </w:r>
      <w:r w:rsidR="00D960AF" w:rsidRPr="0030440E">
        <w:t xml:space="preserve"> to get it complete</w:t>
      </w:r>
      <w:r w:rsidR="000A7E8F" w:rsidRPr="0030440E">
        <w:t xml:space="preserve"> at the beginning of sprint 3</w:t>
      </w:r>
      <w:r w:rsidR="00D960AF" w:rsidRPr="0030440E">
        <w:t>.</w:t>
      </w:r>
    </w:p>
    <w:p w14:paraId="11DACB83" w14:textId="18772F28" w:rsidR="00731DAC" w:rsidRPr="0070204C" w:rsidRDefault="000A7E8F" w:rsidP="002E6012">
      <w:pPr>
        <w:pStyle w:val="ListParagraph"/>
        <w:numPr>
          <w:ilvl w:val="0"/>
          <w:numId w:val="24"/>
        </w:numPr>
        <w:jc w:val="both"/>
      </w:pPr>
      <w:r w:rsidRPr="0030440E">
        <w:t>Research on colour blindness: the group will need to do a proper research on colour blindness and find out the different types and what is best for each one. This will then allow us to choose the colours that will work best for most, if not all types of colour blindness.</w:t>
      </w:r>
      <w:bookmarkStart w:id="38" w:name="_Toc535916142"/>
    </w:p>
    <w:p w14:paraId="412FE185" w14:textId="0BB3F56B" w:rsidR="002E6012" w:rsidRDefault="002E6012" w:rsidP="002E6012">
      <w:pPr>
        <w:pStyle w:val="Heading2"/>
        <w:rPr>
          <w:rFonts w:asciiTheme="minorHAnsi" w:hAnsiTheme="minorHAnsi"/>
          <w:szCs w:val="24"/>
        </w:rPr>
      </w:pPr>
      <w:r>
        <w:rPr>
          <w:rFonts w:asciiTheme="minorHAnsi" w:hAnsiTheme="minorHAnsi"/>
          <w:szCs w:val="24"/>
        </w:rPr>
        <w:t>sprint 3(14/01/19 - 18/01/19)</w:t>
      </w:r>
      <w:bookmarkEnd w:id="38"/>
    </w:p>
    <w:p w14:paraId="64EB944A" w14:textId="77777777" w:rsidR="002E6012" w:rsidRDefault="002E6012" w:rsidP="002E6012">
      <w:pPr>
        <w:pStyle w:val="Heading3"/>
        <w:rPr>
          <w:rFonts w:asciiTheme="minorHAnsi" w:hAnsiTheme="minorHAnsi"/>
        </w:rPr>
      </w:pPr>
      <w:bookmarkStart w:id="39" w:name="_Toc535916143"/>
      <w:r>
        <w:rPr>
          <w:rFonts w:asciiTheme="minorHAnsi" w:hAnsiTheme="minorHAnsi"/>
        </w:rPr>
        <w:t>Sprint Goal</w:t>
      </w:r>
      <w:bookmarkEnd w:id="39"/>
    </w:p>
    <w:p w14:paraId="3CA4C714" w14:textId="77777777" w:rsidR="002E6012" w:rsidRPr="0030440E" w:rsidRDefault="002E6012" w:rsidP="0030440E">
      <w:pPr>
        <w:jc w:val="both"/>
        <w:rPr>
          <w:color w:val="auto"/>
          <w:szCs w:val="24"/>
        </w:rPr>
      </w:pPr>
      <w:r w:rsidRPr="0030440E">
        <w:rPr>
          <w:color w:val="auto"/>
          <w:szCs w:val="24"/>
        </w:rPr>
        <w:t>The goal of the final sprint is to show the client the final website with all the features planned in the product backlog and get a final feedback from them. The group will work on to improve the comparison page with the feedback received from the client in the last demo. Add the new ‘Cost based on Chart’ feature to the homepage.  Add the instantaneous feature to the website. General HTML, CSS and JavaScript refactoring and cleaning of the code. All this will be demoed on the 18</w:t>
      </w:r>
      <w:r w:rsidRPr="0030440E">
        <w:rPr>
          <w:color w:val="auto"/>
          <w:szCs w:val="24"/>
          <w:vertAlign w:val="superscript"/>
        </w:rPr>
        <w:t>th</w:t>
      </w:r>
      <w:r w:rsidRPr="0030440E">
        <w:rPr>
          <w:color w:val="auto"/>
          <w:szCs w:val="24"/>
        </w:rPr>
        <w:t xml:space="preserve"> of January. With a whole week ahead of us the goal is to have a fully working website which meets all the customer requirements and beyond.</w:t>
      </w:r>
    </w:p>
    <w:p w14:paraId="18762F32" w14:textId="77777777" w:rsidR="002E6012" w:rsidRDefault="002E6012" w:rsidP="002E6012">
      <w:pPr>
        <w:pStyle w:val="Heading3"/>
        <w:rPr>
          <w:rFonts w:asciiTheme="minorHAnsi" w:hAnsiTheme="minorHAnsi"/>
        </w:rPr>
      </w:pPr>
      <w:bookmarkStart w:id="40" w:name="_Toc535916144"/>
      <w:r>
        <w:rPr>
          <w:rFonts w:asciiTheme="minorHAnsi" w:hAnsiTheme="minorHAnsi"/>
        </w:rPr>
        <w:t>Sprint Backlog</w:t>
      </w:r>
      <w:bookmarkEnd w:id="40"/>
    </w:p>
    <w:p w14:paraId="7B190CE3" w14:textId="186A9BDA" w:rsidR="0070204C" w:rsidRDefault="002E6012" w:rsidP="002E6012">
      <w:pPr>
        <w:rPr>
          <w:color w:val="auto"/>
        </w:rPr>
      </w:pPr>
      <w:r w:rsidRPr="0030440E">
        <w:rPr>
          <w:color w:val="auto"/>
        </w:rPr>
        <w:t>The group will choose the user stories in the product backlog that will be used during this sprint. These user stories will be broken down into small tasks that individual members can work on.</w:t>
      </w:r>
    </w:p>
    <w:p w14:paraId="4CE9C041" w14:textId="77777777" w:rsidR="0070204C" w:rsidRDefault="0070204C">
      <w:pPr>
        <w:rPr>
          <w:color w:val="auto"/>
        </w:rPr>
      </w:pPr>
      <w:r>
        <w:rPr>
          <w:color w:val="auto"/>
        </w:rPr>
        <w:br w:type="page"/>
      </w:r>
    </w:p>
    <w:tbl>
      <w:tblPr>
        <w:tblStyle w:val="TableGrid"/>
        <w:tblW w:w="0" w:type="auto"/>
        <w:tblLook w:val="04A0" w:firstRow="1" w:lastRow="0" w:firstColumn="1" w:lastColumn="0" w:noHBand="0" w:noVBand="1"/>
      </w:tblPr>
      <w:tblGrid>
        <w:gridCol w:w="4706"/>
        <w:gridCol w:w="807"/>
        <w:gridCol w:w="1468"/>
        <w:gridCol w:w="1649"/>
      </w:tblGrid>
      <w:tr w:rsidR="002E6012" w:rsidRPr="0030440E" w14:paraId="1655713E" w14:textId="77777777" w:rsidTr="002E6012">
        <w:tc>
          <w:tcPr>
            <w:tcW w:w="4706" w:type="dxa"/>
            <w:tcBorders>
              <w:top w:val="single" w:sz="4" w:space="0" w:color="auto"/>
              <w:left w:val="single" w:sz="4" w:space="0" w:color="auto"/>
              <w:bottom w:val="single" w:sz="4" w:space="0" w:color="auto"/>
              <w:right w:val="single" w:sz="4" w:space="0" w:color="auto"/>
            </w:tcBorders>
            <w:hideMark/>
          </w:tcPr>
          <w:p w14:paraId="0B106624" w14:textId="77777777" w:rsidR="002E6012" w:rsidRPr="0030440E" w:rsidRDefault="002E6012">
            <w:pPr>
              <w:rPr>
                <w:b/>
                <w:color w:val="595959" w:themeColor="text1" w:themeTint="A6"/>
              </w:rPr>
            </w:pPr>
            <w:r w:rsidRPr="0030440E">
              <w:rPr>
                <w:b/>
              </w:rPr>
              <w:lastRenderedPageBreak/>
              <w:t>Backlog Item</w:t>
            </w:r>
          </w:p>
        </w:tc>
        <w:tc>
          <w:tcPr>
            <w:tcW w:w="807" w:type="dxa"/>
            <w:tcBorders>
              <w:top w:val="single" w:sz="4" w:space="0" w:color="auto"/>
              <w:left w:val="single" w:sz="4" w:space="0" w:color="auto"/>
              <w:bottom w:val="single" w:sz="4" w:space="0" w:color="auto"/>
              <w:right w:val="single" w:sz="4" w:space="0" w:color="auto"/>
            </w:tcBorders>
            <w:hideMark/>
          </w:tcPr>
          <w:p w14:paraId="0F2B285B" w14:textId="77777777" w:rsidR="002E6012" w:rsidRPr="0030440E" w:rsidRDefault="002E6012">
            <w:pPr>
              <w:rPr>
                <w:b/>
              </w:rPr>
            </w:pPr>
            <w:r w:rsidRPr="0030440E">
              <w:rPr>
                <w:b/>
              </w:rPr>
              <w:t>User Story #</w:t>
            </w:r>
          </w:p>
        </w:tc>
        <w:tc>
          <w:tcPr>
            <w:tcW w:w="1468" w:type="dxa"/>
            <w:tcBorders>
              <w:top w:val="single" w:sz="4" w:space="0" w:color="auto"/>
              <w:left w:val="single" w:sz="4" w:space="0" w:color="auto"/>
              <w:bottom w:val="single" w:sz="4" w:space="0" w:color="auto"/>
              <w:right w:val="single" w:sz="4" w:space="0" w:color="auto"/>
            </w:tcBorders>
            <w:hideMark/>
          </w:tcPr>
          <w:p w14:paraId="05B7E428" w14:textId="77777777" w:rsidR="002E6012" w:rsidRPr="0030440E" w:rsidRDefault="002E6012">
            <w:pPr>
              <w:rPr>
                <w:b/>
              </w:rPr>
            </w:pPr>
            <w:r w:rsidRPr="0030440E">
              <w:rPr>
                <w:b/>
              </w:rPr>
              <w:t>Estimated time (hour)</w:t>
            </w:r>
          </w:p>
        </w:tc>
        <w:tc>
          <w:tcPr>
            <w:tcW w:w="1649" w:type="dxa"/>
            <w:tcBorders>
              <w:top w:val="single" w:sz="4" w:space="0" w:color="auto"/>
              <w:left w:val="single" w:sz="4" w:space="0" w:color="auto"/>
              <w:bottom w:val="single" w:sz="4" w:space="0" w:color="auto"/>
              <w:right w:val="single" w:sz="4" w:space="0" w:color="auto"/>
            </w:tcBorders>
            <w:hideMark/>
          </w:tcPr>
          <w:p w14:paraId="7AB895BD" w14:textId="77777777" w:rsidR="002E6012" w:rsidRPr="0030440E" w:rsidRDefault="002E6012">
            <w:pPr>
              <w:rPr>
                <w:b/>
              </w:rPr>
            </w:pPr>
            <w:r w:rsidRPr="0030440E">
              <w:rPr>
                <w:b/>
              </w:rPr>
              <w:t>Actual Time (hour)</w:t>
            </w:r>
          </w:p>
        </w:tc>
      </w:tr>
      <w:tr w:rsidR="002E6012" w:rsidRPr="0030440E" w14:paraId="42C95EE1" w14:textId="77777777" w:rsidTr="002E6012">
        <w:tc>
          <w:tcPr>
            <w:tcW w:w="4706" w:type="dxa"/>
            <w:tcBorders>
              <w:top w:val="single" w:sz="4" w:space="0" w:color="auto"/>
              <w:left w:val="single" w:sz="4" w:space="0" w:color="auto"/>
              <w:bottom w:val="single" w:sz="4" w:space="0" w:color="auto"/>
              <w:right w:val="single" w:sz="4" w:space="0" w:color="auto"/>
            </w:tcBorders>
            <w:hideMark/>
          </w:tcPr>
          <w:p w14:paraId="66E61B7B" w14:textId="645A2D0C" w:rsidR="002E6012" w:rsidRPr="0030440E" w:rsidRDefault="00351560">
            <w:pPr>
              <w:rPr>
                <w:b/>
                <w:i/>
              </w:rPr>
            </w:pPr>
            <w:r w:rsidRPr="0030440E">
              <w:rPr>
                <w:b/>
                <w:i/>
              </w:rPr>
              <w:t>As a user, I want to compare today's energy consumption with yesterday (Gas &amp; Electric)</w:t>
            </w:r>
          </w:p>
        </w:tc>
        <w:tc>
          <w:tcPr>
            <w:tcW w:w="807" w:type="dxa"/>
            <w:tcBorders>
              <w:top w:val="single" w:sz="4" w:space="0" w:color="auto"/>
              <w:left w:val="single" w:sz="4" w:space="0" w:color="auto"/>
              <w:bottom w:val="single" w:sz="4" w:space="0" w:color="auto"/>
              <w:right w:val="single" w:sz="4" w:space="0" w:color="auto"/>
            </w:tcBorders>
            <w:hideMark/>
          </w:tcPr>
          <w:p w14:paraId="24B93439" w14:textId="4E04BBB5" w:rsidR="002E6012" w:rsidRPr="0030440E" w:rsidRDefault="006A11DC">
            <w:pPr>
              <w:rPr>
                <w:b/>
                <w:i/>
              </w:rPr>
            </w:pPr>
            <w:r w:rsidRPr="0030440E">
              <w:rPr>
                <w:b/>
                <w:i/>
              </w:rPr>
              <w:t>7</w:t>
            </w:r>
          </w:p>
        </w:tc>
        <w:tc>
          <w:tcPr>
            <w:tcW w:w="1468" w:type="dxa"/>
            <w:tcBorders>
              <w:top w:val="single" w:sz="4" w:space="0" w:color="auto"/>
              <w:left w:val="single" w:sz="4" w:space="0" w:color="auto"/>
              <w:bottom w:val="single" w:sz="4" w:space="0" w:color="auto"/>
              <w:right w:val="single" w:sz="4" w:space="0" w:color="auto"/>
            </w:tcBorders>
          </w:tcPr>
          <w:p w14:paraId="70152FD1" w14:textId="77777777" w:rsidR="002E6012" w:rsidRPr="0030440E" w:rsidRDefault="002E6012">
            <w:pPr>
              <w:rPr>
                <w:b/>
                <w:i/>
              </w:rPr>
            </w:pPr>
          </w:p>
        </w:tc>
        <w:tc>
          <w:tcPr>
            <w:tcW w:w="1649" w:type="dxa"/>
            <w:tcBorders>
              <w:top w:val="single" w:sz="4" w:space="0" w:color="auto"/>
              <w:left w:val="single" w:sz="4" w:space="0" w:color="auto"/>
              <w:bottom w:val="single" w:sz="4" w:space="0" w:color="auto"/>
              <w:right w:val="single" w:sz="4" w:space="0" w:color="auto"/>
            </w:tcBorders>
          </w:tcPr>
          <w:p w14:paraId="77D85F35" w14:textId="77777777" w:rsidR="002E6012" w:rsidRPr="0030440E" w:rsidRDefault="002E6012">
            <w:pPr>
              <w:rPr>
                <w:b/>
                <w:i/>
              </w:rPr>
            </w:pPr>
          </w:p>
        </w:tc>
      </w:tr>
      <w:tr w:rsidR="002E6012" w:rsidRPr="0030440E" w14:paraId="137E43A3" w14:textId="77777777" w:rsidTr="002E6012">
        <w:tc>
          <w:tcPr>
            <w:tcW w:w="4706" w:type="dxa"/>
            <w:tcBorders>
              <w:top w:val="single" w:sz="4" w:space="0" w:color="auto"/>
              <w:left w:val="single" w:sz="4" w:space="0" w:color="auto"/>
              <w:bottom w:val="single" w:sz="4" w:space="0" w:color="auto"/>
              <w:right w:val="single" w:sz="4" w:space="0" w:color="auto"/>
            </w:tcBorders>
            <w:hideMark/>
          </w:tcPr>
          <w:p w14:paraId="4249A37F" w14:textId="77777777" w:rsidR="002E6012" w:rsidRPr="0030440E" w:rsidRDefault="002E6012">
            <w:r w:rsidRPr="0030440E">
              <w:t>Create bar Charts with hard coded values</w:t>
            </w:r>
          </w:p>
        </w:tc>
        <w:tc>
          <w:tcPr>
            <w:tcW w:w="807" w:type="dxa"/>
            <w:tcBorders>
              <w:top w:val="single" w:sz="4" w:space="0" w:color="auto"/>
              <w:left w:val="single" w:sz="4" w:space="0" w:color="auto"/>
              <w:bottom w:val="single" w:sz="4" w:space="0" w:color="auto"/>
              <w:right w:val="single" w:sz="4" w:space="0" w:color="auto"/>
            </w:tcBorders>
            <w:hideMark/>
          </w:tcPr>
          <w:p w14:paraId="1E121D19" w14:textId="77777777" w:rsidR="002E6012" w:rsidRPr="0030440E" w:rsidRDefault="002E6012">
            <w:pPr>
              <w:rPr>
                <w:b/>
                <w:i/>
              </w:rPr>
            </w:pPr>
            <w:r w:rsidRPr="0030440E">
              <w:rPr>
                <w:b/>
                <w:i/>
              </w:rPr>
              <w:t>N/A</w:t>
            </w:r>
          </w:p>
        </w:tc>
        <w:tc>
          <w:tcPr>
            <w:tcW w:w="1468" w:type="dxa"/>
            <w:tcBorders>
              <w:top w:val="single" w:sz="4" w:space="0" w:color="auto"/>
              <w:left w:val="single" w:sz="4" w:space="0" w:color="auto"/>
              <w:bottom w:val="single" w:sz="4" w:space="0" w:color="auto"/>
              <w:right w:val="single" w:sz="4" w:space="0" w:color="auto"/>
            </w:tcBorders>
          </w:tcPr>
          <w:p w14:paraId="37F31961" w14:textId="27A217B1" w:rsidR="002E6012" w:rsidRPr="0030440E" w:rsidRDefault="00C656A5" w:rsidP="0030440E">
            <w:pPr>
              <w:jc w:val="center"/>
            </w:pPr>
            <w:r w:rsidRPr="0030440E">
              <w:t>3</w:t>
            </w:r>
          </w:p>
        </w:tc>
        <w:tc>
          <w:tcPr>
            <w:tcW w:w="1649" w:type="dxa"/>
            <w:tcBorders>
              <w:top w:val="single" w:sz="4" w:space="0" w:color="auto"/>
              <w:left w:val="single" w:sz="4" w:space="0" w:color="auto"/>
              <w:bottom w:val="single" w:sz="4" w:space="0" w:color="auto"/>
              <w:right w:val="single" w:sz="4" w:space="0" w:color="auto"/>
            </w:tcBorders>
          </w:tcPr>
          <w:p w14:paraId="04217B27" w14:textId="26EF062B" w:rsidR="002E6012" w:rsidRPr="0030440E" w:rsidRDefault="0051359D" w:rsidP="0030440E">
            <w:pPr>
              <w:jc w:val="center"/>
            </w:pPr>
            <w:r w:rsidRPr="0030440E">
              <w:t>4</w:t>
            </w:r>
          </w:p>
        </w:tc>
      </w:tr>
      <w:tr w:rsidR="002E6012" w:rsidRPr="0030440E" w14:paraId="3BA540CF" w14:textId="77777777" w:rsidTr="002E6012">
        <w:tc>
          <w:tcPr>
            <w:tcW w:w="4706" w:type="dxa"/>
            <w:tcBorders>
              <w:top w:val="single" w:sz="4" w:space="0" w:color="auto"/>
              <w:left w:val="single" w:sz="4" w:space="0" w:color="auto"/>
              <w:bottom w:val="single" w:sz="4" w:space="0" w:color="auto"/>
              <w:right w:val="single" w:sz="4" w:space="0" w:color="auto"/>
            </w:tcBorders>
            <w:hideMark/>
          </w:tcPr>
          <w:p w14:paraId="6DF58E17" w14:textId="77777777" w:rsidR="002E6012" w:rsidRPr="0030440E" w:rsidRDefault="002E6012">
            <w:r w:rsidRPr="0030440E">
              <w:t>Create functions for each one of the charts</w:t>
            </w:r>
          </w:p>
        </w:tc>
        <w:tc>
          <w:tcPr>
            <w:tcW w:w="807" w:type="dxa"/>
            <w:tcBorders>
              <w:top w:val="single" w:sz="4" w:space="0" w:color="auto"/>
              <w:left w:val="single" w:sz="4" w:space="0" w:color="auto"/>
              <w:bottom w:val="single" w:sz="4" w:space="0" w:color="auto"/>
              <w:right w:val="single" w:sz="4" w:space="0" w:color="auto"/>
            </w:tcBorders>
            <w:hideMark/>
          </w:tcPr>
          <w:p w14:paraId="00590C4F" w14:textId="77777777" w:rsidR="002E6012" w:rsidRPr="0030440E" w:rsidRDefault="002E6012">
            <w:pPr>
              <w:rPr>
                <w:b/>
                <w:i/>
              </w:rPr>
            </w:pPr>
            <w:r w:rsidRPr="0030440E">
              <w:rPr>
                <w:b/>
                <w:i/>
              </w:rPr>
              <w:t>N/A</w:t>
            </w:r>
          </w:p>
        </w:tc>
        <w:tc>
          <w:tcPr>
            <w:tcW w:w="1468" w:type="dxa"/>
            <w:tcBorders>
              <w:top w:val="single" w:sz="4" w:space="0" w:color="auto"/>
              <w:left w:val="single" w:sz="4" w:space="0" w:color="auto"/>
              <w:bottom w:val="single" w:sz="4" w:space="0" w:color="auto"/>
              <w:right w:val="single" w:sz="4" w:space="0" w:color="auto"/>
            </w:tcBorders>
          </w:tcPr>
          <w:p w14:paraId="7339E13A" w14:textId="7AA12FB0" w:rsidR="002E6012" w:rsidRPr="0030440E" w:rsidRDefault="00C656A5" w:rsidP="0030440E">
            <w:pPr>
              <w:jc w:val="center"/>
            </w:pPr>
            <w:r w:rsidRPr="0030440E">
              <w:t>4</w:t>
            </w:r>
          </w:p>
        </w:tc>
        <w:tc>
          <w:tcPr>
            <w:tcW w:w="1649" w:type="dxa"/>
            <w:tcBorders>
              <w:top w:val="single" w:sz="4" w:space="0" w:color="auto"/>
              <w:left w:val="single" w:sz="4" w:space="0" w:color="auto"/>
              <w:bottom w:val="single" w:sz="4" w:space="0" w:color="auto"/>
              <w:right w:val="single" w:sz="4" w:space="0" w:color="auto"/>
            </w:tcBorders>
          </w:tcPr>
          <w:p w14:paraId="0E82668F" w14:textId="237315D8" w:rsidR="002E6012" w:rsidRPr="0030440E" w:rsidRDefault="0051359D" w:rsidP="0030440E">
            <w:pPr>
              <w:jc w:val="center"/>
            </w:pPr>
            <w:r w:rsidRPr="0030440E">
              <w:t>8</w:t>
            </w:r>
          </w:p>
        </w:tc>
      </w:tr>
      <w:tr w:rsidR="002E6012" w:rsidRPr="0030440E" w14:paraId="69DF8B35" w14:textId="77777777" w:rsidTr="0070204C">
        <w:trPr>
          <w:trHeight w:val="636"/>
        </w:trPr>
        <w:tc>
          <w:tcPr>
            <w:tcW w:w="4706" w:type="dxa"/>
            <w:tcBorders>
              <w:top w:val="single" w:sz="4" w:space="0" w:color="auto"/>
              <w:left w:val="single" w:sz="4" w:space="0" w:color="auto"/>
              <w:bottom w:val="single" w:sz="4" w:space="0" w:color="auto"/>
              <w:right w:val="single" w:sz="4" w:space="0" w:color="auto"/>
            </w:tcBorders>
            <w:hideMark/>
          </w:tcPr>
          <w:p w14:paraId="4DB41C44" w14:textId="77777777" w:rsidR="002E6012" w:rsidRPr="0030440E" w:rsidRDefault="002E6012">
            <w:r w:rsidRPr="0030440E">
              <w:t>Once needed data has been retrieved. Replace hard-coded values with actual data</w:t>
            </w:r>
          </w:p>
        </w:tc>
        <w:tc>
          <w:tcPr>
            <w:tcW w:w="807" w:type="dxa"/>
            <w:tcBorders>
              <w:top w:val="single" w:sz="4" w:space="0" w:color="auto"/>
              <w:left w:val="single" w:sz="4" w:space="0" w:color="auto"/>
              <w:bottom w:val="single" w:sz="4" w:space="0" w:color="auto"/>
              <w:right w:val="single" w:sz="4" w:space="0" w:color="auto"/>
            </w:tcBorders>
            <w:hideMark/>
          </w:tcPr>
          <w:p w14:paraId="11AD3918" w14:textId="77777777" w:rsidR="002E6012" w:rsidRPr="0030440E" w:rsidRDefault="002E6012">
            <w:pPr>
              <w:rPr>
                <w:b/>
                <w:i/>
              </w:rPr>
            </w:pPr>
            <w:r w:rsidRPr="0030440E">
              <w:rPr>
                <w:b/>
                <w:i/>
              </w:rPr>
              <w:t>N/A</w:t>
            </w:r>
          </w:p>
        </w:tc>
        <w:tc>
          <w:tcPr>
            <w:tcW w:w="1468" w:type="dxa"/>
            <w:tcBorders>
              <w:top w:val="single" w:sz="4" w:space="0" w:color="auto"/>
              <w:left w:val="single" w:sz="4" w:space="0" w:color="auto"/>
              <w:bottom w:val="single" w:sz="4" w:space="0" w:color="auto"/>
              <w:right w:val="single" w:sz="4" w:space="0" w:color="auto"/>
            </w:tcBorders>
          </w:tcPr>
          <w:p w14:paraId="3D73FFC5" w14:textId="197A32DC" w:rsidR="002E6012" w:rsidRPr="0030440E" w:rsidRDefault="0051359D" w:rsidP="0030440E">
            <w:pPr>
              <w:jc w:val="center"/>
            </w:pPr>
            <w:r w:rsidRPr="0030440E">
              <w:t>2</w:t>
            </w:r>
          </w:p>
        </w:tc>
        <w:tc>
          <w:tcPr>
            <w:tcW w:w="1649" w:type="dxa"/>
            <w:tcBorders>
              <w:top w:val="single" w:sz="4" w:space="0" w:color="auto"/>
              <w:left w:val="single" w:sz="4" w:space="0" w:color="auto"/>
              <w:bottom w:val="single" w:sz="4" w:space="0" w:color="auto"/>
              <w:right w:val="single" w:sz="4" w:space="0" w:color="auto"/>
            </w:tcBorders>
          </w:tcPr>
          <w:p w14:paraId="26280F4C" w14:textId="35686181" w:rsidR="002E6012" w:rsidRPr="0030440E" w:rsidRDefault="0051359D" w:rsidP="0030440E">
            <w:pPr>
              <w:jc w:val="center"/>
            </w:pPr>
            <w:r w:rsidRPr="0030440E">
              <w:t>3</w:t>
            </w:r>
          </w:p>
        </w:tc>
      </w:tr>
      <w:tr w:rsidR="002E6012" w:rsidRPr="0030440E" w14:paraId="39A8DEF8" w14:textId="77777777" w:rsidTr="0070204C">
        <w:trPr>
          <w:trHeight w:val="418"/>
        </w:trPr>
        <w:tc>
          <w:tcPr>
            <w:tcW w:w="4706" w:type="dxa"/>
            <w:tcBorders>
              <w:top w:val="single" w:sz="4" w:space="0" w:color="auto"/>
              <w:left w:val="single" w:sz="4" w:space="0" w:color="auto"/>
              <w:bottom w:val="single" w:sz="4" w:space="0" w:color="auto"/>
              <w:right w:val="single" w:sz="4" w:space="0" w:color="auto"/>
            </w:tcBorders>
            <w:hideMark/>
          </w:tcPr>
          <w:p w14:paraId="3FEC5DB9" w14:textId="77777777" w:rsidR="002E6012" w:rsidRPr="0030440E" w:rsidRDefault="002E6012">
            <w:r w:rsidRPr="0030440E">
              <w:t>Carry out functional testing on this feature.</w:t>
            </w:r>
          </w:p>
        </w:tc>
        <w:tc>
          <w:tcPr>
            <w:tcW w:w="807" w:type="dxa"/>
            <w:tcBorders>
              <w:top w:val="single" w:sz="4" w:space="0" w:color="auto"/>
              <w:left w:val="single" w:sz="4" w:space="0" w:color="auto"/>
              <w:bottom w:val="single" w:sz="4" w:space="0" w:color="auto"/>
              <w:right w:val="single" w:sz="4" w:space="0" w:color="auto"/>
            </w:tcBorders>
          </w:tcPr>
          <w:p w14:paraId="69D46A81" w14:textId="77777777" w:rsidR="002E6012" w:rsidRPr="0030440E" w:rsidRDefault="002E6012">
            <w:pPr>
              <w:rPr>
                <w:b/>
                <w:i/>
              </w:rPr>
            </w:pPr>
          </w:p>
        </w:tc>
        <w:tc>
          <w:tcPr>
            <w:tcW w:w="1468" w:type="dxa"/>
            <w:tcBorders>
              <w:top w:val="single" w:sz="4" w:space="0" w:color="auto"/>
              <w:left w:val="single" w:sz="4" w:space="0" w:color="auto"/>
              <w:bottom w:val="single" w:sz="4" w:space="0" w:color="auto"/>
              <w:right w:val="single" w:sz="4" w:space="0" w:color="auto"/>
            </w:tcBorders>
          </w:tcPr>
          <w:p w14:paraId="1506D113" w14:textId="5DB262E4" w:rsidR="002E6012" w:rsidRPr="0030440E" w:rsidRDefault="00C656A5" w:rsidP="0030440E">
            <w:pPr>
              <w:jc w:val="center"/>
            </w:pPr>
            <w:r w:rsidRPr="0030440E">
              <w:t>4</w:t>
            </w:r>
          </w:p>
        </w:tc>
        <w:tc>
          <w:tcPr>
            <w:tcW w:w="1649" w:type="dxa"/>
            <w:tcBorders>
              <w:top w:val="single" w:sz="4" w:space="0" w:color="auto"/>
              <w:left w:val="single" w:sz="4" w:space="0" w:color="auto"/>
              <w:bottom w:val="single" w:sz="4" w:space="0" w:color="auto"/>
              <w:right w:val="single" w:sz="4" w:space="0" w:color="auto"/>
            </w:tcBorders>
          </w:tcPr>
          <w:p w14:paraId="418F8332" w14:textId="1F88B36D" w:rsidR="002E6012" w:rsidRPr="0030440E" w:rsidRDefault="00C656A5" w:rsidP="0030440E">
            <w:pPr>
              <w:jc w:val="center"/>
            </w:pPr>
            <w:r w:rsidRPr="0030440E">
              <w:t>4</w:t>
            </w:r>
          </w:p>
        </w:tc>
      </w:tr>
      <w:tr w:rsidR="002E6012" w:rsidRPr="0030440E" w14:paraId="7C7DC6B1" w14:textId="77777777" w:rsidTr="002E6012">
        <w:tc>
          <w:tcPr>
            <w:tcW w:w="4706" w:type="dxa"/>
            <w:tcBorders>
              <w:top w:val="single" w:sz="4" w:space="0" w:color="auto"/>
              <w:left w:val="single" w:sz="4" w:space="0" w:color="auto"/>
              <w:bottom w:val="single" w:sz="4" w:space="0" w:color="auto"/>
              <w:right w:val="single" w:sz="4" w:space="0" w:color="auto"/>
            </w:tcBorders>
            <w:hideMark/>
          </w:tcPr>
          <w:p w14:paraId="1E7EA6B7" w14:textId="5B8D6EF0" w:rsidR="002E6012" w:rsidRPr="0030440E" w:rsidRDefault="002E6012" w:rsidP="00351560">
            <w:pPr>
              <w:rPr>
                <w:b/>
                <w:i/>
              </w:rPr>
            </w:pPr>
            <w:r w:rsidRPr="0030440E">
              <w:rPr>
                <w:b/>
                <w:i/>
              </w:rPr>
              <w:t xml:space="preserve">As a user, </w:t>
            </w:r>
            <w:r w:rsidR="00351560" w:rsidRPr="0030440E">
              <w:rPr>
                <w:b/>
                <w:i/>
              </w:rPr>
              <w:t>I want to have an option to set a budget for how much I spend on energy.</w:t>
            </w:r>
          </w:p>
        </w:tc>
        <w:tc>
          <w:tcPr>
            <w:tcW w:w="807" w:type="dxa"/>
            <w:tcBorders>
              <w:top w:val="single" w:sz="4" w:space="0" w:color="auto"/>
              <w:left w:val="single" w:sz="4" w:space="0" w:color="auto"/>
              <w:bottom w:val="single" w:sz="4" w:space="0" w:color="auto"/>
              <w:right w:val="single" w:sz="4" w:space="0" w:color="auto"/>
            </w:tcBorders>
            <w:hideMark/>
          </w:tcPr>
          <w:p w14:paraId="7BCE6D0E" w14:textId="499FB3D4" w:rsidR="002E6012" w:rsidRPr="0030440E" w:rsidRDefault="0051359D">
            <w:pPr>
              <w:rPr>
                <w:b/>
                <w:i/>
              </w:rPr>
            </w:pPr>
            <w:r w:rsidRPr="0030440E">
              <w:rPr>
                <w:b/>
                <w:i/>
              </w:rPr>
              <w:t>4</w:t>
            </w:r>
          </w:p>
        </w:tc>
        <w:tc>
          <w:tcPr>
            <w:tcW w:w="1468" w:type="dxa"/>
            <w:tcBorders>
              <w:top w:val="single" w:sz="4" w:space="0" w:color="auto"/>
              <w:left w:val="single" w:sz="4" w:space="0" w:color="auto"/>
              <w:bottom w:val="single" w:sz="4" w:space="0" w:color="auto"/>
              <w:right w:val="single" w:sz="4" w:space="0" w:color="auto"/>
            </w:tcBorders>
          </w:tcPr>
          <w:p w14:paraId="393AA33A" w14:textId="77777777" w:rsidR="002E6012" w:rsidRPr="0030440E" w:rsidRDefault="002E6012" w:rsidP="0030440E">
            <w:pPr>
              <w:jc w:val="center"/>
            </w:pPr>
          </w:p>
        </w:tc>
        <w:tc>
          <w:tcPr>
            <w:tcW w:w="1649" w:type="dxa"/>
            <w:tcBorders>
              <w:top w:val="single" w:sz="4" w:space="0" w:color="auto"/>
              <w:left w:val="single" w:sz="4" w:space="0" w:color="auto"/>
              <w:bottom w:val="single" w:sz="4" w:space="0" w:color="auto"/>
              <w:right w:val="single" w:sz="4" w:space="0" w:color="auto"/>
            </w:tcBorders>
          </w:tcPr>
          <w:p w14:paraId="1994CCB4" w14:textId="77777777" w:rsidR="002E6012" w:rsidRPr="0030440E" w:rsidRDefault="002E6012" w:rsidP="0030440E">
            <w:pPr>
              <w:jc w:val="center"/>
            </w:pPr>
          </w:p>
        </w:tc>
      </w:tr>
      <w:tr w:rsidR="002E6012" w:rsidRPr="0030440E" w14:paraId="3414959D" w14:textId="77777777" w:rsidTr="002E6012">
        <w:tc>
          <w:tcPr>
            <w:tcW w:w="4706" w:type="dxa"/>
            <w:tcBorders>
              <w:top w:val="single" w:sz="4" w:space="0" w:color="auto"/>
              <w:left w:val="single" w:sz="4" w:space="0" w:color="auto"/>
              <w:bottom w:val="single" w:sz="4" w:space="0" w:color="auto"/>
              <w:right w:val="single" w:sz="4" w:space="0" w:color="auto"/>
            </w:tcBorders>
            <w:hideMark/>
          </w:tcPr>
          <w:p w14:paraId="003C6213" w14:textId="77777777" w:rsidR="002E6012" w:rsidRPr="0030440E" w:rsidRDefault="002E6012">
            <w:r w:rsidRPr="0030440E">
              <w:t>Find the right Chart that will help the user to easily understand the displayed information</w:t>
            </w:r>
          </w:p>
        </w:tc>
        <w:tc>
          <w:tcPr>
            <w:tcW w:w="807" w:type="dxa"/>
            <w:tcBorders>
              <w:top w:val="single" w:sz="4" w:space="0" w:color="auto"/>
              <w:left w:val="single" w:sz="4" w:space="0" w:color="auto"/>
              <w:bottom w:val="single" w:sz="4" w:space="0" w:color="auto"/>
              <w:right w:val="single" w:sz="4" w:space="0" w:color="auto"/>
            </w:tcBorders>
          </w:tcPr>
          <w:p w14:paraId="278B2A6D" w14:textId="02CF0E65" w:rsidR="002E6012" w:rsidRPr="0030440E" w:rsidRDefault="0051359D">
            <w:pPr>
              <w:rPr>
                <w:b/>
                <w:i/>
              </w:rPr>
            </w:pPr>
            <w:r w:rsidRPr="0030440E">
              <w:rPr>
                <w:b/>
                <w:i/>
              </w:rPr>
              <w:t>N/A</w:t>
            </w:r>
          </w:p>
        </w:tc>
        <w:tc>
          <w:tcPr>
            <w:tcW w:w="1468" w:type="dxa"/>
            <w:tcBorders>
              <w:top w:val="single" w:sz="4" w:space="0" w:color="auto"/>
              <w:left w:val="single" w:sz="4" w:space="0" w:color="auto"/>
              <w:bottom w:val="single" w:sz="4" w:space="0" w:color="auto"/>
              <w:right w:val="single" w:sz="4" w:space="0" w:color="auto"/>
            </w:tcBorders>
          </w:tcPr>
          <w:p w14:paraId="20E761EE" w14:textId="5C67EBA4" w:rsidR="002E6012" w:rsidRPr="0030440E" w:rsidRDefault="0051359D" w:rsidP="0030440E">
            <w:pPr>
              <w:jc w:val="center"/>
            </w:pPr>
            <w:r w:rsidRPr="0030440E">
              <w:t>4</w:t>
            </w:r>
          </w:p>
        </w:tc>
        <w:tc>
          <w:tcPr>
            <w:tcW w:w="1649" w:type="dxa"/>
            <w:tcBorders>
              <w:top w:val="single" w:sz="4" w:space="0" w:color="auto"/>
              <w:left w:val="single" w:sz="4" w:space="0" w:color="auto"/>
              <w:bottom w:val="single" w:sz="4" w:space="0" w:color="auto"/>
              <w:right w:val="single" w:sz="4" w:space="0" w:color="auto"/>
            </w:tcBorders>
          </w:tcPr>
          <w:p w14:paraId="67A4B084" w14:textId="19C7E034" w:rsidR="002E6012" w:rsidRPr="0030440E" w:rsidRDefault="0051359D" w:rsidP="0030440E">
            <w:pPr>
              <w:jc w:val="center"/>
            </w:pPr>
            <w:r w:rsidRPr="0030440E">
              <w:t>4</w:t>
            </w:r>
          </w:p>
        </w:tc>
      </w:tr>
      <w:tr w:rsidR="002E6012" w:rsidRPr="0030440E" w14:paraId="3ED1562B" w14:textId="77777777" w:rsidTr="002E6012">
        <w:tc>
          <w:tcPr>
            <w:tcW w:w="4706" w:type="dxa"/>
            <w:tcBorders>
              <w:top w:val="single" w:sz="4" w:space="0" w:color="auto"/>
              <w:left w:val="single" w:sz="4" w:space="0" w:color="auto"/>
              <w:bottom w:val="single" w:sz="4" w:space="0" w:color="auto"/>
              <w:right w:val="single" w:sz="4" w:space="0" w:color="auto"/>
            </w:tcBorders>
            <w:hideMark/>
          </w:tcPr>
          <w:p w14:paraId="14BC83D3" w14:textId="77777777" w:rsidR="002E6012" w:rsidRPr="0030440E" w:rsidRDefault="002E6012">
            <w:r w:rsidRPr="0030440E">
              <w:t>Create a graph design and paper draw how it will look.</w:t>
            </w:r>
          </w:p>
        </w:tc>
        <w:tc>
          <w:tcPr>
            <w:tcW w:w="807" w:type="dxa"/>
            <w:tcBorders>
              <w:top w:val="single" w:sz="4" w:space="0" w:color="auto"/>
              <w:left w:val="single" w:sz="4" w:space="0" w:color="auto"/>
              <w:bottom w:val="single" w:sz="4" w:space="0" w:color="auto"/>
              <w:right w:val="single" w:sz="4" w:space="0" w:color="auto"/>
            </w:tcBorders>
            <w:hideMark/>
          </w:tcPr>
          <w:p w14:paraId="1F19FCB0" w14:textId="77777777" w:rsidR="002E6012" w:rsidRPr="0030440E" w:rsidRDefault="002E6012">
            <w:pPr>
              <w:rPr>
                <w:b/>
                <w:i/>
              </w:rPr>
            </w:pPr>
            <w:r w:rsidRPr="0030440E">
              <w:rPr>
                <w:b/>
                <w:i/>
              </w:rPr>
              <w:t>N/A</w:t>
            </w:r>
          </w:p>
        </w:tc>
        <w:tc>
          <w:tcPr>
            <w:tcW w:w="1468" w:type="dxa"/>
            <w:tcBorders>
              <w:top w:val="single" w:sz="4" w:space="0" w:color="auto"/>
              <w:left w:val="single" w:sz="4" w:space="0" w:color="auto"/>
              <w:bottom w:val="single" w:sz="4" w:space="0" w:color="auto"/>
              <w:right w:val="single" w:sz="4" w:space="0" w:color="auto"/>
            </w:tcBorders>
          </w:tcPr>
          <w:p w14:paraId="42FFA6E8" w14:textId="4F840C24" w:rsidR="002E6012" w:rsidRPr="0030440E" w:rsidRDefault="0051359D" w:rsidP="0030440E">
            <w:pPr>
              <w:jc w:val="center"/>
            </w:pPr>
            <w:r w:rsidRPr="0030440E">
              <w:t>1</w:t>
            </w:r>
          </w:p>
        </w:tc>
        <w:tc>
          <w:tcPr>
            <w:tcW w:w="1649" w:type="dxa"/>
            <w:tcBorders>
              <w:top w:val="single" w:sz="4" w:space="0" w:color="auto"/>
              <w:left w:val="single" w:sz="4" w:space="0" w:color="auto"/>
              <w:bottom w:val="single" w:sz="4" w:space="0" w:color="auto"/>
              <w:right w:val="single" w:sz="4" w:space="0" w:color="auto"/>
            </w:tcBorders>
          </w:tcPr>
          <w:p w14:paraId="64B2EA3F" w14:textId="6C83B751" w:rsidR="002E6012" w:rsidRPr="0030440E" w:rsidRDefault="0051359D" w:rsidP="0030440E">
            <w:pPr>
              <w:jc w:val="center"/>
            </w:pPr>
            <w:r w:rsidRPr="0030440E">
              <w:t>2</w:t>
            </w:r>
          </w:p>
        </w:tc>
      </w:tr>
      <w:tr w:rsidR="002E6012" w:rsidRPr="0030440E" w14:paraId="2A7FED4E" w14:textId="77777777" w:rsidTr="002E6012">
        <w:tc>
          <w:tcPr>
            <w:tcW w:w="4706" w:type="dxa"/>
            <w:tcBorders>
              <w:top w:val="single" w:sz="4" w:space="0" w:color="auto"/>
              <w:left w:val="single" w:sz="4" w:space="0" w:color="auto"/>
              <w:bottom w:val="single" w:sz="4" w:space="0" w:color="auto"/>
              <w:right w:val="single" w:sz="4" w:space="0" w:color="auto"/>
            </w:tcBorders>
            <w:hideMark/>
          </w:tcPr>
          <w:p w14:paraId="7FE37CF2" w14:textId="4C5E6158" w:rsidR="002E6012" w:rsidRPr="0030440E" w:rsidRDefault="002E6012">
            <w:r w:rsidRPr="0030440E">
              <w:t>Customise the chart to our needs with hard coded value</w:t>
            </w:r>
            <w:r w:rsidR="0051359D" w:rsidRPr="0030440E">
              <w:t>.</w:t>
            </w:r>
          </w:p>
        </w:tc>
        <w:tc>
          <w:tcPr>
            <w:tcW w:w="807" w:type="dxa"/>
            <w:tcBorders>
              <w:top w:val="single" w:sz="4" w:space="0" w:color="auto"/>
              <w:left w:val="single" w:sz="4" w:space="0" w:color="auto"/>
              <w:bottom w:val="single" w:sz="4" w:space="0" w:color="auto"/>
              <w:right w:val="single" w:sz="4" w:space="0" w:color="auto"/>
            </w:tcBorders>
          </w:tcPr>
          <w:p w14:paraId="553D3B23" w14:textId="5BC95352" w:rsidR="002E6012" w:rsidRPr="0030440E" w:rsidRDefault="0051359D">
            <w:pPr>
              <w:rPr>
                <w:b/>
                <w:i/>
              </w:rPr>
            </w:pPr>
            <w:r w:rsidRPr="0030440E">
              <w:rPr>
                <w:b/>
                <w:i/>
              </w:rPr>
              <w:t>N/A</w:t>
            </w:r>
          </w:p>
        </w:tc>
        <w:tc>
          <w:tcPr>
            <w:tcW w:w="1468" w:type="dxa"/>
            <w:tcBorders>
              <w:top w:val="single" w:sz="4" w:space="0" w:color="auto"/>
              <w:left w:val="single" w:sz="4" w:space="0" w:color="auto"/>
              <w:bottom w:val="single" w:sz="4" w:space="0" w:color="auto"/>
              <w:right w:val="single" w:sz="4" w:space="0" w:color="auto"/>
            </w:tcBorders>
          </w:tcPr>
          <w:p w14:paraId="291284DC" w14:textId="26CEE2C4" w:rsidR="002E6012" w:rsidRPr="0030440E" w:rsidRDefault="0051359D" w:rsidP="0030440E">
            <w:pPr>
              <w:jc w:val="center"/>
            </w:pPr>
            <w:r w:rsidRPr="0030440E">
              <w:t>2</w:t>
            </w:r>
          </w:p>
        </w:tc>
        <w:tc>
          <w:tcPr>
            <w:tcW w:w="1649" w:type="dxa"/>
            <w:tcBorders>
              <w:top w:val="single" w:sz="4" w:space="0" w:color="auto"/>
              <w:left w:val="single" w:sz="4" w:space="0" w:color="auto"/>
              <w:bottom w:val="single" w:sz="4" w:space="0" w:color="auto"/>
              <w:right w:val="single" w:sz="4" w:space="0" w:color="auto"/>
            </w:tcBorders>
          </w:tcPr>
          <w:p w14:paraId="467FA8EA" w14:textId="0770E552" w:rsidR="002E6012" w:rsidRPr="0030440E" w:rsidRDefault="0051359D" w:rsidP="0030440E">
            <w:pPr>
              <w:jc w:val="center"/>
            </w:pPr>
            <w:r w:rsidRPr="0030440E">
              <w:t>1</w:t>
            </w:r>
          </w:p>
        </w:tc>
      </w:tr>
      <w:tr w:rsidR="002E6012" w:rsidRPr="0030440E" w14:paraId="6715CCD2" w14:textId="77777777" w:rsidTr="002E6012">
        <w:tc>
          <w:tcPr>
            <w:tcW w:w="4706" w:type="dxa"/>
            <w:tcBorders>
              <w:top w:val="single" w:sz="4" w:space="0" w:color="auto"/>
              <w:left w:val="single" w:sz="4" w:space="0" w:color="auto"/>
              <w:bottom w:val="single" w:sz="4" w:space="0" w:color="auto"/>
              <w:right w:val="single" w:sz="4" w:space="0" w:color="auto"/>
            </w:tcBorders>
            <w:hideMark/>
          </w:tcPr>
          <w:p w14:paraId="08BF8A14" w14:textId="77777777" w:rsidR="002E6012" w:rsidRPr="0030440E" w:rsidRDefault="002E6012">
            <w:r w:rsidRPr="0030440E">
              <w:t xml:space="preserve">Build an interactive </w:t>
            </w:r>
            <w:proofErr w:type="spellStart"/>
            <w:r w:rsidRPr="0030440E">
              <w:t>phtml</w:t>
            </w:r>
            <w:proofErr w:type="spellEnd"/>
            <w:r w:rsidRPr="0030440E">
              <w:t xml:space="preserve"> page that displays the charts for both the gas and electricity </w:t>
            </w:r>
          </w:p>
        </w:tc>
        <w:tc>
          <w:tcPr>
            <w:tcW w:w="807" w:type="dxa"/>
            <w:tcBorders>
              <w:top w:val="single" w:sz="4" w:space="0" w:color="auto"/>
              <w:left w:val="single" w:sz="4" w:space="0" w:color="auto"/>
              <w:bottom w:val="single" w:sz="4" w:space="0" w:color="auto"/>
              <w:right w:val="single" w:sz="4" w:space="0" w:color="auto"/>
            </w:tcBorders>
            <w:hideMark/>
          </w:tcPr>
          <w:p w14:paraId="3720D258" w14:textId="77777777" w:rsidR="002E6012" w:rsidRPr="0030440E" w:rsidRDefault="002E6012">
            <w:r w:rsidRPr="0030440E">
              <w:rPr>
                <w:b/>
                <w:i/>
              </w:rPr>
              <w:t>N/A</w:t>
            </w:r>
          </w:p>
        </w:tc>
        <w:tc>
          <w:tcPr>
            <w:tcW w:w="1468" w:type="dxa"/>
            <w:tcBorders>
              <w:top w:val="single" w:sz="4" w:space="0" w:color="auto"/>
              <w:left w:val="single" w:sz="4" w:space="0" w:color="auto"/>
              <w:bottom w:val="single" w:sz="4" w:space="0" w:color="auto"/>
              <w:right w:val="single" w:sz="4" w:space="0" w:color="auto"/>
            </w:tcBorders>
          </w:tcPr>
          <w:p w14:paraId="013252D6" w14:textId="69DE4840" w:rsidR="002E6012" w:rsidRPr="0030440E" w:rsidRDefault="0051359D" w:rsidP="0030440E">
            <w:pPr>
              <w:jc w:val="center"/>
            </w:pPr>
            <w:r w:rsidRPr="0030440E">
              <w:t>2</w:t>
            </w:r>
          </w:p>
        </w:tc>
        <w:tc>
          <w:tcPr>
            <w:tcW w:w="1649" w:type="dxa"/>
            <w:tcBorders>
              <w:top w:val="single" w:sz="4" w:space="0" w:color="auto"/>
              <w:left w:val="single" w:sz="4" w:space="0" w:color="auto"/>
              <w:bottom w:val="single" w:sz="4" w:space="0" w:color="auto"/>
              <w:right w:val="single" w:sz="4" w:space="0" w:color="auto"/>
            </w:tcBorders>
          </w:tcPr>
          <w:p w14:paraId="02A09F8E" w14:textId="3389559E" w:rsidR="002E6012" w:rsidRPr="0030440E" w:rsidRDefault="0051359D" w:rsidP="0030440E">
            <w:pPr>
              <w:jc w:val="center"/>
            </w:pPr>
            <w:r w:rsidRPr="0030440E">
              <w:t>3</w:t>
            </w:r>
          </w:p>
        </w:tc>
      </w:tr>
      <w:tr w:rsidR="002E6012" w:rsidRPr="0030440E" w14:paraId="00354362" w14:textId="77777777" w:rsidTr="002E6012">
        <w:tc>
          <w:tcPr>
            <w:tcW w:w="4706" w:type="dxa"/>
            <w:tcBorders>
              <w:top w:val="single" w:sz="4" w:space="0" w:color="auto"/>
              <w:left w:val="single" w:sz="4" w:space="0" w:color="auto"/>
              <w:bottom w:val="single" w:sz="4" w:space="0" w:color="auto"/>
              <w:right w:val="single" w:sz="4" w:space="0" w:color="auto"/>
            </w:tcBorders>
            <w:hideMark/>
          </w:tcPr>
          <w:p w14:paraId="4A5F8F82" w14:textId="77777777" w:rsidR="002E6012" w:rsidRPr="0030440E" w:rsidRDefault="002E6012">
            <w:r w:rsidRPr="0030440E">
              <w:t>Retrieve the required data with the already created encapsulated function and send them display them on the charts</w:t>
            </w:r>
          </w:p>
        </w:tc>
        <w:tc>
          <w:tcPr>
            <w:tcW w:w="807" w:type="dxa"/>
            <w:tcBorders>
              <w:top w:val="single" w:sz="4" w:space="0" w:color="auto"/>
              <w:left w:val="single" w:sz="4" w:space="0" w:color="auto"/>
              <w:bottom w:val="single" w:sz="4" w:space="0" w:color="auto"/>
              <w:right w:val="single" w:sz="4" w:space="0" w:color="auto"/>
            </w:tcBorders>
          </w:tcPr>
          <w:p w14:paraId="4F113914" w14:textId="36A6628B" w:rsidR="002E6012" w:rsidRPr="0030440E" w:rsidRDefault="0051359D">
            <w:pPr>
              <w:rPr>
                <w:b/>
                <w:i/>
              </w:rPr>
            </w:pPr>
            <w:r w:rsidRPr="0030440E">
              <w:rPr>
                <w:b/>
                <w:i/>
              </w:rPr>
              <w:t>N/A</w:t>
            </w:r>
          </w:p>
        </w:tc>
        <w:tc>
          <w:tcPr>
            <w:tcW w:w="1468" w:type="dxa"/>
            <w:tcBorders>
              <w:top w:val="single" w:sz="4" w:space="0" w:color="auto"/>
              <w:left w:val="single" w:sz="4" w:space="0" w:color="auto"/>
              <w:bottom w:val="single" w:sz="4" w:space="0" w:color="auto"/>
              <w:right w:val="single" w:sz="4" w:space="0" w:color="auto"/>
            </w:tcBorders>
          </w:tcPr>
          <w:p w14:paraId="62C79FB6" w14:textId="281F47AA" w:rsidR="002E6012" w:rsidRPr="0030440E" w:rsidRDefault="0051359D" w:rsidP="0030440E">
            <w:pPr>
              <w:jc w:val="center"/>
            </w:pPr>
            <w:r w:rsidRPr="0030440E">
              <w:t>1</w:t>
            </w:r>
          </w:p>
        </w:tc>
        <w:tc>
          <w:tcPr>
            <w:tcW w:w="1649" w:type="dxa"/>
            <w:tcBorders>
              <w:top w:val="single" w:sz="4" w:space="0" w:color="auto"/>
              <w:left w:val="single" w:sz="4" w:space="0" w:color="auto"/>
              <w:bottom w:val="single" w:sz="4" w:space="0" w:color="auto"/>
              <w:right w:val="single" w:sz="4" w:space="0" w:color="auto"/>
            </w:tcBorders>
          </w:tcPr>
          <w:p w14:paraId="1F46F517" w14:textId="02116498" w:rsidR="002E6012" w:rsidRPr="0030440E" w:rsidRDefault="0051359D" w:rsidP="0030440E">
            <w:pPr>
              <w:jc w:val="center"/>
            </w:pPr>
            <w:r w:rsidRPr="0030440E">
              <w:t>0.30</w:t>
            </w:r>
          </w:p>
        </w:tc>
      </w:tr>
      <w:tr w:rsidR="002E6012" w:rsidRPr="0030440E" w14:paraId="6A4B700D" w14:textId="77777777" w:rsidTr="002E6012">
        <w:tc>
          <w:tcPr>
            <w:tcW w:w="4706" w:type="dxa"/>
            <w:tcBorders>
              <w:top w:val="single" w:sz="4" w:space="0" w:color="auto"/>
              <w:left w:val="single" w:sz="4" w:space="0" w:color="auto"/>
              <w:bottom w:val="single" w:sz="4" w:space="0" w:color="auto"/>
              <w:right w:val="single" w:sz="4" w:space="0" w:color="auto"/>
            </w:tcBorders>
            <w:hideMark/>
          </w:tcPr>
          <w:p w14:paraId="1666B9C8" w14:textId="77777777" w:rsidR="002E6012" w:rsidRPr="0030440E" w:rsidRDefault="002E6012">
            <w:r w:rsidRPr="0030440E">
              <w:t>Carry out functional testing on this feature.</w:t>
            </w:r>
          </w:p>
        </w:tc>
        <w:tc>
          <w:tcPr>
            <w:tcW w:w="807" w:type="dxa"/>
            <w:tcBorders>
              <w:top w:val="single" w:sz="4" w:space="0" w:color="auto"/>
              <w:left w:val="single" w:sz="4" w:space="0" w:color="auto"/>
              <w:bottom w:val="single" w:sz="4" w:space="0" w:color="auto"/>
              <w:right w:val="single" w:sz="4" w:space="0" w:color="auto"/>
            </w:tcBorders>
            <w:hideMark/>
          </w:tcPr>
          <w:p w14:paraId="7DF1E374" w14:textId="77777777" w:rsidR="002E6012" w:rsidRPr="0030440E" w:rsidRDefault="002E6012">
            <w:r w:rsidRPr="0030440E">
              <w:rPr>
                <w:b/>
                <w:i/>
              </w:rPr>
              <w:t>N/A</w:t>
            </w:r>
          </w:p>
        </w:tc>
        <w:tc>
          <w:tcPr>
            <w:tcW w:w="1468" w:type="dxa"/>
            <w:tcBorders>
              <w:top w:val="single" w:sz="4" w:space="0" w:color="auto"/>
              <w:left w:val="single" w:sz="4" w:space="0" w:color="auto"/>
              <w:bottom w:val="single" w:sz="4" w:space="0" w:color="auto"/>
              <w:right w:val="single" w:sz="4" w:space="0" w:color="auto"/>
            </w:tcBorders>
          </w:tcPr>
          <w:p w14:paraId="43AFD162" w14:textId="704CBA76" w:rsidR="002E6012" w:rsidRPr="0030440E" w:rsidRDefault="0051359D" w:rsidP="0030440E">
            <w:pPr>
              <w:jc w:val="center"/>
            </w:pPr>
            <w:r w:rsidRPr="0030440E">
              <w:t>4</w:t>
            </w:r>
          </w:p>
        </w:tc>
        <w:tc>
          <w:tcPr>
            <w:tcW w:w="1649" w:type="dxa"/>
            <w:tcBorders>
              <w:top w:val="single" w:sz="4" w:space="0" w:color="auto"/>
              <w:left w:val="single" w:sz="4" w:space="0" w:color="auto"/>
              <w:bottom w:val="single" w:sz="4" w:space="0" w:color="auto"/>
              <w:right w:val="single" w:sz="4" w:space="0" w:color="auto"/>
            </w:tcBorders>
          </w:tcPr>
          <w:p w14:paraId="4B006C66" w14:textId="4A9A3742" w:rsidR="002E6012" w:rsidRPr="0030440E" w:rsidRDefault="0051359D" w:rsidP="0030440E">
            <w:pPr>
              <w:jc w:val="center"/>
            </w:pPr>
            <w:r w:rsidRPr="0030440E">
              <w:t>5</w:t>
            </w:r>
          </w:p>
        </w:tc>
      </w:tr>
      <w:tr w:rsidR="002E6012" w:rsidRPr="0030440E" w14:paraId="637FA85D" w14:textId="77777777" w:rsidTr="002E6012">
        <w:tc>
          <w:tcPr>
            <w:tcW w:w="4706" w:type="dxa"/>
            <w:tcBorders>
              <w:top w:val="single" w:sz="4" w:space="0" w:color="auto"/>
              <w:left w:val="single" w:sz="4" w:space="0" w:color="auto"/>
              <w:bottom w:val="single" w:sz="4" w:space="0" w:color="auto"/>
              <w:right w:val="single" w:sz="4" w:space="0" w:color="auto"/>
            </w:tcBorders>
            <w:hideMark/>
          </w:tcPr>
          <w:p w14:paraId="6B168B3F" w14:textId="36C7E526" w:rsidR="002E6012" w:rsidRPr="0030440E" w:rsidRDefault="002E6012">
            <w:pPr>
              <w:rPr>
                <w:b/>
                <w:i/>
              </w:rPr>
            </w:pPr>
            <w:r w:rsidRPr="0030440E">
              <w:rPr>
                <w:b/>
                <w:i/>
              </w:rPr>
              <w:t>As a user, I want to</w:t>
            </w:r>
            <w:r w:rsidR="00351560" w:rsidRPr="0030440E">
              <w:rPr>
                <w:b/>
                <w:i/>
              </w:rPr>
              <w:t xml:space="preserve"> </w:t>
            </w:r>
            <w:r w:rsidRPr="0030440E">
              <w:rPr>
                <w:b/>
                <w:i/>
              </w:rPr>
              <w:t xml:space="preserve">view the instantaneous </w:t>
            </w:r>
            <w:r w:rsidR="00351560" w:rsidRPr="0030440E">
              <w:rPr>
                <w:b/>
                <w:i/>
              </w:rPr>
              <w:t xml:space="preserve">energy </w:t>
            </w:r>
            <w:r w:rsidRPr="0030440E">
              <w:rPr>
                <w:b/>
                <w:i/>
              </w:rPr>
              <w:t xml:space="preserve">consumption </w:t>
            </w:r>
            <w:r w:rsidR="00351560" w:rsidRPr="0030440E">
              <w:rPr>
                <w:b/>
                <w:i/>
              </w:rPr>
              <w:t>(Gas &amp; Electric)</w:t>
            </w:r>
          </w:p>
        </w:tc>
        <w:tc>
          <w:tcPr>
            <w:tcW w:w="807" w:type="dxa"/>
            <w:tcBorders>
              <w:top w:val="single" w:sz="4" w:space="0" w:color="auto"/>
              <w:left w:val="single" w:sz="4" w:space="0" w:color="auto"/>
              <w:bottom w:val="single" w:sz="4" w:space="0" w:color="auto"/>
              <w:right w:val="single" w:sz="4" w:space="0" w:color="auto"/>
            </w:tcBorders>
            <w:hideMark/>
          </w:tcPr>
          <w:p w14:paraId="5AE8D8A3" w14:textId="77777777" w:rsidR="002E6012" w:rsidRPr="0030440E" w:rsidRDefault="002E6012">
            <w:pPr>
              <w:rPr>
                <w:b/>
                <w:i/>
              </w:rPr>
            </w:pPr>
            <w:r w:rsidRPr="0030440E">
              <w:rPr>
                <w:b/>
                <w:i/>
              </w:rPr>
              <w:t>5</w:t>
            </w:r>
          </w:p>
        </w:tc>
        <w:tc>
          <w:tcPr>
            <w:tcW w:w="1468" w:type="dxa"/>
            <w:tcBorders>
              <w:top w:val="single" w:sz="4" w:space="0" w:color="auto"/>
              <w:left w:val="single" w:sz="4" w:space="0" w:color="auto"/>
              <w:bottom w:val="single" w:sz="4" w:space="0" w:color="auto"/>
              <w:right w:val="single" w:sz="4" w:space="0" w:color="auto"/>
            </w:tcBorders>
          </w:tcPr>
          <w:p w14:paraId="31CBBCA8" w14:textId="77777777" w:rsidR="002E6012" w:rsidRPr="0030440E" w:rsidRDefault="002E6012" w:rsidP="0030440E">
            <w:pPr>
              <w:jc w:val="center"/>
            </w:pPr>
          </w:p>
        </w:tc>
        <w:tc>
          <w:tcPr>
            <w:tcW w:w="1649" w:type="dxa"/>
            <w:tcBorders>
              <w:top w:val="single" w:sz="4" w:space="0" w:color="auto"/>
              <w:left w:val="single" w:sz="4" w:space="0" w:color="auto"/>
              <w:bottom w:val="single" w:sz="4" w:space="0" w:color="auto"/>
              <w:right w:val="single" w:sz="4" w:space="0" w:color="auto"/>
            </w:tcBorders>
          </w:tcPr>
          <w:p w14:paraId="701151E5" w14:textId="77777777" w:rsidR="002E6012" w:rsidRPr="0030440E" w:rsidRDefault="002E6012" w:rsidP="0030440E">
            <w:pPr>
              <w:jc w:val="center"/>
            </w:pPr>
          </w:p>
        </w:tc>
      </w:tr>
      <w:tr w:rsidR="002E6012" w:rsidRPr="0030440E" w14:paraId="39476562" w14:textId="77777777" w:rsidTr="002E6012">
        <w:tc>
          <w:tcPr>
            <w:tcW w:w="4706" w:type="dxa"/>
            <w:tcBorders>
              <w:top w:val="single" w:sz="4" w:space="0" w:color="auto"/>
              <w:left w:val="single" w:sz="4" w:space="0" w:color="auto"/>
              <w:bottom w:val="single" w:sz="4" w:space="0" w:color="auto"/>
              <w:right w:val="single" w:sz="4" w:space="0" w:color="auto"/>
            </w:tcBorders>
            <w:hideMark/>
          </w:tcPr>
          <w:p w14:paraId="336AE076" w14:textId="0F862DF5" w:rsidR="002E6012" w:rsidRPr="0030440E" w:rsidRDefault="002E6012">
            <w:r w:rsidRPr="0030440E">
              <w:t xml:space="preserve">Discuss and </w:t>
            </w:r>
            <w:r w:rsidR="0051359D" w:rsidRPr="0030440E">
              <w:t>d</w:t>
            </w:r>
            <w:r w:rsidRPr="0030440E">
              <w:t>ecide on how we want to display this information</w:t>
            </w:r>
          </w:p>
        </w:tc>
        <w:tc>
          <w:tcPr>
            <w:tcW w:w="807" w:type="dxa"/>
            <w:tcBorders>
              <w:top w:val="single" w:sz="4" w:space="0" w:color="auto"/>
              <w:left w:val="single" w:sz="4" w:space="0" w:color="auto"/>
              <w:bottom w:val="single" w:sz="4" w:space="0" w:color="auto"/>
              <w:right w:val="single" w:sz="4" w:space="0" w:color="auto"/>
            </w:tcBorders>
            <w:hideMark/>
          </w:tcPr>
          <w:p w14:paraId="2631DF31" w14:textId="77777777" w:rsidR="002E6012" w:rsidRPr="0030440E" w:rsidRDefault="002E6012">
            <w:r w:rsidRPr="0030440E">
              <w:rPr>
                <w:b/>
                <w:i/>
              </w:rPr>
              <w:t>N/A</w:t>
            </w:r>
          </w:p>
        </w:tc>
        <w:tc>
          <w:tcPr>
            <w:tcW w:w="1468" w:type="dxa"/>
            <w:tcBorders>
              <w:top w:val="single" w:sz="4" w:space="0" w:color="auto"/>
              <w:left w:val="single" w:sz="4" w:space="0" w:color="auto"/>
              <w:bottom w:val="single" w:sz="4" w:space="0" w:color="auto"/>
              <w:right w:val="single" w:sz="4" w:space="0" w:color="auto"/>
            </w:tcBorders>
          </w:tcPr>
          <w:p w14:paraId="624C29D9" w14:textId="299DC4AE" w:rsidR="002E6012" w:rsidRPr="0030440E" w:rsidRDefault="0051359D" w:rsidP="0030440E">
            <w:pPr>
              <w:jc w:val="center"/>
            </w:pPr>
            <w:r w:rsidRPr="0030440E">
              <w:t>4</w:t>
            </w:r>
          </w:p>
        </w:tc>
        <w:tc>
          <w:tcPr>
            <w:tcW w:w="1649" w:type="dxa"/>
            <w:tcBorders>
              <w:top w:val="single" w:sz="4" w:space="0" w:color="auto"/>
              <w:left w:val="single" w:sz="4" w:space="0" w:color="auto"/>
              <w:bottom w:val="single" w:sz="4" w:space="0" w:color="auto"/>
              <w:right w:val="single" w:sz="4" w:space="0" w:color="auto"/>
            </w:tcBorders>
          </w:tcPr>
          <w:p w14:paraId="1EEE5BE0" w14:textId="248F154A" w:rsidR="002E6012" w:rsidRPr="0030440E" w:rsidRDefault="0051359D" w:rsidP="0030440E">
            <w:pPr>
              <w:jc w:val="center"/>
            </w:pPr>
            <w:r w:rsidRPr="0030440E">
              <w:t>5</w:t>
            </w:r>
          </w:p>
        </w:tc>
      </w:tr>
      <w:tr w:rsidR="002E6012" w:rsidRPr="0030440E" w14:paraId="4F104E3A" w14:textId="77777777" w:rsidTr="002E6012">
        <w:tc>
          <w:tcPr>
            <w:tcW w:w="4706" w:type="dxa"/>
            <w:tcBorders>
              <w:top w:val="single" w:sz="4" w:space="0" w:color="auto"/>
              <w:left w:val="single" w:sz="4" w:space="0" w:color="auto"/>
              <w:bottom w:val="single" w:sz="4" w:space="0" w:color="auto"/>
              <w:right w:val="single" w:sz="4" w:space="0" w:color="auto"/>
            </w:tcBorders>
            <w:hideMark/>
          </w:tcPr>
          <w:p w14:paraId="0309459C" w14:textId="77777777" w:rsidR="002E6012" w:rsidRPr="0030440E" w:rsidRDefault="002E6012">
            <w:r w:rsidRPr="0030440E">
              <w:t>Create a design on how the display is going to look like</w:t>
            </w:r>
          </w:p>
        </w:tc>
        <w:tc>
          <w:tcPr>
            <w:tcW w:w="807" w:type="dxa"/>
            <w:tcBorders>
              <w:top w:val="single" w:sz="4" w:space="0" w:color="auto"/>
              <w:left w:val="single" w:sz="4" w:space="0" w:color="auto"/>
              <w:bottom w:val="single" w:sz="4" w:space="0" w:color="auto"/>
              <w:right w:val="single" w:sz="4" w:space="0" w:color="auto"/>
            </w:tcBorders>
            <w:hideMark/>
          </w:tcPr>
          <w:p w14:paraId="15C01F75" w14:textId="77777777" w:rsidR="002E6012" w:rsidRPr="0030440E" w:rsidRDefault="002E6012">
            <w:pPr>
              <w:rPr>
                <w:b/>
                <w:i/>
              </w:rPr>
            </w:pPr>
            <w:r w:rsidRPr="0030440E">
              <w:rPr>
                <w:b/>
                <w:i/>
              </w:rPr>
              <w:t>N/A</w:t>
            </w:r>
          </w:p>
        </w:tc>
        <w:tc>
          <w:tcPr>
            <w:tcW w:w="1468" w:type="dxa"/>
            <w:tcBorders>
              <w:top w:val="single" w:sz="4" w:space="0" w:color="auto"/>
              <w:left w:val="single" w:sz="4" w:space="0" w:color="auto"/>
              <w:bottom w:val="single" w:sz="4" w:space="0" w:color="auto"/>
              <w:right w:val="single" w:sz="4" w:space="0" w:color="auto"/>
            </w:tcBorders>
          </w:tcPr>
          <w:p w14:paraId="06837E50" w14:textId="203075B3" w:rsidR="002E6012" w:rsidRPr="0030440E" w:rsidRDefault="0051359D" w:rsidP="0030440E">
            <w:pPr>
              <w:jc w:val="center"/>
            </w:pPr>
            <w:r w:rsidRPr="0030440E">
              <w:t>2</w:t>
            </w:r>
          </w:p>
        </w:tc>
        <w:tc>
          <w:tcPr>
            <w:tcW w:w="1649" w:type="dxa"/>
            <w:tcBorders>
              <w:top w:val="single" w:sz="4" w:space="0" w:color="auto"/>
              <w:left w:val="single" w:sz="4" w:space="0" w:color="auto"/>
              <w:bottom w:val="single" w:sz="4" w:space="0" w:color="auto"/>
              <w:right w:val="single" w:sz="4" w:space="0" w:color="auto"/>
            </w:tcBorders>
          </w:tcPr>
          <w:p w14:paraId="7D916D05" w14:textId="7E20283E" w:rsidR="002E6012" w:rsidRPr="0030440E" w:rsidRDefault="0051359D" w:rsidP="0030440E">
            <w:pPr>
              <w:jc w:val="center"/>
            </w:pPr>
            <w:r w:rsidRPr="0030440E">
              <w:t>2</w:t>
            </w:r>
          </w:p>
        </w:tc>
      </w:tr>
      <w:tr w:rsidR="002E6012" w:rsidRPr="0030440E" w14:paraId="24621F59" w14:textId="77777777" w:rsidTr="002E6012">
        <w:tc>
          <w:tcPr>
            <w:tcW w:w="4706" w:type="dxa"/>
            <w:tcBorders>
              <w:top w:val="single" w:sz="4" w:space="0" w:color="auto"/>
              <w:left w:val="single" w:sz="4" w:space="0" w:color="auto"/>
              <w:bottom w:val="single" w:sz="4" w:space="0" w:color="auto"/>
              <w:right w:val="single" w:sz="4" w:space="0" w:color="auto"/>
            </w:tcBorders>
            <w:hideMark/>
          </w:tcPr>
          <w:p w14:paraId="3F95F930" w14:textId="77777777" w:rsidR="002E6012" w:rsidRPr="0030440E" w:rsidRDefault="002E6012">
            <w:r w:rsidRPr="0030440E">
              <w:t>Create a dynamic display using JavaScript and HTML following the client guidelines with hard-coded values at first</w:t>
            </w:r>
          </w:p>
        </w:tc>
        <w:tc>
          <w:tcPr>
            <w:tcW w:w="807" w:type="dxa"/>
            <w:tcBorders>
              <w:top w:val="single" w:sz="4" w:space="0" w:color="auto"/>
              <w:left w:val="single" w:sz="4" w:space="0" w:color="auto"/>
              <w:bottom w:val="single" w:sz="4" w:space="0" w:color="auto"/>
              <w:right w:val="single" w:sz="4" w:space="0" w:color="auto"/>
            </w:tcBorders>
            <w:hideMark/>
          </w:tcPr>
          <w:p w14:paraId="77857269" w14:textId="77777777" w:rsidR="002E6012" w:rsidRPr="0030440E" w:rsidRDefault="002E6012">
            <w:r w:rsidRPr="0030440E">
              <w:rPr>
                <w:b/>
                <w:i/>
              </w:rPr>
              <w:t>N/A</w:t>
            </w:r>
          </w:p>
        </w:tc>
        <w:tc>
          <w:tcPr>
            <w:tcW w:w="1468" w:type="dxa"/>
            <w:tcBorders>
              <w:top w:val="single" w:sz="4" w:space="0" w:color="auto"/>
              <w:left w:val="single" w:sz="4" w:space="0" w:color="auto"/>
              <w:bottom w:val="single" w:sz="4" w:space="0" w:color="auto"/>
              <w:right w:val="single" w:sz="4" w:space="0" w:color="auto"/>
            </w:tcBorders>
          </w:tcPr>
          <w:p w14:paraId="55832D64" w14:textId="02F56429" w:rsidR="002E6012" w:rsidRPr="0030440E" w:rsidRDefault="0051359D" w:rsidP="0030440E">
            <w:pPr>
              <w:jc w:val="center"/>
            </w:pPr>
            <w:r w:rsidRPr="0030440E">
              <w:t>5</w:t>
            </w:r>
          </w:p>
        </w:tc>
        <w:tc>
          <w:tcPr>
            <w:tcW w:w="1649" w:type="dxa"/>
            <w:tcBorders>
              <w:top w:val="single" w:sz="4" w:space="0" w:color="auto"/>
              <w:left w:val="single" w:sz="4" w:space="0" w:color="auto"/>
              <w:bottom w:val="single" w:sz="4" w:space="0" w:color="auto"/>
              <w:right w:val="single" w:sz="4" w:space="0" w:color="auto"/>
            </w:tcBorders>
          </w:tcPr>
          <w:p w14:paraId="247129ED" w14:textId="5EF67074" w:rsidR="002E6012" w:rsidRPr="0030440E" w:rsidRDefault="0051359D" w:rsidP="0030440E">
            <w:pPr>
              <w:jc w:val="center"/>
            </w:pPr>
            <w:r w:rsidRPr="0030440E">
              <w:t>7</w:t>
            </w:r>
          </w:p>
        </w:tc>
      </w:tr>
      <w:tr w:rsidR="002E6012" w:rsidRPr="0030440E" w14:paraId="4EE0E881" w14:textId="77777777" w:rsidTr="002E6012">
        <w:tc>
          <w:tcPr>
            <w:tcW w:w="4706" w:type="dxa"/>
            <w:tcBorders>
              <w:top w:val="single" w:sz="4" w:space="0" w:color="auto"/>
              <w:left w:val="single" w:sz="4" w:space="0" w:color="auto"/>
              <w:bottom w:val="single" w:sz="4" w:space="0" w:color="auto"/>
              <w:right w:val="single" w:sz="4" w:space="0" w:color="auto"/>
            </w:tcBorders>
            <w:hideMark/>
          </w:tcPr>
          <w:p w14:paraId="6359604A" w14:textId="77777777" w:rsidR="002E6012" w:rsidRPr="0030440E" w:rsidRDefault="002E6012">
            <w:r w:rsidRPr="0030440E">
              <w:t>Replace the hard-coded values with the real-time data</w:t>
            </w:r>
          </w:p>
        </w:tc>
        <w:tc>
          <w:tcPr>
            <w:tcW w:w="807" w:type="dxa"/>
            <w:tcBorders>
              <w:top w:val="single" w:sz="4" w:space="0" w:color="auto"/>
              <w:left w:val="single" w:sz="4" w:space="0" w:color="auto"/>
              <w:bottom w:val="single" w:sz="4" w:space="0" w:color="auto"/>
              <w:right w:val="single" w:sz="4" w:space="0" w:color="auto"/>
            </w:tcBorders>
          </w:tcPr>
          <w:p w14:paraId="76CFD13E" w14:textId="64764DA5" w:rsidR="002E6012" w:rsidRPr="0030440E" w:rsidRDefault="0030440E">
            <w:pPr>
              <w:rPr>
                <w:b/>
                <w:i/>
              </w:rPr>
            </w:pPr>
            <w:r w:rsidRPr="0030440E">
              <w:rPr>
                <w:b/>
                <w:i/>
              </w:rPr>
              <w:t>N/A</w:t>
            </w:r>
          </w:p>
        </w:tc>
        <w:tc>
          <w:tcPr>
            <w:tcW w:w="1468" w:type="dxa"/>
            <w:tcBorders>
              <w:top w:val="single" w:sz="4" w:space="0" w:color="auto"/>
              <w:left w:val="single" w:sz="4" w:space="0" w:color="auto"/>
              <w:bottom w:val="single" w:sz="4" w:space="0" w:color="auto"/>
              <w:right w:val="single" w:sz="4" w:space="0" w:color="auto"/>
            </w:tcBorders>
          </w:tcPr>
          <w:p w14:paraId="1D9B39FA" w14:textId="1B1029C0" w:rsidR="002E6012" w:rsidRPr="0030440E" w:rsidRDefault="0051359D" w:rsidP="0030440E">
            <w:pPr>
              <w:jc w:val="center"/>
            </w:pPr>
            <w:r w:rsidRPr="0030440E">
              <w:t>2</w:t>
            </w:r>
          </w:p>
        </w:tc>
        <w:tc>
          <w:tcPr>
            <w:tcW w:w="1649" w:type="dxa"/>
            <w:tcBorders>
              <w:top w:val="single" w:sz="4" w:space="0" w:color="auto"/>
              <w:left w:val="single" w:sz="4" w:space="0" w:color="auto"/>
              <w:bottom w:val="single" w:sz="4" w:space="0" w:color="auto"/>
              <w:right w:val="single" w:sz="4" w:space="0" w:color="auto"/>
            </w:tcBorders>
          </w:tcPr>
          <w:p w14:paraId="670BE86F" w14:textId="561E6EB6" w:rsidR="002E6012" w:rsidRPr="0030440E" w:rsidRDefault="0051359D" w:rsidP="0030440E">
            <w:pPr>
              <w:jc w:val="center"/>
            </w:pPr>
            <w:r w:rsidRPr="0030440E">
              <w:t>2</w:t>
            </w:r>
          </w:p>
        </w:tc>
      </w:tr>
      <w:tr w:rsidR="002E6012" w:rsidRPr="0030440E" w14:paraId="1BC92984" w14:textId="77777777" w:rsidTr="002E6012">
        <w:tc>
          <w:tcPr>
            <w:tcW w:w="4706" w:type="dxa"/>
            <w:tcBorders>
              <w:top w:val="single" w:sz="4" w:space="0" w:color="auto"/>
              <w:left w:val="single" w:sz="4" w:space="0" w:color="auto"/>
              <w:bottom w:val="single" w:sz="4" w:space="0" w:color="auto"/>
              <w:right w:val="single" w:sz="4" w:space="0" w:color="auto"/>
            </w:tcBorders>
            <w:hideMark/>
          </w:tcPr>
          <w:p w14:paraId="25447235" w14:textId="77777777" w:rsidR="002E6012" w:rsidRPr="0030440E" w:rsidRDefault="002E6012">
            <w:r w:rsidRPr="0030440E">
              <w:t>Carry out functional testing on this feature.</w:t>
            </w:r>
          </w:p>
        </w:tc>
        <w:tc>
          <w:tcPr>
            <w:tcW w:w="807" w:type="dxa"/>
            <w:tcBorders>
              <w:top w:val="single" w:sz="4" w:space="0" w:color="auto"/>
              <w:left w:val="single" w:sz="4" w:space="0" w:color="auto"/>
              <w:bottom w:val="single" w:sz="4" w:space="0" w:color="auto"/>
              <w:right w:val="single" w:sz="4" w:space="0" w:color="auto"/>
            </w:tcBorders>
            <w:hideMark/>
          </w:tcPr>
          <w:p w14:paraId="4DDE30D2" w14:textId="77777777" w:rsidR="002E6012" w:rsidRPr="0030440E" w:rsidRDefault="002E6012">
            <w:r w:rsidRPr="0030440E">
              <w:rPr>
                <w:b/>
                <w:i/>
              </w:rPr>
              <w:t>N/A</w:t>
            </w:r>
          </w:p>
        </w:tc>
        <w:tc>
          <w:tcPr>
            <w:tcW w:w="1468" w:type="dxa"/>
            <w:tcBorders>
              <w:top w:val="single" w:sz="4" w:space="0" w:color="auto"/>
              <w:left w:val="single" w:sz="4" w:space="0" w:color="auto"/>
              <w:bottom w:val="single" w:sz="4" w:space="0" w:color="auto"/>
              <w:right w:val="single" w:sz="4" w:space="0" w:color="auto"/>
            </w:tcBorders>
          </w:tcPr>
          <w:p w14:paraId="6003D2C3" w14:textId="688A234B" w:rsidR="002E6012" w:rsidRPr="0030440E" w:rsidRDefault="0051359D" w:rsidP="0030440E">
            <w:pPr>
              <w:jc w:val="center"/>
            </w:pPr>
            <w:r w:rsidRPr="0030440E">
              <w:t>5</w:t>
            </w:r>
          </w:p>
        </w:tc>
        <w:tc>
          <w:tcPr>
            <w:tcW w:w="1649" w:type="dxa"/>
            <w:tcBorders>
              <w:top w:val="single" w:sz="4" w:space="0" w:color="auto"/>
              <w:left w:val="single" w:sz="4" w:space="0" w:color="auto"/>
              <w:bottom w:val="single" w:sz="4" w:space="0" w:color="auto"/>
              <w:right w:val="single" w:sz="4" w:space="0" w:color="auto"/>
            </w:tcBorders>
          </w:tcPr>
          <w:p w14:paraId="0DB960F4" w14:textId="1678D2A9" w:rsidR="002E6012" w:rsidRPr="0030440E" w:rsidRDefault="0051359D" w:rsidP="0030440E">
            <w:pPr>
              <w:jc w:val="center"/>
            </w:pPr>
            <w:r w:rsidRPr="0030440E">
              <w:t>5</w:t>
            </w:r>
          </w:p>
        </w:tc>
      </w:tr>
    </w:tbl>
    <w:p w14:paraId="23834C98" w14:textId="77777777" w:rsidR="0070204C" w:rsidRDefault="0070204C">
      <w:pPr>
        <w:rPr>
          <w:rFonts w:eastAsiaTheme="majorEastAsia" w:cstheme="majorBidi"/>
          <w:color w:val="004F5B" w:themeColor="accent1" w:themeShade="7F"/>
          <w:sz w:val="24"/>
          <w:szCs w:val="24"/>
        </w:rPr>
      </w:pPr>
      <w:bookmarkStart w:id="41" w:name="_Toc535916145"/>
      <w:r>
        <w:br w:type="page"/>
      </w:r>
    </w:p>
    <w:p w14:paraId="4F2CF4A3" w14:textId="165705B9" w:rsidR="002E6012" w:rsidRDefault="002E6012" w:rsidP="002E6012">
      <w:pPr>
        <w:pStyle w:val="Heading3"/>
        <w:rPr>
          <w:rFonts w:asciiTheme="minorHAnsi" w:hAnsiTheme="minorHAnsi"/>
        </w:rPr>
      </w:pPr>
      <w:r>
        <w:rPr>
          <w:rFonts w:asciiTheme="minorHAnsi" w:hAnsiTheme="minorHAnsi"/>
        </w:rPr>
        <w:lastRenderedPageBreak/>
        <w:t>Sprint Plan</w:t>
      </w:r>
      <w:bookmarkEnd w:id="41"/>
    </w:p>
    <w:p w14:paraId="6A6480BE" w14:textId="12ADD954" w:rsidR="0070204C" w:rsidRDefault="002E6012" w:rsidP="0070204C">
      <w:pPr>
        <w:jc w:val="both"/>
        <w:rPr>
          <w:color w:val="auto"/>
          <w:szCs w:val="24"/>
        </w:rPr>
      </w:pPr>
      <w:r w:rsidRPr="0030440E">
        <w:rPr>
          <w:color w:val="auto"/>
          <w:szCs w:val="24"/>
        </w:rPr>
        <w:t xml:space="preserve">The sprint will help us reach our finished product, ready to be presented and delivered. It will help us improve all the already present features and add some extra ones too. The </w:t>
      </w:r>
      <w:r w:rsidR="0030440E">
        <w:rPr>
          <w:color w:val="auto"/>
          <w:szCs w:val="24"/>
        </w:rPr>
        <w:t>k</w:t>
      </w:r>
      <w:r w:rsidRPr="0030440E">
        <w:rPr>
          <w:color w:val="auto"/>
          <w:szCs w:val="24"/>
        </w:rPr>
        <w:t>ey feature for our last demo to be presented to the client are going to be:</w:t>
      </w:r>
    </w:p>
    <w:p w14:paraId="6817584C" w14:textId="77777777" w:rsidR="002E6012" w:rsidRPr="0030440E" w:rsidRDefault="002E6012" w:rsidP="0030440E">
      <w:pPr>
        <w:pStyle w:val="ListParagraph"/>
        <w:numPr>
          <w:ilvl w:val="0"/>
          <w:numId w:val="47"/>
        </w:numPr>
        <w:spacing w:line="256" w:lineRule="auto"/>
        <w:jc w:val="both"/>
        <w:rPr>
          <w:szCs w:val="24"/>
        </w:rPr>
      </w:pPr>
      <w:r w:rsidRPr="0030440E">
        <w:rPr>
          <w:szCs w:val="24"/>
        </w:rPr>
        <w:t>Improved Display of comparison page</w:t>
      </w:r>
    </w:p>
    <w:p w14:paraId="62A3481B" w14:textId="77777777" w:rsidR="002E6012" w:rsidRPr="0030440E" w:rsidRDefault="002E6012" w:rsidP="0030440E">
      <w:pPr>
        <w:pStyle w:val="ListParagraph"/>
        <w:numPr>
          <w:ilvl w:val="0"/>
          <w:numId w:val="47"/>
        </w:numPr>
        <w:spacing w:line="256" w:lineRule="auto"/>
        <w:jc w:val="both"/>
        <w:rPr>
          <w:szCs w:val="24"/>
        </w:rPr>
      </w:pPr>
      <w:r w:rsidRPr="0030440E">
        <w:rPr>
          <w:szCs w:val="24"/>
        </w:rPr>
        <w:t>Instantaneous Consumption</w:t>
      </w:r>
    </w:p>
    <w:p w14:paraId="2D120E40" w14:textId="77777777" w:rsidR="002E6012" w:rsidRPr="0030440E" w:rsidRDefault="002E6012" w:rsidP="0030440E">
      <w:pPr>
        <w:pStyle w:val="ListParagraph"/>
        <w:numPr>
          <w:ilvl w:val="0"/>
          <w:numId w:val="47"/>
        </w:numPr>
        <w:spacing w:line="256" w:lineRule="auto"/>
        <w:jc w:val="both"/>
        <w:rPr>
          <w:szCs w:val="24"/>
        </w:rPr>
      </w:pPr>
      <w:r w:rsidRPr="0030440E">
        <w:rPr>
          <w:szCs w:val="24"/>
        </w:rPr>
        <w:t>Display the cost based on Budget</w:t>
      </w:r>
    </w:p>
    <w:p w14:paraId="28B969F2" w14:textId="0727621D" w:rsidR="002E6012" w:rsidRPr="0030440E" w:rsidRDefault="002E6012" w:rsidP="0030440E">
      <w:pPr>
        <w:jc w:val="both"/>
        <w:rPr>
          <w:color w:val="auto"/>
          <w:szCs w:val="24"/>
        </w:rPr>
      </w:pPr>
      <w:r w:rsidRPr="0030440E">
        <w:rPr>
          <w:color w:val="auto"/>
          <w:szCs w:val="24"/>
        </w:rPr>
        <w:t>Another task is the refactoring of the code. Working for the first time on as a group had his up and downs, such as repetition of code and unused lines of code. Therefore, we decided to make sure the code gets looked at it one more time before the CODE FREEZE.</w:t>
      </w:r>
    </w:p>
    <w:p w14:paraId="6C222155" w14:textId="77777777" w:rsidR="002E6012" w:rsidRPr="0030440E" w:rsidRDefault="002E6012" w:rsidP="0030440E">
      <w:pPr>
        <w:jc w:val="both"/>
        <w:rPr>
          <w:color w:val="auto"/>
          <w:szCs w:val="24"/>
        </w:rPr>
      </w:pPr>
      <w:r w:rsidRPr="0030440E">
        <w:rPr>
          <w:color w:val="auto"/>
          <w:szCs w:val="24"/>
        </w:rPr>
        <w:t>The Key features have been broken down into smaller and more detailed tasks, so that each member could work on an individual task and to the whole feature by himself. Task were also added to Trello to help everyone have access to a visual list of all the task that needed to be done by Friday 18</w:t>
      </w:r>
      <w:r w:rsidRPr="0030440E">
        <w:rPr>
          <w:color w:val="auto"/>
          <w:szCs w:val="24"/>
          <w:vertAlign w:val="superscript"/>
        </w:rPr>
        <w:t>th</w:t>
      </w:r>
      <w:r w:rsidRPr="0030440E">
        <w:rPr>
          <w:color w:val="auto"/>
          <w:szCs w:val="24"/>
        </w:rPr>
        <w:t xml:space="preserve"> of January.</w:t>
      </w:r>
    </w:p>
    <w:p w14:paraId="60015265" w14:textId="3228EF93" w:rsidR="002E6012" w:rsidRDefault="002E6012" w:rsidP="0030440E">
      <w:pPr>
        <w:jc w:val="both"/>
        <w:rPr>
          <w:color w:val="auto"/>
          <w:szCs w:val="24"/>
        </w:rPr>
      </w:pPr>
      <w:r w:rsidRPr="0030440E">
        <w:rPr>
          <w:color w:val="auto"/>
          <w:szCs w:val="24"/>
        </w:rPr>
        <w:t>We followed the same group division used in Sprint 2, where the majority of the group worked on the front-end and the remaining few on improving the back-end, at rotation we also had always someone that focused on testing that every single change/feature added to the master was fully working and not conflicting with the rest.</w:t>
      </w:r>
    </w:p>
    <w:p w14:paraId="677BAE18" w14:textId="1645CA73" w:rsidR="0070204C" w:rsidRDefault="0070204C" w:rsidP="0070204C">
      <w:pPr>
        <w:pStyle w:val="Heading3"/>
      </w:pPr>
      <w:r>
        <w:t>Trello State</w:t>
      </w:r>
    </w:p>
    <w:p w14:paraId="0E746D5B" w14:textId="2FB873A0" w:rsidR="0070204C" w:rsidRDefault="0070204C" w:rsidP="0070204C">
      <w:pPr>
        <w:pStyle w:val="Heading4"/>
        <w:rPr>
          <w:i w:val="0"/>
        </w:rPr>
      </w:pPr>
      <w:r w:rsidRPr="0070204C">
        <w:rPr>
          <w:i w:val="0"/>
        </w:rPr>
        <w:t>Beginning of the sprint</w:t>
      </w:r>
    </w:p>
    <w:p w14:paraId="52389DBC" w14:textId="63EDB901" w:rsidR="0070204C" w:rsidRDefault="0070204C" w:rsidP="0070204C">
      <w:r>
        <w:rPr>
          <w:noProof/>
        </w:rPr>
        <w:drawing>
          <wp:inline distT="0" distB="0" distL="0" distR="0" wp14:anchorId="1024E1C4" wp14:editId="742DFAB1">
            <wp:extent cx="5486400" cy="3086024"/>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86400" cy="3086024"/>
                    </a:xfrm>
                    <a:prstGeom prst="rect">
                      <a:avLst/>
                    </a:prstGeom>
                  </pic:spPr>
                </pic:pic>
              </a:graphicData>
            </a:graphic>
          </wp:inline>
        </w:drawing>
      </w:r>
    </w:p>
    <w:p w14:paraId="31DF4011" w14:textId="1BD04CB8" w:rsidR="0070204C" w:rsidRPr="0070204C" w:rsidRDefault="0070204C" w:rsidP="0070204C">
      <w:pPr>
        <w:pStyle w:val="Heading4"/>
        <w:rPr>
          <w:i w:val="0"/>
        </w:rPr>
      </w:pPr>
      <w:r w:rsidRPr="0070204C">
        <w:rPr>
          <w:i w:val="0"/>
        </w:rPr>
        <w:lastRenderedPageBreak/>
        <w:t>Middle of the sprint</w:t>
      </w:r>
    </w:p>
    <w:p w14:paraId="211BF727" w14:textId="48E55182" w:rsidR="0070204C" w:rsidRPr="0070204C" w:rsidRDefault="0070204C" w:rsidP="0070204C">
      <w:r>
        <w:rPr>
          <w:noProof/>
        </w:rPr>
        <w:drawing>
          <wp:inline distT="0" distB="0" distL="0" distR="0" wp14:anchorId="2074C6DD" wp14:editId="7A16D4C0">
            <wp:extent cx="5486400" cy="3086024"/>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3086024"/>
                    </a:xfrm>
                    <a:prstGeom prst="rect">
                      <a:avLst/>
                    </a:prstGeom>
                  </pic:spPr>
                </pic:pic>
              </a:graphicData>
            </a:graphic>
          </wp:inline>
        </w:drawing>
      </w:r>
    </w:p>
    <w:p w14:paraId="079F67AA" w14:textId="58ECD5CA" w:rsidR="0070204C" w:rsidRDefault="0070204C" w:rsidP="0070204C">
      <w:pPr>
        <w:pStyle w:val="Heading4"/>
        <w:rPr>
          <w:i w:val="0"/>
        </w:rPr>
      </w:pPr>
      <w:r w:rsidRPr="0070204C">
        <w:rPr>
          <w:i w:val="0"/>
        </w:rPr>
        <w:t>End of the sprint</w:t>
      </w:r>
    </w:p>
    <w:p w14:paraId="10D292F5" w14:textId="484B2625" w:rsidR="0070204C" w:rsidRPr="0070204C" w:rsidRDefault="0070204C" w:rsidP="0070204C">
      <w:r>
        <w:rPr>
          <w:noProof/>
        </w:rPr>
        <w:drawing>
          <wp:inline distT="0" distB="0" distL="0" distR="0" wp14:anchorId="06033E87" wp14:editId="49B8C8E9">
            <wp:extent cx="5486400" cy="3086024"/>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086024"/>
                    </a:xfrm>
                    <a:prstGeom prst="rect">
                      <a:avLst/>
                    </a:prstGeom>
                  </pic:spPr>
                </pic:pic>
              </a:graphicData>
            </a:graphic>
          </wp:inline>
        </w:drawing>
      </w:r>
    </w:p>
    <w:p w14:paraId="3E654D02" w14:textId="77777777" w:rsidR="00B22472" w:rsidRDefault="00B22472" w:rsidP="00B22472">
      <w:pPr>
        <w:pStyle w:val="Heading3"/>
      </w:pPr>
      <w:bookmarkStart w:id="42" w:name="_Toc535916146"/>
      <w:r>
        <w:t>Assumptions</w:t>
      </w:r>
      <w:bookmarkEnd w:id="42"/>
    </w:p>
    <w:p w14:paraId="65851AE2" w14:textId="1BC1FCEE" w:rsidR="00B22472" w:rsidRPr="00B22472" w:rsidRDefault="00B22472" w:rsidP="00B22472">
      <w:pPr>
        <w:jc w:val="both"/>
        <w:rPr>
          <w:color w:val="auto"/>
        </w:rPr>
      </w:pPr>
      <w:r w:rsidRPr="00B22472">
        <w:rPr>
          <w:color w:val="auto"/>
        </w:rPr>
        <w:t>We assumed that the user wouldn’t want to see a static image for the instantaneous consummation speedometer, that updates every minute. We decided to let the number update within a range every second, to make it seem faster than it is.</w:t>
      </w:r>
    </w:p>
    <w:p w14:paraId="7C55F82B" w14:textId="77777777" w:rsidR="002E6012" w:rsidRDefault="002E6012" w:rsidP="002E6012">
      <w:pPr>
        <w:pStyle w:val="Heading3"/>
        <w:rPr>
          <w:rFonts w:asciiTheme="minorHAnsi" w:hAnsiTheme="minorHAnsi"/>
        </w:rPr>
      </w:pPr>
      <w:bookmarkStart w:id="43" w:name="_Toc535916147"/>
      <w:r>
        <w:rPr>
          <w:rFonts w:asciiTheme="minorHAnsi" w:hAnsiTheme="minorHAnsi"/>
        </w:rPr>
        <w:lastRenderedPageBreak/>
        <w:t>Sprint review meeting (Customer Demo)</w:t>
      </w:r>
      <w:bookmarkEnd w:id="43"/>
    </w:p>
    <w:p w14:paraId="091E9704" w14:textId="77777777" w:rsidR="002E6012" w:rsidRPr="0030440E" w:rsidRDefault="002E6012" w:rsidP="0030440E">
      <w:pPr>
        <w:jc w:val="both"/>
        <w:rPr>
          <w:color w:val="auto"/>
          <w:szCs w:val="24"/>
        </w:rPr>
      </w:pPr>
      <w:r w:rsidRPr="0030440E">
        <w:rPr>
          <w:color w:val="auto"/>
          <w:szCs w:val="24"/>
        </w:rPr>
        <w:t>On the 18</w:t>
      </w:r>
      <w:r w:rsidRPr="0030440E">
        <w:rPr>
          <w:color w:val="auto"/>
          <w:szCs w:val="24"/>
          <w:vertAlign w:val="superscript"/>
        </w:rPr>
        <w:t>th</w:t>
      </w:r>
      <w:r w:rsidRPr="0030440E">
        <w:rPr>
          <w:color w:val="auto"/>
          <w:szCs w:val="24"/>
        </w:rPr>
        <w:t xml:space="preserve"> of January, we had our last Demo with our client. We already had a CODE FREEZE set. Therefore, any major change would not have been possible due to the time limit. </w:t>
      </w:r>
    </w:p>
    <w:p w14:paraId="75941EA3" w14:textId="5E2C3488" w:rsidR="002E6012" w:rsidRPr="0030440E" w:rsidRDefault="002E6012" w:rsidP="0030440E">
      <w:pPr>
        <w:jc w:val="both"/>
        <w:rPr>
          <w:color w:val="auto"/>
          <w:szCs w:val="24"/>
        </w:rPr>
      </w:pPr>
      <w:r w:rsidRPr="0030440E">
        <w:rPr>
          <w:color w:val="auto"/>
          <w:szCs w:val="24"/>
        </w:rPr>
        <w:t xml:space="preserve">In </w:t>
      </w:r>
      <w:r w:rsidR="0030440E" w:rsidRPr="0030440E">
        <w:rPr>
          <w:color w:val="auto"/>
          <w:szCs w:val="24"/>
        </w:rPr>
        <w:t>the</w:t>
      </w:r>
      <w:r w:rsidRPr="0030440E">
        <w:rPr>
          <w:color w:val="auto"/>
          <w:szCs w:val="24"/>
        </w:rPr>
        <w:t xml:space="preserve"> Demo, the client was shown the final product with all the improvements and new features.</w:t>
      </w:r>
    </w:p>
    <w:p w14:paraId="4E68372B" w14:textId="402E0DB7" w:rsidR="002E6012" w:rsidRPr="0030440E" w:rsidRDefault="002E6012" w:rsidP="0030440E">
      <w:pPr>
        <w:jc w:val="both"/>
        <w:rPr>
          <w:color w:val="auto"/>
          <w:szCs w:val="24"/>
        </w:rPr>
      </w:pPr>
      <w:r w:rsidRPr="0030440E">
        <w:rPr>
          <w:color w:val="auto"/>
          <w:szCs w:val="24"/>
        </w:rPr>
        <w:t xml:space="preserve">This time, the client was happy </w:t>
      </w:r>
      <w:r w:rsidR="0030440E">
        <w:rPr>
          <w:color w:val="auto"/>
          <w:szCs w:val="24"/>
        </w:rPr>
        <w:t xml:space="preserve">with </w:t>
      </w:r>
      <w:r w:rsidRPr="0030440E">
        <w:rPr>
          <w:color w:val="auto"/>
          <w:szCs w:val="24"/>
        </w:rPr>
        <w:t xml:space="preserve">how we designed the comparison page by following his guidelines by using a bar chart. Overall, he was satisfied that all the requirements have been met and also extra features have also been added to the product. </w:t>
      </w:r>
    </w:p>
    <w:p w14:paraId="0F195274" w14:textId="77777777" w:rsidR="002E6012" w:rsidRPr="0030440E" w:rsidRDefault="002E6012" w:rsidP="0030440E">
      <w:pPr>
        <w:jc w:val="both"/>
        <w:rPr>
          <w:color w:val="auto"/>
          <w:szCs w:val="24"/>
        </w:rPr>
      </w:pPr>
      <w:r w:rsidRPr="0030440E">
        <w:rPr>
          <w:color w:val="auto"/>
          <w:szCs w:val="24"/>
        </w:rPr>
        <w:t>No major changes were needed in his opinion, only few small design changes to make the website more appealing and easily usable by any user.</w:t>
      </w:r>
    </w:p>
    <w:p w14:paraId="597CD9D8" w14:textId="77777777" w:rsidR="002E6012" w:rsidRPr="0030440E" w:rsidRDefault="002E6012" w:rsidP="0030440E">
      <w:pPr>
        <w:jc w:val="both"/>
        <w:rPr>
          <w:color w:val="auto"/>
          <w:szCs w:val="24"/>
        </w:rPr>
      </w:pPr>
      <w:r w:rsidRPr="0030440E">
        <w:rPr>
          <w:color w:val="auto"/>
          <w:szCs w:val="24"/>
        </w:rPr>
        <w:t>Overall, the feedback was very good. This helped bring the group morale up by being able to meet set requirements and deadline and be able to than focus on the power point presentation and the remaining parts of the report.</w:t>
      </w:r>
    </w:p>
    <w:p w14:paraId="25BE2C08" w14:textId="77777777" w:rsidR="002E6012" w:rsidRDefault="002E6012" w:rsidP="002E6012">
      <w:pPr>
        <w:pStyle w:val="Heading3"/>
        <w:rPr>
          <w:rFonts w:asciiTheme="minorHAnsi" w:hAnsiTheme="minorHAnsi"/>
        </w:rPr>
      </w:pPr>
      <w:bookmarkStart w:id="44" w:name="_Toc535916148"/>
      <w:r>
        <w:rPr>
          <w:rFonts w:asciiTheme="minorHAnsi" w:hAnsiTheme="minorHAnsi"/>
        </w:rPr>
        <w:t>Sprint retrospective</w:t>
      </w:r>
      <w:bookmarkEnd w:id="44"/>
    </w:p>
    <w:p w14:paraId="0BABEC5A" w14:textId="77777777" w:rsidR="002E6012" w:rsidRPr="0068307E" w:rsidRDefault="002E6012" w:rsidP="0068307E">
      <w:pPr>
        <w:jc w:val="both"/>
        <w:rPr>
          <w:color w:val="auto"/>
          <w:szCs w:val="24"/>
        </w:rPr>
      </w:pPr>
      <w:r w:rsidRPr="0068307E">
        <w:rPr>
          <w:color w:val="auto"/>
          <w:szCs w:val="24"/>
        </w:rPr>
        <w:t>After our Demo, the group came together to discuss and reflect on how the last sprint went. This time the team only answered 2 question were answered:</w:t>
      </w:r>
    </w:p>
    <w:p w14:paraId="5D96EA12" w14:textId="77777777" w:rsidR="002E6012" w:rsidRPr="0068307E" w:rsidRDefault="002E6012" w:rsidP="0068307E">
      <w:pPr>
        <w:pStyle w:val="ListParagraph"/>
        <w:numPr>
          <w:ilvl w:val="0"/>
          <w:numId w:val="48"/>
        </w:numPr>
        <w:spacing w:line="256" w:lineRule="auto"/>
        <w:jc w:val="both"/>
        <w:rPr>
          <w:szCs w:val="24"/>
        </w:rPr>
      </w:pPr>
      <w:r w:rsidRPr="0068307E">
        <w:rPr>
          <w:szCs w:val="24"/>
        </w:rPr>
        <w:t>What went well in this sprint(positives)?</w:t>
      </w:r>
    </w:p>
    <w:p w14:paraId="019EA948" w14:textId="77777777" w:rsidR="002E6012" w:rsidRPr="0068307E" w:rsidRDefault="002E6012" w:rsidP="0068307E">
      <w:pPr>
        <w:pStyle w:val="ListParagraph"/>
        <w:numPr>
          <w:ilvl w:val="0"/>
          <w:numId w:val="48"/>
        </w:numPr>
        <w:spacing w:line="256" w:lineRule="auto"/>
        <w:jc w:val="both"/>
        <w:rPr>
          <w:szCs w:val="24"/>
        </w:rPr>
      </w:pPr>
      <w:r w:rsidRPr="0068307E">
        <w:rPr>
          <w:szCs w:val="24"/>
        </w:rPr>
        <w:t>What went wrong (negatives)?</w:t>
      </w:r>
    </w:p>
    <w:p w14:paraId="3ED0E27C" w14:textId="77777777" w:rsidR="002E6012" w:rsidRPr="0068307E" w:rsidRDefault="002E6012" w:rsidP="0068307E">
      <w:pPr>
        <w:jc w:val="both"/>
        <w:rPr>
          <w:color w:val="auto"/>
          <w:szCs w:val="24"/>
        </w:rPr>
      </w:pPr>
      <w:r w:rsidRPr="0068307E">
        <w:rPr>
          <w:color w:val="auto"/>
          <w:szCs w:val="24"/>
        </w:rPr>
        <w:t>(no discussion on improvement on next sprint since this was our last one)</w:t>
      </w:r>
    </w:p>
    <w:p w14:paraId="6E8D72C8" w14:textId="161B3C12" w:rsidR="002E6012" w:rsidRDefault="002E6012" w:rsidP="0068307E">
      <w:pPr>
        <w:jc w:val="both"/>
        <w:rPr>
          <w:color w:val="auto"/>
          <w:szCs w:val="24"/>
        </w:rPr>
      </w:pPr>
      <w:r w:rsidRPr="0068307E">
        <w:rPr>
          <w:color w:val="auto"/>
          <w:szCs w:val="24"/>
        </w:rPr>
        <w:t>We all gathered around a board and started writing down all the answers and discuss each one of them.</w:t>
      </w:r>
    </w:p>
    <w:p w14:paraId="2DDC33AA" w14:textId="7ABB21FA" w:rsidR="0070204C" w:rsidRPr="0068307E" w:rsidRDefault="0070204C" w:rsidP="0068307E">
      <w:pPr>
        <w:jc w:val="both"/>
        <w:rPr>
          <w:color w:val="auto"/>
          <w:szCs w:val="24"/>
        </w:rPr>
      </w:pPr>
      <w:r>
        <w:rPr>
          <w:noProof/>
        </w:rPr>
        <w:drawing>
          <wp:inline distT="0" distB="0" distL="0" distR="0" wp14:anchorId="74683A36" wp14:editId="62A34B2F">
            <wp:extent cx="5485130" cy="2600325"/>
            <wp:effectExtent l="0" t="0" r="127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826" cy="2601129"/>
                    </a:xfrm>
                    <a:prstGeom prst="rect">
                      <a:avLst/>
                    </a:prstGeom>
                    <a:noFill/>
                    <a:ln>
                      <a:noFill/>
                    </a:ln>
                  </pic:spPr>
                </pic:pic>
              </a:graphicData>
            </a:graphic>
          </wp:inline>
        </w:drawing>
      </w:r>
    </w:p>
    <w:p w14:paraId="43794FC1" w14:textId="4CAB2ED2" w:rsidR="002E6012" w:rsidRPr="0068307E" w:rsidRDefault="0068307E" w:rsidP="0068307E">
      <w:pPr>
        <w:jc w:val="both"/>
        <w:rPr>
          <w:b/>
          <w:color w:val="auto"/>
          <w:szCs w:val="24"/>
        </w:rPr>
      </w:pPr>
      <w:r w:rsidRPr="0068307E">
        <w:rPr>
          <w:b/>
          <w:color w:val="auto"/>
          <w:szCs w:val="24"/>
        </w:rPr>
        <w:lastRenderedPageBreak/>
        <w:t>Areas for improvement</w:t>
      </w:r>
      <w:r w:rsidR="002E6012" w:rsidRPr="0068307E">
        <w:rPr>
          <w:b/>
          <w:color w:val="auto"/>
          <w:szCs w:val="24"/>
        </w:rPr>
        <w:t>:</w:t>
      </w:r>
    </w:p>
    <w:p w14:paraId="1FF56493" w14:textId="77777777" w:rsidR="002E6012" w:rsidRPr="0068307E" w:rsidRDefault="002E6012" w:rsidP="0068307E">
      <w:pPr>
        <w:pStyle w:val="ListParagraph"/>
        <w:numPr>
          <w:ilvl w:val="0"/>
          <w:numId w:val="49"/>
        </w:numPr>
        <w:spacing w:line="256" w:lineRule="auto"/>
        <w:jc w:val="both"/>
        <w:rPr>
          <w:szCs w:val="24"/>
        </w:rPr>
      </w:pPr>
      <w:r w:rsidRPr="0068307E">
        <w:rPr>
          <w:szCs w:val="24"/>
        </w:rPr>
        <w:t>Report and Power point presentation were behind with what has been planned. We gave too much priority to the code itself. This is not due because of any particular member of the group, simply a lesson we learned by working for the first time together. After talking about it we realised that we spent too much time changing stuff that did not need it rather than focus on more important task such as keeping up the report with the work done.</w:t>
      </w:r>
    </w:p>
    <w:p w14:paraId="24201D7E" w14:textId="77777777" w:rsidR="002E6012" w:rsidRPr="0068307E" w:rsidRDefault="002E6012" w:rsidP="0068307E">
      <w:pPr>
        <w:pStyle w:val="ListParagraph"/>
        <w:numPr>
          <w:ilvl w:val="0"/>
          <w:numId w:val="49"/>
        </w:numPr>
        <w:spacing w:line="256" w:lineRule="auto"/>
        <w:jc w:val="both"/>
        <w:rPr>
          <w:szCs w:val="24"/>
        </w:rPr>
      </w:pPr>
      <w:r w:rsidRPr="0068307E">
        <w:rPr>
          <w:szCs w:val="24"/>
        </w:rPr>
        <w:t>During refactoring, some members of the group brought some major changes to the whole structure of the code without leaving any comments, making it harder for the rest of the group to follow what has been changed. The changes applied were all good, the issue simply has been that there has been a lack of communications between the group when this amends have been applied.</w:t>
      </w:r>
    </w:p>
    <w:p w14:paraId="74446531" w14:textId="10B9736D" w:rsidR="0068307E" w:rsidRDefault="002E6012" w:rsidP="0068307E">
      <w:pPr>
        <w:pStyle w:val="ListParagraph"/>
        <w:numPr>
          <w:ilvl w:val="0"/>
          <w:numId w:val="49"/>
        </w:numPr>
        <w:spacing w:line="256" w:lineRule="auto"/>
        <w:jc w:val="both"/>
        <w:rPr>
          <w:szCs w:val="24"/>
        </w:rPr>
      </w:pPr>
      <w:r w:rsidRPr="0068307E">
        <w:rPr>
          <w:szCs w:val="24"/>
        </w:rPr>
        <w:t xml:space="preserve">Scraped email feature. This was an extra feature we wanted to add to our website. Unfortunately, we struggled hosting the website live and spend too much time behind it. We ended up having not enough time to develop it further therefore, we decided to </w:t>
      </w:r>
      <w:r w:rsidR="0068307E">
        <w:rPr>
          <w:szCs w:val="24"/>
        </w:rPr>
        <w:t xml:space="preserve">not implement the feature but have </w:t>
      </w:r>
      <w:proofErr w:type="spellStart"/>
      <w:r w:rsidR="0068307E">
        <w:rPr>
          <w:szCs w:val="24"/>
        </w:rPr>
        <w:t>n</w:t>
      </w:r>
      <w:proofErr w:type="spellEnd"/>
      <w:r w:rsidR="0068307E">
        <w:rPr>
          <w:szCs w:val="24"/>
        </w:rPr>
        <w:t xml:space="preserve"> alert to let the user know that they reached their budget limit.</w:t>
      </w:r>
    </w:p>
    <w:p w14:paraId="69016588" w14:textId="77777777" w:rsidR="002E6012" w:rsidRPr="0068307E" w:rsidRDefault="002E6012" w:rsidP="0068307E">
      <w:pPr>
        <w:jc w:val="both"/>
        <w:rPr>
          <w:b/>
          <w:color w:val="auto"/>
          <w:szCs w:val="24"/>
        </w:rPr>
      </w:pPr>
      <w:r w:rsidRPr="0068307E">
        <w:rPr>
          <w:b/>
          <w:color w:val="auto"/>
          <w:szCs w:val="24"/>
        </w:rPr>
        <w:t>Positives:</w:t>
      </w:r>
    </w:p>
    <w:p w14:paraId="75A10857" w14:textId="77777777" w:rsidR="002E6012" w:rsidRPr="0068307E" w:rsidRDefault="002E6012" w:rsidP="0068307E">
      <w:pPr>
        <w:pStyle w:val="ListParagraph"/>
        <w:numPr>
          <w:ilvl w:val="0"/>
          <w:numId w:val="50"/>
        </w:numPr>
        <w:spacing w:line="256" w:lineRule="auto"/>
        <w:jc w:val="both"/>
        <w:rPr>
          <w:szCs w:val="24"/>
        </w:rPr>
      </w:pPr>
      <w:r w:rsidRPr="0068307E">
        <w:rPr>
          <w:szCs w:val="24"/>
        </w:rPr>
        <w:t>Refactoring, other than be a negative aspect of this sprint we also added it to the positive ones. We managed to encapsulate many functions and get rid of a lot of unused code that had been added at the beginning of the project.</w:t>
      </w:r>
    </w:p>
    <w:p w14:paraId="3DC9EE10" w14:textId="77777777" w:rsidR="002E6012" w:rsidRPr="0068307E" w:rsidRDefault="002E6012" w:rsidP="0068307E">
      <w:pPr>
        <w:pStyle w:val="ListParagraph"/>
        <w:numPr>
          <w:ilvl w:val="0"/>
          <w:numId w:val="50"/>
        </w:numPr>
        <w:spacing w:line="256" w:lineRule="auto"/>
        <w:jc w:val="both"/>
        <w:rPr>
          <w:szCs w:val="24"/>
        </w:rPr>
      </w:pPr>
      <w:r w:rsidRPr="0068307E">
        <w:rPr>
          <w:szCs w:val="24"/>
        </w:rPr>
        <w:t>We all agreed that we worked well together as a team, even if we had various technical conflicts, because at the end of the sprint 3 we were able to meet most if not all the set deadlines and meet all the client’s requirements.</w:t>
      </w:r>
    </w:p>
    <w:p w14:paraId="06BEAA6B" w14:textId="77777777" w:rsidR="002E6012" w:rsidRPr="0068307E" w:rsidRDefault="002E6012" w:rsidP="0068307E">
      <w:pPr>
        <w:pStyle w:val="ListParagraph"/>
        <w:numPr>
          <w:ilvl w:val="0"/>
          <w:numId w:val="50"/>
        </w:numPr>
        <w:spacing w:line="256" w:lineRule="auto"/>
        <w:jc w:val="both"/>
        <w:rPr>
          <w:szCs w:val="24"/>
        </w:rPr>
      </w:pPr>
      <w:r w:rsidRPr="0068307E">
        <w:rPr>
          <w:szCs w:val="24"/>
        </w:rPr>
        <w:t>This sprint has also been planned in a better manner compared to the previous 2, and this helped us a lot during the whole process of getting every task completed within time.</w:t>
      </w:r>
    </w:p>
    <w:p w14:paraId="5B9C6CBD" w14:textId="77777777" w:rsidR="002E6012" w:rsidRPr="0068307E" w:rsidRDefault="002E6012" w:rsidP="0068307E">
      <w:pPr>
        <w:pStyle w:val="ListParagraph"/>
        <w:numPr>
          <w:ilvl w:val="0"/>
          <w:numId w:val="50"/>
        </w:numPr>
        <w:spacing w:line="256" w:lineRule="auto"/>
        <w:jc w:val="both"/>
        <w:rPr>
          <w:szCs w:val="24"/>
        </w:rPr>
      </w:pPr>
      <w:r w:rsidRPr="0068307E">
        <w:rPr>
          <w:szCs w:val="24"/>
        </w:rPr>
        <w:t>A lot of members put a lot of efforts during this sprint and invested a lot of extra working hours on their task outside the daily 5 hours of commitment we all agreed to.</w:t>
      </w:r>
    </w:p>
    <w:p w14:paraId="51C6852D" w14:textId="2D8841BC" w:rsidR="00731DAC" w:rsidRDefault="002E6012" w:rsidP="0070204C">
      <w:pPr>
        <w:jc w:val="both"/>
        <w:rPr>
          <w:rFonts w:asciiTheme="majorHAnsi" w:eastAsiaTheme="majorEastAsia" w:hAnsiTheme="majorHAnsi" w:cstheme="majorBidi"/>
          <w:color w:val="007789" w:themeColor="accent1" w:themeShade="BF"/>
          <w:sz w:val="32"/>
        </w:rPr>
      </w:pPr>
      <w:r w:rsidRPr="0068307E">
        <w:rPr>
          <w:color w:val="auto"/>
          <w:szCs w:val="24"/>
        </w:rPr>
        <w:t>Finally, we were happy about our teamwork, we improved a lot compared to our first sprint where we had a slow start due to lack in planning and also to members from different team being able to help other members who were struggling in their tasks making sure everyone met their deadline.</w:t>
      </w:r>
      <w:bookmarkStart w:id="45" w:name="_Toc535916149"/>
      <w:r w:rsidR="00731DAC">
        <w:br w:type="page"/>
      </w:r>
    </w:p>
    <w:p w14:paraId="4C3DC2E4" w14:textId="4DD72580" w:rsidR="005D1271" w:rsidRDefault="005D1271" w:rsidP="005D1271">
      <w:pPr>
        <w:pStyle w:val="Heading1"/>
      </w:pPr>
      <w:r>
        <w:lastRenderedPageBreak/>
        <w:t>Requirements analysis and system design</w:t>
      </w:r>
      <w:bookmarkEnd w:id="45"/>
    </w:p>
    <w:p w14:paraId="79CD32D4" w14:textId="3CF11AD1" w:rsidR="00457968" w:rsidRDefault="00457968" w:rsidP="00457968">
      <w:pPr>
        <w:pStyle w:val="Heading3"/>
      </w:pPr>
      <w:bookmarkStart w:id="46" w:name="_Toc535916150"/>
      <w:r>
        <w:t>System Architecture</w:t>
      </w:r>
      <w:bookmarkEnd w:id="46"/>
    </w:p>
    <w:p w14:paraId="089E92D4" w14:textId="5C72763F" w:rsidR="00EF6D09" w:rsidRPr="00EF6D09" w:rsidRDefault="00EF6D09" w:rsidP="00EF6D09">
      <w:r>
        <w:rPr>
          <w:noProof/>
        </w:rPr>
        <w:drawing>
          <wp:inline distT="0" distB="0" distL="0" distR="0" wp14:anchorId="438DB2D3" wp14:editId="5E417595">
            <wp:extent cx="5486400" cy="24847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2484755"/>
                    </a:xfrm>
                    <a:prstGeom prst="rect">
                      <a:avLst/>
                    </a:prstGeom>
                    <a:noFill/>
                    <a:ln>
                      <a:noFill/>
                    </a:ln>
                  </pic:spPr>
                </pic:pic>
              </a:graphicData>
            </a:graphic>
          </wp:inline>
        </w:drawing>
      </w:r>
    </w:p>
    <w:p w14:paraId="26F1ED77" w14:textId="43DDB7C4" w:rsidR="00B0400C" w:rsidRPr="004353A4" w:rsidRDefault="00087012" w:rsidP="00B0400C">
      <w:pPr>
        <w:jc w:val="both"/>
        <w:rPr>
          <w:color w:val="auto"/>
          <w:lang w:val="en-GB"/>
        </w:rPr>
      </w:pPr>
      <w:r w:rsidRPr="004353A4">
        <w:rPr>
          <w:color w:val="auto"/>
          <w:lang w:val="en-GB"/>
        </w:rPr>
        <w:t>For the</w:t>
      </w:r>
      <w:r w:rsidR="00B0400C" w:rsidRPr="004353A4">
        <w:rPr>
          <w:color w:val="auto"/>
          <w:lang w:val="en-GB"/>
        </w:rPr>
        <w:t xml:space="preserve"> project, the Model View Controller (MVC) software architecture pattern</w:t>
      </w:r>
      <w:r w:rsidRPr="004353A4">
        <w:rPr>
          <w:color w:val="auto"/>
          <w:lang w:val="en-GB"/>
        </w:rPr>
        <w:t xml:space="preserve"> was followed</w:t>
      </w:r>
      <w:r w:rsidR="00B0400C" w:rsidRPr="004353A4">
        <w:rPr>
          <w:color w:val="auto"/>
          <w:lang w:val="en-GB"/>
        </w:rPr>
        <w:t xml:space="preserve">, as </w:t>
      </w:r>
      <w:r w:rsidRPr="004353A4">
        <w:rPr>
          <w:color w:val="auto"/>
          <w:lang w:val="en-GB"/>
        </w:rPr>
        <w:t>the group</w:t>
      </w:r>
      <w:r w:rsidR="00B0400C" w:rsidRPr="004353A4">
        <w:rPr>
          <w:color w:val="auto"/>
          <w:lang w:val="en-GB"/>
        </w:rPr>
        <w:t xml:space="preserve"> opted to develop the project as a Web Application.</w:t>
      </w:r>
    </w:p>
    <w:p w14:paraId="2A2FB6C4" w14:textId="4515E320" w:rsidR="00B0400C" w:rsidRPr="004353A4" w:rsidRDefault="00B0400C" w:rsidP="00B0400C">
      <w:pPr>
        <w:jc w:val="both"/>
        <w:rPr>
          <w:color w:val="auto"/>
          <w:lang w:val="en-GB"/>
        </w:rPr>
      </w:pPr>
      <w:r w:rsidRPr="004353A4">
        <w:rPr>
          <w:color w:val="auto"/>
          <w:lang w:val="en-GB"/>
        </w:rPr>
        <w:t>The MVC, as stated on MDN Web Docs, is a design pattern that separates the application logic into three separate parts to promote modularity, ease of collaboration and reuse</w:t>
      </w:r>
      <w:r w:rsidR="004B4B72" w:rsidRPr="004353A4">
        <w:rPr>
          <w:color w:val="auto"/>
          <w:lang w:val="en-GB"/>
        </w:rPr>
        <w:t xml:space="preserve"> </w:t>
      </w:r>
      <w:sdt>
        <w:sdtPr>
          <w:rPr>
            <w:color w:val="auto"/>
            <w:lang w:val="en-GB"/>
          </w:rPr>
          <w:id w:val="1910113199"/>
          <w:citation/>
        </w:sdtPr>
        <w:sdtEndPr/>
        <w:sdtContent>
          <w:r w:rsidR="004B4B72" w:rsidRPr="004353A4">
            <w:rPr>
              <w:color w:val="auto"/>
              <w:lang w:val="en-GB"/>
            </w:rPr>
            <w:fldChar w:fldCharType="begin"/>
          </w:r>
          <w:r w:rsidR="004B4B72" w:rsidRPr="004353A4">
            <w:rPr>
              <w:color w:val="auto"/>
              <w:lang w:val="en-GB"/>
            </w:rPr>
            <w:instrText xml:space="preserve"> CITATION MVC18 \l 2057 </w:instrText>
          </w:r>
          <w:r w:rsidR="004B4B72" w:rsidRPr="004353A4">
            <w:rPr>
              <w:color w:val="auto"/>
              <w:lang w:val="en-GB"/>
            </w:rPr>
            <w:fldChar w:fldCharType="separate"/>
          </w:r>
          <w:r w:rsidR="004B4B72" w:rsidRPr="004353A4">
            <w:rPr>
              <w:noProof/>
              <w:color w:val="auto"/>
              <w:lang w:val="en-GB"/>
            </w:rPr>
            <w:t>(MVC architecture, 2018)</w:t>
          </w:r>
          <w:r w:rsidR="004B4B72" w:rsidRPr="004353A4">
            <w:rPr>
              <w:color w:val="auto"/>
              <w:lang w:val="en-GB"/>
            </w:rPr>
            <w:fldChar w:fldCharType="end"/>
          </w:r>
        </w:sdtContent>
      </w:sdt>
      <w:r w:rsidRPr="004353A4">
        <w:rPr>
          <w:color w:val="auto"/>
          <w:lang w:val="en-GB"/>
        </w:rPr>
        <w:t>. The Models defines what data the app should contain, the View defines how that data is displayed to the user, while the Controller contains co</w:t>
      </w:r>
      <w:r w:rsidR="004B4B72" w:rsidRPr="004353A4">
        <w:rPr>
          <w:color w:val="auto"/>
          <w:lang w:val="en-GB"/>
        </w:rPr>
        <w:t>d</w:t>
      </w:r>
      <w:r w:rsidRPr="004353A4">
        <w:rPr>
          <w:color w:val="auto"/>
          <w:lang w:val="en-GB"/>
        </w:rPr>
        <w:t>e that updates the Model and/or the Views in relation to the input from the user</w:t>
      </w:r>
      <w:r w:rsidR="004B4B72" w:rsidRPr="004353A4">
        <w:rPr>
          <w:color w:val="auto"/>
          <w:lang w:val="en-GB"/>
        </w:rPr>
        <w:t xml:space="preserve"> </w:t>
      </w:r>
      <w:sdt>
        <w:sdtPr>
          <w:rPr>
            <w:color w:val="auto"/>
            <w:lang w:val="en-GB"/>
          </w:rPr>
          <w:id w:val="916140995"/>
          <w:citation/>
        </w:sdtPr>
        <w:sdtEndPr/>
        <w:sdtContent>
          <w:r w:rsidR="004B4B72" w:rsidRPr="004353A4">
            <w:rPr>
              <w:color w:val="auto"/>
              <w:lang w:val="en-GB"/>
            </w:rPr>
            <w:fldChar w:fldCharType="begin"/>
          </w:r>
          <w:r w:rsidR="004B4B72" w:rsidRPr="004353A4">
            <w:rPr>
              <w:color w:val="auto"/>
              <w:lang w:val="en-GB"/>
            </w:rPr>
            <w:instrText xml:space="preserve"> CITATION MVC18 \l 2057 </w:instrText>
          </w:r>
          <w:r w:rsidR="004B4B72" w:rsidRPr="004353A4">
            <w:rPr>
              <w:color w:val="auto"/>
              <w:lang w:val="en-GB"/>
            </w:rPr>
            <w:fldChar w:fldCharType="separate"/>
          </w:r>
          <w:r w:rsidR="004B4B72" w:rsidRPr="004353A4">
            <w:rPr>
              <w:noProof/>
              <w:color w:val="auto"/>
              <w:lang w:val="en-GB"/>
            </w:rPr>
            <w:t>(MVC architecture, 2018)</w:t>
          </w:r>
          <w:r w:rsidR="004B4B72" w:rsidRPr="004353A4">
            <w:rPr>
              <w:color w:val="auto"/>
              <w:lang w:val="en-GB"/>
            </w:rPr>
            <w:fldChar w:fldCharType="end"/>
          </w:r>
        </w:sdtContent>
      </w:sdt>
      <w:r w:rsidRPr="004353A4">
        <w:rPr>
          <w:color w:val="auto"/>
          <w:lang w:val="en-GB"/>
        </w:rPr>
        <w:t>.</w:t>
      </w:r>
    </w:p>
    <w:p w14:paraId="0B668B70" w14:textId="021CB7B6" w:rsidR="00B0400C" w:rsidRPr="004353A4" w:rsidRDefault="00B0400C" w:rsidP="00B0400C">
      <w:pPr>
        <w:jc w:val="both"/>
        <w:rPr>
          <w:color w:val="auto"/>
          <w:lang w:val="en-GB"/>
        </w:rPr>
      </w:pPr>
      <w:r w:rsidRPr="004353A4">
        <w:rPr>
          <w:color w:val="auto"/>
          <w:lang w:val="en-GB"/>
        </w:rPr>
        <w:t xml:space="preserve">Using the MVC pattern in </w:t>
      </w:r>
      <w:r w:rsidR="004B4B72" w:rsidRPr="004353A4">
        <w:rPr>
          <w:color w:val="auto"/>
          <w:lang w:val="en-GB"/>
        </w:rPr>
        <w:t xml:space="preserve">the </w:t>
      </w:r>
      <w:r w:rsidRPr="004353A4">
        <w:rPr>
          <w:color w:val="auto"/>
          <w:lang w:val="en-GB"/>
        </w:rPr>
        <w:t>team prove</w:t>
      </w:r>
      <w:r w:rsidR="004B4B72" w:rsidRPr="004353A4">
        <w:rPr>
          <w:color w:val="auto"/>
          <w:lang w:val="en-GB"/>
        </w:rPr>
        <w:t xml:space="preserve">d </w:t>
      </w:r>
      <w:r w:rsidRPr="004353A4">
        <w:rPr>
          <w:color w:val="auto"/>
          <w:lang w:val="en-GB"/>
        </w:rPr>
        <w:t xml:space="preserve">to be particularly useful, as </w:t>
      </w:r>
      <w:r w:rsidR="004B4B72" w:rsidRPr="004353A4">
        <w:rPr>
          <w:color w:val="auto"/>
          <w:lang w:val="en-GB"/>
        </w:rPr>
        <w:t xml:space="preserve">the group were </w:t>
      </w:r>
      <w:r w:rsidRPr="004353A4">
        <w:rPr>
          <w:color w:val="auto"/>
          <w:lang w:val="en-GB"/>
        </w:rPr>
        <w:t>able to separate the members of the team into two separates groups, one working on the back end, while the other working on the front end and neither of them had to stress too much about what the other group was doing as the two parts where close to independent.</w:t>
      </w:r>
    </w:p>
    <w:p w14:paraId="757141F3" w14:textId="7B2665A6" w:rsidR="00530757" w:rsidRDefault="00457968" w:rsidP="00530757">
      <w:pPr>
        <w:pStyle w:val="Heading3"/>
      </w:pPr>
      <w:bookmarkStart w:id="47" w:name="_Toc535916151"/>
      <w:r w:rsidRPr="00A8260F">
        <w:t>database design</w:t>
      </w:r>
      <w:bookmarkEnd w:id="47"/>
    </w:p>
    <w:p w14:paraId="0C5FD0C9" w14:textId="77777777" w:rsidR="00D6378B" w:rsidRDefault="00D6378B" w:rsidP="00530757">
      <w:pPr>
        <w:jc w:val="both"/>
        <w:rPr>
          <w:color w:val="auto"/>
          <w:sz w:val="24"/>
        </w:rPr>
      </w:pPr>
      <w:r>
        <w:rPr>
          <w:noProof/>
        </w:rPr>
        <w:drawing>
          <wp:inline distT="0" distB="0" distL="0" distR="0" wp14:anchorId="7D815E7D" wp14:editId="488B1AAB">
            <wp:extent cx="3724275" cy="14097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57526" cy="1422286"/>
                    </a:xfrm>
                    <a:prstGeom prst="rect">
                      <a:avLst/>
                    </a:prstGeom>
                    <a:noFill/>
                    <a:ln>
                      <a:noFill/>
                    </a:ln>
                  </pic:spPr>
                </pic:pic>
              </a:graphicData>
            </a:graphic>
          </wp:inline>
        </w:drawing>
      </w:r>
      <w:r w:rsidRPr="00530757">
        <w:rPr>
          <w:color w:val="auto"/>
          <w:sz w:val="24"/>
        </w:rPr>
        <w:t xml:space="preserve"> </w:t>
      </w:r>
    </w:p>
    <w:p w14:paraId="40B9B2F6" w14:textId="24873E80" w:rsidR="00DA024C" w:rsidRPr="004353A4" w:rsidRDefault="00DA024C" w:rsidP="00530757">
      <w:pPr>
        <w:jc w:val="both"/>
        <w:rPr>
          <w:color w:val="auto"/>
        </w:rPr>
      </w:pPr>
      <w:r w:rsidRPr="004353A4">
        <w:rPr>
          <w:color w:val="auto"/>
        </w:rPr>
        <w:t xml:space="preserve">The reason why a database is needed is because certain information that the user enters needs to be stored permanently or at least appear when the user closes the browser. The information the users fills in is the budget </w:t>
      </w:r>
      <w:r w:rsidR="00290BFB" w:rsidRPr="004353A4">
        <w:rPr>
          <w:color w:val="auto"/>
        </w:rPr>
        <w:t>they</w:t>
      </w:r>
      <w:r w:rsidRPr="004353A4">
        <w:rPr>
          <w:color w:val="auto"/>
        </w:rPr>
        <w:t xml:space="preserve"> </w:t>
      </w:r>
      <w:r w:rsidR="00F246CA" w:rsidRPr="004353A4">
        <w:rPr>
          <w:color w:val="auto"/>
        </w:rPr>
        <w:t>wish</w:t>
      </w:r>
      <w:r w:rsidRPr="004353A4">
        <w:rPr>
          <w:color w:val="auto"/>
        </w:rPr>
        <w:t xml:space="preserve"> to set for the</w:t>
      </w:r>
      <w:r w:rsidR="00290BFB" w:rsidRPr="004353A4">
        <w:rPr>
          <w:color w:val="auto"/>
        </w:rPr>
        <w:t>ir</w:t>
      </w:r>
      <w:r w:rsidRPr="004353A4">
        <w:rPr>
          <w:color w:val="auto"/>
        </w:rPr>
        <w:t xml:space="preserve"> gas and electricity.</w:t>
      </w:r>
    </w:p>
    <w:p w14:paraId="0977C991" w14:textId="3E569759" w:rsidR="00530757" w:rsidRPr="004353A4" w:rsidRDefault="00530757" w:rsidP="00530757">
      <w:pPr>
        <w:jc w:val="both"/>
        <w:rPr>
          <w:color w:val="auto"/>
        </w:rPr>
      </w:pPr>
      <w:r w:rsidRPr="004353A4">
        <w:rPr>
          <w:color w:val="auto"/>
        </w:rPr>
        <w:lastRenderedPageBreak/>
        <w:t xml:space="preserve">The budget table is used in the </w:t>
      </w:r>
      <w:proofErr w:type="spellStart"/>
      <w:r w:rsidRPr="004353A4">
        <w:rPr>
          <w:color w:val="auto"/>
        </w:rPr>
        <w:t>setBudget</w:t>
      </w:r>
      <w:proofErr w:type="spellEnd"/>
      <w:r w:rsidRPr="004353A4">
        <w:rPr>
          <w:color w:val="auto"/>
        </w:rPr>
        <w:t xml:space="preserve"> and </w:t>
      </w:r>
      <w:proofErr w:type="spellStart"/>
      <w:r w:rsidRPr="004353A4">
        <w:rPr>
          <w:color w:val="auto"/>
        </w:rPr>
        <w:t>seeBudget</w:t>
      </w:r>
      <w:proofErr w:type="spellEnd"/>
      <w:r w:rsidRPr="004353A4">
        <w:rPr>
          <w:color w:val="auto"/>
        </w:rPr>
        <w:t xml:space="preserve"> </w:t>
      </w:r>
      <w:r w:rsidR="00175FED" w:rsidRPr="004353A4">
        <w:rPr>
          <w:color w:val="auto"/>
        </w:rPr>
        <w:t>page</w:t>
      </w:r>
      <w:r w:rsidR="00290BFB" w:rsidRPr="004353A4">
        <w:rPr>
          <w:color w:val="auto"/>
        </w:rPr>
        <w:t>.</w:t>
      </w:r>
      <w:r w:rsidRPr="004353A4">
        <w:rPr>
          <w:color w:val="auto"/>
        </w:rPr>
        <w:t xml:space="preserve"> </w:t>
      </w:r>
      <w:r w:rsidR="00290BFB" w:rsidRPr="004353A4">
        <w:rPr>
          <w:color w:val="auto"/>
        </w:rPr>
        <w:t>I</w:t>
      </w:r>
      <w:r w:rsidRPr="004353A4">
        <w:rPr>
          <w:color w:val="auto"/>
        </w:rPr>
        <w:t xml:space="preserve">n the website the user </w:t>
      </w:r>
      <w:r w:rsidR="00175FED" w:rsidRPr="004353A4">
        <w:rPr>
          <w:color w:val="auto"/>
        </w:rPr>
        <w:t>sets their electricity and gas budget. In order to do so,</w:t>
      </w:r>
      <w:r w:rsidRPr="004353A4">
        <w:rPr>
          <w:color w:val="auto"/>
        </w:rPr>
        <w:t xml:space="preserve"> the user enter</w:t>
      </w:r>
      <w:r w:rsidR="00175FED" w:rsidRPr="004353A4">
        <w:rPr>
          <w:color w:val="auto"/>
        </w:rPr>
        <w:t xml:space="preserve">s </w:t>
      </w:r>
      <w:r w:rsidRPr="004353A4">
        <w:rPr>
          <w:color w:val="auto"/>
        </w:rPr>
        <w:t xml:space="preserve">a price for </w:t>
      </w:r>
      <w:r w:rsidR="00175FED" w:rsidRPr="004353A4">
        <w:rPr>
          <w:color w:val="auto"/>
        </w:rPr>
        <w:t xml:space="preserve">both </w:t>
      </w:r>
      <w:r w:rsidRPr="004353A4">
        <w:rPr>
          <w:color w:val="auto"/>
        </w:rPr>
        <w:t xml:space="preserve">the gas </w:t>
      </w:r>
      <w:r w:rsidR="00175FED" w:rsidRPr="004353A4">
        <w:rPr>
          <w:color w:val="auto"/>
        </w:rPr>
        <w:t xml:space="preserve">and </w:t>
      </w:r>
      <w:r w:rsidRPr="004353A4">
        <w:rPr>
          <w:color w:val="auto"/>
        </w:rPr>
        <w:t xml:space="preserve">electricity and that will be stored in the </w:t>
      </w:r>
      <w:r w:rsidR="00CE0ABA" w:rsidRPr="004353A4">
        <w:rPr>
          <w:color w:val="auto"/>
        </w:rPr>
        <w:t xml:space="preserve">database under the </w:t>
      </w:r>
      <w:proofErr w:type="spellStart"/>
      <w:r w:rsidRPr="004353A4">
        <w:rPr>
          <w:color w:val="auto"/>
        </w:rPr>
        <w:t>gasPrice</w:t>
      </w:r>
      <w:proofErr w:type="spellEnd"/>
      <w:r w:rsidRPr="004353A4">
        <w:rPr>
          <w:color w:val="auto"/>
        </w:rPr>
        <w:t xml:space="preserve"> and </w:t>
      </w:r>
      <w:proofErr w:type="spellStart"/>
      <w:r w:rsidRPr="004353A4">
        <w:rPr>
          <w:color w:val="auto"/>
        </w:rPr>
        <w:t>electricityPrice</w:t>
      </w:r>
      <w:proofErr w:type="spellEnd"/>
      <w:r w:rsidRPr="004353A4">
        <w:rPr>
          <w:color w:val="auto"/>
        </w:rPr>
        <w:t xml:space="preserve"> fields</w:t>
      </w:r>
      <w:r w:rsidR="00CE0ABA" w:rsidRPr="004353A4">
        <w:rPr>
          <w:color w:val="auto"/>
        </w:rPr>
        <w:t>.</w:t>
      </w:r>
      <w:r w:rsidR="00290BFB" w:rsidRPr="004353A4">
        <w:rPr>
          <w:color w:val="auto"/>
        </w:rPr>
        <w:t xml:space="preserve"> Along with setting the budget, the user also </w:t>
      </w:r>
      <w:r w:rsidR="002D6F9E" w:rsidRPr="004353A4">
        <w:rPr>
          <w:color w:val="auto"/>
        </w:rPr>
        <w:t>must</w:t>
      </w:r>
      <w:r w:rsidR="00290BFB" w:rsidRPr="004353A4">
        <w:rPr>
          <w:color w:val="auto"/>
        </w:rPr>
        <w:t xml:space="preserve"> select the billing date </w:t>
      </w:r>
      <w:r w:rsidR="002D6F9E" w:rsidRPr="004353A4">
        <w:rPr>
          <w:color w:val="auto"/>
        </w:rPr>
        <w:t xml:space="preserve">of electric and gas. This will also be stored in the database under date field. The email field in the database is used to check if the user has already set a budget. If the budget is already </w:t>
      </w:r>
      <w:r w:rsidR="000D4BD3" w:rsidRPr="004353A4">
        <w:rPr>
          <w:color w:val="auto"/>
        </w:rPr>
        <w:t>set,</w:t>
      </w:r>
      <w:r w:rsidR="002D6F9E" w:rsidRPr="004353A4">
        <w:rPr>
          <w:color w:val="auto"/>
        </w:rPr>
        <w:t xml:space="preserve"> then the old budget will be updated instead of inserting a new budget in the database</w:t>
      </w:r>
      <w:r w:rsidR="000D4BD3" w:rsidRPr="004353A4">
        <w:rPr>
          <w:color w:val="auto"/>
        </w:rPr>
        <w:t>.</w:t>
      </w:r>
    </w:p>
    <w:p w14:paraId="5A44B91A" w14:textId="5670BBA2" w:rsidR="00530757" w:rsidRPr="004353A4" w:rsidRDefault="00F56644" w:rsidP="00530757">
      <w:pPr>
        <w:jc w:val="both"/>
        <w:rPr>
          <w:color w:val="auto"/>
        </w:rPr>
      </w:pPr>
      <w:r w:rsidRPr="004353A4">
        <w:rPr>
          <w:color w:val="auto"/>
        </w:rPr>
        <w:t>H</w:t>
      </w:r>
      <w:r w:rsidR="00530757" w:rsidRPr="004353A4">
        <w:rPr>
          <w:color w:val="auto"/>
        </w:rPr>
        <w:t xml:space="preserve">elios </w:t>
      </w:r>
      <w:r w:rsidRPr="004353A4">
        <w:rPr>
          <w:color w:val="auto"/>
        </w:rPr>
        <w:t xml:space="preserve">is used </w:t>
      </w:r>
      <w:r w:rsidR="00530757" w:rsidRPr="004353A4">
        <w:rPr>
          <w:color w:val="auto"/>
        </w:rPr>
        <w:t>to create the database</w:t>
      </w:r>
      <w:r w:rsidRPr="004353A4">
        <w:rPr>
          <w:color w:val="auto"/>
        </w:rPr>
        <w:t xml:space="preserve">. In </w:t>
      </w:r>
      <w:r w:rsidR="00530757" w:rsidRPr="004353A4">
        <w:rPr>
          <w:color w:val="auto"/>
        </w:rPr>
        <w:t>the database file</w:t>
      </w:r>
      <w:r w:rsidRPr="004353A4">
        <w:rPr>
          <w:color w:val="auto"/>
        </w:rPr>
        <w:t xml:space="preserve">, </w:t>
      </w:r>
      <w:r w:rsidR="00530757" w:rsidRPr="004353A4">
        <w:rPr>
          <w:color w:val="auto"/>
        </w:rPr>
        <w:t xml:space="preserve">PDO </w:t>
      </w:r>
      <w:r w:rsidRPr="004353A4">
        <w:rPr>
          <w:color w:val="auto"/>
        </w:rPr>
        <w:t xml:space="preserve">was used </w:t>
      </w:r>
      <w:r w:rsidR="00530757" w:rsidRPr="004353A4">
        <w:rPr>
          <w:color w:val="auto"/>
        </w:rPr>
        <w:t xml:space="preserve">to make a connection to the </w:t>
      </w:r>
      <w:r w:rsidR="00F246CA" w:rsidRPr="004353A4">
        <w:rPr>
          <w:color w:val="auto"/>
        </w:rPr>
        <w:t>Helios</w:t>
      </w:r>
      <w:r w:rsidR="00530757" w:rsidRPr="004353A4">
        <w:rPr>
          <w:color w:val="auto"/>
        </w:rPr>
        <w:t xml:space="preserve"> database</w:t>
      </w:r>
      <w:r w:rsidRPr="004353A4">
        <w:rPr>
          <w:color w:val="auto"/>
        </w:rPr>
        <w:t>. T</w:t>
      </w:r>
      <w:r w:rsidR="00530757" w:rsidRPr="004353A4">
        <w:rPr>
          <w:color w:val="auto"/>
        </w:rPr>
        <w:t xml:space="preserve">he PDO </w:t>
      </w:r>
      <w:r w:rsidRPr="004353A4">
        <w:rPr>
          <w:color w:val="auto"/>
        </w:rPr>
        <w:t>“</w:t>
      </w:r>
      <w:r w:rsidR="00530757" w:rsidRPr="004353A4">
        <w:rPr>
          <w:color w:val="auto"/>
        </w:rPr>
        <w:t>conn</w:t>
      </w:r>
      <w:r w:rsidRPr="004353A4">
        <w:rPr>
          <w:color w:val="auto"/>
        </w:rPr>
        <w:t>”</w:t>
      </w:r>
      <w:r w:rsidR="00530757" w:rsidRPr="004353A4">
        <w:rPr>
          <w:color w:val="auto"/>
        </w:rPr>
        <w:t xml:space="preserve"> variable contains a username and a password</w:t>
      </w:r>
      <w:r w:rsidRPr="004353A4">
        <w:rPr>
          <w:color w:val="auto"/>
        </w:rPr>
        <w:t>. T</w:t>
      </w:r>
      <w:r w:rsidR="00530757" w:rsidRPr="004353A4">
        <w:rPr>
          <w:color w:val="auto"/>
        </w:rPr>
        <w:t xml:space="preserve">hese two are the </w:t>
      </w:r>
      <w:r w:rsidR="00F246CA" w:rsidRPr="004353A4">
        <w:rPr>
          <w:color w:val="auto"/>
        </w:rPr>
        <w:t>Helios</w:t>
      </w:r>
      <w:r w:rsidR="00530757" w:rsidRPr="004353A4">
        <w:rPr>
          <w:color w:val="auto"/>
        </w:rPr>
        <w:t xml:space="preserve"> account username and password.</w:t>
      </w:r>
      <w:r w:rsidRPr="004353A4">
        <w:rPr>
          <w:color w:val="auto"/>
        </w:rPr>
        <w:t xml:space="preserve"> Once that is set, the connection is </w:t>
      </w:r>
      <w:r w:rsidR="000B0017" w:rsidRPr="004353A4">
        <w:rPr>
          <w:color w:val="auto"/>
        </w:rPr>
        <w:t>established,</w:t>
      </w:r>
      <w:r w:rsidRPr="004353A4">
        <w:rPr>
          <w:color w:val="auto"/>
        </w:rPr>
        <w:t xml:space="preserve"> and PHP can be used to manipulate the database and retrieve data.</w:t>
      </w:r>
    </w:p>
    <w:p w14:paraId="58E182DD" w14:textId="5E06750F" w:rsidR="00525C22" w:rsidRDefault="00525C22" w:rsidP="009E7F36">
      <w:pPr>
        <w:pStyle w:val="Heading3"/>
      </w:pPr>
      <w:bookmarkStart w:id="48" w:name="_Toc535916152"/>
      <w:r w:rsidRPr="00CC32DF">
        <w:t>Product backlog</w:t>
      </w:r>
      <w:bookmarkEnd w:id="48"/>
    </w:p>
    <w:p w14:paraId="38C59FD5" w14:textId="75E54812" w:rsidR="00744B13" w:rsidRPr="004353A4" w:rsidRDefault="00744B13" w:rsidP="00744B13">
      <w:pPr>
        <w:rPr>
          <w:color w:val="auto"/>
        </w:rPr>
      </w:pPr>
      <w:r w:rsidRPr="004353A4">
        <w:rPr>
          <w:color w:val="auto"/>
        </w:rPr>
        <w:t>The table below is the product backlog which contains the things that needs to be done within the project.  A few of them is selected during each sprint and broken down to become a sprint backlog</w:t>
      </w:r>
      <w:r w:rsidR="00DD1269" w:rsidRPr="004353A4">
        <w:rPr>
          <w:color w:val="auto"/>
        </w:rPr>
        <w:t xml:space="preserve"> </w:t>
      </w:r>
      <w:sdt>
        <w:sdtPr>
          <w:rPr>
            <w:color w:val="auto"/>
          </w:rPr>
          <w:id w:val="-170879147"/>
          <w:citation/>
        </w:sdtPr>
        <w:sdtEndPr/>
        <w:sdtContent>
          <w:r w:rsidR="00DD1269" w:rsidRPr="004353A4">
            <w:rPr>
              <w:color w:val="auto"/>
            </w:rPr>
            <w:fldChar w:fldCharType="begin"/>
          </w:r>
          <w:r w:rsidR="00DD1269" w:rsidRPr="004353A4">
            <w:rPr>
              <w:color w:val="auto"/>
              <w:lang w:val="en-GB"/>
            </w:rPr>
            <w:instrText xml:space="preserve"> CITATION Jul1 \l 2057 </w:instrText>
          </w:r>
          <w:r w:rsidR="00DD1269" w:rsidRPr="004353A4">
            <w:rPr>
              <w:color w:val="auto"/>
            </w:rPr>
            <w:fldChar w:fldCharType="separate"/>
          </w:r>
          <w:r w:rsidR="00DD1269" w:rsidRPr="004353A4">
            <w:rPr>
              <w:noProof/>
              <w:color w:val="auto"/>
              <w:lang w:val="en-GB"/>
            </w:rPr>
            <w:t>(Bass J. , Salford, n.d.)</w:t>
          </w:r>
          <w:r w:rsidR="00DD1269" w:rsidRPr="004353A4">
            <w:rPr>
              <w:color w:val="auto"/>
            </w:rPr>
            <w:fldChar w:fldCharType="end"/>
          </w:r>
        </w:sdtContent>
      </w:sdt>
      <w:r w:rsidRPr="004353A4">
        <w:rPr>
          <w:color w:val="auto"/>
        </w:rPr>
        <w:t>. At the end of the project, each one of these user stories must be met. The priority is set by the client and the backlog items might change as the project goes on.</w:t>
      </w:r>
    </w:p>
    <w:tbl>
      <w:tblPr>
        <w:tblStyle w:val="TableGrid"/>
        <w:tblW w:w="9351" w:type="dxa"/>
        <w:tblLook w:val="04A0" w:firstRow="1" w:lastRow="0" w:firstColumn="1" w:lastColumn="0" w:noHBand="0" w:noVBand="1"/>
      </w:tblPr>
      <w:tblGrid>
        <w:gridCol w:w="807"/>
        <w:gridCol w:w="4577"/>
        <w:gridCol w:w="1401"/>
        <w:gridCol w:w="1468"/>
        <w:gridCol w:w="1098"/>
      </w:tblGrid>
      <w:tr w:rsidR="00525C22" w:rsidRPr="004353A4" w14:paraId="34922FC2" w14:textId="77777777" w:rsidTr="00D017EA">
        <w:trPr>
          <w:trHeight w:val="114"/>
        </w:trPr>
        <w:tc>
          <w:tcPr>
            <w:tcW w:w="807" w:type="dxa"/>
            <w:tcBorders>
              <w:top w:val="single" w:sz="4" w:space="0" w:color="auto"/>
              <w:left w:val="single" w:sz="4" w:space="0" w:color="auto"/>
              <w:bottom w:val="single" w:sz="4" w:space="0" w:color="auto"/>
              <w:right w:val="single" w:sz="4" w:space="0" w:color="auto"/>
            </w:tcBorders>
            <w:hideMark/>
          </w:tcPr>
          <w:p w14:paraId="5E663DE3" w14:textId="77777777" w:rsidR="00525C22" w:rsidRPr="004353A4" w:rsidRDefault="00525C22" w:rsidP="004C4EDD">
            <w:pPr>
              <w:rPr>
                <w:b/>
              </w:rPr>
            </w:pPr>
            <w:r w:rsidRPr="004353A4">
              <w:rPr>
                <w:b/>
              </w:rPr>
              <w:t>User Story</w:t>
            </w:r>
          </w:p>
        </w:tc>
        <w:tc>
          <w:tcPr>
            <w:tcW w:w="4577" w:type="dxa"/>
            <w:tcBorders>
              <w:top w:val="single" w:sz="4" w:space="0" w:color="auto"/>
              <w:left w:val="single" w:sz="4" w:space="0" w:color="auto"/>
              <w:bottom w:val="single" w:sz="4" w:space="0" w:color="auto"/>
              <w:right w:val="single" w:sz="4" w:space="0" w:color="auto"/>
            </w:tcBorders>
            <w:hideMark/>
          </w:tcPr>
          <w:p w14:paraId="136112FF" w14:textId="77777777" w:rsidR="00525C22" w:rsidRPr="004353A4" w:rsidRDefault="00525C22" w:rsidP="004C4EDD">
            <w:pPr>
              <w:rPr>
                <w:b/>
              </w:rPr>
            </w:pPr>
            <w:r w:rsidRPr="004353A4">
              <w:rPr>
                <w:b/>
              </w:rPr>
              <w:t>Backlog Item</w:t>
            </w:r>
          </w:p>
        </w:tc>
        <w:tc>
          <w:tcPr>
            <w:tcW w:w="1401" w:type="dxa"/>
            <w:tcBorders>
              <w:top w:val="single" w:sz="4" w:space="0" w:color="auto"/>
              <w:left w:val="single" w:sz="4" w:space="0" w:color="auto"/>
              <w:bottom w:val="single" w:sz="4" w:space="0" w:color="auto"/>
              <w:right w:val="single" w:sz="4" w:space="0" w:color="auto"/>
            </w:tcBorders>
            <w:hideMark/>
          </w:tcPr>
          <w:p w14:paraId="0E2278D6" w14:textId="6FCAE638" w:rsidR="00525C22" w:rsidRPr="004353A4" w:rsidRDefault="00525C22" w:rsidP="004C4EDD">
            <w:pPr>
              <w:rPr>
                <w:b/>
              </w:rPr>
            </w:pPr>
            <w:r w:rsidRPr="004353A4">
              <w:rPr>
                <w:b/>
              </w:rPr>
              <w:t>Estimated time</w:t>
            </w:r>
          </w:p>
        </w:tc>
        <w:tc>
          <w:tcPr>
            <w:tcW w:w="1468" w:type="dxa"/>
            <w:tcBorders>
              <w:top w:val="single" w:sz="4" w:space="0" w:color="auto"/>
              <w:left w:val="single" w:sz="4" w:space="0" w:color="auto"/>
              <w:bottom w:val="single" w:sz="4" w:space="0" w:color="auto"/>
              <w:right w:val="single" w:sz="4" w:space="0" w:color="auto"/>
            </w:tcBorders>
          </w:tcPr>
          <w:p w14:paraId="0AAE0F70" w14:textId="7AB77366" w:rsidR="00525C22" w:rsidRPr="004353A4" w:rsidRDefault="00525C22" w:rsidP="004C4EDD">
            <w:pPr>
              <w:rPr>
                <w:b/>
              </w:rPr>
            </w:pPr>
            <w:r w:rsidRPr="004353A4">
              <w:rPr>
                <w:b/>
              </w:rPr>
              <w:t>Actual Time</w:t>
            </w:r>
          </w:p>
        </w:tc>
        <w:tc>
          <w:tcPr>
            <w:tcW w:w="1098" w:type="dxa"/>
            <w:tcBorders>
              <w:top w:val="single" w:sz="4" w:space="0" w:color="auto"/>
              <w:left w:val="single" w:sz="4" w:space="0" w:color="auto"/>
              <w:bottom w:val="single" w:sz="4" w:space="0" w:color="auto"/>
              <w:right w:val="single" w:sz="4" w:space="0" w:color="auto"/>
            </w:tcBorders>
            <w:hideMark/>
          </w:tcPr>
          <w:p w14:paraId="5B82660F" w14:textId="6FE3A140" w:rsidR="00525C22" w:rsidRPr="004353A4" w:rsidRDefault="00525C22" w:rsidP="004C4EDD">
            <w:pPr>
              <w:rPr>
                <w:b/>
              </w:rPr>
            </w:pPr>
            <w:r w:rsidRPr="004353A4">
              <w:rPr>
                <w:b/>
              </w:rPr>
              <w:t>Priority</w:t>
            </w:r>
          </w:p>
        </w:tc>
      </w:tr>
      <w:tr w:rsidR="00525C22" w:rsidRPr="004353A4" w14:paraId="50F714CF" w14:textId="77777777" w:rsidTr="00D017EA">
        <w:trPr>
          <w:trHeight w:val="338"/>
        </w:trPr>
        <w:tc>
          <w:tcPr>
            <w:tcW w:w="807" w:type="dxa"/>
            <w:tcBorders>
              <w:top w:val="single" w:sz="4" w:space="0" w:color="auto"/>
              <w:left w:val="single" w:sz="4" w:space="0" w:color="auto"/>
              <w:bottom w:val="single" w:sz="4" w:space="0" w:color="auto"/>
              <w:right w:val="single" w:sz="4" w:space="0" w:color="auto"/>
            </w:tcBorders>
            <w:hideMark/>
          </w:tcPr>
          <w:p w14:paraId="673EE4F0" w14:textId="77777777" w:rsidR="00525C22" w:rsidRPr="004353A4" w:rsidRDefault="00525C22" w:rsidP="00CC6DA7">
            <w:pPr>
              <w:jc w:val="center"/>
              <w:rPr>
                <w:b/>
              </w:rPr>
            </w:pPr>
            <w:r w:rsidRPr="004353A4">
              <w:rPr>
                <w:b/>
              </w:rPr>
              <w:t>1</w:t>
            </w:r>
          </w:p>
        </w:tc>
        <w:tc>
          <w:tcPr>
            <w:tcW w:w="4577" w:type="dxa"/>
            <w:tcBorders>
              <w:top w:val="single" w:sz="4" w:space="0" w:color="auto"/>
              <w:left w:val="single" w:sz="4" w:space="0" w:color="auto"/>
              <w:bottom w:val="single" w:sz="4" w:space="0" w:color="auto"/>
              <w:right w:val="single" w:sz="4" w:space="0" w:color="auto"/>
            </w:tcBorders>
            <w:hideMark/>
          </w:tcPr>
          <w:p w14:paraId="72E1C59E" w14:textId="3319CFB0" w:rsidR="00525C22" w:rsidRPr="004353A4" w:rsidRDefault="00854966" w:rsidP="004C4EDD">
            <w:r w:rsidRPr="004353A4">
              <w:t>As a user, I want to view my energy cost so far for this month (Gas &amp; Electric).</w:t>
            </w:r>
          </w:p>
        </w:tc>
        <w:tc>
          <w:tcPr>
            <w:tcW w:w="1401" w:type="dxa"/>
            <w:tcBorders>
              <w:top w:val="single" w:sz="4" w:space="0" w:color="auto"/>
              <w:left w:val="single" w:sz="4" w:space="0" w:color="auto"/>
              <w:bottom w:val="single" w:sz="4" w:space="0" w:color="auto"/>
              <w:right w:val="single" w:sz="4" w:space="0" w:color="auto"/>
            </w:tcBorders>
          </w:tcPr>
          <w:p w14:paraId="5A6736F5" w14:textId="59E539D9" w:rsidR="00525C22" w:rsidRPr="004353A4" w:rsidRDefault="005734C2" w:rsidP="005734C2">
            <w:pPr>
              <w:jc w:val="center"/>
            </w:pPr>
            <w:r w:rsidRPr="004353A4">
              <w:t>1</w:t>
            </w:r>
            <w:r w:rsidR="00541FCB" w:rsidRPr="004353A4">
              <w:t>d</w:t>
            </w:r>
          </w:p>
        </w:tc>
        <w:tc>
          <w:tcPr>
            <w:tcW w:w="1468" w:type="dxa"/>
            <w:tcBorders>
              <w:top w:val="single" w:sz="4" w:space="0" w:color="auto"/>
              <w:left w:val="single" w:sz="4" w:space="0" w:color="auto"/>
              <w:bottom w:val="single" w:sz="4" w:space="0" w:color="auto"/>
              <w:right w:val="single" w:sz="4" w:space="0" w:color="auto"/>
            </w:tcBorders>
          </w:tcPr>
          <w:p w14:paraId="6B2FE171" w14:textId="218696A9" w:rsidR="00525C22" w:rsidRPr="004353A4" w:rsidRDefault="0097251F" w:rsidP="005734C2">
            <w:pPr>
              <w:jc w:val="center"/>
            </w:pPr>
            <w:r w:rsidRPr="004353A4">
              <w:t>1d 1h</w:t>
            </w:r>
          </w:p>
        </w:tc>
        <w:tc>
          <w:tcPr>
            <w:tcW w:w="1098" w:type="dxa"/>
            <w:tcBorders>
              <w:top w:val="single" w:sz="4" w:space="0" w:color="auto"/>
              <w:left w:val="single" w:sz="4" w:space="0" w:color="auto"/>
              <w:bottom w:val="single" w:sz="4" w:space="0" w:color="auto"/>
              <w:right w:val="single" w:sz="4" w:space="0" w:color="auto"/>
            </w:tcBorders>
          </w:tcPr>
          <w:p w14:paraId="44B438E2" w14:textId="5EC2E986" w:rsidR="00525C22" w:rsidRPr="004353A4" w:rsidRDefault="00854966" w:rsidP="004C4EDD">
            <w:r w:rsidRPr="004353A4">
              <w:t>High</w:t>
            </w:r>
          </w:p>
        </w:tc>
      </w:tr>
      <w:tr w:rsidR="00525C22" w:rsidRPr="004353A4" w14:paraId="2A8FB00A" w14:textId="77777777" w:rsidTr="00D017EA">
        <w:trPr>
          <w:trHeight w:val="338"/>
        </w:trPr>
        <w:tc>
          <w:tcPr>
            <w:tcW w:w="807" w:type="dxa"/>
            <w:tcBorders>
              <w:top w:val="single" w:sz="4" w:space="0" w:color="auto"/>
              <w:left w:val="single" w:sz="4" w:space="0" w:color="auto"/>
              <w:bottom w:val="single" w:sz="4" w:space="0" w:color="auto"/>
              <w:right w:val="single" w:sz="4" w:space="0" w:color="auto"/>
            </w:tcBorders>
            <w:hideMark/>
          </w:tcPr>
          <w:p w14:paraId="31E639D1" w14:textId="77777777" w:rsidR="00525C22" w:rsidRPr="004353A4" w:rsidRDefault="00525C22" w:rsidP="00CC6DA7">
            <w:pPr>
              <w:jc w:val="center"/>
              <w:rPr>
                <w:b/>
              </w:rPr>
            </w:pPr>
            <w:r w:rsidRPr="004353A4">
              <w:rPr>
                <w:b/>
              </w:rPr>
              <w:t>2</w:t>
            </w:r>
          </w:p>
        </w:tc>
        <w:tc>
          <w:tcPr>
            <w:tcW w:w="4577" w:type="dxa"/>
            <w:tcBorders>
              <w:top w:val="single" w:sz="4" w:space="0" w:color="auto"/>
              <w:left w:val="single" w:sz="4" w:space="0" w:color="auto"/>
              <w:bottom w:val="single" w:sz="4" w:space="0" w:color="auto"/>
              <w:right w:val="single" w:sz="4" w:space="0" w:color="auto"/>
            </w:tcBorders>
            <w:hideMark/>
          </w:tcPr>
          <w:p w14:paraId="6844E0FD" w14:textId="2ACEB553" w:rsidR="00525C22" w:rsidRPr="004353A4" w:rsidRDefault="00854966" w:rsidP="004C4EDD">
            <w:r w:rsidRPr="004353A4">
              <w:t xml:space="preserve">As a User, I want to </w:t>
            </w:r>
            <w:r w:rsidR="00CF7CE3" w:rsidRPr="004353A4">
              <w:t xml:space="preserve">view </w:t>
            </w:r>
            <w:r w:rsidRPr="004353A4">
              <w:t>predict</w:t>
            </w:r>
            <w:r w:rsidR="00CF7CE3" w:rsidRPr="004353A4">
              <w:t>ed</w:t>
            </w:r>
            <w:r w:rsidRPr="004353A4">
              <w:t xml:space="preserve"> cost of </w:t>
            </w:r>
            <w:r w:rsidR="00CF7CE3" w:rsidRPr="004353A4">
              <w:t xml:space="preserve">tomorrow’s </w:t>
            </w:r>
            <w:r w:rsidRPr="004353A4">
              <w:t xml:space="preserve">energy </w:t>
            </w:r>
            <w:r w:rsidR="002E7517" w:rsidRPr="004353A4">
              <w:t xml:space="preserve">consumption </w:t>
            </w:r>
            <w:r w:rsidRPr="004353A4">
              <w:t>(Gas &amp; Electric).</w:t>
            </w:r>
          </w:p>
        </w:tc>
        <w:tc>
          <w:tcPr>
            <w:tcW w:w="1401" w:type="dxa"/>
            <w:tcBorders>
              <w:top w:val="single" w:sz="4" w:space="0" w:color="auto"/>
              <w:left w:val="single" w:sz="4" w:space="0" w:color="auto"/>
              <w:bottom w:val="single" w:sz="4" w:space="0" w:color="auto"/>
              <w:right w:val="single" w:sz="4" w:space="0" w:color="auto"/>
            </w:tcBorders>
          </w:tcPr>
          <w:p w14:paraId="3578307D" w14:textId="1D803104" w:rsidR="00525C22" w:rsidRPr="004353A4" w:rsidRDefault="00541FCB" w:rsidP="005734C2">
            <w:pPr>
              <w:jc w:val="center"/>
            </w:pPr>
            <w:r w:rsidRPr="004353A4">
              <w:t>2d</w:t>
            </w:r>
          </w:p>
        </w:tc>
        <w:tc>
          <w:tcPr>
            <w:tcW w:w="1468" w:type="dxa"/>
            <w:tcBorders>
              <w:top w:val="single" w:sz="4" w:space="0" w:color="auto"/>
              <w:left w:val="single" w:sz="4" w:space="0" w:color="auto"/>
              <w:bottom w:val="single" w:sz="4" w:space="0" w:color="auto"/>
              <w:right w:val="single" w:sz="4" w:space="0" w:color="auto"/>
            </w:tcBorders>
          </w:tcPr>
          <w:p w14:paraId="46E5CE35" w14:textId="78D33E14" w:rsidR="00525C22" w:rsidRPr="004353A4" w:rsidRDefault="0097251F" w:rsidP="005734C2">
            <w:pPr>
              <w:jc w:val="center"/>
            </w:pPr>
            <w:r w:rsidRPr="004353A4">
              <w:t>1d 12h</w:t>
            </w:r>
          </w:p>
        </w:tc>
        <w:tc>
          <w:tcPr>
            <w:tcW w:w="1098" w:type="dxa"/>
            <w:tcBorders>
              <w:top w:val="single" w:sz="4" w:space="0" w:color="auto"/>
              <w:left w:val="single" w:sz="4" w:space="0" w:color="auto"/>
              <w:bottom w:val="single" w:sz="4" w:space="0" w:color="auto"/>
              <w:right w:val="single" w:sz="4" w:space="0" w:color="auto"/>
            </w:tcBorders>
          </w:tcPr>
          <w:p w14:paraId="5EE8F86F" w14:textId="6DF3408A" w:rsidR="00525C22" w:rsidRPr="004353A4" w:rsidRDefault="00854966" w:rsidP="004C4EDD">
            <w:r w:rsidRPr="004353A4">
              <w:t>Medium</w:t>
            </w:r>
          </w:p>
        </w:tc>
      </w:tr>
      <w:tr w:rsidR="00D017EA" w:rsidRPr="004353A4" w14:paraId="199F359E" w14:textId="77777777" w:rsidTr="00D017EA">
        <w:trPr>
          <w:trHeight w:val="338"/>
        </w:trPr>
        <w:tc>
          <w:tcPr>
            <w:tcW w:w="807" w:type="dxa"/>
            <w:tcBorders>
              <w:top w:val="single" w:sz="4" w:space="0" w:color="auto"/>
              <w:left w:val="single" w:sz="4" w:space="0" w:color="auto"/>
              <w:bottom w:val="single" w:sz="4" w:space="0" w:color="auto"/>
              <w:right w:val="single" w:sz="4" w:space="0" w:color="auto"/>
            </w:tcBorders>
          </w:tcPr>
          <w:p w14:paraId="04160FBB" w14:textId="04C5098D" w:rsidR="00D017EA" w:rsidRPr="004353A4" w:rsidRDefault="00B74DAC" w:rsidP="00CC6DA7">
            <w:pPr>
              <w:jc w:val="center"/>
              <w:rPr>
                <w:b/>
              </w:rPr>
            </w:pPr>
            <w:r w:rsidRPr="004353A4">
              <w:rPr>
                <w:b/>
              </w:rPr>
              <w:t>3</w:t>
            </w:r>
          </w:p>
        </w:tc>
        <w:tc>
          <w:tcPr>
            <w:tcW w:w="4577" w:type="dxa"/>
            <w:tcBorders>
              <w:top w:val="single" w:sz="4" w:space="0" w:color="auto"/>
              <w:left w:val="single" w:sz="4" w:space="0" w:color="auto"/>
              <w:bottom w:val="single" w:sz="4" w:space="0" w:color="auto"/>
              <w:right w:val="single" w:sz="4" w:space="0" w:color="auto"/>
            </w:tcBorders>
          </w:tcPr>
          <w:p w14:paraId="5D663806" w14:textId="77777777" w:rsidR="00D017EA" w:rsidRPr="004353A4" w:rsidRDefault="00D017EA" w:rsidP="00744B13">
            <w:r w:rsidRPr="004353A4">
              <w:t>As a user, I want to predict tomorrow's energy consumption through weather forecasting.</w:t>
            </w:r>
          </w:p>
        </w:tc>
        <w:tc>
          <w:tcPr>
            <w:tcW w:w="1401" w:type="dxa"/>
            <w:tcBorders>
              <w:top w:val="single" w:sz="4" w:space="0" w:color="auto"/>
              <w:left w:val="single" w:sz="4" w:space="0" w:color="auto"/>
              <w:bottom w:val="single" w:sz="4" w:space="0" w:color="auto"/>
              <w:right w:val="single" w:sz="4" w:space="0" w:color="auto"/>
            </w:tcBorders>
          </w:tcPr>
          <w:p w14:paraId="358015C6" w14:textId="5D6F147C" w:rsidR="00D017EA" w:rsidRPr="004353A4" w:rsidRDefault="00541FCB" w:rsidP="005734C2">
            <w:pPr>
              <w:jc w:val="center"/>
            </w:pPr>
            <w:r w:rsidRPr="004353A4">
              <w:t>2d</w:t>
            </w:r>
          </w:p>
        </w:tc>
        <w:tc>
          <w:tcPr>
            <w:tcW w:w="1468" w:type="dxa"/>
            <w:tcBorders>
              <w:top w:val="single" w:sz="4" w:space="0" w:color="auto"/>
              <w:left w:val="single" w:sz="4" w:space="0" w:color="auto"/>
              <w:bottom w:val="single" w:sz="4" w:space="0" w:color="auto"/>
              <w:right w:val="single" w:sz="4" w:space="0" w:color="auto"/>
            </w:tcBorders>
          </w:tcPr>
          <w:p w14:paraId="0DD00D5F" w14:textId="5AFDFBAB" w:rsidR="00D017EA" w:rsidRPr="004353A4" w:rsidRDefault="0097251F" w:rsidP="005734C2">
            <w:pPr>
              <w:jc w:val="center"/>
            </w:pPr>
            <w:r w:rsidRPr="004353A4">
              <w:t>1d 3h</w:t>
            </w:r>
          </w:p>
        </w:tc>
        <w:tc>
          <w:tcPr>
            <w:tcW w:w="1098" w:type="dxa"/>
            <w:tcBorders>
              <w:top w:val="single" w:sz="4" w:space="0" w:color="auto"/>
              <w:left w:val="single" w:sz="4" w:space="0" w:color="auto"/>
              <w:bottom w:val="single" w:sz="4" w:space="0" w:color="auto"/>
              <w:right w:val="single" w:sz="4" w:space="0" w:color="auto"/>
            </w:tcBorders>
          </w:tcPr>
          <w:p w14:paraId="019DB115" w14:textId="77777777" w:rsidR="00D017EA" w:rsidRPr="004353A4" w:rsidRDefault="00D017EA" w:rsidP="00744B13">
            <w:r w:rsidRPr="004353A4">
              <w:t>High</w:t>
            </w:r>
          </w:p>
        </w:tc>
      </w:tr>
      <w:tr w:rsidR="00D017EA" w:rsidRPr="004353A4" w14:paraId="306F01E1" w14:textId="77777777" w:rsidTr="00744B13">
        <w:trPr>
          <w:trHeight w:val="338"/>
        </w:trPr>
        <w:tc>
          <w:tcPr>
            <w:tcW w:w="807" w:type="dxa"/>
            <w:tcBorders>
              <w:top w:val="single" w:sz="4" w:space="0" w:color="auto"/>
              <w:left w:val="single" w:sz="4" w:space="0" w:color="auto"/>
              <w:bottom w:val="single" w:sz="4" w:space="0" w:color="auto"/>
              <w:right w:val="single" w:sz="4" w:space="0" w:color="auto"/>
            </w:tcBorders>
            <w:hideMark/>
          </w:tcPr>
          <w:p w14:paraId="0C4003EE" w14:textId="77777777" w:rsidR="00D017EA" w:rsidRPr="004353A4" w:rsidRDefault="00D017EA" w:rsidP="00CC6DA7">
            <w:pPr>
              <w:jc w:val="center"/>
              <w:rPr>
                <w:b/>
              </w:rPr>
            </w:pPr>
            <w:r w:rsidRPr="004353A4">
              <w:rPr>
                <w:b/>
              </w:rPr>
              <w:t>4</w:t>
            </w:r>
          </w:p>
        </w:tc>
        <w:tc>
          <w:tcPr>
            <w:tcW w:w="4577" w:type="dxa"/>
            <w:tcBorders>
              <w:top w:val="single" w:sz="4" w:space="0" w:color="auto"/>
              <w:left w:val="single" w:sz="4" w:space="0" w:color="auto"/>
              <w:bottom w:val="single" w:sz="4" w:space="0" w:color="auto"/>
              <w:right w:val="single" w:sz="4" w:space="0" w:color="auto"/>
            </w:tcBorders>
            <w:hideMark/>
          </w:tcPr>
          <w:p w14:paraId="0EE37FF4" w14:textId="77777777" w:rsidR="00D017EA" w:rsidRPr="004353A4" w:rsidRDefault="00D017EA" w:rsidP="00744B13">
            <w:r w:rsidRPr="004353A4">
              <w:t>As a user, I want to have an option to set a budget for how much I spend on energy.</w:t>
            </w:r>
          </w:p>
        </w:tc>
        <w:tc>
          <w:tcPr>
            <w:tcW w:w="1401" w:type="dxa"/>
            <w:tcBorders>
              <w:top w:val="single" w:sz="4" w:space="0" w:color="auto"/>
              <w:left w:val="single" w:sz="4" w:space="0" w:color="auto"/>
              <w:bottom w:val="single" w:sz="4" w:space="0" w:color="auto"/>
              <w:right w:val="single" w:sz="4" w:space="0" w:color="auto"/>
            </w:tcBorders>
          </w:tcPr>
          <w:p w14:paraId="48B079D9" w14:textId="75F9F411" w:rsidR="00D017EA" w:rsidRPr="004353A4" w:rsidRDefault="005734C2" w:rsidP="005734C2">
            <w:pPr>
              <w:jc w:val="center"/>
            </w:pPr>
            <w:r w:rsidRPr="004353A4">
              <w:t>1</w:t>
            </w:r>
            <w:r w:rsidR="005453DC" w:rsidRPr="004353A4">
              <w:t>d</w:t>
            </w:r>
          </w:p>
        </w:tc>
        <w:tc>
          <w:tcPr>
            <w:tcW w:w="1468" w:type="dxa"/>
            <w:tcBorders>
              <w:top w:val="single" w:sz="4" w:space="0" w:color="auto"/>
              <w:left w:val="single" w:sz="4" w:space="0" w:color="auto"/>
              <w:bottom w:val="single" w:sz="4" w:space="0" w:color="auto"/>
              <w:right w:val="single" w:sz="4" w:space="0" w:color="auto"/>
            </w:tcBorders>
          </w:tcPr>
          <w:p w14:paraId="353F5B3D" w14:textId="1463EAC3" w:rsidR="00D017EA" w:rsidRPr="004353A4" w:rsidRDefault="0097251F" w:rsidP="005734C2">
            <w:pPr>
              <w:jc w:val="center"/>
            </w:pPr>
            <w:r w:rsidRPr="004353A4">
              <w:t>15.5h</w:t>
            </w:r>
          </w:p>
        </w:tc>
        <w:tc>
          <w:tcPr>
            <w:tcW w:w="1098" w:type="dxa"/>
            <w:tcBorders>
              <w:top w:val="single" w:sz="4" w:space="0" w:color="auto"/>
              <w:left w:val="single" w:sz="4" w:space="0" w:color="auto"/>
              <w:bottom w:val="single" w:sz="4" w:space="0" w:color="auto"/>
              <w:right w:val="single" w:sz="4" w:space="0" w:color="auto"/>
            </w:tcBorders>
          </w:tcPr>
          <w:p w14:paraId="5A9C1218" w14:textId="564A92E2" w:rsidR="00D017EA" w:rsidRPr="004353A4" w:rsidRDefault="00F45C99" w:rsidP="00744B13">
            <w:r w:rsidRPr="004353A4">
              <w:t>Low</w:t>
            </w:r>
          </w:p>
        </w:tc>
      </w:tr>
      <w:tr w:rsidR="00B74DAC" w:rsidRPr="004353A4" w14:paraId="2ADC00C5" w14:textId="77777777" w:rsidTr="00744B13">
        <w:trPr>
          <w:trHeight w:val="338"/>
        </w:trPr>
        <w:tc>
          <w:tcPr>
            <w:tcW w:w="807" w:type="dxa"/>
            <w:tcBorders>
              <w:top w:val="single" w:sz="4" w:space="0" w:color="auto"/>
              <w:left w:val="single" w:sz="4" w:space="0" w:color="auto"/>
              <w:bottom w:val="single" w:sz="4" w:space="0" w:color="auto"/>
              <w:right w:val="single" w:sz="4" w:space="0" w:color="auto"/>
            </w:tcBorders>
          </w:tcPr>
          <w:p w14:paraId="126CAEA5" w14:textId="55B8D191" w:rsidR="00B74DAC" w:rsidRPr="004353A4" w:rsidRDefault="00B74DAC" w:rsidP="00CC6DA7">
            <w:pPr>
              <w:jc w:val="center"/>
              <w:rPr>
                <w:b/>
              </w:rPr>
            </w:pPr>
            <w:r w:rsidRPr="004353A4">
              <w:rPr>
                <w:b/>
              </w:rPr>
              <w:t>5</w:t>
            </w:r>
          </w:p>
        </w:tc>
        <w:tc>
          <w:tcPr>
            <w:tcW w:w="4577" w:type="dxa"/>
            <w:tcBorders>
              <w:top w:val="single" w:sz="4" w:space="0" w:color="auto"/>
              <w:left w:val="single" w:sz="4" w:space="0" w:color="auto"/>
              <w:bottom w:val="single" w:sz="4" w:space="0" w:color="auto"/>
              <w:right w:val="single" w:sz="4" w:space="0" w:color="auto"/>
            </w:tcBorders>
          </w:tcPr>
          <w:p w14:paraId="6E74BD31" w14:textId="77777777" w:rsidR="00B74DAC" w:rsidRPr="004353A4" w:rsidRDefault="00B74DAC" w:rsidP="00744B13">
            <w:r w:rsidRPr="004353A4">
              <w:t>As a user, I want to view the instantaneous energy consumption (Gas &amp; Electric)</w:t>
            </w:r>
          </w:p>
        </w:tc>
        <w:tc>
          <w:tcPr>
            <w:tcW w:w="1401" w:type="dxa"/>
            <w:tcBorders>
              <w:top w:val="single" w:sz="4" w:space="0" w:color="auto"/>
              <w:left w:val="single" w:sz="4" w:space="0" w:color="auto"/>
              <w:bottom w:val="single" w:sz="4" w:space="0" w:color="auto"/>
              <w:right w:val="single" w:sz="4" w:space="0" w:color="auto"/>
            </w:tcBorders>
          </w:tcPr>
          <w:p w14:paraId="0F8AE50F" w14:textId="11152DE9" w:rsidR="00B74DAC" w:rsidRPr="004353A4" w:rsidRDefault="00541FCB" w:rsidP="005734C2">
            <w:pPr>
              <w:jc w:val="center"/>
            </w:pPr>
            <w:r w:rsidRPr="004353A4">
              <w:t>1</w:t>
            </w:r>
            <w:r w:rsidR="005453DC" w:rsidRPr="004353A4">
              <w:t>d</w:t>
            </w:r>
          </w:p>
        </w:tc>
        <w:tc>
          <w:tcPr>
            <w:tcW w:w="1468" w:type="dxa"/>
            <w:tcBorders>
              <w:top w:val="single" w:sz="4" w:space="0" w:color="auto"/>
              <w:left w:val="single" w:sz="4" w:space="0" w:color="auto"/>
              <w:bottom w:val="single" w:sz="4" w:space="0" w:color="auto"/>
              <w:right w:val="single" w:sz="4" w:space="0" w:color="auto"/>
            </w:tcBorders>
          </w:tcPr>
          <w:p w14:paraId="5E82256C" w14:textId="30CBE0B7" w:rsidR="00B74DAC" w:rsidRPr="004353A4" w:rsidRDefault="0097251F" w:rsidP="005734C2">
            <w:pPr>
              <w:jc w:val="center"/>
            </w:pPr>
            <w:r w:rsidRPr="004353A4">
              <w:t>21h</w:t>
            </w:r>
          </w:p>
        </w:tc>
        <w:tc>
          <w:tcPr>
            <w:tcW w:w="1098" w:type="dxa"/>
            <w:tcBorders>
              <w:top w:val="single" w:sz="4" w:space="0" w:color="auto"/>
              <w:left w:val="single" w:sz="4" w:space="0" w:color="auto"/>
              <w:bottom w:val="single" w:sz="4" w:space="0" w:color="auto"/>
              <w:right w:val="single" w:sz="4" w:space="0" w:color="auto"/>
            </w:tcBorders>
          </w:tcPr>
          <w:p w14:paraId="41E28A2F" w14:textId="77777777" w:rsidR="00B74DAC" w:rsidRPr="004353A4" w:rsidRDefault="00B74DAC" w:rsidP="00744B13">
            <w:r w:rsidRPr="004353A4">
              <w:t>High</w:t>
            </w:r>
          </w:p>
        </w:tc>
      </w:tr>
      <w:tr w:rsidR="00854966" w:rsidRPr="004353A4" w14:paraId="1682D6A6" w14:textId="77777777" w:rsidTr="00D017EA">
        <w:trPr>
          <w:trHeight w:val="338"/>
        </w:trPr>
        <w:tc>
          <w:tcPr>
            <w:tcW w:w="807" w:type="dxa"/>
            <w:tcBorders>
              <w:top w:val="single" w:sz="4" w:space="0" w:color="auto"/>
              <w:left w:val="single" w:sz="4" w:space="0" w:color="auto"/>
              <w:bottom w:val="single" w:sz="4" w:space="0" w:color="auto"/>
              <w:right w:val="single" w:sz="4" w:space="0" w:color="auto"/>
            </w:tcBorders>
          </w:tcPr>
          <w:p w14:paraId="0CAB2089" w14:textId="47791D7B" w:rsidR="00854966" w:rsidRPr="004353A4" w:rsidRDefault="00B74DAC" w:rsidP="00CC6DA7">
            <w:pPr>
              <w:jc w:val="center"/>
              <w:rPr>
                <w:b/>
              </w:rPr>
            </w:pPr>
            <w:r w:rsidRPr="004353A4">
              <w:rPr>
                <w:b/>
              </w:rPr>
              <w:t>6</w:t>
            </w:r>
          </w:p>
        </w:tc>
        <w:tc>
          <w:tcPr>
            <w:tcW w:w="4577" w:type="dxa"/>
            <w:tcBorders>
              <w:top w:val="single" w:sz="4" w:space="0" w:color="auto"/>
              <w:left w:val="single" w:sz="4" w:space="0" w:color="auto"/>
              <w:bottom w:val="single" w:sz="4" w:space="0" w:color="auto"/>
              <w:right w:val="single" w:sz="4" w:space="0" w:color="auto"/>
            </w:tcBorders>
          </w:tcPr>
          <w:p w14:paraId="1C0BD39B" w14:textId="7924C54B" w:rsidR="00854966" w:rsidRPr="004353A4" w:rsidRDefault="00854966" w:rsidP="004C4EDD">
            <w:r w:rsidRPr="004353A4">
              <w:t>As a user, I want to view energy consumption of gas &amp; electric per hour/day/week/month.</w:t>
            </w:r>
          </w:p>
        </w:tc>
        <w:tc>
          <w:tcPr>
            <w:tcW w:w="1401" w:type="dxa"/>
            <w:tcBorders>
              <w:top w:val="single" w:sz="4" w:space="0" w:color="auto"/>
              <w:left w:val="single" w:sz="4" w:space="0" w:color="auto"/>
              <w:bottom w:val="single" w:sz="4" w:space="0" w:color="auto"/>
              <w:right w:val="single" w:sz="4" w:space="0" w:color="auto"/>
            </w:tcBorders>
          </w:tcPr>
          <w:p w14:paraId="0CC19EC1" w14:textId="748EEF53" w:rsidR="00854966" w:rsidRPr="004353A4" w:rsidRDefault="005734C2" w:rsidP="005734C2">
            <w:pPr>
              <w:jc w:val="center"/>
            </w:pPr>
            <w:r w:rsidRPr="004353A4">
              <w:t>1</w:t>
            </w:r>
            <w:r w:rsidR="005453DC" w:rsidRPr="004353A4">
              <w:t>d</w:t>
            </w:r>
          </w:p>
        </w:tc>
        <w:tc>
          <w:tcPr>
            <w:tcW w:w="1468" w:type="dxa"/>
            <w:tcBorders>
              <w:top w:val="single" w:sz="4" w:space="0" w:color="auto"/>
              <w:left w:val="single" w:sz="4" w:space="0" w:color="auto"/>
              <w:bottom w:val="single" w:sz="4" w:space="0" w:color="auto"/>
              <w:right w:val="single" w:sz="4" w:space="0" w:color="auto"/>
            </w:tcBorders>
          </w:tcPr>
          <w:p w14:paraId="7AF4037D" w14:textId="083E0CC1" w:rsidR="00854966" w:rsidRPr="004353A4" w:rsidRDefault="0097251F" w:rsidP="005734C2">
            <w:pPr>
              <w:jc w:val="center"/>
            </w:pPr>
            <w:r w:rsidRPr="004353A4">
              <w:t>14h</w:t>
            </w:r>
          </w:p>
        </w:tc>
        <w:tc>
          <w:tcPr>
            <w:tcW w:w="1098" w:type="dxa"/>
            <w:tcBorders>
              <w:top w:val="single" w:sz="4" w:space="0" w:color="auto"/>
              <w:left w:val="single" w:sz="4" w:space="0" w:color="auto"/>
              <w:bottom w:val="single" w:sz="4" w:space="0" w:color="auto"/>
              <w:right w:val="single" w:sz="4" w:space="0" w:color="auto"/>
            </w:tcBorders>
          </w:tcPr>
          <w:p w14:paraId="7E36C725" w14:textId="530A5D10" w:rsidR="00854966" w:rsidRPr="004353A4" w:rsidRDefault="00854966" w:rsidP="004C4EDD">
            <w:r w:rsidRPr="004353A4">
              <w:t>High</w:t>
            </w:r>
          </w:p>
        </w:tc>
      </w:tr>
      <w:tr w:rsidR="00854966" w:rsidRPr="004353A4" w14:paraId="18602AD4" w14:textId="77777777" w:rsidTr="00D017EA">
        <w:trPr>
          <w:trHeight w:val="344"/>
        </w:trPr>
        <w:tc>
          <w:tcPr>
            <w:tcW w:w="807" w:type="dxa"/>
            <w:tcBorders>
              <w:top w:val="single" w:sz="4" w:space="0" w:color="auto"/>
              <w:left w:val="single" w:sz="4" w:space="0" w:color="auto"/>
              <w:bottom w:val="single" w:sz="4" w:space="0" w:color="auto"/>
              <w:right w:val="single" w:sz="4" w:space="0" w:color="auto"/>
            </w:tcBorders>
            <w:hideMark/>
          </w:tcPr>
          <w:p w14:paraId="6853F00E" w14:textId="43DA486F" w:rsidR="00854966" w:rsidRPr="004353A4" w:rsidRDefault="00B74DAC" w:rsidP="00CC6DA7">
            <w:pPr>
              <w:jc w:val="center"/>
              <w:rPr>
                <w:b/>
              </w:rPr>
            </w:pPr>
            <w:r w:rsidRPr="004353A4">
              <w:rPr>
                <w:b/>
              </w:rPr>
              <w:t>7</w:t>
            </w:r>
          </w:p>
        </w:tc>
        <w:tc>
          <w:tcPr>
            <w:tcW w:w="4577" w:type="dxa"/>
            <w:tcBorders>
              <w:top w:val="single" w:sz="4" w:space="0" w:color="auto"/>
              <w:left w:val="single" w:sz="4" w:space="0" w:color="auto"/>
              <w:bottom w:val="single" w:sz="4" w:space="0" w:color="auto"/>
              <w:right w:val="single" w:sz="4" w:space="0" w:color="auto"/>
            </w:tcBorders>
            <w:hideMark/>
          </w:tcPr>
          <w:p w14:paraId="772D25D9" w14:textId="77777777" w:rsidR="00854966" w:rsidRPr="004353A4" w:rsidRDefault="00854966" w:rsidP="004669C1">
            <w:r w:rsidRPr="004353A4">
              <w:t>As a user, I want to compare today's energy consumption with yesterday (Gas &amp; Electric)</w:t>
            </w:r>
          </w:p>
        </w:tc>
        <w:tc>
          <w:tcPr>
            <w:tcW w:w="1401" w:type="dxa"/>
            <w:tcBorders>
              <w:top w:val="single" w:sz="4" w:space="0" w:color="auto"/>
              <w:left w:val="single" w:sz="4" w:space="0" w:color="auto"/>
              <w:bottom w:val="single" w:sz="4" w:space="0" w:color="auto"/>
              <w:right w:val="single" w:sz="4" w:space="0" w:color="auto"/>
            </w:tcBorders>
          </w:tcPr>
          <w:p w14:paraId="1A11E1BB" w14:textId="2A803F63" w:rsidR="00854966" w:rsidRPr="004353A4" w:rsidRDefault="005734C2" w:rsidP="005734C2">
            <w:pPr>
              <w:jc w:val="center"/>
            </w:pPr>
            <w:r w:rsidRPr="004353A4">
              <w:t>1</w:t>
            </w:r>
            <w:r w:rsidR="005453DC" w:rsidRPr="004353A4">
              <w:t>d</w:t>
            </w:r>
          </w:p>
        </w:tc>
        <w:tc>
          <w:tcPr>
            <w:tcW w:w="1468" w:type="dxa"/>
            <w:tcBorders>
              <w:top w:val="single" w:sz="4" w:space="0" w:color="auto"/>
              <w:left w:val="single" w:sz="4" w:space="0" w:color="auto"/>
              <w:bottom w:val="single" w:sz="4" w:space="0" w:color="auto"/>
              <w:right w:val="single" w:sz="4" w:space="0" w:color="auto"/>
            </w:tcBorders>
          </w:tcPr>
          <w:p w14:paraId="3B0D8BFD" w14:textId="094EFD7D" w:rsidR="00854966" w:rsidRPr="004353A4" w:rsidRDefault="0097251F" w:rsidP="005734C2">
            <w:pPr>
              <w:jc w:val="center"/>
            </w:pPr>
            <w:r w:rsidRPr="004353A4">
              <w:t>1d 7h</w:t>
            </w:r>
          </w:p>
        </w:tc>
        <w:tc>
          <w:tcPr>
            <w:tcW w:w="1098" w:type="dxa"/>
            <w:tcBorders>
              <w:top w:val="single" w:sz="4" w:space="0" w:color="auto"/>
              <w:left w:val="single" w:sz="4" w:space="0" w:color="auto"/>
              <w:bottom w:val="single" w:sz="4" w:space="0" w:color="auto"/>
              <w:right w:val="single" w:sz="4" w:space="0" w:color="auto"/>
            </w:tcBorders>
          </w:tcPr>
          <w:p w14:paraId="11C04693" w14:textId="1DC9281B" w:rsidR="00854966" w:rsidRPr="004353A4" w:rsidRDefault="009E32FD" w:rsidP="004669C1">
            <w:r w:rsidRPr="004353A4">
              <w:t>High</w:t>
            </w:r>
          </w:p>
        </w:tc>
      </w:tr>
    </w:tbl>
    <w:p w14:paraId="433B9B99" w14:textId="77777777" w:rsidR="0070204C" w:rsidRDefault="0070204C">
      <w:pPr>
        <w:rPr>
          <w:rFonts w:asciiTheme="majorHAnsi" w:eastAsiaTheme="majorEastAsia" w:hAnsiTheme="majorHAnsi" w:cstheme="majorBidi"/>
          <w:color w:val="004F5B" w:themeColor="accent1" w:themeShade="7F"/>
          <w:sz w:val="24"/>
          <w:szCs w:val="24"/>
        </w:rPr>
      </w:pPr>
      <w:bookmarkStart w:id="49" w:name="_Toc535916153"/>
      <w:r>
        <w:br w:type="page"/>
      </w:r>
    </w:p>
    <w:p w14:paraId="4C4A490E" w14:textId="48676FDF" w:rsidR="00525C22" w:rsidRDefault="00736D52" w:rsidP="009E7F36">
      <w:pPr>
        <w:pStyle w:val="Heading3"/>
      </w:pPr>
      <w:r>
        <w:lastRenderedPageBreak/>
        <w:t>Use Case Diagram</w:t>
      </w:r>
      <w:bookmarkEnd w:id="49"/>
    </w:p>
    <w:p w14:paraId="29DC3ACF" w14:textId="02BB654B" w:rsidR="00A009CE" w:rsidRPr="00CC6DA7" w:rsidRDefault="00A009CE" w:rsidP="00A009CE">
      <w:pPr>
        <w:rPr>
          <w:color w:val="auto"/>
        </w:rPr>
      </w:pPr>
      <w:r w:rsidRPr="00CC6DA7">
        <w:rPr>
          <w:color w:val="auto"/>
        </w:rPr>
        <w:t xml:space="preserve">As shown in the diagram below, we have </w:t>
      </w:r>
      <w:r w:rsidR="00015307" w:rsidRPr="00CC6DA7">
        <w:rPr>
          <w:color w:val="auto"/>
        </w:rPr>
        <w:t>a single</w:t>
      </w:r>
      <w:r w:rsidRPr="00CC6DA7">
        <w:rPr>
          <w:color w:val="auto"/>
        </w:rPr>
        <w:t xml:space="preserve"> primary actor</w:t>
      </w:r>
      <w:r w:rsidR="00015307" w:rsidRPr="00CC6DA7">
        <w:rPr>
          <w:color w:val="auto"/>
        </w:rPr>
        <w:t xml:space="preserve"> </w:t>
      </w:r>
      <w:r w:rsidRPr="00CC6DA7">
        <w:rPr>
          <w:color w:val="auto"/>
        </w:rPr>
        <w:t xml:space="preserve">which </w:t>
      </w:r>
      <w:r w:rsidR="00015307" w:rsidRPr="00CC6DA7">
        <w:rPr>
          <w:color w:val="auto"/>
        </w:rPr>
        <w:t>is the user of the website</w:t>
      </w:r>
      <w:r w:rsidRPr="00CC6DA7">
        <w:rPr>
          <w:color w:val="auto"/>
        </w:rPr>
        <w:t xml:space="preserve">. </w:t>
      </w:r>
      <w:r w:rsidR="00015307" w:rsidRPr="00CC6DA7">
        <w:rPr>
          <w:color w:val="auto"/>
        </w:rPr>
        <w:t xml:space="preserve">This is </w:t>
      </w:r>
      <w:r w:rsidRPr="00CC6DA7">
        <w:rPr>
          <w:color w:val="auto"/>
        </w:rPr>
        <w:t xml:space="preserve">shown on the left-hand side of the diagram. </w:t>
      </w:r>
      <w:r w:rsidR="00015307" w:rsidRPr="00CC6DA7">
        <w:rPr>
          <w:color w:val="auto"/>
        </w:rPr>
        <w:t>There are no secondary actors present in the system</w:t>
      </w:r>
      <w:r w:rsidR="004B7E85" w:rsidRPr="00CC6DA7">
        <w:rPr>
          <w:color w:val="auto"/>
        </w:rPr>
        <w:t xml:space="preserve"> </w:t>
      </w:r>
      <w:sdt>
        <w:sdtPr>
          <w:rPr>
            <w:color w:val="auto"/>
          </w:rPr>
          <w:id w:val="-1620363196"/>
          <w:citation/>
        </w:sdtPr>
        <w:sdtEndPr/>
        <w:sdtContent>
          <w:r w:rsidR="004B7E85" w:rsidRPr="00CC6DA7">
            <w:rPr>
              <w:color w:val="auto"/>
            </w:rPr>
            <w:fldChar w:fldCharType="begin"/>
          </w:r>
          <w:r w:rsidR="004B7E85" w:rsidRPr="00CC6DA7">
            <w:rPr>
              <w:color w:val="auto"/>
              <w:lang w:val="en-GB"/>
            </w:rPr>
            <w:instrText xml:space="preserve"> CITATION Jul \l 2057 </w:instrText>
          </w:r>
          <w:r w:rsidR="004B7E85" w:rsidRPr="00CC6DA7">
            <w:rPr>
              <w:color w:val="auto"/>
            </w:rPr>
            <w:fldChar w:fldCharType="separate"/>
          </w:r>
          <w:r w:rsidR="004B7E85" w:rsidRPr="00CC6DA7">
            <w:rPr>
              <w:noProof/>
              <w:color w:val="auto"/>
              <w:lang w:val="en-GB"/>
            </w:rPr>
            <w:t>(Bass J. , n.d.)</w:t>
          </w:r>
          <w:r w:rsidR="004B7E85" w:rsidRPr="00CC6DA7">
            <w:rPr>
              <w:color w:val="auto"/>
            </w:rPr>
            <w:fldChar w:fldCharType="end"/>
          </w:r>
        </w:sdtContent>
      </w:sdt>
      <w:r w:rsidR="00015307" w:rsidRPr="00CC6DA7">
        <w:rPr>
          <w:color w:val="auto"/>
        </w:rPr>
        <w:t xml:space="preserve">. </w:t>
      </w:r>
      <w:r w:rsidRPr="00CC6DA7">
        <w:rPr>
          <w:color w:val="auto"/>
        </w:rPr>
        <w:t xml:space="preserve">The box in the middle represents the </w:t>
      </w:r>
      <w:r w:rsidR="00015307" w:rsidRPr="00CC6DA7">
        <w:rPr>
          <w:color w:val="auto"/>
        </w:rPr>
        <w:t>Smart Meter Smart Home</w:t>
      </w:r>
      <w:r w:rsidRPr="00CC6DA7">
        <w:rPr>
          <w:color w:val="auto"/>
        </w:rPr>
        <w:t xml:space="preserve"> system and the actions that take place within the system. The basic structure was found on </w:t>
      </w:r>
      <w:proofErr w:type="spellStart"/>
      <w:r w:rsidRPr="00CC6DA7">
        <w:rPr>
          <w:color w:val="auto"/>
        </w:rPr>
        <w:t>lucidchart</w:t>
      </w:r>
      <w:proofErr w:type="spellEnd"/>
      <w:r w:rsidRPr="00CC6DA7">
        <w:rPr>
          <w:color w:val="auto"/>
        </w:rPr>
        <w:t xml:space="preserve"> along with lots of useful information </w:t>
      </w:r>
      <w:r w:rsidR="00015307" w:rsidRPr="00CC6DA7">
        <w:rPr>
          <w:color w:val="auto"/>
        </w:rPr>
        <w:t xml:space="preserve">about use cases </w:t>
      </w:r>
      <w:sdt>
        <w:sdtPr>
          <w:rPr>
            <w:color w:val="auto"/>
          </w:rPr>
          <w:id w:val="1429385253"/>
          <w:citation/>
        </w:sdtPr>
        <w:sdtEndPr/>
        <w:sdtContent>
          <w:r w:rsidR="00DB6084" w:rsidRPr="00CC6DA7">
            <w:rPr>
              <w:color w:val="auto"/>
            </w:rPr>
            <w:fldChar w:fldCharType="begin"/>
          </w:r>
          <w:r w:rsidR="00DB6084" w:rsidRPr="00CC6DA7">
            <w:rPr>
              <w:color w:val="auto"/>
              <w:lang w:val="en-GB"/>
            </w:rPr>
            <w:instrText xml:space="preserve"> CITATION 18ht \l 2057 </w:instrText>
          </w:r>
          <w:r w:rsidR="00DB6084" w:rsidRPr="00CC6DA7">
            <w:rPr>
              <w:color w:val="auto"/>
            </w:rPr>
            <w:fldChar w:fldCharType="separate"/>
          </w:r>
          <w:r w:rsidR="00DB6084" w:rsidRPr="00CC6DA7">
            <w:rPr>
              <w:noProof/>
              <w:color w:val="auto"/>
              <w:lang w:val="en-GB"/>
            </w:rPr>
            <w:t>(2018)</w:t>
          </w:r>
          <w:r w:rsidR="00DB6084" w:rsidRPr="00CC6DA7">
            <w:rPr>
              <w:color w:val="auto"/>
            </w:rPr>
            <w:fldChar w:fldCharType="end"/>
          </w:r>
        </w:sdtContent>
      </w:sdt>
      <w:r w:rsidR="00DB6084" w:rsidRPr="00CC6DA7">
        <w:rPr>
          <w:color w:val="auto"/>
        </w:rPr>
        <w:t>.</w:t>
      </w:r>
    </w:p>
    <w:p w14:paraId="6327FBF0" w14:textId="0D1D69DB" w:rsidR="00736D52" w:rsidRDefault="00A009CE" w:rsidP="009E7F36">
      <w:r>
        <w:rPr>
          <w:noProof/>
        </w:rPr>
        <w:drawing>
          <wp:inline distT="0" distB="0" distL="0" distR="0" wp14:anchorId="0C245854" wp14:editId="3FD6EBEE">
            <wp:extent cx="5486400" cy="4726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4726940"/>
                    </a:xfrm>
                    <a:prstGeom prst="rect">
                      <a:avLst/>
                    </a:prstGeom>
                    <a:noFill/>
                    <a:ln>
                      <a:noFill/>
                    </a:ln>
                  </pic:spPr>
                </pic:pic>
              </a:graphicData>
            </a:graphic>
          </wp:inline>
        </w:drawing>
      </w:r>
    </w:p>
    <w:p w14:paraId="1330B326" w14:textId="77777777" w:rsidR="0070204C" w:rsidRDefault="0070204C">
      <w:pPr>
        <w:rPr>
          <w:rFonts w:asciiTheme="majorHAnsi" w:eastAsiaTheme="majorEastAsia" w:hAnsiTheme="majorHAnsi" w:cstheme="majorBidi"/>
          <w:color w:val="004F5B" w:themeColor="accent1" w:themeShade="7F"/>
          <w:sz w:val="24"/>
          <w:szCs w:val="24"/>
        </w:rPr>
      </w:pPr>
      <w:bookmarkStart w:id="50" w:name="_Toc535916154"/>
      <w:r>
        <w:br w:type="page"/>
      </w:r>
    </w:p>
    <w:p w14:paraId="1322D90B" w14:textId="21BE0E20" w:rsidR="009E7F36" w:rsidRDefault="009E7F36" w:rsidP="009E7F36">
      <w:pPr>
        <w:pStyle w:val="Heading3"/>
      </w:pPr>
      <w:r>
        <w:lastRenderedPageBreak/>
        <w:t>Textual Use Case</w:t>
      </w:r>
      <w:bookmarkEnd w:id="50"/>
    </w:p>
    <w:tbl>
      <w:tblPr>
        <w:tblStyle w:val="TableGrid"/>
        <w:tblW w:w="0" w:type="auto"/>
        <w:tblLook w:val="04A0" w:firstRow="1" w:lastRow="0" w:firstColumn="1" w:lastColumn="0" w:noHBand="0" w:noVBand="1"/>
      </w:tblPr>
      <w:tblGrid>
        <w:gridCol w:w="1961"/>
        <w:gridCol w:w="6669"/>
      </w:tblGrid>
      <w:tr w:rsidR="009E7F36" w:rsidRPr="00584B3A" w14:paraId="38C3E787" w14:textId="77777777" w:rsidTr="009E7F36">
        <w:tc>
          <w:tcPr>
            <w:tcW w:w="1961" w:type="dxa"/>
          </w:tcPr>
          <w:p w14:paraId="109B0761" w14:textId="77777777" w:rsidR="009E7F36" w:rsidRPr="00584B3A" w:rsidRDefault="009E7F36" w:rsidP="004C4EDD">
            <w:pPr>
              <w:rPr>
                <w:rFonts w:cstheme="minorHAnsi"/>
                <w:b/>
              </w:rPr>
            </w:pPr>
            <w:r w:rsidRPr="00584B3A">
              <w:rPr>
                <w:rFonts w:cstheme="minorHAnsi"/>
                <w:b/>
              </w:rPr>
              <w:t>Use case title</w:t>
            </w:r>
          </w:p>
        </w:tc>
        <w:tc>
          <w:tcPr>
            <w:tcW w:w="6669" w:type="dxa"/>
          </w:tcPr>
          <w:p w14:paraId="2676DB32" w14:textId="6DDEF6C4" w:rsidR="009E7F36" w:rsidRPr="00584B3A" w:rsidRDefault="009E7F36" w:rsidP="004C4EDD">
            <w:pPr>
              <w:rPr>
                <w:rFonts w:cstheme="minorHAnsi"/>
                <w:b/>
              </w:rPr>
            </w:pPr>
            <w:r w:rsidRPr="00584B3A">
              <w:rPr>
                <w:rFonts w:cstheme="minorHAnsi"/>
                <w:b/>
              </w:rPr>
              <w:t>View energy cost so far for this month (Gas &amp; Electric)</w:t>
            </w:r>
          </w:p>
        </w:tc>
      </w:tr>
      <w:tr w:rsidR="009E7F36" w:rsidRPr="00584B3A" w14:paraId="0762B80B" w14:textId="77777777" w:rsidTr="009E7F36">
        <w:tc>
          <w:tcPr>
            <w:tcW w:w="1961" w:type="dxa"/>
          </w:tcPr>
          <w:p w14:paraId="4E960221" w14:textId="77777777" w:rsidR="009E7F36" w:rsidRPr="00584B3A" w:rsidRDefault="009E7F36" w:rsidP="004C4EDD">
            <w:pPr>
              <w:rPr>
                <w:rFonts w:cstheme="minorHAnsi"/>
                <w:b/>
              </w:rPr>
            </w:pPr>
            <w:r w:rsidRPr="00584B3A">
              <w:rPr>
                <w:rFonts w:cstheme="minorHAnsi"/>
                <w:b/>
              </w:rPr>
              <w:t>Primary actors</w:t>
            </w:r>
          </w:p>
        </w:tc>
        <w:tc>
          <w:tcPr>
            <w:tcW w:w="6669" w:type="dxa"/>
          </w:tcPr>
          <w:p w14:paraId="6BDC8EE4" w14:textId="7FDE1413" w:rsidR="009E7F36" w:rsidRPr="00584B3A" w:rsidRDefault="009E7F36" w:rsidP="004C4EDD">
            <w:pPr>
              <w:rPr>
                <w:rFonts w:cstheme="minorHAnsi"/>
              </w:rPr>
            </w:pPr>
            <w:r w:rsidRPr="00584B3A">
              <w:rPr>
                <w:rFonts w:cstheme="minorHAnsi"/>
              </w:rPr>
              <w:t>User</w:t>
            </w:r>
          </w:p>
        </w:tc>
      </w:tr>
      <w:tr w:rsidR="009E7F36" w:rsidRPr="00584B3A" w14:paraId="67C0F28B" w14:textId="77777777" w:rsidTr="009E7F36">
        <w:tc>
          <w:tcPr>
            <w:tcW w:w="1961" w:type="dxa"/>
          </w:tcPr>
          <w:p w14:paraId="308B39E5" w14:textId="77777777" w:rsidR="009E7F36" w:rsidRPr="00584B3A" w:rsidRDefault="009E7F36" w:rsidP="004C4EDD">
            <w:pPr>
              <w:rPr>
                <w:rFonts w:cstheme="minorHAnsi"/>
                <w:b/>
              </w:rPr>
            </w:pPr>
            <w:r w:rsidRPr="00584B3A">
              <w:rPr>
                <w:rFonts w:cstheme="minorHAnsi"/>
                <w:b/>
              </w:rPr>
              <w:t>Goal</w:t>
            </w:r>
          </w:p>
        </w:tc>
        <w:tc>
          <w:tcPr>
            <w:tcW w:w="6669" w:type="dxa"/>
          </w:tcPr>
          <w:p w14:paraId="6838D7F0" w14:textId="4F094B78" w:rsidR="009E7F36" w:rsidRPr="00584B3A" w:rsidRDefault="009E7F36" w:rsidP="004C4EDD">
            <w:pPr>
              <w:rPr>
                <w:rFonts w:cstheme="minorHAnsi"/>
              </w:rPr>
            </w:pPr>
            <w:r w:rsidRPr="00584B3A">
              <w:rPr>
                <w:rFonts w:cstheme="minorHAnsi"/>
              </w:rPr>
              <w:t>For the user to see the amount of money they have to pay so far for this month</w:t>
            </w:r>
            <w:r w:rsidR="00564C14" w:rsidRPr="00584B3A">
              <w:rPr>
                <w:rFonts w:cstheme="minorHAnsi"/>
              </w:rPr>
              <w:t>.</w:t>
            </w:r>
          </w:p>
        </w:tc>
      </w:tr>
      <w:tr w:rsidR="009E7F36" w:rsidRPr="00584B3A" w14:paraId="120B9161" w14:textId="77777777" w:rsidTr="009E7F36">
        <w:tc>
          <w:tcPr>
            <w:tcW w:w="1961" w:type="dxa"/>
          </w:tcPr>
          <w:p w14:paraId="7025AEF6" w14:textId="77777777" w:rsidR="009E7F36" w:rsidRPr="00584B3A" w:rsidRDefault="009E7F36" w:rsidP="004C4EDD">
            <w:pPr>
              <w:rPr>
                <w:rFonts w:cstheme="minorHAnsi"/>
                <w:b/>
              </w:rPr>
            </w:pPr>
            <w:r w:rsidRPr="00584B3A">
              <w:rPr>
                <w:rFonts w:cstheme="minorHAnsi"/>
                <w:b/>
              </w:rPr>
              <w:t>Scope</w:t>
            </w:r>
          </w:p>
        </w:tc>
        <w:tc>
          <w:tcPr>
            <w:tcW w:w="6669" w:type="dxa"/>
          </w:tcPr>
          <w:p w14:paraId="70B605DB" w14:textId="23684752" w:rsidR="009E7F36" w:rsidRPr="00584B3A" w:rsidRDefault="009E7F36" w:rsidP="004C4EDD">
            <w:pPr>
              <w:rPr>
                <w:rFonts w:cstheme="minorHAnsi"/>
              </w:rPr>
            </w:pPr>
            <w:r w:rsidRPr="00584B3A">
              <w:rPr>
                <w:rFonts w:cstheme="minorHAnsi"/>
              </w:rPr>
              <w:t>Smart Meters Smart Home System</w:t>
            </w:r>
          </w:p>
        </w:tc>
      </w:tr>
      <w:tr w:rsidR="009E7F36" w:rsidRPr="00584B3A" w14:paraId="2B270C9C" w14:textId="77777777" w:rsidTr="009E7F36">
        <w:tc>
          <w:tcPr>
            <w:tcW w:w="1961" w:type="dxa"/>
          </w:tcPr>
          <w:p w14:paraId="60D50297" w14:textId="77777777" w:rsidR="009E7F36" w:rsidRPr="00584B3A" w:rsidRDefault="009E7F36" w:rsidP="004C4EDD">
            <w:pPr>
              <w:rPr>
                <w:rFonts w:cstheme="minorHAnsi"/>
                <w:b/>
              </w:rPr>
            </w:pPr>
            <w:r w:rsidRPr="00584B3A">
              <w:rPr>
                <w:rFonts w:cstheme="minorHAnsi"/>
                <w:b/>
              </w:rPr>
              <w:t xml:space="preserve">Precondition </w:t>
            </w:r>
          </w:p>
        </w:tc>
        <w:tc>
          <w:tcPr>
            <w:tcW w:w="6669" w:type="dxa"/>
          </w:tcPr>
          <w:p w14:paraId="0DB9C77F" w14:textId="3DE51615" w:rsidR="009E7F36" w:rsidRPr="00584B3A" w:rsidRDefault="009E7F36" w:rsidP="004C4EDD">
            <w:pPr>
              <w:rPr>
                <w:rFonts w:cstheme="minorHAnsi"/>
              </w:rPr>
            </w:pPr>
          </w:p>
        </w:tc>
      </w:tr>
      <w:tr w:rsidR="009E7F36" w:rsidRPr="00584B3A" w14:paraId="025B14E4" w14:textId="77777777" w:rsidTr="009E7F36">
        <w:tc>
          <w:tcPr>
            <w:tcW w:w="1961" w:type="dxa"/>
          </w:tcPr>
          <w:p w14:paraId="141B7C5D" w14:textId="77777777" w:rsidR="009E7F36" w:rsidRPr="00584B3A" w:rsidRDefault="009E7F36" w:rsidP="004C4EDD">
            <w:pPr>
              <w:rPr>
                <w:rFonts w:cstheme="minorHAnsi"/>
                <w:b/>
              </w:rPr>
            </w:pPr>
            <w:r w:rsidRPr="00584B3A">
              <w:rPr>
                <w:rFonts w:cstheme="minorHAnsi"/>
                <w:b/>
              </w:rPr>
              <w:t>Post-condition</w:t>
            </w:r>
          </w:p>
        </w:tc>
        <w:tc>
          <w:tcPr>
            <w:tcW w:w="6669" w:type="dxa"/>
          </w:tcPr>
          <w:p w14:paraId="7D7EBE65" w14:textId="1C89C483" w:rsidR="009E7F36" w:rsidRPr="00584B3A" w:rsidRDefault="004C2AD7" w:rsidP="004C4EDD">
            <w:pPr>
              <w:rPr>
                <w:rFonts w:cstheme="minorHAnsi"/>
              </w:rPr>
            </w:pPr>
            <w:r w:rsidRPr="00584B3A">
              <w:rPr>
                <w:rFonts w:cstheme="minorHAnsi"/>
              </w:rPr>
              <w:t xml:space="preserve">User will be informed of how much </w:t>
            </w:r>
            <w:r w:rsidR="00CA28FC" w:rsidRPr="00584B3A">
              <w:rPr>
                <w:rFonts w:cstheme="minorHAnsi"/>
              </w:rPr>
              <w:t>they</w:t>
            </w:r>
            <w:r w:rsidRPr="00584B3A">
              <w:rPr>
                <w:rFonts w:cstheme="minorHAnsi"/>
              </w:rPr>
              <w:t xml:space="preserve"> spent o</w:t>
            </w:r>
            <w:r w:rsidR="00564C14" w:rsidRPr="00584B3A">
              <w:rPr>
                <w:rFonts w:cstheme="minorHAnsi"/>
              </w:rPr>
              <w:t>n</w:t>
            </w:r>
            <w:r w:rsidRPr="00584B3A">
              <w:rPr>
                <w:rFonts w:cstheme="minorHAnsi"/>
              </w:rPr>
              <w:t xml:space="preserve"> gas and electricity from the beginning of the billing date</w:t>
            </w:r>
            <w:r w:rsidR="00564C14" w:rsidRPr="00584B3A">
              <w:rPr>
                <w:rFonts w:cstheme="minorHAnsi"/>
              </w:rPr>
              <w:t xml:space="preserve"> till now</w:t>
            </w:r>
            <w:r w:rsidRPr="00584B3A">
              <w:rPr>
                <w:rFonts w:cstheme="minorHAnsi"/>
              </w:rPr>
              <w:t>.</w:t>
            </w:r>
          </w:p>
        </w:tc>
      </w:tr>
      <w:tr w:rsidR="009E7F36" w:rsidRPr="00584B3A" w14:paraId="3A5F95B6" w14:textId="77777777" w:rsidTr="009E7F36">
        <w:tc>
          <w:tcPr>
            <w:tcW w:w="1961" w:type="dxa"/>
          </w:tcPr>
          <w:p w14:paraId="7B3D2D64" w14:textId="77777777" w:rsidR="009E7F36" w:rsidRPr="00584B3A" w:rsidRDefault="009E7F36" w:rsidP="004C4EDD">
            <w:pPr>
              <w:rPr>
                <w:rFonts w:cstheme="minorHAnsi"/>
                <w:b/>
              </w:rPr>
            </w:pPr>
            <w:r w:rsidRPr="00584B3A">
              <w:rPr>
                <w:rFonts w:cstheme="minorHAnsi"/>
                <w:b/>
              </w:rPr>
              <w:t>Main success Scenario</w:t>
            </w:r>
          </w:p>
        </w:tc>
        <w:tc>
          <w:tcPr>
            <w:tcW w:w="6669" w:type="dxa"/>
          </w:tcPr>
          <w:p w14:paraId="51A56690" w14:textId="653D97BA" w:rsidR="009E7F36" w:rsidRPr="00584B3A" w:rsidRDefault="004C2AD7" w:rsidP="007D2613">
            <w:pPr>
              <w:pStyle w:val="ListParagraph"/>
              <w:numPr>
                <w:ilvl w:val="0"/>
                <w:numId w:val="3"/>
              </w:numPr>
              <w:spacing w:after="0" w:line="240" w:lineRule="auto"/>
              <w:rPr>
                <w:rFonts w:cstheme="minorHAnsi"/>
              </w:rPr>
            </w:pPr>
            <w:r w:rsidRPr="00584B3A">
              <w:rPr>
                <w:rFonts w:cstheme="minorHAnsi"/>
              </w:rPr>
              <w:t>Go to the website</w:t>
            </w:r>
          </w:p>
          <w:p w14:paraId="18817B30" w14:textId="46F82BFD" w:rsidR="004C2AD7" w:rsidRPr="00584B3A" w:rsidRDefault="004C2AD7" w:rsidP="007D2613">
            <w:pPr>
              <w:pStyle w:val="ListParagraph"/>
              <w:numPr>
                <w:ilvl w:val="0"/>
                <w:numId w:val="3"/>
              </w:numPr>
              <w:spacing w:after="0" w:line="240" w:lineRule="auto"/>
              <w:rPr>
                <w:rFonts w:cstheme="minorHAnsi"/>
              </w:rPr>
            </w:pPr>
            <w:r w:rsidRPr="00584B3A">
              <w:rPr>
                <w:rFonts w:cstheme="minorHAnsi"/>
              </w:rPr>
              <w:t>Go to home page (if you are not already there)</w:t>
            </w:r>
          </w:p>
        </w:tc>
      </w:tr>
      <w:tr w:rsidR="009E7F36" w:rsidRPr="00584B3A" w14:paraId="536D57E6" w14:textId="77777777" w:rsidTr="009E7F36">
        <w:tc>
          <w:tcPr>
            <w:tcW w:w="1961" w:type="dxa"/>
          </w:tcPr>
          <w:p w14:paraId="7FFF4692" w14:textId="77777777" w:rsidR="009E7F36" w:rsidRPr="00584B3A" w:rsidRDefault="009E7F36" w:rsidP="004C4EDD">
            <w:pPr>
              <w:rPr>
                <w:rFonts w:cstheme="minorHAnsi"/>
                <w:b/>
              </w:rPr>
            </w:pPr>
            <w:r w:rsidRPr="00584B3A">
              <w:rPr>
                <w:rFonts w:cstheme="minorHAnsi"/>
                <w:b/>
              </w:rPr>
              <w:t xml:space="preserve">Extensions </w:t>
            </w:r>
          </w:p>
        </w:tc>
        <w:tc>
          <w:tcPr>
            <w:tcW w:w="6669" w:type="dxa"/>
          </w:tcPr>
          <w:p w14:paraId="43634C27" w14:textId="3381869D" w:rsidR="004C2AD7" w:rsidRPr="00584B3A" w:rsidRDefault="004C2AD7" w:rsidP="0016318D">
            <w:pPr>
              <w:rPr>
                <w:rFonts w:cstheme="minorHAnsi"/>
              </w:rPr>
            </w:pPr>
            <w:r w:rsidRPr="00584B3A">
              <w:rPr>
                <w:rFonts w:cstheme="minorHAnsi"/>
              </w:rPr>
              <w:t xml:space="preserve">1.a Website can’t be accessed </w:t>
            </w:r>
          </w:p>
        </w:tc>
      </w:tr>
    </w:tbl>
    <w:p w14:paraId="37D3099E" w14:textId="4A8EAF71" w:rsidR="00182113" w:rsidRPr="00584B3A" w:rsidRDefault="00182113" w:rsidP="00182113"/>
    <w:tbl>
      <w:tblPr>
        <w:tblStyle w:val="TableGrid"/>
        <w:tblW w:w="0" w:type="auto"/>
        <w:tblLook w:val="04A0" w:firstRow="1" w:lastRow="0" w:firstColumn="1" w:lastColumn="0" w:noHBand="0" w:noVBand="1"/>
      </w:tblPr>
      <w:tblGrid>
        <w:gridCol w:w="1961"/>
        <w:gridCol w:w="6669"/>
      </w:tblGrid>
      <w:tr w:rsidR="00182113" w:rsidRPr="00584B3A" w14:paraId="0AAED619" w14:textId="77777777" w:rsidTr="004669C1">
        <w:tc>
          <w:tcPr>
            <w:tcW w:w="1961" w:type="dxa"/>
          </w:tcPr>
          <w:p w14:paraId="5585ED7F" w14:textId="77777777" w:rsidR="00182113" w:rsidRPr="00584B3A" w:rsidRDefault="00182113" w:rsidP="004669C1">
            <w:pPr>
              <w:rPr>
                <w:rFonts w:cstheme="minorHAnsi"/>
                <w:b/>
              </w:rPr>
            </w:pPr>
            <w:r w:rsidRPr="00584B3A">
              <w:rPr>
                <w:rFonts w:cstheme="minorHAnsi"/>
                <w:b/>
              </w:rPr>
              <w:t>Use case title</w:t>
            </w:r>
          </w:p>
        </w:tc>
        <w:tc>
          <w:tcPr>
            <w:tcW w:w="6669" w:type="dxa"/>
          </w:tcPr>
          <w:p w14:paraId="0DF4FD87" w14:textId="4FB0D867" w:rsidR="00182113" w:rsidRPr="00584B3A" w:rsidRDefault="00F836B9" w:rsidP="004669C1">
            <w:pPr>
              <w:rPr>
                <w:rFonts w:cstheme="minorHAnsi"/>
                <w:b/>
              </w:rPr>
            </w:pPr>
            <w:r w:rsidRPr="00584B3A">
              <w:rPr>
                <w:rFonts w:cstheme="minorHAnsi"/>
                <w:b/>
              </w:rPr>
              <w:t>View predicted cost of energy (Gas &amp; Electric)</w:t>
            </w:r>
          </w:p>
        </w:tc>
      </w:tr>
      <w:tr w:rsidR="00182113" w:rsidRPr="00584B3A" w14:paraId="43EC657F" w14:textId="77777777" w:rsidTr="004669C1">
        <w:tc>
          <w:tcPr>
            <w:tcW w:w="1961" w:type="dxa"/>
          </w:tcPr>
          <w:p w14:paraId="70583D71" w14:textId="77777777" w:rsidR="00182113" w:rsidRPr="00584B3A" w:rsidRDefault="00182113" w:rsidP="004669C1">
            <w:pPr>
              <w:rPr>
                <w:rFonts w:cstheme="minorHAnsi"/>
                <w:b/>
              </w:rPr>
            </w:pPr>
            <w:r w:rsidRPr="00584B3A">
              <w:rPr>
                <w:rFonts w:cstheme="minorHAnsi"/>
                <w:b/>
              </w:rPr>
              <w:t>Primary actors</w:t>
            </w:r>
          </w:p>
        </w:tc>
        <w:tc>
          <w:tcPr>
            <w:tcW w:w="6669" w:type="dxa"/>
          </w:tcPr>
          <w:p w14:paraId="043A1962" w14:textId="77777777" w:rsidR="00182113" w:rsidRPr="00584B3A" w:rsidRDefault="00182113" w:rsidP="004669C1">
            <w:pPr>
              <w:rPr>
                <w:rFonts w:cstheme="minorHAnsi"/>
              </w:rPr>
            </w:pPr>
            <w:r w:rsidRPr="00584B3A">
              <w:rPr>
                <w:rFonts w:cstheme="minorHAnsi"/>
              </w:rPr>
              <w:t>User</w:t>
            </w:r>
          </w:p>
        </w:tc>
      </w:tr>
      <w:tr w:rsidR="00182113" w:rsidRPr="00584B3A" w14:paraId="1E2981B5" w14:textId="77777777" w:rsidTr="004669C1">
        <w:tc>
          <w:tcPr>
            <w:tcW w:w="1961" w:type="dxa"/>
          </w:tcPr>
          <w:p w14:paraId="5EFE8902" w14:textId="77777777" w:rsidR="00182113" w:rsidRPr="00584B3A" w:rsidRDefault="00182113" w:rsidP="004669C1">
            <w:pPr>
              <w:rPr>
                <w:rFonts w:cstheme="minorHAnsi"/>
                <w:b/>
              </w:rPr>
            </w:pPr>
            <w:r w:rsidRPr="00584B3A">
              <w:rPr>
                <w:rFonts w:cstheme="minorHAnsi"/>
                <w:b/>
              </w:rPr>
              <w:t>Goal</w:t>
            </w:r>
          </w:p>
        </w:tc>
        <w:tc>
          <w:tcPr>
            <w:tcW w:w="6669" w:type="dxa"/>
          </w:tcPr>
          <w:p w14:paraId="65DB03B1" w14:textId="3F3414FF" w:rsidR="00182113" w:rsidRPr="00584B3A" w:rsidRDefault="001003FA" w:rsidP="004669C1">
            <w:pPr>
              <w:rPr>
                <w:rFonts w:cstheme="minorHAnsi"/>
              </w:rPr>
            </w:pPr>
            <w:r w:rsidRPr="00584B3A">
              <w:rPr>
                <w:rFonts w:cstheme="minorHAnsi"/>
              </w:rPr>
              <w:t xml:space="preserve">For the user to get an idea of how much he will pay </w:t>
            </w:r>
            <w:r w:rsidR="000251A0" w:rsidRPr="00584B3A">
              <w:rPr>
                <w:rFonts w:cstheme="minorHAnsi"/>
              </w:rPr>
              <w:t>in the next couple of days</w:t>
            </w:r>
            <w:r w:rsidRPr="00584B3A">
              <w:rPr>
                <w:rFonts w:cstheme="minorHAnsi"/>
              </w:rPr>
              <w:t>.</w:t>
            </w:r>
          </w:p>
        </w:tc>
      </w:tr>
      <w:tr w:rsidR="00182113" w:rsidRPr="00584B3A" w14:paraId="05C4DBE6" w14:textId="77777777" w:rsidTr="004669C1">
        <w:tc>
          <w:tcPr>
            <w:tcW w:w="1961" w:type="dxa"/>
          </w:tcPr>
          <w:p w14:paraId="3961BF84" w14:textId="77777777" w:rsidR="00182113" w:rsidRPr="00584B3A" w:rsidRDefault="00182113" w:rsidP="004669C1">
            <w:pPr>
              <w:rPr>
                <w:rFonts w:cstheme="minorHAnsi"/>
                <w:b/>
              </w:rPr>
            </w:pPr>
            <w:r w:rsidRPr="00584B3A">
              <w:rPr>
                <w:rFonts w:cstheme="minorHAnsi"/>
                <w:b/>
              </w:rPr>
              <w:t>Scope</w:t>
            </w:r>
          </w:p>
        </w:tc>
        <w:tc>
          <w:tcPr>
            <w:tcW w:w="6669" w:type="dxa"/>
          </w:tcPr>
          <w:p w14:paraId="75FCFEB8" w14:textId="77777777" w:rsidR="00182113" w:rsidRPr="00584B3A" w:rsidRDefault="00182113" w:rsidP="004669C1">
            <w:pPr>
              <w:rPr>
                <w:rFonts w:cstheme="minorHAnsi"/>
              </w:rPr>
            </w:pPr>
            <w:r w:rsidRPr="00584B3A">
              <w:rPr>
                <w:rFonts w:cstheme="minorHAnsi"/>
              </w:rPr>
              <w:t>Smart Meters Smart Home System</w:t>
            </w:r>
          </w:p>
        </w:tc>
      </w:tr>
      <w:tr w:rsidR="00182113" w:rsidRPr="00584B3A" w14:paraId="1D152A6F" w14:textId="77777777" w:rsidTr="004669C1">
        <w:tc>
          <w:tcPr>
            <w:tcW w:w="1961" w:type="dxa"/>
          </w:tcPr>
          <w:p w14:paraId="6C34AE30" w14:textId="77777777" w:rsidR="00182113" w:rsidRPr="00584B3A" w:rsidRDefault="00182113" w:rsidP="004669C1">
            <w:pPr>
              <w:rPr>
                <w:rFonts w:cstheme="minorHAnsi"/>
                <w:b/>
              </w:rPr>
            </w:pPr>
            <w:r w:rsidRPr="00584B3A">
              <w:rPr>
                <w:rFonts w:cstheme="minorHAnsi"/>
                <w:b/>
              </w:rPr>
              <w:t xml:space="preserve">Precondition </w:t>
            </w:r>
          </w:p>
        </w:tc>
        <w:tc>
          <w:tcPr>
            <w:tcW w:w="6669" w:type="dxa"/>
          </w:tcPr>
          <w:p w14:paraId="3C0B6B03" w14:textId="03A4BD78" w:rsidR="00182113" w:rsidRPr="00584B3A" w:rsidRDefault="001003FA" w:rsidP="007D2613">
            <w:pPr>
              <w:pStyle w:val="ListParagraph"/>
              <w:numPr>
                <w:ilvl w:val="0"/>
                <w:numId w:val="9"/>
              </w:numPr>
              <w:spacing w:after="0" w:line="240" w:lineRule="auto"/>
              <w:rPr>
                <w:rFonts w:cstheme="minorHAnsi"/>
              </w:rPr>
            </w:pPr>
            <w:r w:rsidRPr="00584B3A">
              <w:rPr>
                <w:rFonts w:cstheme="minorHAnsi"/>
              </w:rPr>
              <w:t xml:space="preserve">The user has been using the smart meter for </w:t>
            </w:r>
            <w:r w:rsidR="000251A0" w:rsidRPr="00584B3A">
              <w:rPr>
                <w:rFonts w:cstheme="minorHAnsi"/>
              </w:rPr>
              <w:t>more than a day</w:t>
            </w:r>
            <w:r w:rsidRPr="00584B3A">
              <w:rPr>
                <w:rFonts w:cstheme="minorHAnsi"/>
              </w:rPr>
              <w:t xml:space="preserve"> (price is based on history &amp; current usage).</w:t>
            </w:r>
          </w:p>
        </w:tc>
      </w:tr>
      <w:tr w:rsidR="00182113" w:rsidRPr="00584B3A" w14:paraId="0D1CC332" w14:textId="77777777" w:rsidTr="004669C1">
        <w:tc>
          <w:tcPr>
            <w:tcW w:w="1961" w:type="dxa"/>
          </w:tcPr>
          <w:p w14:paraId="50099DB8" w14:textId="77777777" w:rsidR="00182113" w:rsidRPr="00584B3A" w:rsidRDefault="00182113" w:rsidP="004669C1">
            <w:pPr>
              <w:rPr>
                <w:rFonts w:cstheme="minorHAnsi"/>
                <w:b/>
              </w:rPr>
            </w:pPr>
            <w:r w:rsidRPr="00584B3A">
              <w:rPr>
                <w:rFonts w:cstheme="minorHAnsi"/>
                <w:b/>
              </w:rPr>
              <w:t>Post-condition</w:t>
            </w:r>
          </w:p>
        </w:tc>
        <w:tc>
          <w:tcPr>
            <w:tcW w:w="6669" w:type="dxa"/>
          </w:tcPr>
          <w:p w14:paraId="1BF47AEE" w14:textId="62D270C6" w:rsidR="00182113" w:rsidRPr="00584B3A" w:rsidRDefault="001003FA" w:rsidP="004669C1">
            <w:pPr>
              <w:rPr>
                <w:rFonts w:cstheme="minorHAnsi"/>
              </w:rPr>
            </w:pPr>
            <w:r w:rsidRPr="00584B3A">
              <w:rPr>
                <w:rFonts w:cstheme="minorHAnsi"/>
              </w:rPr>
              <w:t xml:space="preserve">User will be given an estimation of how much he has to pay </w:t>
            </w:r>
            <w:r w:rsidR="000251A0" w:rsidRPr="00584B3A">
              <w:rPr>
                <w:rFonts w:cstheme="minorHAnsi"/>
              </w:rPr>
              <w:t>in the next few days</w:t>
            </w:r>
            <w:r w:rsidRPr="00584B3A">
              <w:rPr>
                <w:rFonts w:cstheme="minorHAnsi"/>
              </w:rPr>
              <w:t>.</w:t>
            </w:r>
          </w:p>
        </w:tc>
      </w:tr>
      <w:tr w:rsidR="00182113" w:rsidRPr="00584B3A" w14:paraId="7D01B78A" w14:textId="77777777" w:rsidTr="004669C1">
        <w:tc>
          <w:tcPr>
            <w:tcW w:w="1961" w:type="dxa"/>
          </w:tcPr>
          <w:p w14:paraId="23791AA0" w14:textId="77777777" w:rsidR="00182113" w:rsidRPr="00584B3A" w:rsidRDefault="00182113" w:rsidP="004669C1">
            <w:pPr>
              <w:rPr>
                <w:rFonts w:cstheme="minorHAnsi"/>
                <w:b/>
              </w:rPr>
            </w:pPr>
            <w:r w:rsidRPr="00584B3A">
              <w:rPr>
                <w:rFonts w:cstheme="minorHAnsi"/>
                <w:b/>
              </w:rPr>
              <w:t>Main success Scenario</w:t>
            </w:r>
          </w:p>
        </w:tc>
        <w:tc>
          <w:tcPr>
            <w:tcW w:w="6669" w:type="dxa"/>
          </w:tcPr>
          <w:p w14:paraId="7AC4E4A8" w14:textId="7E8509FB" w:rsidR="00182113" w:rsidRPr="00584B3A" w:rsidRDefault="001003FA" w:rsidP="007D2613">
            <w:pPr>
              <w:pStyle w:val="ListParagraph"/>
              <w:numPr>
                <w:ilvl w:val="0"/>
                <w:numId w:val="10"/>
              </w:numPr>
              <w:spacing w:after="0" w:line="240" w:lineRule="auto"/>
              <w:rPr>
                <w:rFonts w:cstheme="minorHAnsi"/>
              </w:rPr>
            </w:pPr>
            <w:r w:rsidRPr="00584B3A">
              <w:rPr>
                <w:rFonts w:cstheme="minorHAnsi"/>
              </w:rPr>
              <w:t>Go to website</w:t>
            </w:r>
          </w:p>
          <w:p w14:paraId="50DCD2A6" w14:textId="428A1CDF" w:rsidR="001003FA" w:rsidRPr="00584B3A" w:rsidRDefault="001003FA" w:rsidP="007D2613">
            <w:pPr>
              <w:pStyle w:val="ListParagraph"/>
              <w:numPr>
                <w:ilvl w:val="0"/>
                <w:numId w:val="10"/>
              </w:numPr>
              <w:spacing w:after="0" w:line="240" w:lineRule="auto"/>
              <w:rPr>
                <w:rFonts w:cstheme="minorHAnsi"/>
              </w:rPr>
            </w:pPr>
            <w:r w:rsidRPr="00584B3A">
              <w:rPr>
                <w:rFonts w:cstheme="minorHAnsi"/>
              </w:rPr>
              <w:t>Go to home page (if you are not already there)</w:t>
            </w:r>
          </w:p>
          <w:p w14:paraId="139CAF67" w14:textId="47826670" w:rsidR="001003FA" w:rsidRPr="00584B3A" w:rsidRDefault="001003FA" w:rsidP="007D2613">
            <w:pPr>
              <w:pStyle w:val="ListParagraph"/>
              <w:numPr>
                <w:ilvl w:val="0"/>
                <w:numId w:val="10"/>
              </w:numPr>
              <w:spacing w:after="0" w:line="240" w:lineRule="auto"/>
              <w:rPr>
                <w:rFonts w:cstheme="minorHAnsi"/>
              </w:rPr>
            </w:pPr>
            <w:r w:rsidRPr="00584B3A">
              <w:rPr>
                <w:rFonts w:cstheme="minorHAnsi"/>
              </w:rPr>
              <w:t>Click on predicted cost in the home page</w:t>
            </w:r>
          </w:p>
        </w:tc>
      </w:tr>
      <w:tr w:rsidR="00182113" w:rsidRPr="00584B3A" w14:paraId="17DB73C7" w14:textId="77777777" w:rsidTr="004669C1">
        <w:tc>
          <w:tcPr>
            <w:tcW w:w="1961" w:type="dxa"/>
          </w:tcPr>
          <w:p w14:paraId="45EB2105" w14:textId="77777777" w:rsidR="00182113" w:rsidRPr="00584B3A" w:rsidRDefault="00182113" w:rsidP="004669C1">
            <w:pPr>
              <w:rPr>
                <w:rFonts w:cstheme="minorHAnsi"/>
                <w:b/>
              </w:rPr>
            </w:pPr>
            <w:r w:rsidRPr="00584B3A">
              <w:rPr>
                <w:rFonts w:cstheme="minorHAnsi"/>
                <w:b/>
              </w:rPr>
              <w:t xml:space="preserve">Extensions </w:t>
            </w:r>
          </w:p>
        </w:tc>
        <w:tc>
          <w:tcPr>
            <w:tcW w:w="6669" w:type="dxa"/>
          </w:tcPr>
          <w:p w14:paraId="4280EC37" w14:textId="77777777" w:rsidR="0016318D" w:rsidRPr="00584B3A" w:rsidRDefault="00182113" w:rsidP="0016318D">
            <w:pPr>
              <w:rPr>
                <w:rFonts w:cstheme="minorHAnsi"/>
              </w:rPr>
            </w:pPr>
            <w:r w:rsidRPr="00584B3A">
              <w:rPr>
                <w:rFonts w:cstheme="minorHAnsi"/>
              </w:rPr>
              <w:t xml:space="preserve"> </w:t>
            </w:r>
            <w:r w:rsidR="001003FA" w:rsidRPr="00584B3A">
              <w:rPr>
                <w:rFonts w:cstheme="minorHAnsi"/>
              </w:rPr>
              <w:t>1.a Website can’t be accessed</w:t>
            </w:r>
          </w:p>
          <w:p w14:paraId="0D9E9589" w14:textId="2AB5C4D9" w:rsidR="00544AD0" w:rsidRPr="00584B3A" w:rsidRDefault="00544AD0" w:rsidP="0016318D">
            <w:pPr>
              <w:rPr>
                <w:rFonts w:cstheme="minorHAnsi"/>
              </w:rPr>
            </w:pPr>
            <w:r w:rsidRPr="00584B3A">
              <w:rPr>
                <w:rFonts w:cstheme="minorHAnsi"/>
              </w:rPr>
              <w:t xml:space="preserve">3.a </w:t>
            </w:r>
            <w:r w:rsidR="0016318D" w:rsidRPr="00584B3A">
              <w:rPr>
                <w:rFonts w:cstheme="minorHAnsi"/>
              </w:rPr>
              <w:t>Prediction option isn’t there</w:t>
            </w:r>
          </w:p>
        </w:tc>
      </w:tr>
    </w:tbl>
    <w:p w14:paraId="6D584E89" w14:textId="5356F807" w:rsidR="00182113" w:rsidRPr="00584B3A" w:rsidRDefault="00182113" w:rsidP="00182113"/>
    <w:tbl>
      <w:tblPr>
        <w:tblStyle w:val="TableGrid"/>
        <w:tblW w:w="0" w:type="auto"/>
        <w:tblLook w:val="04A0" w:firstRow="1" w:lastRow="0" w:firstColumn="1" w:lastColumn="0" w:noHBand="0" w:noVBand="1"/>
      </w:tblPr>
      <w:tblGrid>
        <w:gridCol w:w="1961"/>
        <w:gridCol w:w="6669"/>
      </w:tblGrid>
      <w:tr w:rsidR="0016318D" w:rsidRPr="00584B3A" w14:paraId="2B0B89FB" w14:textId="77777777" w:rsidTr="00CC4F96">
        <w:tc>
          <w:tcPr>
            <w:tcW w:w="1961" w:type="dxa"/>
          </w:tcPr>
          <w:p w14:paraId="54C963FE" w14:textId="77777777" w:rsidR="0016318D" w:rsidRPr="00584B3A" w:rsidRDefault="0016318D" w:rsidP="00CC4F96">
            <w:pPr>
              <w:rPr>
                <w:rFonts w:cstheme="minorHAnsi"/>
                <w:b/>
              </w:rPr>
            </w:pPr>
            <w:r w:rsidRPr="00584B3A">
              <w:rPr>
                <w:rFonts w:cstheme="minorHAnsi"/>
                <w:b/>
              </w:rPr>
              <w:t>Use case title</w:t>
            </w:r>
          </w:p>
        </w:tc>
        <w:tc>
          <w:tcPr>
            <w:tcW w:w="6669" w:type="dxa"/>
          </w:tcPr>
          <w:p w14:paraId="4D0DF20C" w14:textId="77777777" w:rsidR="0016318D" w:rsidRPr="00584B3A" w:rsidRDefault="0016318D" w:rsidP="00CC4F96">
            <w:pPr>
              <w:rPr>
                <w:rFonts w:cstheme="minorHAnsi"/>
                <w:b/>
              </w:rPr>
            </w:pPr>
            <w:r w:rsidRPr="00584B3A">
              <w:rPr>
                <w:rFonts w:cstheme="minorHAnsi"/>
                <w:b/>
              </w:rPr>
              <w:t>Predict tomorrow's energy consumption through weather forecasting</w:t>
            </w:r>
          </w:p>
        </w:tc>
      </w:tr>
      <w:tr w:rsidR="0016318D" w:rsidRPr="00584B3A" w14:paraId="6259E3EA" w14:textId="77777777" w:rsidTr="00CC4F96">
        <w:tc>
          <w:tcPr>
            <w:tcW w:w="1961" w:type="dxa"/>
          </w:tcPr>
          <w:p w14:paraId="74B930EE" w14:textId="77777777" w:rsidR="0016318D" w:rsidRPr="00584B3A" w:rsidRDefault="0016318D" w:rsidP="00CC4F96">
            <w:pPr>
              <w:rPr>
                <w:rFonts w:cstheme="minorHAnsi"/>
                <w:b/>
              </w:rPr>
            </w:pPr>
            <w:r w:rsidRPr="00584B3A">
              <w:rPr>
                <w:rFonts w:cstheme="minorHAnsi"/>
                <w:b/>
              </w:rPr>
              <w:t>Primary actors</w:t>
            </w:r>
          </w:p>
        </w:tc>
        <w:tc>
          <w:tcPr>
            <w:tcW w:w="6669" w:type="dxa"/>
          </w:tcPr>
          <w:p w14:paraId="7F9716FD" w14:textId="77777777" w:rsidR="0016318D" w:rsidRPr="00584B3A" w:rsidRDefault="0016318D" w:rsidP="00CC4F96">
            <w:pPr>
              <w:rPr>
                <w:rFonts w:cstheme="minorHAnsi"/>
              </w:rPr>
            </w:pPr>
            <w:r w:rsidRPr="00584B3A">
              <w:rPr>
                <w:rFonts w:cstheme="minorHAnsi"/>
              </w:rPr>
              <w:t>User</w:t>
            </w:r>
          </w:p>
        </w:tc>
      </w:tr>
      <w:tr w:rsidR="0016318D" w:rsidRPr="00584B3A" w14:paraId="60C14AB3" w14:textId="77777777" w:rsidTr="00CC4F96">
        <w:tc>
          <w:tcPr>
            <w:tcW w:w="1961" w:type="dxa"/>
          </w:tcPr>
          <w:p w14:paraId="2D897987" w14:textId="77777777" w:rsidR="0016318D" w:rsidRPr="00584B3A" w:rsidRDefault="0016318D" w:rsidP="00CC4F96">
            <w:pPr>
              <w:rPr>
                <w:rFonts w:cstheme="minorHAnsi"/>
                <w:b/>
              </w:rPr>
            </w:pPr>
            <w:r w:rsidRPr="00584B3A">
              <w:rPr>
                <w:rFonts w:cstheme="minorHAnsi"/>
                <w:b/>
              </w:rPr>
              <w:t>Goal</w:t>
            </w:r>
          </w:p>
        </w:tc>
        <w:tc>
          <w:tcPr>
            <w:tcW w:w="6669" w:type="dxa"/>
          </w:tcPr>
          <w:p w14:paraId="0E07EAA4" w14:textId="77777777" w:rsidR="0016318D" w:rsidRPr="00584B3A" w:rsidRDefault="0016318D" w:rsidP="00CC4F96">
            <w:pPr>
              <w:rPr>
                <w:rFonts w:cstheme="minorHAnsi"/>
              </w:rPr>
            </w:pPr>
            <w:r w:rsidRPr="00584B3A">
              <w:rPr>
                <w:rFonts w:cstheme="minorHAnsi"/>
              </w:rPr>
              <w:t>For the user to see the predicted energy comparison of tomorrow</w:t>
            </w:r>
          </w:p>
        </w:tc>
      </w:tr>
      <w:tr w:rsidR="0016318D" w:rsidRPr="00584B3A" w14:paraId="621F7D68" w14:textId="77777777" w:rsidTr="00CC4F96">
        <w:tc>
          <w:tcPr>
            <w:tcW w:w="1961" w:type="dxa"/>
          </w:tcPr>
          <w:p w14:paraId="725BACE9" w14:textId="77777777" w:rsidR="0016318D" w:rsidRPr="00584B3A" w:rsidRDefault="0016318D" w:rsidP="00CC4F96">
            <w:pPr>
              <w:rPr>
                <w:rFonts w:cstheme="minorHAnsi"/>
                <w:b/>
              </w:rPr>
            </w:pPr>
            <w:r w:rsidRPr="00584B3A">
              <w:rPr>
                <w:rFonts w:cstheme="minorHAnsi"/>
                <w:b/>
              </w:rPr>
              <w:t>Scope</w:t>
            </w:r>
          </w:p>
        </w:tc>
        <w:tc>
          <w:tcPr>
            <w:tcW w:w="6669" w:type="dxa"/>
          </w:tcPr>
          <w:p w14:paraId="42055876" w14:textId="77777777" w:rsidR="0016318D" w:rsidRPr="00584B3A" w:rsidRDefault="0016318D" w:rsidP="00CC4F96">
            <w:pPr>
              <w:rPr>
                <w:rFonts w:cstheme="minorHAnsi"/>
              </w:rPr>
            </w:pPr>
            <w:r w:rsidRPr="00584B3A">
              <w:rPr>
                <w:rFonts w:cstheme="minorHAnsi"/>
              </w:rPr>
              <w:t>Smart Meters Smart Home System</w:t>
            </w:r>
          </w:p>
        </w:tc>
      </w:tr>
      <w:tr w:rsidR="0016318D" w:rsidRPr="00584B3A" w14:paraId="5D695E49" w14:textId="77777777" w:rsidTr="00CC4F96">
        <w:tc>
          <w:tcPr>
            <w:tcW w:w="1961" w:type="dxa"/>
          </w:tcPr>
          <w:p w14:paraId="6D1AF71D" w14:textId="77777777" w:rsidR="0016318D" w:rsidRPr="00584B3A" w:rsidRDefault="0016318D" w:rsidP="00CC4F96">
            <w:pPr>
              <w:rPr>
                <w:rFonts w:cstheme="minorHAnsi"/>
                <w:b/>
              </w:rPr>
            </w:pPr>
            <w:r w:rsidRPr="00584B3A">
              <w:rPr>
                <w:rFonts w:cstheme="minorHAnsi"/>
                <w:b/>
              </w:rPr>
              <w:t xml:space="preserve">Precondition </w:t>
            </w:r>
          </w:p>
        </w:tc>
        <w:tc>
          <w:tcPr>
            <w:tcW w:w="6669" w:type="dxa"/>
          </w:tcPr>
          <w:p w14:paraId="3E8708CC" w14:textId="77777777" w:rsidR="0016318D" w:rsidRPr="00584B3A" w:rsidRDefault="0016318D" w:rsidP="00CC4F96">
            <w:pPr>
              <w:rPr>
                <w:rFonts w:cstheme="minorHAnsi"/>
              </w:rPr>
            </w:pPr>
          </w:p>
        </w:tc>
      </w:tr>
      <w:tr w:rsidR="0016318D" w:rsidRPr="00584B3A" w14:paraId="4F3DF354" w14:textId="77777777" w:rsidTr="00CC4F96">
        <w:tc>
          <w:tcPr>
            <w:tcW w:w="1961" w:type="dxa"/>
          </w:tcPr>
          <w:p w14:paraId="2E53111B" w14:textId="77777777" w:rsidR="0016318D" w:rsidRPr="00584B3A" w:rsidRDefault="0016318D" w:rsidP="00CC4F96">
            <w:pPr>
              <w:rPr>
                <w:rFonts w:cstheme="minorHAnsi"/>
                <w:b/>
              </w:rPr>
            </w:pPr>
            <w:r w:rsidRPr="00584B3A">
              <w:rPr>
                <w:rFonts w:cstheme="minorHAnsi"/>
                <w:b/>
              </w:rPr>
              <w:t>Post-condition</w:t>
            </w:r>
          </w:p>
        </w:tc>
        <w:tc>
          <w:tcPr>
            <w:tcW w:w="6669" w:type="dxa"/>
          </w:tcPr>
          <w:p w14:paraId="43C3F294" w14:textId="77777777" w:rsidR="0016318D" w:rsidRPr="00584B3A" w:rsidRDefault="0016318D" w:rsidP="00CC4F96">
            <w:pPr>
              <w:rPr>
                <w:rFonts w:cstheme="minorHAnsi"/>
              </w:rPr>
            </w:pPr>
            <w:r w:rsidRPr="00584B3A">
              <w:rPr>
                <w:rFonts w:cstheme="minorHAnsi"/>
              </w:rPr>
              <w:t>The user can see how much energy he will spend tomorrow on gas and electricity (estimate)</w:t>
            </w:r>
          </w:p>
        </w:tc>
      </w:tr>
      <w:tr w:rsidR="0016318D" w:rsidRPr="00584B3A" w14:paraId="4AAF584B" w14:textId="77777777" w:rsidTr="00CC4F96">
        <w:tc>
          <w:tcPr>
            <w:tcW w:w="1961" w:type="dxa"/>
          </w:tcPr>
          <w:p w14:paraId="16ACB602" w14:textId="77777777" w:rsidR="0016318D" w:rsidRPr="00584B3A" w:rsidRDefault="0016318D" w:rsidP="00CC4F96">
            <w:pPr>
              <w:rPr>
                <w:rFonts w:cstheme="minorHAnsi"/>
                <w:b/>
              </w:rPr>
            </w:pPr>
            <w:r w:rsidRPr="00584B3A">
              <w:rPr>
                <w:rFonts w:cstheme="minorHAnsi"/>
                <w:b/>
              </w:rPr>
              <w:t>Main success Scenario</w:t>
            </w:r>
          </w:p>
        </w:tc>
        <w:tc>
          <w:tcPr>
            <w:tcW w:w="6669" w:type="dxa"/>
          </w:tcPr>
          <w:p w14:paraId="7ACF320E" w14:textId="77777777" w:rsidR="0016318D" w:rsidRPr="00584B3A" w:rsidRDefault="0016318D" w:rsidP="00CC4F96">
            <w:pPr>
              <w:pStyle w:val="ListParagraph"/>
              <w:numPr>
                <w:ilvl w:val="0"/>
                <w:numId w:val="17"/>
              </w:numPr>
              <w:spacing w:after="0" w:line="240" w:lineRule="auto"/>
              <w:rPr>
                <w:rFonts w:cstheme="minorHAnsi"/>
              </w:rPr>
            </w:pPr>
            <w:r w:rsidRPr="00584B3A">
              <w:rPr>
                <w:rFonts w:cstheme="minorHAnsi"/>
              </w:rPr>
              <w:t>Go to the website</w:t>
            </w:r>
          </w:p>
          <w:p w14:paraId="79C0404A" w14:textId="77777777" w:rsidR="0016318D" w:rsidRPr="00584B3A" w:rsidRDefault="0016318D" w:rsidP="00CC4F96">
            <w:pPr>
              <w:pStyle w:val="ListParagraph"/>
              <w:numPr>
                <w:ilvl w:val="0"/>
                <w:numId w:val="17"/>
              </w:numPr>
              <w:spacing w:after="0" w:line="240" w:lineRule="auto"/>
              <w:rPr>
                <w:rFonts w:cstheme="minorHAnsi"/>
              </w:rPr>
            </w:pPr>
            <w:r w:rsidRPr="00584B3A">
              <w:rPr>
                <w:rFonts w:cstheme="minorHAnsi"/>
              </w:rPr>
              <w:t>Go to home page (if you are not already there)</w:t>
            </w:r>
          </w:p>
          <w:p w14:paraId="5F6F44CD" w14:textId="2BFB290F" w:rsidR="0016318D" w:rsidRPr="00584B3A" w:rsidRDefault="0016318D" w:rsidP="00CC4F96">
            <w:pPr>
              <w:pStyle w:val="ListParagraph"/>
              <w:numPr>
                <w:ilvl w:val="0"/>
                <w:numId w:val="17"/>
              </w:numPr>
              <w:spacing w:after="0" w:line="240" w:lineRule="auto"/>
              <w:rPr>
                <w:rFonts w:cstheme="minorHAnsi"/>
              </w:rPr>
            </w:pPr>
            <w:r w:rsidRPr="00584B3A">
              <w:rPr>
                <w:rFonts w:cstheme="minorHAnsi"/>
              </w:rPr>
              <w:t>Click on the predicted usage in the home page</w:t>
            </w:r>
          </w:p>
        </w:tc>
      </w:tr>
      <w:tr w:rsidR="0016318D" w:rsidRPr="00584B3A" w14:paraId="4780CE92" w14:textId="77777777" w:rsidTr="00CC4F96">
        <w:tc>
          <w:tcPr>
            <w:tcW w:w="1961" w:type="dxa"/>
          </w:tcPr>
          <w:p w14:paraId="43DB1DB2" w14:textId="77777777" w:rsidR="0016318D" w:rsidRPr="00584B3A" w:rsidRDefault="0016318D" w:rsidP="00CC4F96">
            <w:pPr>
              <w:rPr>
                <w:rFonts w:cstheme="minorHAnsi"/>
                <w:b/>
              </w:rPr>
            </w:pPr>
            <w:r w:rsidRPr="00584B3A">
              <w:rPr>
                <w:rFonts w:cstheme="minorHAnsi"/>
                <w:b/>
              </w:rPr>
              <w:t xml:space="preserve">Extensions </w:t>
            </w:r>
          </w:p>
        </w:tc>
        <w:tc>
          <w:tcPr>
            <w:tcW w:w="6669" w:type="dxa"/>
          </w:tcPr>
          <w:p w14:paraId="480F1772" w14:textId="77777777" w:rsidR="0016318D" w:rsidRPr="00584B3A" w:rsidRDefault="0016318D" w:rsidP="00CC4F96">
            <w:pPr>
              <w:rPr>
                <w:rFonts w:cstheme="minorHAnsi"/>
              </w:rPr>
            </w:pPr>
            <w:r w:rsidRPr="00584B3A">
              <w:rPr>
                <w:rFonts w:cstheme="minorHAnsi"/>
              </w:rPr>
              <w:t xml:space="preserve"> 1.a Website can’t be accessed</w:t>
            </w:r>
          </w:p>
          <w:p w14:paraId="06034BD5" w14:textId="77777777" w:rsidR="0016318D" w:rsidRPr="00584B3A" w:rsidRDefault="0016318D" w:rsidP="00CC4F96">
            <w:pPr>
              <w:rPr>
                <w:rFonts w:cstheme="minorHAnsi"/>
              </w:rPr>
            </w:pPr>
            <w:r w:rsidRPr="00584B3A">
              <w:rPr>
                <w:rFonts w:cstheme="minorHAnsi"/>
              </w:rPr>
              <w:t>3.a Prediction option isn’t there</w:t>
            </w:r>
          </w:p>
        </w:tc>
      </w:tr>
    </w:tbl>
    <w:p w14:paraId="19DD2B0D" w14:textId="7FB2BE9F" w:rsidR="0016318D" w:rsidRPr="00584B3A" w:rsidRDefault="0016318D" w:rsidP="00182113"/>
    <w:tbl>
      <w:tblPr>
        <w:tblStyle w:val="TableGrid"/>
        <w:tblW w:w="0" w:type="auto"/>
        <w:tblLook w:val="04A0" w:firstRow="1" w:lastRow="0" w:firstColumn="1" w:lastColumn="0" w:noHBand="0" w:noVBand="1"/>
      </w:tblPr>
      <w:tblGrid>
        <w:gridCol w:w="1961"/>
        <w:gridCol w:w="6669"/>
      </w:tblGrid>
      <w:tr w:rsidR="0016318D" w:rsidRPr="00584B3A" w14:paraId="5D9C75C6" w14:textId="77777777" w:rsidTr="00CC4F96">
        <w:tc>
          <w:tcPr>
            <w:tcW w:w="1961" w:type="dxa"/>
          </w:tcPr>
          <w:p w14:paraId="6AFAB275" w14:textId="77777777" w:rsidR="0016318D" w:rsidRPr="00584B3A" w:rsidRDefault="0016318D" w:rsidP="00CC4F96">
            <w:pPr>
              <w:rPr>
                <w:rFonts w:cstheme="minorHAnsi"/>
                <w:b/>
              </w:rPr>
            </w:pPr>
            <w:r w:rsidRPr="00584B3A">
              <w:rPr>
                <w:rFonts w:cstheme="minorHAnsi"/>
                <w:b/>
              </w:rPr>
              <w:lastRenderedPageBreak/>
              <w:t>Use case title</w:t>
            </w:r>
          </w:p>
        </w:tc>
        <w:tc>
          <w:tcPr>
            <w:tcW w:w="6669" w:type="dxa"/>
          </w:tcPr>
          <w:p w14:paraId="2E9D24E0" w14:textId="77777777" w:rsidR="0016318D" w:rsidRPr="00584B3A" w:rsidRDefault="0016318D" w:rsidP="00CC4F96">
            <w:pPr>
              <w:rPr>
                <w:rFonts w:cstheme="minorHAnsi"/>
                <w:b/>
              </w:rPr>
            </w:pPr>
            <w:r w:rsidRPr="00584B3A">
              <w:rPr>
                <w:rFonts w:cstheme="minorHAnsi"/>
                <w:b/>
              </w:rPr>
              <w:t>Set budget (£) for the month</w:t>
            </w:r>
          </w:p>
        </w:tc>
      </w:tr>
      <w:tr w:rsidR="0016318D" w:rsidRPr="00584B3A" w14:paraId="3C643620" w14:textId="77777777" w:rsidTr="00CC4F96">
        <w:tc>
          <w:tcPr>
            <w:tcW w:w="1961" w:type="dxa"/>
          </w:tcPr>
          <w:p w14:paraId="565F02F2" w14:textId="77777777" w:rsidR="0016318D" w:rsidRPr="00584B3A" w:rsidRDefault="0016318D" w:rsidP="00CC4F96">
            <w:pPr>
              <w:rPr>
                <w:rFonts w:cstheme="minorHAnsi"/>
                <w:b/>
              </w:rPr>
            </w:pPr>
            <w:r w:rsidRPr="00584B3A">
              <w:rPr>
                <w:rFonts w:cstheme="minorHAnsi"/>
                <w:b/>
              </w:rPr>
              <w:t>Primary actors</w:t>
            </w:r>
          </w:p>
        </w:tc>
        <w:tc>
          <w:tcPr>
            <w:tcW w:w="6669" w:type="dxa"/>
          </w:tcPr>
          <w:p w14:paraId="1600EBD6" w14:textId="77777777" w:rsidR="0016318D" w:rsidRPr="00584B3A" w:rsidRDefault="0016318D" w:rsidP="00CC4F96">
            <w:pPr>
              <w:rPr>
                <w:rFonts w:cstheme="minorHAnsi"/>
              </w:rPr>
            </w:pPr>
            <w:r w:rsidRPr="00584B3A">
              <w:rPr>
                <w:rFonts w:cstheme="minorHAnsi"/>
              </w:rPr>
              <w:t>User</w:t>
            </w:r>
          </w:p>
        </w:tc>
      </w:tr>
      <w:tr w:rsidR="0016318D" w:rsidRPr="00584B3A" w14:paraId="4ED49128" w14:textId="77777777" w:rsidTr="00CC4F96">
        <w:tc>
          <w:tcPr>
            <w:tcW w:w="1961" w:type="dxa"/>
          </w:tcPr>
          <w:p w14:paraId="6B7D4B1B" w14:textId="77777777" w:rsidR="0016318D" w:rsidRPr="00584B3A" w:rsidRDefault="0016318D" w:rsidP="00CC4F96">
            <w:pPr>
              <w:rPr>
                <w:rFonts w:cstheme="minorHAnsi"/>
                <w:b/>
              </w:rPr>
            </w:pPr>
            <w:r w:rsidRPr="00584B3A">
              <w:rPr>
                <w:rFonts w:cstheme="minorHAnsi"/>
                <w:b/>
              </w:rPr>
              <w:t>Goal</w:t>
            </w:r>
          </w:p>
        </w:tc>
        <w:tc>
          <w:tcPr>
            <w:tcW w:w="6669" w:type="dxa"/>
          </w:tcPr>
          <w:p w14:paraId="40B730B6" w14:textId="77777777" w:rsidR="0016318D" w:rsidRPr="00584B3A" w:rsidRDefault="0016318D" w:rsidP="00CC4F96">
            <w:pPr>
              <w:rPr>
                <w:rFonts w:cstheme="minorHAnsi"/>
              </w:rPr>
            </w:pPr>
            <w:r w:rsidRPr="00584B3A">
              <w:rPr>
                <w:rFonts w:cstheme="minorHAnsi"/>
              </w:rPr>
              <w:t>For the user to set a budget to better manage how much they pay per month</w:t>
            </w:r>
          </w:p>
        </w:tc>
      </w:tr>
      <w:tr w:rsidR="0016318D" w:rsidRPr="00584B3A" w14:paraId="487F76A1" w14:textId="77777777" w:rsidTr="00CC4F96">
        <w:tc>
          <w:tcPr>
            <w:tcW w:w="1961" w:type="dxa"/>
          </w:tcPr>
          <w:p w14:paraId="4BD1799B" w14:textId="77777777" w:rsidR="0016318D" w:rsidRPr="00584B3A" w:rsidRDefault="0016318D" w:rsidP="00CC4F96">
            <w:pPr>
              <w:rPr>
                <w:rFonts w:cstheme="minorHAnsi"/>
                <w:b/>
              </w:rPr>
            </w:pPr>
            <w:r w:rsidRPr="00584B3A">
              <w:rPr>
                <w:rFonts w:cstheme="minorHAnsi"/>
                <w:b/>
              </w:rPr>
              <w:t>Scope</w:t>
            </w:r>
          </w:p>
        </w:tc>
        <w:tc>
          <w:tcPr>
            <w:tcW w:w="6669" w:type="dxa"/>
          </w:tcPr>
          <w:p w14:paraId="3E33137D" w14:textId="77777777" w:rsidR="0016318D" w:rsidRPr="00584B3A" w:rsidRDefault="0016318D" w:rsidP="00CC4F96">
            <w:pPr>
              <w:rPr>
                <w:rFonts w:cstheme="minorHAnsi"/>
              </w:rPr>
            </w:pPr>
            <w:r w:rsidRPr="00584B3A">
              <w:rPr>
                <w:rFonts w:cstheme="minorHAnsi"/>
              </w:rPr>
              <w:t>Smart Meters Smart Home System</w:t>
            </w:r>
          </w:p>
        </w:tc>
      </w:tr>
      <w:tr w:rsidR="0016318D" w:rsidRPr="00584B3A" w14:paraId="4B2129A4" w14:textId="77777777" w:rsidTr="00CC4F96">
        <w:tc>
          <w:tcPr>
            <w:tcW w:w="1961" w:type="dxa"/>
          </w:tcPr>
          <w:p w14:paraId="5CF6DE9F" w14:textId="77777777" w:rsidR="0016318D" w:rsidRPr="00584B3A" w:rsidRDefault="0016318D" w:rsidP="00CC4F96">
            <w:pPr>
              <w:rPr>
                <w:rFonts w:cstheme="minorHAnsi"/>
                <w:b/>
              </w:rPr>
            </w:pPr>
            <w:r w:rsidRPr="00584B3A">
              <w:rPr>
                <w:rFonts w:cstheme="minorHAnsi"/>
                <w:b/>
              </w:rPr>
              <w:t xml:space="preserve">Precondition </w:t>
            </w:r>
          </w:p>
        </w:tc>
        <w:tc>
          <w:tcPr>
            <w:tcW w:w="6669" w:type="dxa"/>
          </w:tcPr>
          <w:p w14:paraId="05C75554" w14:textId="77777777" w:rsidR="0016318D" w:rsidRPr="00584B3A" w:rsidRDefault="0016318D" w:rsidP="00CC4F96">
            <w:pPr>
              <w:rPr>
                <w:rFonts w:cstheme="minorHAnsi"/>
              </w:rPr>
            </w:pPr>
          </w:p>
        </w:tc>
      </w:tr>
      <w:tr w:rsidR="0016318D" w:rsidRPr="00584B3A" w14:paraId="5365DEE9" w14:textId="77777777" w:rsidTr="00CC4F96">
        <w:tc>
          <w:tcPr>
            <w:tcW w:w="1961" w:type="dxa"/>
          </w:tcPr>
          <w:p w14:paraId="52476646" w14:textId="77777777" w:rsidR="0016318D" w:rsidRPr="00584B3A" w:rsidRDefault="0016318D" w:rsidP="00CC4F96">
            <w:pPr>
              <w:rPr>
                <w:rFonts w:cstheme="minorHAnsi"/>
                <w:b/>
              </w:rPr>
            </w:pPr>
            <w:r w:rsidRPr="00584B3A">
              <w:rPr>
                <w:rFonts w:cstheme="minorHAnsi"/>
                <w:b/>
              </w:rPr>
              <w:t>Post-condition</w:t>
            </w:r>
          </w:p>
        </w:tc>
        <w:tc>
          <w:tcPr>
            <w:tcW w:w="6669" w:type="dxa"/>
          </w:tcPr>
          <w:p w14:paraId="182B6246" w14:textId="77777777" w:rsidR="0016318D" w:rsidRPr="00584B3A" w:rsidRDefault="0016318D" w:rsidP="00CC4F96">
            <w:pPr>
              <w:pStyle w:val="ListParagraph"/>
              <w:numPr>
                <w:ilvl w:val="0"/>
                <w:numId w:val="15"/>
              </w:numPr>
              <w:spacing w:after="0" w:line="240" w:lineRule="auto"/>
              <w:rPr>
                <w:rFonts w:cstheme="minorHAnsi"/>
              </w:rPr>
            </w:pPr>
            <w:r w:rsidRPr="00584B3A">
              <w:rPr>
                <w:rFonts w:cstheme="minorHAnsi"/>
              </w:rPr>
              <w:t>The user has set a budget on both gas &amp; electricity which will be shown by viewing cost in home page</w:t>
            </w:r>
          </w:p>
        </w:tc>
      </w:tr>
      <w:tr w:rsidR="0016318D" w:rsidRPr="00584B3A" w14:paraId="2ECCC225" w14:textId="77777777" w:rsidTr="00CC4F96">
        <w:tc>
          <w:tcPr>
            <w:tcW w:w="1961" w:type="dxa"/>
          </w:tcPr>
          <w:p w14:paraId="0625756D" w14:textId="77777777" w:rsidR="0016318D" w:rsidRPr="00584B3A" w:rsidRDefault="0016318D" w:rsidP="00CC4F96">
            <w:pPr>
              <w:rPr>
                <w:rFonts w:cstheme="minorHAnsi"/>
                <w:b/>
              </w:rPr>
            </w:pPr>
            <w:r w:rsidRPr="00584B3A">
              <w:rPr>
                <w:rFonts w:cstheme="minorHAnsi"/>
                <w:b/>
              </w:rPr>
              <w:t>Main success Scenario</w:t>
            </w:r>
          </w:p>
        </w:tc>
        <w:tc>
          <w:tcPr>
            <w:tcW w:w="6669" w:type="dxa"/>
          </w:tcPr>
          <w:p w14:paraId="661695D6" w14:textId="77777777" w:rsidR="0016318D" w:rsidRPr="00584B3A" w:rsidRDefault="0016318D" w:rsidP="00CC4F96">
            <w:pPr>
              <w:pStyle w:val="ListParagraph"/>
              <w:numPr>
                <w:ilvl w:val="0"/>
                <w:numId w:val="13"/>
              </w:numPr>
              <w:spacing w:after="0" w:line="240" w:lineRule="auto"/>
              <w:rPr>
                <w:rFonts w:cstheme="minorHAnsi"/>
              </w:rPr>
            </w:pPr>
            <w:r w:rsidRPr="00584B3A">
              <w:rPr>
                <w:rFonts w:cstheme="minorHAnsi"/>
              </w:rPr>
              <w:t>Go to the website</w:t>
            </w:r>
          </w:p>
          <w:p w14:paraId="0B7F1846" w14:textId="77777777" w:rsidR="0016318D" w:rsidRPr="00584B3A" w:rsidRDefault="0016318D" w:rsidP="00CC4F96">
            <w:pPr>
              <w:pStyle w:val="ListParagraph"/>
              <w:numPr>
                <w:ilvl w:val="0"/>
                <w:numId w:val="13"/>
              </w:numPr>
              <w:spacing w:after="0" w:line="240" w:lineRule="auto"/>
              <w:rPr>
                <w:rFonts w:cstheme="minorHAnsi"/>
              </w:rPr>
            </w:pPr>
            <w:r w:rsidRPr="00584B3A">
              <w:rPr>
                <w:rFonts w:cstheme="minorHAnsi"/>
              </w:rPr>
              <w:t>Click on the menu bar</w:t>
            </w:r>
          </w:p>
          <w:p w14:paraId="25D2EDA1" w14:textId="77777777" w:rsidR="0016318D" w:rsidRPr="00584B3A" w:rsidRDefault="0016318D" w:rsidP="00CC4F96">
            <w:pPr>
              <w:pStyle w:val="ListParagraph"/>
              <w:numPr>
                <w:ilvl w:val="0"/>
                <w:numId w:val="13"/>
              </w:numPr>
              <w:spacing w:after="0" w:line="240" w:lineRule="auto"/>
              <w:rPr>
                <w:rFonts w:cstheme="minorHAnsi"/>
              </w:rPr>
            </w:pPr>
            <w:r w:rsidRPr="00584B3A">
              <w:rPr>
                <w:rFonts w:cstheme="minorHAnsi"/>
              </w:rPr>
              <w:t>Click on set budget option</w:t>
            </w:r>
          </w:p>
          <w:p w14:paraId="27F2F5CF" w14:textId="7E63D6B7" w:rsidR="0016318D" w:rsidRPr="00584B3A" w:rsidRDefault="0016318D" w:rsidP="00CC4F96">
            <w:pPr>
              <w:pStyle w:val="ListParagraph"/>
              <w:numPr>
                <w:ilvl w:val="0"/>
                <w:numId w:val="13"/>
              </w:numPr>
              <w:spacing w:after="0" w:line="240" w:lineRule="auto"/>
              <w:rPr>
                <w:rFonts w:cstheme="minorHAnsi"/>
              </w:rPr>
            </w:pPr>
            <w:r w:rsidRPr="00584B3A">
              <w:rPr>
                <w:rFonts w:cstheme="minorHAnsi"/>
              </w:rPr>
              <w:t xml:space="preserve">Set budget for gas and electricity </w:t>
            </w:r>
          </w:p>
        </w:tc>
      </w:tr>
      <w:tr w:rsidR="0016318D" w:rsidRPr="00584B3A" w14:paraId="7086F699" w14:textId="77777777" w:rsidTr="00CC4F96">
        <w:tc>
          <w:tcPr>
            <w:tcW w:w="1961" w:type="dxa"/>
          </w:tcPr>
          <w:p w14:paraId="0040C4E9" w14:textId="77777777" w:rsidR="0016318D" w:rsidRPr="00584B3A" w:rsidRDefault="0016318D" w:rsidP="00CC4F96">
            <w:pPr>
              <w:rPr>
                <w:rFonts w:cstheme="minorHAnsi"/>
                <w:b/>
              </w:rPr>
            </w:pPr>
            <w:r w:rsidRPr="00584B3A">
              <w:rPr>
                <w:rFonts w:cstheme="minorHAnsi"/>
                <w:b/>
              </w:rPr>
              <w:t xml:space="preserve">Extensions </w:t>
            </w:r>
          </w:p>
        </w:tc>
        <w:tc>
          <w:tcPr>
            <w:tcW w:w="6669" w:type="dxa"/>
          </w:tcPr>
          <w:p w14:paraId="4FCECC5A" w14:textId="77777777" w:rsidR="0016318D" w:rsidRPr="00584B3A" w:rsidRDefault="0016318D" w:rsidP="00CC4F96">
            <w:pPr>
              <w:rPr>
                <w:rFonts w:cstheme="minorHAnsi"/>
              </w:rPr>
            </w:pPr>
            <w:r w:rsidRPr="00584B3A">
              <w:rPr>
                <w:rFonts w:cstheme="minorHAnsi"/>
              </w:rPr>
              <w:t>1.a Website can’t be accessed</w:t>
            </w:r>
          </w:p>
          <w:p w14:paraId="4B826AE5" w14:textId="3060A739" w:rsidR="0016318D" w:rsidRPr="00584B3A" w:rsidRDefault="0016318D" w:rsidP="00CC4F96">
            <w:pPr>
              <w:rPr>
                <w:rFonts w:cstheme="minorHAnsi"/>
              </w:rPr>
            </w:pPr>
            <w:r w:rsidRPr="00584B3A">
              <w:rPr>
                <w:rFonts w:cstheme="minorHAnsi"/>
              </w:rPr>
              <w:t>2.a Menu is missing</w:t>
            </w:r>
          </w:p>
          <w:p w14:paraId="654B9F04" w14:textId="77777777" w:rsidR="0016318D" w:rsidRPr="00584B3A" w:rsidRDefault="0016318D" w:rsidP="00CC4F96">
            <w:pPr>
              <w:rPr>
                <w:rFonts w:cstheme="minorHAnsi"/>
              </w:rPr>
            </w:pPr>
            <w:r w:rsidRPr="00584B3A">
              <w:rPr>
                <w:rFonts w:cstheme="minorHAnsi"/>
              </w:rPr>
              <w:t>3.a Budget option isn’t there</w:t>
            </w:r>
          </w:p>
          <w:p w14:paraId="212055C4" w14:textId="77777777" w:rsidR="0016318D" w:rsidRPr="00584B3A" w:rsidRDefault="0016318D" w:rsidP="00CC4F96">
            <w:pPr>
              <w:rPr>
                <w:rFonts w:cstheme="minorHAnsi"/>
              </w:rPr>
            </w:pPr>
            <w:r w:rsidRPr="00584B3A">
              <w:rPr>
                <w:rFonts w:cstheme="minorHAnsi"/>
              </w:rPr>
              <w:t>4.a User set budget for the wrong type of energy</w:t>
            </w:r>
          </w:p>
        </w:tc>
      </w:tr>
    </w:tbl>
    <w:p w14:paraId="33F2C929" w14:textId="38E594D0" w:rsidR="0016318D" w:rsidRPr="00584B3A" w:rsidRDefault="0016318D" w:rsidP="00182113"/>
    <w:tbl>
      <w:tblPr>
        <w:tblStyle w:val="TableGrid"/>
        <w:tblW w:w="0" w:type="auto"/>
        <w:tblLook w:val="04A0" w:firstRow="1" w:lastRow="0" w:firstColumn="1" w:lastColumn="0" w:noHBand="0" w:noVBand="1"/>
      </w:tblPr>
      <w:tblGrid>
        <w:gridCol w:w="1961"/>
        <w:gridCol w:w="6669"/>
      </w:tblGrid>
      <w:tr w:rsidR="00E13E76" w:rsidRPr="00584B3A" w14:paraId="61EBD2FF" w14:textId="77777777" w:rsidTr="00CC4F96">
        <w:tc>
          <w:tcPr>
            <w:tcW w:w="1961" w:type="dxa"/>
          </w:tcPr>
          <w:p w14:paraId="3C65F067" w14:textId="77777777" w:rsidR="00E13E76" w:rsidRPr="00584B3A" w:rsidRDefault="00E13E76" w:rsidP="00CC4F96">
            <w:pPr>
              <w:rPr>
                <w:rFonts w:cstheme="minorHAnsi"/>
                <w:b/>
              </w:rPr>
            </w:pPr>
            <w:r w:rsidRPr="00584B3A">
              <w:rPr>
                <w:rFonts w:cstheme="minorHAnsi"/>
                <w:b/>
              </w:rPr>
              <w:t>Use case title</w:t>
            </w:r>
          </w:p>
        </w:tc>
        <w:tc>
          <w:tcPr>
            <w:tcW w:w="6669" w:type="dxa"/>
          </w:tcPr>
          <w:p w14:paraId="2DC461E1" w14:textId="1E35AB41" w:rsidR="00E13E76" w:rsidRPr="00584B3A" w:rsidRDefault="00E13E76" w:rsidP="00CC4F96">
            <w:pPr>
              <w:rPr>
                <w:rFonts w:cstheme="minorHAnsi"/>
                <w:b/>
              </w:rPr>
            </w:pPr>
            <w:r w:rsidRPr="00584B3A">
              <w:rPr>
                <w:rFonts w:cstheme="minorHAnsi"/>
                <w:b/>
              </w:rPr>
              <w:t>View instantaneous energy consumption (Gas &amp; Electric)</w:t>
            </w:r>
          </w:p>
        </w:tc>
      </w:tr>
      <w:tr w:rsidR="00E13E76" w:rsidRPr="00584B3A" w14:paraId="6FBE6074" w14:textId="77777777" w:rsidTr="00CC4F96">
        <w:tc>
          <w:tcPr>
            <w:tcW w:w="1961" w:type="dxa"/>
          </w:tcPr>
          <w:p w14:paraId="2F0A6DCF" w14:textId="77777777" w:rsidR="00E13E76" w:rsidRPr="00584B3A" w:rsidRDefault="00E13E76" w:rsidP="00CC4F96">
            <w:pPr>
              <w:rPr>
                <w:rFonts w:cstheme="minorHAnsi"/>
                <w:b/>
              </w:rPr>
            </w:pPr>
            <w:r w:rsidRPr="00584B3A">
              <w:rPr>
                <w:rFonts w:cstheme="minorHAnsi"/>
                <w:b/>
              </w:rPr>
              <w:t>Primary actors</w:t>
            </w:r>
          </w:p>
        </w:tc>
        <w:tc>
          <w:tcPr>
            <w:tcW w:w="6669" w:type="dxa"/>
          </w:tcPr>
          <w:p w14:paraId="3E236AA0" w14:textId="77777777" w:rsidR="00E13E76" w:rsidRPr="00584B3A" w:rsidRDefault="00E13E76" w:rsidP="00CC4F96">
            <w:pPr>
              <w:rPr>
                <w:rFonts w:cstheme="minorHAnsi"/>
              </w:rPr>
            </w:pPr>
            <w:r w:rsidRPr="00584B3A">
              <w:rPr>
                <w:rFonts w:cstheme="minorHAnsi"/>
              </w:rPr>
              <w:t>User</w:t>
            </w:r>
          </w:p>
        </w:tc>
      </w:tr>
      <w:tr w:rsidR="00E13E76" w:rsidRPr="00584B3A" w14:paraId="74647DA0" w14:textId="77777777" w:rsidTr="00CC4F96">
        <w:tc>
          <w:tcPr>
            <w:tcW w:w="1961" w:type="dxa"/>
          </w:tcPr>
          <w:p w14:paraId="7587244B" w14:textId="77777777" w:rsidR="00E13E76" w:rsidRPr="00584B3A" w:rsidRDefault="00E13E76" w:rsidP="00CC4F96">
            <w:pPr>
              <w:rPr>
                <w:rFonts w:cstheme="minorHAnsi"/>
                <w:b/>
              </w:rPr>
            </w:pPr>
            <w:r w:rsidRPr="00584B3A">
              <w:rPr>
                <w:rFonts w:cstheme="minorHAnsi"/>
                <w:b/>
              </w:rPr>
              <w:t>Goal</w:t>
            </w:r>
          </w:p>
        </w:tc>
        <w:tc>
          <w:tcPr>
            <w:tcW w:w="6669" w:type="dxa"/>
          </w:tcPr>
          <w:p w14:paraId="5C884FA6" w14:textId="41BEC2D7" w:rsidR="00E13E76" w:rsidRPr="00584B3A" w:rsidRDefault="00E13E76" w:rsidP="00CC4F96">
            <w:pPr>
              <w:rPr>
                <w:rFonts w:cstheme="minorHAnsi"/>
              </w:rPr>
            </w:pPr>
            <w:r w:rsidRPr="00584B3A">
              <w:rPr>
                <w:rFonts w:cstheme="minorHAnsi"/>
              </w:rPr>
              <w:t>For the user to view their instantaneous energy consumption of both gas and electricity</w:t>
            </w:r>
          </w:p>
        </w:tc>
      </w:tr>
      <w:tr w:rsidR="00E13E76" w:rsidRPr="00584B3A" w14:paraId="1881F1AD" w14:textId="77777777" w:rsidTr="00CC4F96">
        <w:tc>
          <w:tcPr>
            <w:tcW w:w="1961" w:type="dxa"/>
          </w:tcPr>
          <w:p w14:paraId="4E3459A9" w14:textId="77777777" w:rsidR="00E13E76" w:rsidRPr="00584B3A" w:rsidRDefault="00E13E76" w:rsidP="00CC4F96">
            <w:pPr>
              <w:rPr>
                <w:rFonts w:cstheme="minorHAnsi"/>
                <w:b/>
              </w:rPr>
            </w:pPr>
            <w:r w:rsidRPr="00584B3A">
              <w:rPr>
                <w:rFonts w:cstheme="minorHAnsi"/>
                <w:b/>
              </w:rPr>
              <w:t>Scope</w:t>
            </w:r>
          </w:p>
        </w:tc>
        <w:tc>
          <w:tcPr>
            <w:tcW w:w="6669" w:type="dxa"/>
          </w:tcPr>
          <w:p w14:paraId="49609005" w14:textId="77777777" w:rsidR="00E13E76" w:rsidRPr="00584B3A" w:rsidRDefault="00E13E76" w:rsidP="00CC4F96">
            <w:pPr>
              <w:rPr>
                <w:rFonts w:cstheme="minorHAnsi"/>
              </w:rPr>
            </w:pPr>
            <w:r w:rsidRPr="00584B3A">
              <w:rPr>
                <w:rFonts w:cstheme="minorHAnsi"/>
              </w:rPr>
              <w:t>Smart Meters Smart Home System</w:t>
            </w:r>
          </w:p>
        </w:tc>
      </w:tr>
      <w:tr w:rsidR="00E13E76" w:rsidRPr="00584B3A" w14:paraId="259F9194" w14:textId="77777777" w:rsidTr="00CC4F96">
        <w:tc>
          <w:tcPr>
            <w:tcW w:w="1961" w:type="dxa"/>
          </w:tcPr>
          <w:p w14:paraId="4C2135DD" w14:textId="77777777" w:rsidR="00E13E76" w:rsidRPr="00584B3A" w:rsidRDefault="00E13E76" w:rsidP="00CC4F96">
            <w:pPr>
              <w:rPr>
                <w:rFonts w:cstheme="minorHAnsi"/>
                <w:b/>
              </w:rPr>
            </w:pPr>
            <w:r w:rsidRPr="00584B3A">
              <w:rPr>
                <w:rFonts w:cstheme="minorHAnsi"/>
                <w:b/>
              </w:rPr>
              <w:t xml:space="preserve">Precondition </w:t>
            </w:r>
          </w:p>
        </w:tc>
        <w:tc>
          <w:tcPr>
            <w:tcW w:w="6669" w:type="dxa"/>
          </w:tcPr>
          <w:p w14:paraId="311C4C15" w14:textId="4E459576" w:rsidR="00E13E76" w:rsidRPr="00584B3A" w:rsidRDefault="00E13E76" w:rsidP="00E13E76">
            <w:pPr>
              <w:rPr>
                <w:rFonts w:cstheme="minorHAnsi"/>
              </w:rPr>
            </w:pPr>
          </w:p>
        </w:tc>
      </w:tr>
      <w:tr w:rsidR="00E13E76" w:rsidRPr="00584B3A" w14:paraId="544FAA41" w14:textId="77777777" w:rsidTr="00CC4F96">
        <w:tc>
          <w:tcPr>
            <w:tcW w:w="1961" w:type="dxa"/>
          </w:tcPr>
          <w:p w14:paraId="75A0AD55" w14:textId="77777777" w:rsidR="00E13E76" w:rsidRPr="00584B3A" w:rsidRDefault="00E13E76" w:rsidP="00CC4F96">
            <w:pPr>
              <w:rPr>
                <w:rFonts w:cstheme="minorHAnsi"/>
                <w:b/>
              </w:rPr>
            </w:pPr>
            <w:r w:rsidRPr="00584B3A">
              <w:rPr>
                <w:rFonts w:cstheme="minorHAnsi"/>
                <w:b/>
              </w:rPr>
              <w:t>Post-condition</w:t>
            </w:r>
          </w:p>
        </w:tc>
        <w:tc>
          <w:tcPr>
            <w:tcW w:w="6669" w:type="dxa"/>
          </w:tcPr>
          <w:p w14:paraId="30269C87" w14:textId="35CE66FD" w:rsidR="00E13E76" w:rsidRPr="00584B3A" w:rsidRDefault="00E13E76" w:rsidP="00CC4F96">
            <w:pPr>
              <w:rPr>
                <w:rFonts w:cstheme="minorHAnsi"/>
              </w:rPr>
            </w:pPr>
            <w:r w:rsidRPr="00584B3A">
              <w:rPr>
                <w:rFonts w:cstheme="minorHAnsi"/>
              </w:rPr>
              <w:t>User will be shown their instantaneous energy consumption of both gas and electricity</w:t>
            </w:r>
          </w:p>
        </w:tc>
      </w:tr>
      <w:tr w:rsidR="00E13E76" w:rsidRPr="00584B3A" w14:paraId="4F46AF9D" w14:textId="77777777" w:rsidTr="00CC4F96">
        <w:tc>
          <w:tcPr>
            <w:tcW w:w="1961" w:type="dxa"/>
          </w:tcPr>
          <w:p w14:paraId="0F4356D5" w14:textId="77777777" w:rsidR="00E13E76" w:rsidRPr="00584B3A" w:rsidRDefault="00E13E76" w:rsidP="00CC4F96">
            <w:pPr>
              <w:rPr>
                <w:rFonts w:cstheme="minorHAnsi"/>
                <w:b/>
              </w:rPr>
            </w:pPr>
            <w:r w:rsidRPr="00584B3A">
              <w:rPr>
                <w:rFonts w:cstheme="minorHAnsi"/>
                <w:b/>
              </w:rPr>
              <w:t>Main success Scenario</w:t>
            </w:r>
          </w:p>
        </w:tc>
        <w:tc>
          <w:tcPr>
            <w:tcW w:w="6669" w:type="dxa"/>
          </w:tcPr>
          <w:p w14:paraId="2566ED57" w14:textId="77777777" w:rsidR="00E13E76" w:rsidRPr="00584B3A" w:rsidRDefault="00E13E76" w:rsidP="00E13E76">
            <w:pPr>
              <w:pStyle w:val="ListParagraph"/>
              <w:numPr>
                <w:ilvl w:val="0"/>
                <w:numId w:val="12"/>
              </w:numPr>
              <w:spacing w:after="0" w:line="240" w:lineRule="auto"/>
              <w:rPr>
                <w:rFonts w:cstheme="minorHAnsi"/>
              </w:rPr>
            </w:pPr>
            <w:r w:rsidRPr="00584B3A">
              <w:rPr>
                <w:rFonts w:cstheme="minorHAnsi"/>
              </w:rPr>
              <w:t>Go to the website</w:t>
            </w:r>
          </w:p>
          <w:p w14:paraId="6734F853" w14:textId="77777777" w:rsidR="00E13E76" w:rsidRPr="00584B3A" w:rsidRDefault="00E13E76" w:rsidP="00E13E76">
            <w:pPr>
              <w:pStyle w:val="ListParagraph"/>
              <w:numPr>
                <w:ilvl w:val="0"/>
                <w:numId w:val="12"/>
              </w:numPr>
              <w:spacing w:after="0" w:line="240" w:lineRule="auto"/>
              <w:rPr>
                <w:rFonts w:cstheme="minorHAnsi"/>
              </w:rPr>
            </w:pPr>
            <w:r w:rsidRPr="00584B3A">
              <w:rPr>
                <w:rFonts w:cstheme="minorHAnsi"/>
              </w:rPr>
              <w:t>Go to home page (if you are not already there)</w:t>
            </w:r>
          </w:p>
          <w:p w14:paraId="0FD09090" w14:textId="05F5352E" w:rsidR="00E13E76" w:rsidRPr="00584B3A" w:rsidRDefault="00E13E76" w:rsidP="00E13E76">
            <w:pPr>
              <w:pStyle w:val="ListParagraph"/>
              <w:numPr>
                <w:ilvl w:val="0"/>
                <w:numId w:val="12"/>
              </w:numPr>
              <w:spacing w:after="0" w:line="240" w:lineRule="auto"/>
              <w:rPr>
                <w:rFonts w:cstheme="minorHAnsi"/>
              </w:rPr>
            </w:pPr>
            <w:r w:rsidRPr="00584B3A">
              <w:rPr>
                <w:rFonts w:cstheme="minorHAnsi"/>
              </w:rPr>
              <w:t>Click on instant consumption in the home page</w:t>
            </w:r>
          </w:p>
        </w:tc>
      </w:tr>
      <w:tr w:rsidR="00E13E76" w:rsidRPr="00584B3A" w14:paraId="7CC4AC16" w14:textId="77777777" w:rsidTr="00CC4F96">
        <w:tc>
          <w:tcPr>
            <w:tcW w:w="1961" w:type="dxa"/>
          </w:tcPr>
          <w:p w14:paraId="65CC08ED" w14:textId="77777777" w:rsidR="00E13E76" w:rsidRPr="00584B3A" w:rsidRDefault="00E13E76" w:rsidP="00CC4F96">
            <w:pPr>
              <w:rPr>
                <w:rFonts w:cstheme="minorHAnsi"/>
                <w:b/>
              </w:rPr>
            </w:pPr>
            <w:r w:rsidRPr="00584B3A">
              <w:rPr>
                <w:rFonts w:cstheme="minorHAnsi"/>
                <w:b/>
              </w:rPr>
              <w:t xml:space="preserve">Extensions </w:t>
            </w:r>
          </w:p>
        </w:tc>
        <w:tc>
          <w:tcPr>
            <w:tcW w:w="6669" w:type="dxa"/>
          </w:tcPr>
          <w:p w14:paraId="08113FA8" w14:textId="6F9A582F" w:rsidR="00E13E76" w:rsidRPr="00584B3A" w:rsidRDefault="00E13E76" w:rsidP="00E13E76">
            <w:pPr>
              <w:rPr>
                <w:rFonts w:cstheme="minorHAnsi"/>
              </w:rPr>
            </w:pPr>
            <w:r w:rsidRPr="00584B3A">
              <w:rPr>
                <w:rFonts w:cstheme="minorHAnsi"/>
              </w:rPr>
              <w:t>1.a Website can’t be accessed</w:t>
            </w:r>
          </w:p>
          <w:p w14:paraId="7D81EF42" w14:textId="5B27E251" w:rsidR="00E13E76" w:rsidRPr="00584B3A" w:rsidRDefault="00E13E76" w:rsidP="00E13E76">
            <w:pPr>
              <w:rPr>
                <w:rFonts w:cstheme="minorHAnsi"/>
              </w:rPr>
            </w:pPr>
            <w:r w:rsidRPr="00584B3A">
              <w:rPr>
                <w:rFonts w:cstheme="minorHAnsi"/>
              </w:rPr>
              <w:t>3.</w:t>
            </w:r>
            <w:proofErr w:type="spellStart"/>
            <w:r w:rsidRPr="00584B3A">
              <w:rPr>
                <w:rFonts w:cstheme="minorHAnsi"/>
              </w:rPr>
              <w:t>a</w:t>
            </w:r>
            <w:proofErr w:type="spellEnd"/>
            <w:r w:rsidRPr="00584B3A">
              <w:rPr>
                <w:rFonts w:cstheme="minorHAnsi"/>
              </w:rPr>
              <w:t xml:space="preserve"> Instant consumption option isn’t there</w:t>
            </w:r>
          </w:p>
        </w:tc>
      </w:tr>
    </w:tbl>
    <w:p w14:paraId="750ADA4F" w14:textId="77777777" w:rsidR="00E13E76" w:rsidRPr="00584B3A" w:rsidRDefault="00E13E76" w:rsidP="00182113"/>
    <w:tbl>
      <w:tblPr>
        <w:tblStyle w:val="TableGrid"/>
        <w:tblW w:w="0" w:type="auto"/>
        <w:tblLook w:val="04A0" w:firstRow="1" w:lastRow="0" w:firstColumn="1" w:lastColumn="0" w:noHBand="0" w:noVBand="1"/>
      </w:tblPr>
      <w:tblGrid>
        <w:gridCol w:w="1961"/>
        <w:gridCol w:w="6669"/>
      </w:tblGrid>
      <w:tr w:rsidR="00182113" w:rsidRPr="00584B3A" w14:paraId="05C5FFC5" w14:textId="77777777" w:rsidTr="004669C1">
        <w:tc>
          <w:tcPr>
            <w:tcW w:w="1961" w:type="dxa"/>
          </w:tcPr>
          <w:p w14:paraId="20A3112C" w14:textId="77777777" w:rsidR="00182113" w:rsidRPr="00584B3A" w:rsidRDefault="00182113" w:rsidP="004669C1">
            <w:pPr>
              <w:rPr>
                <w:rFonts w:cstheme="minorHAnsi"/>
                <w:b/>
              </w:rPr>
            </w:pPr>
            <w:r w:rsidRPr="00584B3A">
              <w:rPr>
                <w:rFonts w:cstheme="minorHAnsi"/>
                <w:b/>
              </w:rPr>
              <w:t>Use case title</w:t>
            </w:r>
          </w:p>
        </w:tc>
        <w:tc>
          <w:tcPr>
            <w:tcW w:w="6669" w:type="dxa"/>
          </w:tcPr>
          <w:p w14:paraId="2AD6995B" w14:textId="2CD3953C" w:rsidR="00182113" w:rsidRPr="00584B3A" w:rsidRDefault="005C1317" w:rsidP="004669C1">
            <w:pPr>
              <w:rPr>
                <w:rFonts w:cstheme="minorHAnsi"/>
                <w:b/>
              </w:rPr>
            </w:pPr>
            <w:r w:rsidRPr="00584B3A">
              <w:rPr>
                <w:rFonts w:cstheme="minorHAnsi"/>
                <w:b/>
              </w:rPr>
              <w:t>View energy consumption per hour/day/week/month (Gas &amp; Electric)</w:t>
            </w:r>
          </w:p>
        </w:tc>
      </w:tr>
      <w:tr w:rsidR="00182113" w:rsidRPr="00584B3A" w14:paraId="1B757407" w14:textId="77777777" w:rsidTr="004669C1">
        <w:tc>
          <w:tcPr>
            <w:tcW w:w="1961" w:type="dxa"/>
          </w:tcPr>
          <w:p w14:paraId="17F1D587" w14:textId="77777777" w:rsidR="00182113" w:rsidRPr="00584B3A" w:rsidRDefault="00182113" w:rsidP="004669C1">
            <w:pPr>
              <w:rPr>
                <w:rFonts w:cstheme="minorHAnsi"/>
                <w:b/>
              </w:rPr>
            </w:pPr>
            <w:r w:rsidRPr="00584B3A">
              <w:rPr>
                <w:rFonts w:cstheme="minorHAnsi"/>
                <w:b/>
              </w:rPr>
              <w:t>Primary actors</w:t>
            </w:r>
          </w:p>
        </w:tc>
        <w:tc>
          <w:tcPr>
            <w:tcW w:w="6669" w:type="dxa"/>
          </w:tcPr>
          <w:p w14:paraId="33994EEC" w14:textId="77777777" w:rsidR="00182113" w:rsidRPr="00584B3A" w:rsidRDefault="00182113" w:rsidP="004669C1">
            <w:pPr>
              <w:rPr>
                <w:rFonts w:cstheme="minorHAnsi"/>
              </w:rPr>
            </w:pPr>
            <w:r w:rsidRPr="00584B3A">
              <w:rPr>
                <w:rFonts w:cstheme="minorHAnsi"/>
              </w:rPr>
              <w:t>User</w:t>
            </w:r>
          </w:p>
        </w:tc>
      </w:tr>
      <w:tr w:rsidR="00182113" w:rsidRPr="00584B3A" w14:paraId="65960253" w14:textId="77777777" w:rsidTr="004669C1">
        <w:tc>
          <w:tcPr>
            <w:tcW w:w="1961" w:type="dxa"/>
          </w:tcPr>
          <w:p w14:paraId="03F0DE2E" w14:textId="77777777" w:rsidR="00182113" w:rsidRPr="00584B3A" w:rsidRDefault="00182113" w:rsidP="004669C1">
            <w:pPr>
              <w:rPr>
                <w:rFonts w:cstheme="minorHAnsi"/>
                <w:b/>
              </w:rPr>
            </w:pPr>
            <w:r w:rsidRPr="00584B3A">
              <w:rPr>
                <w:rFonts w:cstheme="minorHAnsi"/>
                <w:b/>
              </w:rPr>
              <w:t>Goal</w:t>
            </w:r>
          </w:p>
        </w:tc>
        <w:tc>
          <w:tcPr>
            <w:tcW w:w="6669" w:type="dxa"/>
          </w:tcPr>
          <w:p w14:paraId="4A882F93" w14:textId="2EFA38FD" w:rsidR="00182113" w:rsidRPr="00584B3A" w:rsidRDefault="00544AD0" w:rsidP="004669C1">
            <w:pPr>
              <w:rPr>
                <w:rFonts w:cstheme="minorHAnsi"/>
              </w:rPr>
            </w:pPr>
            <w:r w:rsidRPr="00584B3A">
              <w:rPr>
                <w:rFonts w:cstheme="minorHAnsi"/>
              </w:rPr>
              <w:t>For the user to view their energy consumption of a given time period (hours, days, weeks, months)</w:t>
            </w:r>
          </w:p>
        </w:tc>
      </w:tr>
      <w:tr w:rsidR="00182113" w:rsidRPr="00584B3A" w14:paraId="1C1056EF" w14:textId="77777777" w:rsidTr="004669C1">
        <w:tc>
          <w:tcPr>
            <w:tcW w:w="1961" w:type="dxa"/>
          </w:tcPr>
          <w:p w14:paraId="46E427E2" w14:textId="77777777" w:rsidR="00182113" w:rsidRPr="00584B3A" w:rsidRDefault="00182113" w:rsidP="004669C1">
            <w:pPr>
              <w:rPr>
                <w:rFonts w:cstheme="minorHAnsi"/>
                <w:b/>
              </w:rPr>
            </w:pPr>
            <w:r w:rsidRPr="00584B3A">
              <w:rPr>
                <w:rFonts w:cstheme="minorHAnsi"/>
                <w:b/>
              </w:rPr>
              <w:t>Scope</w:t>
            </w:r>
          </w:p>
        </w:tc>
        <w:tc>
          <w:tcPr>
            <w:tcW w:w="6669" w:type="dxa"/>
          </w:tcPr>
          <w:p w14:paraId="39DADB00" w14:textId="77777777" w:rsidR="00182113" w:rsidRPr="00584B3A" w:rsidRDefault="00182113" w:rsidP="004669C1">
            <w:pPr>
              <w:rPr>
                <w:rFonts w:cstheme="minorHAnsi"/>
              </w:rPr>
            </w:pPr>
            <w:r w:rsidRPr="00584B3A">
              <w:rPr>
                <w:rFonts w:cstheme="minorHAnsi"/>
              </w:rPr>
              <w:t>Smart Meters Smart Home System</w:t>
            </w:r>
          </w:p>
        </w:tc>
      </w:tr>
      <w:tr w:rsidR="00182113" w:rsidRPr="00584B3A" w14:paraId="1D5D5F57" w14:textId="77777777" w:rsidTr="004669C1">
        <w:tc>
          <w:tcPr>
            <w:tcW w:w="1961" w:type="dxa"/>
          </w:tcPr>
          <w:p w14:paraId="39E3D0B0" w14:textId="77777777" w:rsidR="00182113" w:rsidRPr="00584B3A" w:rsidRDefault="00182113" w:rsidP="004669C1">
            <w:pPr>
              <w:rPr>
                <w:rFonts w:cstheme="minorHAnsi"/>
                <w:b/>
              </w:rPr>
            </w:pPr>
            <w:r w:rsidRPr="00584B3A">
              <w:rPr>
                <w:rFonts w:cstheme="minorHAnsi"/>
                <w:b/>
              </w:rPr>
              <w:t xml:space="preserve">Precondition </w:t>
            </w:r>
          </w:p>
        </w:tc>
        <w:tc>
          <w:tcPr>
            <w:tcW w:w="6669" w:type="dxa"/>
          </w:tcPr>
          <w:p w14:paraId="73C9BCD0" w14:textId="0605FF10" w:rsidR="00182113" w:rsidRPr="00584B3A" w:rsidRDefault="002C4079" w:rsidP="007D2613">
            <w:pPr>
              <w:pStyle w:val="ListParagraph"/>
              <w:numPr>
                <w:ilvl w:val="0"/>
                <w:numId w:val="11"/>
              </w:numPr>
              <w:spacing w:after="0" w:line="240" w:lineRule="auto"/>
              <w:rPr>
                <w:rFonts w:cstheme="minorHAnsi"/>
              </w:rPr>
            </w:pPr>
            <w:r w:rsidRPr="00584B3A">
              <w:rPr>
                <w:rFonts w:cstheme="minorHAnsi"/>
              </w:rPr>
              <w:t>For the smart meter to</w:t>
            </w:r>
            <w:r w:rsidR="00C10570" w:rsidRPr="00584B3A">
              <w:rPr>
                <w:rFonts w:cstheme="minorHAnsi"/>
              </w:rPr>
              <w:t xml:space="preserve"> have been</w:t>
            </w:r>
            <w:r w:rsidRPr="00584B3A">
              <w:rPr>
                <w:rFonts w:cstheme="minorHAnsi"/>
              </w:rPr>
              <w:t xml:space="preserve"> installed before the period that the user wants to see. (e.g. </w:t>
            </w:r>
            <w:r w:rsidR="00A61DCE" w:rsidRPr="00584B3A">
              <w:rPr>
                <w:rFonts w:cstheme="minorHAnsi"/>
              </w:rPr>
              <w:t xml:space="preserve">must be used for at least a </w:t>
            </w:r>
            <w:r w:rsidR="00C10570" w:rsidRPr="00584B3A">
              <w:rPr>
                <w:rFonts w:cstheme="minorHAnsi"/>
              </w:rPr>
              <w:t>week</w:t>
            </w:r>
            <w:r w:rsidR="00A61DCE" w:rsidRPr="00584B3A">
              <w:rPr>
                <w:rFonts w:cstheme="minorHAnsi"/>
              </w:rPr>
              <w:t xml:space="preserve"> if </w:t>
            </w:r>
            <w:r w:rsidR="00F65834" w:rsidRPr="00584B3A">
              <w:rPr>
                <w:rFonts w:cstheme="minorHAnsi"/>
              </w:rPr>
              <w:t>user</w:t>
            </w:r>
            <w:r w:rsidR="00A61DCE" w:rsidRPr="00584B3A">
              <w:rPr>
                <w:rFonts w:cstheme="minorHAnsi"/>
              </w:rPr>
              <w:t xml:space="preserve"> wa</w:t>
            </w:r>
            <w:r w:rsidR="00F65834" w:rsidRPr="00584B3A">
              <w:rPr>
                <w:rFonts w:cstheme="minorHAnsi"/>
              </w:rPr>
              <w:t>n</w:t>
            </w:r>
            <w:r w:rsidR="00A61DCE" w:rsidRPr="00584B3A">
              <w:rPr>
                <w:rFonts w:cstheme="minorHAnsi"/>
              </w:rPr>
              <w:t>t</w:t>
            </w:r>
            <w:r w:rsidR="00F65834" w:rsidRPr="00584B3A">
              <w:rPr>
                <w:rFonts w:cstheme="minorHAnsi"/>
              </w:rPr>
              <w:t>s</w:t>
            </w:r>
            <w:r w:rsidR="00A61DCE" w:rsidRPr="00584B3A">
              <w:rPr>
                <w:rFonts w:cstheme="minorHAnsi"/>
              </w:rPr>
              <w:t xml:space="preserve"> to see monthly consumption</w:t>
            </w:r>
            <w:r w:rsidRPr="00584B3A">
              <w:rPr>
                <w:rFonts w:cstheme="minorHAnsi"/>
              </w:rPr>
              <w:t>)</w:t>
            </w:r>
          </w:p>
        </w:tc>
      </w:tr>
      <w:tr w:rsidR="00182113" w:rsidRPr="00584B3A" w14:paraId="1035FA38" w14:textId="77777777" w:rsidTr="004669C1">
        <w:tc>
          <w:tcPr>
            <w:tcW w:w="1961" w:type="dxa"/>
          </w:tcPr>
          <w:p w14:paraId="221F561D" w14:textId="77777777" w:rsidR="00182113" w:rsidRPr="00584B3A" w:rsidRDefault="00182113" w:rsidP="004669C1">
            <w:pPr>
              <w:rPr>
                <w:rFonts w:cstheme="minorHAnsi"/>
                <w:b/>
              </w:rPr>
            </w:pPr>
            <w:r w:rsidRPr="00584B3A">
              <w:rPr>
                <w:rFonts w:cstheme="minorHAnsi"/>
                <w:b/>
              </w:rPr>
              <w:t>Post-condition</w:t>
            </w:r>
          </w:p>
        </w:tc>
        <w:tc>
          <w:tcPr>
            <w:tcW w:w="6669" w:type="dxa"/>
          </w:tcPr>
          <w:p w14:paraId="27375148" w14:textId="7277346B" w:rsidR="00182113" w:rsidRPr="00584B3A" w:rsidRDefault="00F65834" w:rsidP="004669C1">
            <w:pPr>
              <w:rPr>
                <w:rFonts w:cstheme="minorHAnsi"/>
              </w:rPr>
            </w:pPr>
            <w:r w:rsidRPr="00584B3A">
              <w:rPr>
                <w:rFonts w:cstheme="minorHAnsi"/>
              </w:rPr>
              <w:t>User will be shown their energy consumption of a given time period (hours, days, weeks, months)</w:t>
            </w:r>
          </w:p>
        </w:tc>
      </w:tr>
      <w:tr w:rsidR="00182113" w:rsidRPr="00584B3A" w14:paraId="70108AF0" w14:textId="77777777" w:rsidTr="004669C1">
        <w:tc>
          <w:tcPr>
            <w:tcW w:w="1961" w:type="dxa"/>
          </w:tcPr>
          <w:p w14:paraId="01CCFFA1" w14:textId="77777777" w:rsidR="00182113" w:rsidRPr="00584B3A" w:rsidRDefault="00182113" w:rsidP="004669C1">
            <w:pPr>
              <w:rPr>
                <w:rFonts w:cstheme="minorHAnsi"/>
                <w:b/>
              </w:rPr>
            </w:pPr>
            <w:r w:rsidRPr="00584B3A">
              <w:rPr>
                <w:rFonts w:cstheme="minorHAnsi"/>
                <w:b/>
              </w:rPr>
              <w:lastRenderedPageBreak/>
              <w:t>Main success Scenario</w:t>
            </w:r>
          </w:p>
        </w:tc>
        <w:tc>
          <w:tcPr>
            <w:tcW w:w="6669" w:type="dxa"/>
          </w:tcPr>
          <w:p w14:paraId="4A566491" w14:textId="5C61C9D4" w:rsidR="00182113" w:rsidRPr="00584B3A" w:rsidRDefault="00F65834" w:rsidP="007D2613">
            <w:pPr>
              <w:pStyle w:val="ListParagraph"/>
              <w:numPr>
                <w:ilvl w:val="0"/>
                <w:numId w:val="12"/>
              </w:numPr>
              <w:spacing w:after="0" w:line="240" w:lineRule="auto"/>
              <w:rPr>
                <w:rFonts w:cstheme="minorHAnsi"/>
              </w:rPr>
            </w:pPr>
            <w:r w:rsidRPr="00584B3A">
              <w:rPr>
                <w:rFonts w:cstheme="minorHAnsi"/>
              </w:rPr>
              <w:t>Go to the website</w:t>
            </w:r>
          </w:p>
          <w:p w14:paraId="6892B2CC" w14:textId="42E6C72B" w:rsidR="00F65834" w:rsidRPr="00584B3A" w:rsidRDefault="0094782F" w:rsidP="007D2613">
            <w:pPr>
              <w:pStyle w:val="ListParagraph"/>
              <w:numPr>
                <w:ilvl w:val="0"/>
                <w:numId w:val="12"/>
              </w:numPr>
              <w:spacing w:after="0" w:line="240" w:lineRule="auto"/>
              <w:rPr>
                <w:rFonts w:cstheme="minorHAnsi"/>
              </w:rPr>
            </w:pPr>
            <w:r w:rsidRPr="00584B3A">
              <w:rPr>
                <w:rFonts w:cstheme="minorHAnsi"/>
              </w:rPr>
              <w:t>C</w:t>
            </w:r>
            <w:r w:rsidR="00F65834" w:rsidRPr="00584B3A">
              <w:rPr>
                <w:rFonts w:cstheme="minorHAnsi"/>
              </w:rPr>
              <w:t>lick on the menu bar</w:t>
            </w:r>
          </w:p>
          <w:p w14:paraId="5013F440" w14:textId="2D29F2DD" w:rsidR="00F65834" w:rsidRPr="00584B3A" w:rsidRDefault="00F65834" w:rsidP="007D2613">
            <w:pPr>
              <w:pStyle w:val="ListParagraph"/>
              <w:numPr>
                <w:ilvl w:val="0"/>
                <w:numId w:val="12"/>
              </w:numPr>
              <w:spacing w:after="0" w:line="240" w:lineRule="auto"/>
              <w:rPr>
                <w:rFonts w:cstheme="minorHAnsi"/>
              </w:rPr>
            </w:pPr>
            <w:r w:rsidRPr="00584B3A">
              <w:rPr>
                <w:rFonts w:cstheme="minorHAnsi"/>
              </w:rPr>
              <w:t>Go to charts</w:t>
            </w:r>
            <w:r w:rsidR="00CB4EFA" w:rsidRPr="00584B3A">
              <w:rPr>
                <w:rFonts w:cstheme="minorHAnsi"/>
              </w:rPr>
              <w:t xml:space="preserve"> option</w:t>
            </w:r>
          </w:p>
          <w:p w14:paraId="30776954" w14:textId="4398FD53" w:rsidR="00F65834" w:rsidRPr="00584B3A" w:rsidRDefault="00F65834" w:rsidP="007D2613">
            <w:pPr>
              <w:pStyle w:val="ListParagraph"/>
              <w:numPr>
                <w:ilvl w:val="0"/>
                <w:numId w:val="12"/>
              </w:numPr>
              <w:spacing w:after="0" w:line="240" w:lineRule="auto"/>
              <w:rPr>
                <w:rFonts w:cstheme="minorHAnsi"/>
              </w:rPr>
            </w:pPr>
            <w:r w:rsidRPr="00584B3A">
              <w:rPr>
                <w:rFonts w:cstheme="minorHAnsi"/>
              </w:rPr>
              <w:t>Click on the period you want to view</w:t>
            </w:r>
          </w:p>
        </w:tc>
      </w:tr>
      <w:tr w:rsidR="00182113" w:rsidRPr="00584B3A" w14:paraId="4D376E5E" w14:textId="77777777" w:rsidTr="004669C1">
        <w:tc>
          <w:tcPr>
            <w:tcW w:w="1961" w:type="dxa"/>
          </w:tcPr>
          <w:p w14:paraId="45AF1EB6" w14:textId="77777777" w:rsidR="00182113" w:rsidRPr="00584B3A" w:rsidRDefault="00182113" w:rsidP="004669C1">
            <w:pPr>
              <w:rPr>
                <w:rFonts w:cstheme="minorHAnsi"/>
                <w:b/>
              </w:rPr>
            </w:pPr>
            <w:r w:rsidRPr="00584B3A">
              <w:rPr>
                <w:rFonts w:cstheme="minorHAnsi"/>
                <w:b/>
              </w:rPr>
              <w:t xml:space="preserve">Extensions </w:t>
            </w:r>
          </w:p>
        </w:tc>
        <w:tc>
          <w:tcPr>
            <w:tcW w:w="6669" w:type="dxa"/>
          </w:tcPr>
          <w:p w14:paraId="65912C34" w14:textId="77777777" w:rsidR="00C90993" w:rsidRPr="00584B3A" w:rsidRDefault="00182113" w:rsidP="00C90993">
            <w:pPr>
              <w:rPr>
                <w:rFonts w:cstheme="minorHAnsi"/>
              </w:rPr>
            </w:pPr>
            <w:r w:rsidRPr="00584B3A">
              <w:rPr>
                <w:rFonts w:cstheme="minorHAnsi"/>
              </w:rPr>
              <w:t xml:space="preserve"> </w:t>
            </w:r>
            <w:r w:rsidR="00C90993" w:rsidRPr="00584B3A">
              <w:rPr>
                <w:rFonts w:cstheme="minorHAnsi"/>
              </w:rPr>
              <w:t>1.a Website can’t be accessed</w:t>
            </w:r>
          </w:p>
          <w:p w14:paraId="0D59A9E0" w14:textId="6F165305" w:rsidR="00C90993" w:rsidRPr="00584B3A" w:rsidRDefault="00C90993" w:rsidP="00C90993">
            <w:pPr>
              <w:rPr>
                <w:rFonts w:cstheme="minorHAnsi"/>
              </w:rPr>
            </w:pPr>
            <w:r w:rsidRPr="00584B3A">
              <w:rPr>
                <w:rFonts w:cstheme="minorHAnsi"/>
              </w:rPr>
              <w:t xml:space="preserve">2.a Menu is </w:t>
            </w:r>
            <w:r w:rsidR="00C10570" w:rsidRPr="00584B3A">
              <w:rPr>
                <w:rFonts w:cstheme="minorHAnsi"/>
              </w:rPr>
              <w:t>missing</w:t>
            </w:r>
          </w:p>
          <w:p w14:paraId="7F3F3049" w14:textId="54FE4C42" w:rsidR="00C90993" w:rsidRPr="00584B3A" w:rsidRDefault="00C90993" w:rsidP="00C90993">
            <w:pPr>
              <w:rPr>
                <w:rFonts w:cstheme="minorHAnsi"/>
              </w:rPr>
            </w:pPr>
            <w:r w:rsidRPr="00584B3A">
              <w:rPr>
                <w:rFonts w:cstheme="minorHAnsi"/>
              </w:rPr>
              <w:t>3. Chart option isn’t there</w:t>
            </w:r>
          </w:p>
          <w:p w14:paraId="6A39F9F7" w14:textId="6C0266B8" w:rsidR="00182113" w:rsidRPr="00584B3A" w:rsidRDefault="00C90993" w:rsidP="004669C1">
            <w:pPr>
              <w:rPr>
                <w:rFonts w:cstheme="minorHAnsi"/>
              </w:rPr>
            </w:pPr>
            <w:r w:rsidRPr="00584B3A">
              <w:rPr>
                <w:rFonts w:cstheme="minorHAnsi"/>
              </w:rPr>
              <w:t xml:space="preserve">4. </w:t>
            </w:r>
            <w:r w:rsidR="00C10570" w:rsidRPr="00584B3A">
              <w:rPr>
                <w:rFonts w:cstheme="minorHAnsi"/>
              </w:rPr>
              <w:t>User chooses the wrong time period</w:t>
            </w:r>
          </w:p>
        </w:tc>
      </w:tr>
    </w:tbl>
    <w:p w14:paraId="11BDD835" w14:textId="025B8BCF" w:rsidR="00182113" w:rsidRPr="00584B3A" w:rsidRDefault="00182113" w:rsidP="00182113"/>
    <w:tbl>
      <w:tblPr>
        <w:tblStyle w:val="TableGrid"/>
        <w:tblW w:w="0" w:type="auto"/>
        <w:tblLook w:val="04A0" w:firstRow="1" w:lastRow="0" w:firstColumn="1" w:lastColumn="0" w:noHBand="0" w:noVBand="1"/>
      </w:tblPr>
      <w:tblGrid>
        <w:gridCol w:w="1961"/>
        <w:gridCol w:w="6669"/>
      </w:tblGrid>
      <w:tr w:rsidR="00182113" w:rsidRPr="00584B3A" w14:paraId="4FA9FACD" w14:textId="77777777" w:rsidTr="004669C1">
        <w:tc>
          <w:tcPr>
            <w:tcW w:w="1961" w:type="dxa"/>
          </w:tcPr>
          <w:p w14:paraId="1DDD223F" w14:textId="77777777" w:rsidR="00182113" w:rsidRPr="00584B3A" w:rsidRDefault="00182113" w:rsidP="004669C1">
            <w:pPr>
              <w:rPr>
                <w:rFonts w:cstheme="minorHAnsi"/>
                <w:b/>
              </w:rPr>
            </w:pPr>
            <w:r w:rsidRPr="00584B3A">
              <w:rPr>
                <w:rFonts w:cstheme="minorHAnsi"/>
                <w:b/>
              </w:rPr>
              <w:t>Use case title</w:t>
            </w:r>
          </w:p>
        </w:tc>
        <w:tc>
          <w:tcPr>
            <w:tcW w:w="6669" w:type="dxa"/>
          </w:tcPr>
          <w:p w14:paraId="47778805" w14:textId="0A7D319C" w:rsidR="00182113" w:rsidRPr="00584B3A" w:rsidRDefault="005C1317" w:rsidP="004669C1">
            <w:pPr>
              <w:rPr>
                <w:rFonts w:cstheme="minorHAnsi"/>
                <w:b/>
              </w:rPr>
            </w:pPr>
            <w:r w:rsidRPr="00584B3A">
              <w:rPr>
                <w:rFonts w:cstheme="minorHAnsi"/>
                <w:b/>
              </w:rPr>
              <w:t>Compare today's energy consumption with yesterday (Gas &amp; Electric)</w:t>
            </w:r>
          </w:p>
        </w:tc>
      </w:tr>
      <w:tr w:rsidR="00182113" w:rsidRPr="00584B3A" w14:paraId="4E58A462" w14:textId="77777777" w:rsidTr="004669C1">
        <w:tc>
          <w:tcPr>
            <w:tcW w:w="1961" w:type="dxa"/>
          </w:tcPr>
          <w:p w14:paraId="47075780" w14:textId="77777777" w:rsidR="00182113" w:rsidRPr="00584B3A" w:rsidRDefault="00182113" w:rsidP="004669C1">
            <w:pPr>
              <w:rPr>
                <w:rFonts w:cstheme="minorHAnsi"/>
                <w:b/>
              </w:rPr>
            </w:pPr>
            <w:r w:rsidRPr="00584B3A">
              <w:rPr>
                <w:rFonts w:cstheme="minorHAnsi"/>
                <w:b/>
              </w:rPr>
              <w:t>Primary actors</w:t>
            </w:r>
          </w:p>
        </w:tc>
        <w:tc>
          <w:tcPr>
            <w:tcW w:w="6669" w:type="dxa"/>
          </w:tcPr>
          <w:p w14:paraId="7FB498D8" w14:textId="77777777" w:rsidR="00182113" w:rsidRPr="00584B3A" w:rsidRDefault="00182113" w:rsidP="004669C1">
            <w:pPr>
              <w:rPr>
                <w:rFonts w:cstheme="minorHAnsi"/>
              </w:rPr>
            </w:pPr>
            <w:r w:rsidRPr="00584B3A">
              <w:rPr>
                <w:rFonts w:cstheme="minorHAnsi"/>
              </w:rPr>
              <w:t>User</w:t>
            </w:r>
          </w:p>
        </w:tc>
      </w:tr>
      <w:tr w:rsidR="00182113" w:rsidRPr="00584B3A" w14:paraId="0B7CB5DA" w14:textId="77777777" w:rsidTr="004669C1">
        <w:tc>
          <w:tcPr>
            <w:tcW w:w="1961" w:type="dxa"/>
          </w:tcPr>
          <w:p w14:paraId="39A71EA4" w14:textId="77777777" w:rsidR="00182113" w:rsidRPr="00584B3A" w:rsidRDefault="00182113" w:rsidP="004669C1">
            <w:pPr>
              <w:rPr>
                <w:rFonts w:cstheme="minorHAnsi"/>
                <w:b/>
              </w:rPr>
            </w:pPr>
            <w:r w:rsidRPr="00584B3A">
              <w:rPr>
                <w:rFonts w:cstheme="minorHAnsi"/>
                <w:b/>
              </w:rPr>
              <w:t>Goal</w:t>
            </w:r>
          </w:p>
        </w:tc>
        <w:tc>
          <w:tcPr>
            <w:tcW w:w="6669" w:type="dxa"/>
          </w:tcPr>
          <w:p w14:paraId="5B4F47A7" w14:textId="76A6F611" w:rsidR="00182113" w:rsidRPr="00584B3A" w:rsidRDefault="005775F1" w:rsidP="004669C1">
            <w:pPr>
              <w:rPr>
                <w:rFonts w:cstheme="minorHAnsi"/>
              </w:rPr>
            </w:pPr>
            <w:r w:rsidRPr="00584B3A">
              <w:rPr>
                <w:rFonts w:cstheme="minorHAnsi"/>
              </w:rPr>
              <w:t xml:space="preserve">For the user to </w:t>
            </w:r>
            <w:r w:rsidR="00D134B5" w:rsidRPr="00584B3A">
              <w:rPr>
                <w:rFonts w:cstheme="minorHAnsi"/>
              </w:rPr>
              <w:t>see the comparison between today and yesterday’s energy consumption</w:t>
            </w:r>
          </w:p>
        </w:tc>
      </w:tr>
      <w:tr w:rsidR="00182113" w:rsidRPr="00584B3A" w14:paraId="30E3611F" w14:textId="77777777" w:rsidTr="004669C1">
        <w:tc>
          <w:tcPr>
            <w:tcW w:w="1961" w:type="dxa"/>
          </w:tcPr>
          <w:p w14:paraId="4A591A0D" w14:textId="77777777" w:rsidR="00182113" w:rsidRPr="00584B3A" w:rsidRDefault="00182113" w:rsidP="004669C1">
            <w:pPr>
              <w:rPr>
                <w:rFonts w:cstheme="minorHAnsi"/>
                <w:b/>
              </w:rPr>
            </w:pPr>
            <w:r w:rsidRPr="00584B3A">
              <w:rPr>
                <w:rFonts w:cstheme="minorHAnsi"/>
                <w:b/>
              </w:rPr>
              <w:t>Scope</w:t>
            </w:r>
          </w:p>
        </w:tc>
        <w:tc>
          <w:tcPr>
            <w:tcW w:w="6669" w:type="dxa"/>
          </w:tcPr>
          <w:p w14:paraId="574944DB" w14:textId="77777777" w:rsidR="00182113" w:rsidRPr="00584B3A" w:rsidRDefault="00182113" w:rsidP="004669C1">
            <w:pPr>
              <w:rPr>
                <w:rFonts w:cstheme="minorHAnsi"/>
              </w:rPr>
            </w:pPr>
            <w:r w:rsidRPr="00584B3A">
              <w:rPr>
                <w:rFonts w:cstheme="minorHAnsi"/>
              </w:rPr>
              <w:t>Smart Meters Smart Home System</w:t>
            </w:r>
          </w:p>
        </w:tc>
      </w:tr>
      <w:tr w:rsidR="00182113" w:rsidRPr="00584B3A" w14:paraId="2212FD42" w14:textId="77777777" w:rsidTr="004669C1">
        <w:tc>
          <w:tcPr>
            <w:tcW w:w="1961" w:type="dxa"/>
          </w:tcPr>
          <w:p w14:paraId="1E11BAC1" w14:textId="77777777" w:rsidR="00182113" w:rsidRPr="00584B3A" w:rsidRDefault="00182113" w:rsidP="004669C1">
            <w:pPr>
              <w:rPr>
                <w:rFonts w:cstheme="minorHAnsi"/>
                <w:b/>
              </w:rPr>
            </w:pPr>
            <w:r w:rsidRPr="00584B3A">
              <w:rPr>
                <w:rFonts w:cstheme="minorHAnsi"/>
                <w:b/>
              </w:rPr>
              <w:t xml:space="preserve">Precondition </w:t>
            </w:r>
          </w:p>
        </w:tc>
        <w:tc>
          <w:tcPr>
            <w:tcW w:w="6669" w:type="dxa"/>
          </w:tcPr>
          <w:p w14:paraId="29364572" w14:textId="380A97F0" w:rsidR="00182113" w:rsidRPr="00584B3A" w:rsidRDefault="00D134B5" w:rsidP="007D2613">
            <w:pPr>
              <w:pStyle w:val="ListParagraph"/>
              <w:numPr>
                <w:ilvl w:val="0"/>
                <w:numId w:val="16"/>
              </w:numPr>
              <w:spacing w:after="0" w:line="240" w:lineRule="auto"/>
              <w:rPr>
                <w:rFonts w:cstheme="minorHAnsi"/>
              </w:rPr>
            </w:pPr>
            <w:r w:rsidRPr="00584B3A">
              <w:rPr>
                <w:rFonts w:cstheme="minorHAnsi"/>
              </w:rPr>
              <w:t xml:space="preserve">For the user to have used the smart meter for </w:t>
            </w:r>
            <w:r w:rsidR="00E13E76" w:rsidRPr="00584B3A">
              <w:rPr>
                <w:rFonts w:cstheme="minorHAnsi"/>
              </w:rPr>
              <w:t>more</w:t>
            </w:r>
            <w:r w:rsidRPr="00584B3A">
              <w:rPr>
                <w:rFonts w:cstheme="minorHAnsi"/>
              </w:rPr>
              <w:t xml:space="preserve"> than 1 day</w:t>
            </w:r>
          </w:p>
        </w:tc>
      </w:tr>
      <w:tr w:rsidR="00182113" w:rsidRPr="00584B3A" w14:paraId="16657CC3" w14:textId="77777777" w:rsidTr="004669C1">
        <w:tc>
          <w:tcPr>
            <w:tcW w:w="1961" w:type="dxa"/>
          </w:tcPr>
          <w:p w14:paraId="4D8A9475" w14:textId="77777777" w:rsidR="00182113" w:rsidRPr="00584B3A" w:rsidRDefault="00182113" w:rsidP="004669C1">
            <w:pPr>
              <w:rPr>
                <w:rFonts w:cstheme="minorHAnsi"/>
                <w:b/>
              </w:rPr>
            </w:pPr>
            <w:r w:rsidRPr="00584B3A">
              <w:rPr>
                <w:rFonts w:cstheme="minorHAnsi"/>
                <w:b/>
              </w:rPr>
              <w:t>Post-condition</w:t>
            </w:r>
          </w:p>
        </w:tc>
        <w:tc>
          <w:tcPr>
            <w:tcW w:w="6669" w:type="dxa"/>
          </w:tcPr>
          <w:p w14:paraId="586E3148" w14:textId="70B913BE" w:rsidR="00182113" w:rsidRPr="00584B3A" w:rsidRDefault="00D134B5" w:rsidP="004669C1">
            <w:pPr>
              <w:rPr>
                <w:rFonts w:cstheme="minorHAnsi"/>
              </w:rPr>
            </w:pPr>
            <w:r w:rsidRPr="00584B3A">
              <w:rPr>
                <w:rFonts w:cstheme="minorHAnsi"/>
              </w:rPr>
              <w:t xml:space="preserve">The user can see </w:t>
            </w:r>
            <w:r w:rsidR="00E13E76" w:rsidRPr="00584B3A">
              <w:rPr>
                <w:rFonts w:cstheme="minorHAnsi"/>
              </w:rPr>
              <w:t xml:space="preserve">a visual comparison of </w:t>
            </w:r>
            <w:r w:rsidRPr="00584B3A">
              <w:rPr>
                <w:rFonts w:cstheme="minorHAnsi"/>
              </w:rPr>
              <w:t>the energy consumption of today and yesterday</w:t>
            </w:r>
            <w:r w:rsidR="00E13E76" w:rsidRPr="00584B3A">
              <w:rPr>
                <w:rFonts w:cstheme="minorHAnsi"/>
              </w:rPr>
              <w:t>.</w:t>
            </w:r>
          </w:p>
        </w:tc>
      </w:tr>
      <w:tr w:rsidR="00182113" w:rsidRPr="00584B3A" w14:paraId="2269D86B" w14:textId="77777777" w:rsidTr="004669C1">
        <w:tc>
          <w:tcPr>
            <w:tcW w:w="1961" w:type="dxa"/>
          </w:tcPr>
          <w:p w14:paraId="4E700401" w14:textId="77777777" w:rsidR="00182113" w:rsidRPr="00584B3A" w:rsidRDefault="00182113" w:rsidP="004669C1">
            <w:pPr>
              <w:rPr>
                <w:rFonts w:cstheme="minorHAnsi"/>
                <w:b/>
              </w:rPr>
            </w:pPr>
            <w:r w:rsidRPr="00584B3A">
              <w:rPr>
                <w:rFonts w:cstheme="minorHAnsi"/>
                <w:b/>
              </w:rPr>
              <w:t>Main success Scenario</w:t>
            </w:r>
          </w:p>
        </w:tc>
        <w:tc>
          <w:tcPr>
            <w:tcW w:w="6669" w:type="dxa"/>
          </w:tcPr>
          <w:p w14:paraId="094502A5" w14:textId="3E525C9F" w:rsidR="00182113" w:rsidRPr="00584B3A" w:rsidRDefault="0094782F" w:rsidP="007D2613">
            <w:pPr>
              <w:pStyle w:val="ListParagraph"/>
              <w:numPr>
                <w:ilvl w:val="0"/>
                <w:numId w:val="14"/>
              </w:numPr>
              <w:spacing w:after="0" w:line="240" w:lineRule="auto"/>
              <w:rPr>
                <w:rFonts w:cstheme="minorHAnsi"/>
              </w:rPr>
            </w:pPr>
            <w:r w:rsidRPr="00584B3A">
              <w:rPr>
                <w:rFonts w:cstheme="minorHAnsi"/>
              </w:rPr>
              <w:t>Go to the website</w:t>
            </w:r>
          </w:p>
          <w:p w14:paraId="72E59BC7" w14:textId="77777777" w:rsidR="0094782F" w:rsidRPr="00584B3A" w:rsidRDefault="0094782F" w:rsidP="007D2613">
            <w:pPr>
              <w:pStyle w:val="ListParagraph"/>
              <w:numPr>
                <w:ilvl w:val="0"/>
                <w:numId w:val="14"/>
              </w:numPr>
              <w:spacing w:after="0" w:line="240" w:lineRule="auto"/>
              <w:rPr>
                <w:rFonts w:cstheme="minorHAnsi"/>
              </w:rPr>
            </w:pPr>
            <w:r w:rsidRPr="00584B3A">
              <w:rPr>
                <w:rFonts w:cstheme="minorHAnsi"/>
              </w:rPr>
              <w:t>Click on the menu bar</w:t>
            </w:r>
          </w:p>
          <w:p w14:paraId="3A5678EC" w14:textId="3546E4EF" w:rsidR="0094782F" w:rsidRPr="00584B3A" w:rsidRDefault="0094782F" w:rsidP="007D2613">
            <w:pPr>
              <w:pStyle w:val="ListParagraph"/>
              <w:numPr>
                <w:ilvl w:val="0"/>
                <w:numId w:val="14"/>
              </w:numPr>
              <w:spacing w:after="0" w:line="240" w:lineRule="auto"/>
              <w:rPr>
                <w:rFonts w:cstheme="minorHAnsi"/>
              </w:rPr>
            </w:pPr>
            <w:r w:rsidRPr="00584B3A">
              <w:rPr>
                <w:rFonts w:cstheme="minorHAnsi"/>
              </w:rPr>
              <w:t xml:space="preserve">Click on the </w:t>
            </w:r>
            <w:r w:rsidR="00B82612" w:rsidRPr="00584B3A">
              <w:rPr>
                <w:rFonts w:cstheme="minorHAnsi"/>
              </w:rPr>
              <w:t xml:space="preserve">comparison </w:t>
            </w:r>
            <w:r w:rsidR="00CB4EFA" w:rsidRPr="00584B3A">
              <w:rPr>
                <w:rFonts w:cstheme="minorHAnsi"/>
              </w:rPr>
              <w:t>option</w:t>
            </w:r>
          </w:p>
        </w:tc>
      </w:tr>
      <w:tr w:rsidR="00182113" w:rsidRPr="00584B3A" w14:paraId="2BBF1966" w14:textId="77777777" w:rsidTr="004669C1">
        <w:tc>
          <w:tcPr>
            <w:tcW w:w="1961" w:type="dxa"/>
          </w:tcPr>
          <w:p w14:paraId="51A03CD0" w14:textId="77777777" w:rsidR="00182113" w:rsidRPr="00584B3A" w:rsidRDefault="00182113" w:rsidP="004669C1">
            <w:pPr>
              <w:rPr>
                <w:rFonts w:cstheme="minorHAnsi"/>
                <w:b/>
              </w:rPr>
            </w:pPr>
            <w:r w:rsidRPr="00584B3A">
              <w:rPr>
                <w:rFonts w:cstheme="minorHAnsi"/>
                <w:b/>
              </w:rPr>
              <w:t xml:space="preserve">Extensions </w:t>
            </w:r>
          </w:p>
        </w:tc>
        <w:tc>
          <w:tcPr>
            <w:tcW w:w="6669" w:type="dxa"/>
          </w:tcPr>
          <w:p w14:paraId="4A546CCE" w14:textId="77777777" w:rsidR="00CB4EFA" w:rsidRPr="00584B3A" w:rsidRDefault="00182113" w:rsidP="00CB4EFA">
            <w:pPr>
              <w:rPr>
                <w:rFonts w:cstheme="minorHAnsi"/>
              </w:rPr>
            </w:pPr>
            <w:r w:rsidRPr="00584B3A">
              <w:rPr>
                <w:rFonts w:cstheme="minorHAnsi"/>
              </w:rPr>
              <w:t xml:space="preserve"> </w:t>
            </w:r>
            <w:r w:rsidR="00CB4EFA" w:rsidRPr="00584B3A">
              <w:rPr>
                <w:rFonts w:cstheme="minorHAnsi"/>
              </w:rPr>
              <w:t>1.a Website can’t be accessed</w:t>
            </w:r>
          </w:p>
          <w:p w14:paraId="23DF0888" w14:textId="34A3F3BC" w:rsidR="00CB4EFA" w:rsidRPr="00584B3A" w:rsidRDefault="00CB4EFA" w:rsidP="00CB4EFA">
            <w:pPr>
              <w:rPr>
                <w:rFonts w:cstheme="minorHAnsi"/>
              </w:rPr>
            </w:pPr>
            <w:r w:rsidRPr="00584B3A">
              <w:rPr>
                <w:rFonts w:cstheme="minorHAnsi"/>
              </w:rPr>
              <w:t xml:space="preserve">2.a Menu is </w:t>
            </w:r>
            <w:r w:rsidR="00E13E76" w:rsidRPr="00584B3A">
              <w:rPr>
                <w:rFonts w:cstheme="minorHAnsi"/>
              </w:rPr>
              <w:t>missing</w:t>
            </w:r>
          </w:p>
          <w:p w14:paraId="0B49DD65" w14:textId="7F876B2A" w:rsidR="00182113" w:rsidRPr="00584B3A" w:rsidRDefault="00CB4EFA" w:rsidP="004669C1">
            <w:pPr>
              <w:rPr>
                <w:rFonts w:cstheme="minorHAnsi"/>
              </w:rPr>
            </w:pPr>
            <w:r w:rsidRPr="00584B3A">
              <w:rPr>
                <w:rFonts w:cstheme="minorHAnsi"/>
              </w:rPr>
              <w:t>3.a Comparison option isn’t there</w:t>
            </w:r>
          </w:p>
        </w:tc>
      </w:tr>
    </w:tbl>
    <w:p w14:paraId="7EF6483C" w14:textId="6C60A5EB" w:rsidR="00530757" w:rsidRDefault="00457968" w:rsidP="00530757">
      <w:pPr>
        <w:pStyle w:val="Heading3"/>
      </w:pPr>
      <w:bookmarkStart w:id="51" w:name="_Toc535916155"/>
      <w:r>
        <w:t>Class Diagram</w:t>
      </w:r>
      <w:bookmarkEnd w:id="51"/>
    </w:p>
    <w:p w14:paraId="0CF4D646" w14:textId="74832A94" w:rsidR="005F7E25" w:rsidRPr="00CC6DA7" w:rsidRDefault="00786893" w:rsidP="00942C24">
      <w:pPr>
        <w:jc w:val="both"/>
        <w:rPr>
          <w:color w:val="auto"/>
        </w:rPr>
      </w:pPr>
      <w:r w:rsidRPr="00CC6DA7">
        <w:rPr>
          <w:noProof/>
          <w:color w:val="auto"/>
        </w:rPr>
        <w:t>S</w:t>
      </w:r>
      <w:r w:rsidR="005F7E25" w:rsidRPr="00CC6DA7">
        <w:rPr>
          <w:noProof/>
          <w:color w:val="auto"/>
        </w:rPr>
        <w:t xml:space="preserve">ome reseach </w:t>
      </w:r>
      <w:r w:rsidRPr="00CC6DA7">
        <w:rPr>
          <w:noProof/>
          <w:color w:val="auto"/>
        </w:rPr>
        <w:t xml:space="preserve">was done </w:t>
      </w:r>
      <w:r w:rsidR="005F7E25" w:rsidRPr="00CC6DA7">
        <w:rPr>
          <w:noProof/>
          <w:color w:val="auto"/>
        </w:rPr>
        <w:t xml:space="preserve">regarding the genernal strucutre of class diagrams </w:t>
      </w:r>
      <w:sdt>
        <w:sdtPr>
          <w:rPr>
            <w:noProof/>
            <w:color w:val="auto"/>
          </w:rPr>
          <w:id w:val="1868789725"/>
          <w:citation/>
        </w:sdtPr>
        <w:sdtEndPr/>
        <w:sdtContent>
          <w:r w:rsidR="005F7E25" w:rsidRPr="00CC6DA7">
            <w:rPr>
              <w:noProof/>
              <w:color w:val="auto"/>
            </w:rPr>
            <w:fldChar w:fldCharType="begin"/>
          </w:r>
          <w:r w:rsidR="005F7E25" w:rsidRPr="00CC6DA7">
            <w:rPr>
              <w:noProof/>
              <w:color w:val="auto"/>
              <w:lang w:val="en-GB"/>
            </w:rPr>
            <w:instrText xml:space="preserve"> CITATION DrJ \l 2057 </w:instrText>
          </w:r>
          <w:r w:rsidR="005F7E25" w:rsidRPr="00CC6DA7">
            <w:rPr>
              <w:noProof/>
              <w:color w:val="auto"/>
            </w:rPr>
            <w:fldChar w:fldCharType="separate"/>
          </w:r>
          <w:r w:rsidR="005F7E25" w:rsidRPr="00CC6DA7">
            <w:rPr>
              <w:noProof/>
              <w:color w:val="auto"/>
              <w:lang w:val="en-GB"/>
            </w:rPr>
            <w:t>(Bass, n.d.)</w:t>
          </w:r>
          <w:r w:rsidR="005F7E25" w:rsidRPr="00CC6DA7">
            <w:rPr>
              <w:noProof/>
              <w:color w:val="auto"/>
            </w:rPr>
            <w:fldChar w:fldCharType="end"/>
          </w:r>
        </w:sdtContent>
      </w:sdt>
      <w:r w:rsidRPr="00CC6DA7">
        <w:rPr>
          <w:noProof/>
          <w:color w:val="auto"/>
        </w:rPr>
        <w:t xml:space="preserve"> and </w:t>
      </w:r>
      <w:r w:rsidR="005F7E25" w:rsidRPr="00CC6DA7">
        <w:rPr>
          <w:noProof/>
          <w:color w:val="auto"/>
        </w:rPr>
        <w:t xml:space="preserve">mulitplity </w:t>
      </w:r>
      <w:sdt>
        <w:sdtPr>
          <w:rPr>
            <w:color w:val="auto"/>
          </w:rPr>
          <w:id w:val="-260385874"/>
          <w:citation/>
        </w:sdtPr>
        <w:sdtEndPr/>
        <w:sdtContent>
          <w:r w:rsidR="005F7E25" w:rsidRPr="00CC6DA7">
            <w:rPr>
              <w:color w:val="auto"/>
            </w:rPr>
            <w:fldChar w:fldCharType="begin"/>
          </w:r>
          <w:r w:rsidR="005F7E25" w:rsidRPr="00CC6DA7">
            <w:rPr>
              <w:color w:val="auto"/>
              <w:lang w:val="en-GB"/>
            </w:rPr>
            <w:instrText xml:space="preserve">CITATION Don04 \l 2057 </w:instrText>
          </w:r>
          <w:r w:rsidR="005F7E25" w:rsidRPr="00CC6DA7">
            <w:rPr>
              <w:color w:val="auto"/>
            </w:rPr>
            <w:fldChar w:fldCharType="separate"/>
          </w:r>
          <w:r w:rsidR="005F7E25" w:rsidRPr="00CC6DA7">
            <w:rPr>
              <w:noProof/>
              <w:color w:val="auto"/>
              <w:lang w:val="en-GB"/>
            </w:rPr>
            <w:t>(Bell, 2004)</w:t>
          </w:r>
          <w:r w:rsidR="005F7E25" w:rsidRPr="00CC6DA7">
            <w:rPr>
              <w:color w:val="auto"/>
            </w:rPr>
            <w:fldChar w:fldCharType="end"/>
          </w:r>
        </w:sdtContent>
      </w:sdt>
      <w:r w:rsidRPr="00CC6DA7">
        <w:rPr>
          <w:noProof/>
          <w:color w:val="auto"/>
        </w:rPr>
        <w:t>.</w:t>
      </w:r>
    </w:p>
    <w:p w14:paraId="7B883BE0" w14:textId="1919C705" w:rsidR="00530757" w:rsidRPr="00CC6DA7" w:rsidRDefault="00530757" w:rsidP="00942C24">
      <w:pPr>
        <w:jc w:val="both"/>
        <w:rPr>
          <w:color w:val="auto"/>
        </w:rPr>
      </w:pPr>
      <w:r w:rsidRPr="00CC6DA7">
        <w:rPr>
          <w:color w:val="auto"/>
        </w:rPr>
        <w:t>The class diagram represents:</w:t>
      </w:r>
    </w:p>
    <w:p w14:paraId="262AFA0C" w14:textId="3E9C50D3" w:rsidR="00530757" w:rsidRPr="00CC6DA7" w:rsidRDefault="000F5103" w:rsidP="007D2613">
      <w:pPr>
        <w:pStyle w:val="ListParagraph"/>
        <w:numPr>
          <w:ilvl w:val="0"/>
          <w:numId w:val="20"/>
        </w:numPr>
        <w:jc w:val="both"/>
      </w:pPr>
      <w:r w:rsidRPr="00CC6DA7">
        <w:t>C</w:t>
      </w:r>
      <w:r w:rsidR="00530757" w:rsidRPr="00CC6DA7">
        <w:t>onnecting to three API's</w:t>
      </w:r>
    </w:p>
    <w:p w14:paraId="6ECC82F6" w14:textId="537AA01A" w:rsidR="00530757" w:rsidRPr="00CC6DA7" w:rsidRDefault="000F5103" w:rsidP="007D2613">
      <w:pPr>
        <w:pStyle w:val="ListParagraph"/>
        <w:numPr>
          <w:ilvl w:val="0"/>
          <w:numId w:val="20"/>
        </w:numPr>
        <w:jc w:val="both"/>
      </w:pPr>
      <w:r w:rsidRPr="00CC6DA7">
        <w:t>G</w:t>
      </w:r>
      <w:r w:rsidR="00530757" w:rsidRPr="00CC6DA7">
        <w:t>etting the data from the API's</w:t>
      </w:r>
    </w:p>
    <w:p w14:paraId="36C9001E" w14:textId="118A7106" w:rsidR="00530757" w:rsidRPr="00CC6DA7" w:rsidRDefault="000F5103" w:rsidP="007D2613">
      <w:pPr>
        <w:pStyle w:val="ListParagraph"/>
        <w:numPr>
          <w:ilvl w:val="0"/>
          <w:numId w:val="20"/>
        </w:numPr>
        <w:jc w:val="both"/>
      </w:pPr>
      <w:r w:rsidRPr="00CC6DA7">
        <w:t>St</w:t>
      </w:r>
      <w:r w:rsidR="00530757" w:rsidRPr="00CC6DA7">
        <w:t>oring the data obtained into relevant objects</w:t>
      </w:r>
    </w:p>
    <w:p w14:paraId="58165657" w14:textId="405EF083" w:rsidR="00530757" w:rsidRPr="00CC6DA7" w:rsidRDefault="000F5103" w:rsidP="007D2613">
      <w:pPr>
        <w:pStyle w:val="ListParagraph"/>
        <w:numPr>
          <w:ilvl w:val="0"/>
          <w:numId w:val="20"/>
        </w:numPr>
        <w:jc w:val="both"/>
      </w:pPr>
      <w:r w:rsidRPr="00CC6DA7">
        <w:t>P</w:t>
      </w:r>
      <w:r w:rsidR="00530757" w:rsidRPr="00CC6DA7">
        <w:t>erforming calculations on the data retrieved</w:t>
      </w:r>
    </w:p>
    <w:p w14:paraId="6BFB2078" w14:textId="35EB43CD" w:rsidR="00530757" w:rsidRPr="00CC6DA7" w:rsidRDefault="000F5103" w:rsidP="007D2613">
      <w:pPr>
        <w:pStyle w:val="ListParagraph"/>
        <w:numPr>
          <w:ilvl w:val="0"/>
          <w:numId w:val="20"/>
        </w:numPr>
        <w:jc w:val="both"/>
      </w:pPr>
      <w:r w:rsidRPr="00CC6DA7">
        <w:t>P</w:t>
      </w:r>
      <w:r w:rsidR="00530757" w:rsidRPr="00CC6DA7">
        <w:t>redicti</w:t>
      </w:r>
      <w:r w:rsidRPr="00CC6DA7">
        <w:t>on</w:t>
      </w:r>
      <w:r w:rsidR="00530757" w:rsidRPr="00CC6DA7">
        <w:t xml:space="preserve"> on consumption based on training data stored for 4 </w:t>
      </w:r>
      <w:r w:rsidRPr="00CC6DA7">
        <w:t>months (</w:t>
      </w:r>
      <w:r w:rsidR="00530757" w:rsidRPr="00CC6DA7">
        <w:t>September- December)</w:t>
      </w:r>
    </w:p>
    <w:p w14:paraId="1C1985C5" w14:textId="713B1C99" w:rsidR="00530757" w:rsidRPr="00CC6DA7" w:rsidRDefault="000F5103" w:rsidP="007D2613">
      <w:pPr>
        <w:pStyle w:val="ListParagraph"/>
        <w:numPr>
          <w:ilvl w:val="0"/>
          <w:numId w:val="20"/>
        </w:numPr>
        <w:jc w:val="both"/>
      </w:pPr>
      <w:r w:rsidRPr="00CC6DA7">
        <w:t>C</w:t>
      </w:r>
      <w:r w:rsidR="00530757" w:rsidRPr="00CC6DA7">
        <w:t>onnecting to a database</w:t>
      </w:r>
    </w:p>
    <w:p w14:paraId="1A2D98E1" w14:textId="3B194A2A" w:rsidR="00530757" w:rsidRPr="00CC6DA7" w:rsidRDefault="000F5103" w:rsidP="007D2613">
      <w:pPr>
        <w:pStyle w:val="ListParagraph"/>
        <w:numPr>
          <w:ilvl w:val="0"/>
          <w:numId w:val="20"/>
        </w:numPr>
        <w:jc w:val="both"/>
      </w:pPr>
      <w:r w:rsidRPr="00CC6DA7">
        <w:t>R</w:t>
      </w:r>
      <w:r w:rsidR="00530757" w:rsidRPr="00CC6DA7">
        <w:t>etrieving and storing information in tables</w:t>
      </w:r>
    </w:p>
    <w:p w14:paraId="4C40836E" w14:textId="44AF3DBE" w:rsidR="00786893" w:rsidRPr="00CC6DA7" w:rsidRDefault="000F5103" w:rsidP="00786893">
      <w:pPr>
        <w:pStyle w:val="ListParagraph"/>
        <w:numPr>
          <w:ilvl w:val="0"/>
          <w:numId w:val="20"/>
        </w:numPr>
        <w:jc w:val="both"/>
      </w:pPr>
      <w:r w:rsidRPr="00CC6DA7">
        <w:t>R</w:t>
      </w:r>
      <w:r w:rsidR="00530757" w:rsidRPr="00CC6DA7">
        <w:t>eading data from files stored in the system</w:t>
      </w:r>
    </w:p>
    <w:p w14:paraId="15B52869" w14:textId="573A7F31" w:rsidR="00580F84" w:rsidRPr="00580F84" w:rsidRDefault="00432423" w:rsidP="00580F84">
      <w:pPr>
        <w:jc w:val="both"/>
      </w:pPr>
      <w:r>
        <w:rPr>
          <w:noProof/>
        </w:rPr>
        <w:lastRenderedPageBreak/>
        <w:drawing>
          <wp:inline distT="0" distB="0" distL="0" distR="0" wp14:anchorId="4C7F3C64" wp14:editId="72203C94">
            <wp:extent cx="7989634" cy="5087843"/>
            <wp:effectExtent l="3175"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rot="5400000">
                      <a:off x="0" y="0"/>
                      <a:ext cx="8012948" cy="5102690"/>
                    </a:xfrm>
                    <a:prstGeom prst="rect">
                      <a:avLst/>
                    </a:prstGeom>
                    <a:noFill/>
                    <a:ln>
                      <a:noFill/>
                    </a:ln>
                  </pic:spPr>
                </pic:pic>
              </a:graphicData>
            </a:graphic>
          </wp:inline>
        </w:drawing>
      </w:r>
      <w:bookmarkStart w:id="52" w:name="_Toc535916156"/>
    </w:p>
    <w:p w14:paraId="39630E28" w14:textId="749510DF" w:rsidR="00506BC7" w:rsidRPr="0035627D" w:rsidRDefault="00506BC7" w:rsidP="0035627D">
      <w:pPr>
        <w:pStyle w:val="Heading1"/>
      </w:pPr>
      <w:r>
        <w:lastRenderedPageBreak/>
        <w:t>Description of the solution implementation</w:t>
      </w:r>
      <w:bookmarkEnd w:id="52"/>
    </w:p>
    <w:p w14:paraId="34A99376" w14:textId="77777777" w:rsidR="0035627D" w:rsidRPr="000546AF" w:rsidRDefault="0035627D" w:rsidP="00BA5572">
      <w:pPr>
        <w:jc w:val="both"/>
        <w:rPr>
          <w:color w:val="auto"/>
        </w:rPr>
      </w:pPr>
      <w:r w:rsidRPr="000546AF">
        <w:rPr>
          <w:color w:val="auto"/>
        </w:rPr>
        <w:t>To provide a solution to the client a wide variety of software were used. These can be mainly classified into the following groups:</w:t>
      </w:r>
    </w:p>
    <w:p w14:paraId="688AEF54" w14:textId="1ADDFD38" w:rsidR="0035627D" w:rsidRPr="00BA5572" w:rsidRDefault="0035627D" w:rsidP="00BA5572">
      <w:pPr>
        <w:spacing w:line="256" w:lineRule="auto"/>
        <w:jc w:val="both"/>
        <w:rPr>
          <w:b/>
          <w:color w:val="auto"/>
        </w:rPr>
      </w:pPr>
      <w:r w:rsidRPr="00BA5572">
        <w:rPr>
          <w:b/>
          <w:color w:val="auto"/>
        </w:rPr>
        <w:t>Development (To develop the smart meter display)</w:t>
      </w:r>
    </w:p>
    <w:p w14:paraId="350C6513" w14:textId="77777777" w:rsidR="0035627D" w:rsidRPr="00BA5572" w:rsidRDefault="0035627D" w:rsidP="00B140F4">
      <w:pPr>
        <w:pStyle w:val="ListParagraph"/>
        <w:numPr>
          <w:ilvl w:val="0"/>
          <w:numId w:val="52"/>
        </w:numPr>
        <w:spacing w:line="256" w:lineRule="auto"/>
        <w:jc w:val="both"/>
      </w:pPr>
      <w:r w:rsidRPr="00BA5572">
        <w:t>PHP Strom</w:t>
      </w:r>
    </w:p>
    <w:p w14:paraId="378E5189" w14:textId="77777777" w:rsidR="0035627D" w:rsidRPr="00BA5572" w:rsidRDefault="0035627D" w:rsidP="00B140F4">
      <w:pPr>
        <w:pStyle w:val="ListParagraph"/>
        <w:numPr>
          <w:ilvl w:val="0"/>
          <w:numId w:val="52"/>
        </w:numPr>
        <w:spacing w:line="256" w:lineRule="auto"/>
        <w:jc w:val="both"/>
      </w:pPr>
      <w:r w:rsidRPr="00BA5572">
        <w:t>Atom</w:t>
      </w:r>
    </w:p>
    <w:p w14:paraId="69DAC11F" w14:textId="77777777" w:rsidR="0035627D" w:rsidRPr="00BA5572" w:rsidRDefault="0035627D" w:rsidP="00B140F4">
      <w:pPr>
        <w:pStyle w:val="ListParagraph"/>
        <w:numPr>
          <w:ilvl w:val="0"/>
          <w:numId w:val="52"/>
        </w:numPr>
        <w:spacing w:line="256" w:lineRule="auto"/>
        <w:jc w:val="both"/>
      </w:pPr>
      <w:r w:rsidRPr="00BA5572">
        <w:t>My SQL</w:t>
      </w:r>
    </w:p>
    <w:p w14:paraId="082F9FA0" w14:textId="77777777" w:rsidR="0035627D" w:rsidRPr="00BA5572" w:rsidRDefault="0035627D" w:rsidP="00B140F4">
      <w:pPr>
        <w:pStyle w:val="ListParagraph"/>
        <w:numPr>
          <w:ilvl w:val="0"/>
          <w:numId w:val="52"/>
        </w:numPr>
        <w:spacing w:line="256" w:lineRule="auto"/>
        <w:jc w:val="both"/>
      </w:pPr>
      <w:r w:rsidRPr="00BA5572">
        <w:t>GitHub along with VCS for PHP Storm</w:t>
      </w:r>
    </w:p>
    <w:p w14:paraId="260B7D0A" w14:textId="77777777" w:rsidR="0035627D" w:rsidRPr="00BA5572" w:rsidRDefault="0035627D" w:rsidP="00B140F4">
      <w:pPr>
        <w:pStyle w:val="ListParagraph"/>
        <w:numPr>
          <w:ilvl w:val="0"/>
          <w:numId w:val="52"/>
        </w:numPr>
        <w:spacing w:line="256" w:lineRule="auto"/>
        <w:jc w:val="both"/>
      </w:pPr>
      <w:r w:rsidRPr="00BA5572">
        <w:t>Composer</w:t>
      </w:r>
    </w:p>
    <w:p w14:paraId="21C8C027" w14:textId="77777777" w:rsidR="0035627D" w:rsidRPr="00BA5572" w:rsidRDefault="0035627D" w:rsidP="00BA5572">
      <w:pPr>
        <w:spacing w:line="256" w:lineRule="auto"/>
        <w:jc w:val="both"/>
        <w:rPr>
          <w:b/>
          <w:color w:val="auto"/>
        </w:rPr>
      </w:pPr>
      <w:r w:rsidRPr="00BA5572">
        <w:rPr>
          <w:b/>
          <w:color w:val="auto"/>
        </w:rPr>
        <w:t>Documentation (To document and record events and information)</w:t>
      </w:r>
    </w:p>
    <w:p w14:paraId="2D8051A4" w14:textId="77777777" w:rsidR="0035627D" w:rsidRPr="00BA5572" w:rsidRDefault="0035627D" w:rsidP="00B140F4">
      <w:pPr>
        <w:pStyle w:val="ListParagraph"/>
        <w:numPr>
          <w:ilvl w:val="0"/>
          <w:numId w:val="53"/>
        </w:numPr>
        <w:spacing w:line="256" w:lineRule="auto"/>
        <w:jc w:val="both"/>
      </w:pPr>
      <w:r w:rsidRPr="00BA5572">
        <w:t xml:space="preserve">Trello </w:t>
      </w:r>
    </w:p>
    <w:p w14:paraId="2EC8C045" w14:textId="77777777" w:rsidR="0035627D" w:rsidRPr="00BA5572" w:rsidRDefault="0035627D" w:rsidP="00B140F4">
      <w:pPr>
        <w:pStyle w:val="ListParagraph"/>
        <w:numPr>
          <w:ilvl w:val="0"/>
          <w:numId w:val="53"/>
        </w:numPr>
        <w:spacing w:line="256" w:lineRule="auto"/>
        <w:jc w:val="both"/>
      </w:pPr>
      <w:r w:rsidRPr="00BA5572">
        <w:t>Microsoft Word</w:t>
      </w:r>
    </w:p>
    <w:p w14:paraId="6684D9AD" w14:textId="77777777" w:rsidR="0035627D" w:rsidRPr="00BA5572" w:rsidRDefault="0035627D" w:rsidP="00BA5572">
      <w:pPr>
        <w:spacing w:line="256" w:lineRule="auto"/>
        <w:jc w:val="both"/>
        <w:rPr>
          <w:b/>
          <w:color w:val="auto"/>
        </w:rPr>
      </w:pPr>
      <w:r w:rsidRPr="00BA5572">
        <w:rPr>
          <w:b/>
          <w:color w:val="auto"/>
        </w:rPr>
        <w:t>Testing (To validate the html and CSS and verify the authenticity of the data)</w:t>
      </w:r>
    </w:p>
    <w:p w14:paraId="119FAE0C" w14:textId="77777777" w:rsidR="0035627D" w:rsidRPr="00BA5572" w:rsidRDefault="0035627D" w:rsidP="00B140F4">
      <w:pPr>
        <w:pStyle w:val="ListParagraph"/>
        <w:numPr>
          <w:ilvl w:val="0"/>
          <w:numId w:val="54"/>
        </w:numPr>
        <w:spacing w:line="256" w:lineRule="auto"/>
        <w:jc w:val="both"/>
      </w:pPr>
      <w:r w:rsidRPr="00BA5572">
        <w:t>Postman</w:t>
      </w:r>
    </w:p>
    <w:p w14:paraId="35E4C0ED" w14:textId="77777777" w:rsidR="0035627D" w:rsidRPr="00BA5572" w:rsidRDefault="0035627D" w:rsidP="00B140F4">
      <w:pPr>
        <w:pStyle w:val="ListParagraph"/>
        <w:numPr>
          <w:ilvl w:val="0"/>
          <w:numId w:val="54"/>
        </w:numPr>
        <w:spacing w:line="256" w:lineRule="auto"/>
        <w:jc w:val="both"/>
      </w:pPr>
      <w:r w:rsidRPr="00BA5572">
        <w:t>CSS and HTML Validators</w:t>
      </w:r>
    </w:p>
    <w:p w14:paraId="23CA1147" w14:textId="77777777" w:rsidR="0035627D" w:rsidRPr="00BA5572" w:rsidRDefault="0035627D" w:rsidP="00BA5572">
      <w:pPr>
        <w:spacing w:line="256" w:lineRule="auto"/>
        <w:jc w:val="both"/>
        <w:rPr>
          <w:color w:val="auto"/>
        </w:rPr>
      </w:pPr>
      <w:r w:rsidRPr="00BA5572">
        <w:rPr>
          <w:color w:val="auto"/>
        </w:rPr>
        <w:t>Communication (To relay information regarding meetings and daily tasks)</w:t>
      </w:r>
    </w:p>
    <w:p w14:paraId="1A0587B8" w14:textId="77777777" w:rsidR="0035627D" w:rsidRPr="00BA5572" w:rsidRDefault="0035627D" w:rsidP="00B140F4">
      <w:pPr>
        <w:pStyle w:val="ListParagraph"/>
        <w:numPr>
          <w:ilvl w:val="0"/>
          <w:numId w:val="55"/>
        </w:numPr>
        <w:spacing w:line="256" w:lineRule="auto"/>
        <w:jc w:val="both"/>
      </w:pPr>
      <w:r w:rsidRPr="00BA5572">
        <w:t xml:space="preserve">Microsoft Outlook </w:t>
      </w:r>
    </w:p>
    <w:p w14:paraId="613456CA" w14:textId="77777777" w:rsidR="0035627D" w:rsidRPr="00BA5572" w:rsidRDefault="0035627D" w:rsidP="00B140F4">
      <w:pPr>
        <w:pStyle w:val="ListParagraph"/>
        <w:numPr>
          <w:ilvl w:val="0"/>
          <w:numId w:val="55"/>
        </w:numPr>
        <w:spacing w:line="256" w:lineRule="auto"/>
        <w:jc w:val="both"/>
      </w:pPr>
      <w:r w:rsidRPr="00BA5572">
        <w:t>WhatsApp Group</w:t>
      </w:r>
    </w:p>
    <w:p w14:paraId="2FF25F05" w14:textId="77777777" w:rsidR="0035627D" w:rsidRPr="00BA5572" w:rsidRDefault="0035627D" w:rsidP="00B140F4">
      <w:pPr>
        <w:pStyle w:val="ListParagraph"/>
        <w:numPr>
          <w:ilvl w:val="0"/>
          <w:numId w:val="55"/>
        </w:numPr>
        <w:spacing w:line="256" w:lineRule="auto"/>
        <w:jc w:val="both"/>
      </w:pPr>
      <w:r w:rsidRPr="00BA5572">
        <w:t>GitHub</w:t>
      </w:r>
    </w:p>
    <w:p w14:paraId="00342247" w14:textId="75715FA8" w:rsidR="0035627D" w:rsidRDefault="0035627D" w:rsidP="00BA5572">
      <w:pPr>
        <w:pStyle w:val="Heading2"/>
      </w:pPr>
      <w:bookmarkStart w:id="53" w:name="_Toc535916157"/>
      <w:r>
        <w:t>Setting up back</w:t>
      </w:r>
      <w:r w:rsidR="00BA5572">
        <w:t>-</w:t>
      </w:r>
      <w:r>
        <w:t>end classes and getting data from the API for PHP (Kumail Kamran)</w:t>
      </w:r>
      <w:bookmarkEnd w:id="53"/>
    </w:p>
    <w:p w14:paraId="6B13C100" w14:textId="64CD7554" w:rsidR="0035627D" w:rsidRDefault="0035627D" w:rsidP="0035627D">
      <w:pPr>
        <w:rPr>
          <w:color w:val="auto"/>
        </w:rPr>
      </w:pPr>
      <w:r>
        <w:rPr>
          <w:noProof/>
        </w:rPr>
        <w:drawing>
          <wp:inline distT="0" distB="0" distL="0" distR="0" wp14:anchorId="46F87188" wp14:editId="3B035237">
            <wp:extent cx="2324100" cy="1143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t="6923" b="46922"/>
                    <a:stretch>
                      <a:fillRect/>
                    </a:stretch>
                  </pic:blipFill>
                  <pic:spPr bwMode="auto">
                    <a:xfrm>
                      <a:off x="0" y="0"/>
                      <a:ext cx="2324100" cy="1143000"/>
                    </a:xfrm>
                    <a:prstGeom prst="rect">
                      <a:avLst/>
                    </a:prstGeom>
                    <a:noFill/>
                    <a:ln>
                      <a:noFill/>
                    </a:ln>
                  </pic:spPr>
                </pic:pic>
              </a:graphicData>
            </a:graphic>
          </wp:inline>
        </w:drawing>
      </w:r>
      <w:r w:rsidR="00BA5572">
        <w:rPr>
          <w:color w:val="auto"/>
        </w:rPr>
        <w:t xml:space="preserve"> </w:t>
      </w:r>
      <w:r>
        <w:rPr>
          <w:noProof/>
        </w:rPr>
        <w:drawing>
          <wp:inline distT="0" distB="0" distL="0" distR="0" wp14:anchorId="44283DC1" wp14:editId="45FF0E1E">
            <wp:extent cx="2371725" cy="1143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t="60385"/>
                    <a:stretch>
                      <a:fillRect/>
                    </a:stretch>
                  </pic:blipFill>
                  <pic:spPr bwMode="auto">
                    <a:xfrm>
                      <a:off x="0" y="0"/>
                      <a:ext cx="2371725" cy="1143000"/>
                    </a:xfrm>
                    <a:prstGeom prst="rect">
                      <a:avLst/>
                    </a:prstGeom>
                    <a:noFill/>
                    <a:ln>
                      <a:noFill/>
                    </a:ln>
                  </pic:spPr>
                </pic:pic>
              </a:graphicData>
            </a:graphic>
          </wp:inline>
        </w:drawing>
      </w:r>
    </w:p>
    <w:p w14:paraId="6FE01A94" w14:textId="77777777" w:rsidR="0035627D" w:rsidRPr="00BA5572" w:rsidRDefault="0035627D" w:rsidP="0035627D">
      <w:pPr>
        <w:jc w:val="center"/>
        <w:rPr>
          <w:b/>
          <w:color w:val="auto"/>
        </w:rPr>
      </w:pPr>
      <w:r w:rsidRPr="00BA5572">
        <w:rPr>
          <w:b/>
          <w:color w:val="auto"/>
        </w:rPr>
        <w:t>Fig 1.1 Showing the class structure</w:t>
      </w:r>
    </w:p>
    <w:p w14:paraId="0368987B" w14:textId="3D7715DD" w:rsidR="0035627D" w:rsidRPr="00BA5572" w:rsidRDefault="0035627D" w:rsidP="00BA5572">
      <w:pPr>
        <w:jc w:val="both"/>
        <w:rPr>
          <w:color w:val="auto"/>
        </w:rPr>
      </w:pPr>
      <w:r w:rsidRPr="00BA5572">
        <w:rPr>
          <w:color w:val="auto"/>
        </w:rPr>
        <w:t>Classes were setup to extract data from the API. Inheritance and static instances were considered in order make the extraction as efficient as possible.</w:t>
      </w:r>
      <w:r w:rsidR="00BA5572">
        <w:rPr>
          <w:color w:val="auto"/>
        </w:rPr>
        <w:t xml:space="preserve"> This is shown figure 1.1.</w:t>
      </w:r>
    </w:p>
    <w:p w14:paraId="5EAE4BC6" w14:textId="3D3A6643" w:rsidR="0035627D" w:rsidRDefault="0035627D" w:rsidP="0035627D">
      <w:r>
        <w:rPr>
          <w:noProof/>
        </w:rPr>
        <w:lastRenderedPageBreak/>
        <w:drawing>
          <wp:inline distT="0" distB="0" distL="0" distR="0" wp14:anchorId="56D5FCAA" wp14:editId="3EF1931C">
            <wp:extent cx="2828925" cy="16478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28925" cy="1647825"/>
                    </a:xfrm>
                    <a:prstGeom prst="rect">
                      <a:avLst/>
                    </a:prstGeom>
                    <a:noFill/>
                    <a:ln>
                      <a:noFill/>
                    </a:ln>
                  </pic:spPr>
                </pic:pic>
              </a:graphicData>
            </a:graphic>
          </wp:inline>
        </w:drawing>
      </w:r>
    </w:p>
    <w:p w14:paraId="5F9DC165" w14:textId="77777777" w:rsidR="0035627D" w:rsidRPr="00BA5572" w:rsidRDefault="0035627D" w:rsidP="0035627D">
      <w:pPr>
        <w:jc w:val="center"/>
        <w:rPr>
          <w:b/>
          <w:color w:val="auto"/>
        </w:rPr>
      </w:pPr>
      <w:r w:rsidRPr="00BA5572">
        <w:rPr>
          <w:b/>
          <w:color w:val="auto"/>
        </w:rPr>
        <w:t xml:space="preserve">Fig 1.2 showing code from the </w:t>
      </w:r>
      <w:proofErr w:type="spellStart"/>
      <w:r w:rsidRPr="00BA5572">
        <w:rPr>
          <w:b/>
          <w:color w:val="auto"/>
        </w:rPr>
        <w:t>Conncetion.php</w:t>
      </w:r>
      <w:proofErr w:type="spellEnd"/>
      <w:r w:rsidRPr="00BA5572">
        <w:rPr>
          <w:b/>
          <w:color w:val="auto"/>
        </w:rPr>
        <w:t xml:space="preserve"> class</w:t>
      </w:r>
    </w:p>
    <w:p w14:paraId="4211310F" w14:textId="78B28086" w:rsidR="0035627D" w:rsidRPr="00BA5572" w:rsidRDefault="0035627D" w:rsidP="00BA5572">
      <w:pPr>
        <w:jc w:val="both"/>
        <w:rPr>
          <w:color w:val="auto"/>
        </w:rPr>
      </w:pPr>
      <w:r w:rsidRPr="00BA5572">
        <w:rPr>
          <w:color w:val="auto"/>
        </w:rPr>
        <w:t xml:space="preserve">The constructor </w:t>
      </w:r>
      <w:r w:rsidR="00BA5572" w:rsidRPr="00BA5572">
        <w:rPr>
          <w:color w:val="auto"/>
        </w:rPr>
        <w:t>initializes</w:t>
      </w:r>
      <w:r w:rsidRPr="00BA5572">
        <w:rPr>
          <w:color w:val="auto"/>
        </w:rPr>
        <w:t xml:space="preserve"> the curl client only once because it is needed only once and can be used as many times on the same page as needed. </w:t>
      </w:r>
      <w:r w:rsidR="00BA5572">
        <w:rPr>
          <w:color w:val="auto"/>
        </w:rPr>
        <w:t>This is shown figure 1.2.</w:t>
      </w:r>
    </w:p>
    <w:p w14:paraId="2893DF79" w14:textId="2B354339" w:rsidR="0035627D" w:rsidRDefault="0035627D" w:rsidP="0035627D">
      <w:r>
        <w:rPr>
          <w:noProof/>
        </w:rPr>
        <w:drawing>
          <wp:inline distT="0" distB="0" distL="0" distR="0" wp14:anchorId="6A4AE0A5" wp14:editId="678D1A42">
            <wp:extent cx="4533900" cy="1190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3900" cy="1190625"/>
                    </a:xfrm>
                    <a:prstGeom prst="rect">
                      <a:avLst/>
                    </a:prstGeom>
                    <a:noFill/>
                    <a:ln>
                      <a:noFill/>
                    </a:ln>
                  </pic:spPr>
                </pic:pic>
              </a:graphicData>
            </a:graphic>
          </wp:inline>
        </w:drawing>
      </w:r>
    </w:p>
    <w:p w14:paraId="4BF0E253" w14:textId="77777777" w:rsidR="0035627D" w:rsidRPr="00BA5572" w:rsidRDefault="0035627D" w:rsidP="0035627D">
      <w:pPr>
        <w:jc w:val="center"/>
        <w:rPr>
          <w:b/>
          <w:color w:val="auto"/>
        </w:rPr>
      </w:pPr>
      <w:r w:rsidRPr="00BA5572">
        <w:rPr>
          <w:b/>
          <w:color w:val="auto"/>
        </w:rPr>
        <w:t xml:space="preserve">Fig 1.3 showing code from the </w:t>
      </w:r>
      <w:proofErr w:type="spellStart"/>
      <w:r w:rsidRPr="00BA5572">
        <w:rPr>
          <w:b/>
          <w:color w:val="auto"/>
        </w:rPr>
        <w:t>Conncetion.php</w:t>
      </w:r>
      <w:proofErr w:type="spellEnd"/>
      <w:r w:rsidRPr="00BA5572">
        <w:rPr>
          <w:b/>
          <w:color w:val="auto"/>
        </w:rPr>
        <w:t xml:space="preserve"> class</w:t>
      </w:r>
    </w:p>
    <w:p w14:paraId="73275AEC" w14:textId="5CC86A01" w:rsidR="0035627D" w:rsidRPr="00BA5572" w:rsidRDefault="0035627D" w:rsidP="00BA5572">
      <w:pPr>
        <w:jc w:val="both"/>
        <w:rPr>
          <w:color w:val="auto"/>
        </w:rPr>
      </w:pPr>
      <w:r w:rsidRPr="00BA5572">
        <w:rPr>
          <w:color w:val="auto"/>
        </w:rPr>
        <w:t>T</w:t>
      </w:r>
      <w:r w:rsidR="00CC6DA7">
        <w:rPr>
          <w:color w:val="auto"/>
        </w:rPr>
        <w:t>he</w:t>
      </w:r>
      <w:r w:rsidRPr="00BA5572">
        <w:rPr>
          <w:color w:val="auto"/>
        </w:rPr>
        <w:t xml:space="preserve"> </w:t>
      </w:r>
      <w:r w:rsidR="00BA5572" w:rsidRPr="00BA5572">
        <w:rPr>
          <w:color w:val="auto"/>
        </w:rPr>
        <w:t>code in figure 1.3</w:t>
      </w:r>
      <w:r w:rsidRPr="00BA5572">
        <w:rPr>
          <w:color w:val="auto"/>
        </w:rPr>
        <w:t xml:space="preserve"> sets the options for the curl client and to set many options at once all the options need to be passed to an array. The URL option is always required to be set to the curl client</w:t>
      </w:r>
      <w:r w:rsidR="00BA5572" w:rsidRPr="00BA5572">
        <w:rPr>
          <w:color w:val="auto"/>
        </w:rPr>
        <w:t>.</w:t>
      </w:r>
      <w:r w:rsidRPr="00BA5572">
        <w:rPr>
          <w:color w:val="auto"/>
        </w:rPr>
        <w:t xml:space="preserve"> </w:t>
      </w:r>
      <w:r w:rsidR="00BA5572" w:rsidRPr="00BA5572">
        <w:rPr>
          <w:color w:val="auto"/>
        </w:rPr>
        <w:t>T</w:t>
      </w:r>
      <w:r w:rsidRPr="00BA5572">
        <w:rPr>
          <w:color w:val="auto"/>
        </w:rPr>
        <w:t>hat is why it is the only one which is always set when the method is called.</w:t>
      </w:r>
    </w:p>
    <w:p w14:paraId="47D80898" w14:textId="3AD515C7" w:rsidR="0035627D" w:rsidRDefault="0035627D" w:rsidP="0035627D">
      <w:r>
        <w:rPr>
          <w:noProof/>
        </w:rPr>
        <w:drawing>
          <wp:inline distT="0" distB="0" distL="0" distR="0" wp14:anchorId="55990071" wp14:editId="6198B7EE">
            <wp:extent cx="4581525" cy="91440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1525" cy="914400"/>
                    </a:xfrm>
                    <a:prstGeom prst="rect">
                      <a:avLst/>
                    </a:prstGeom>
                    <a:noFill/>
                    <a:ln>
                      <a:noFill/>
                    </a:ln>
                  </pic:spPr>
                </pic:pic>
              </a:graphicData>
            </a:graphic>
          </wp:inline>
        </w:drawing>
      </w:r>
    </w:p>
    <w:p w14:paraId="45CE889C" w14:textId="77777777" w:rsidR="0035627D" w:rsidRPr="00BA5572" w:rsidRDefault="0035627D" w:rsidP="0035627D">
      <w:pPr>
        <w:jc w:val="center"/>
        <w:rPr>
          <w:b/>
          <w:color w:val="auto"/>
        </w:rPr>
      </w:pPr>
      <w:r w:rsidRPr="00BA5572">
        <w:rPr>
          <w:b/>
          <w:color w:val="auto"/>
        </w:rPr>
        <w:t xml:space="preserve">Fig 1.4 showing code from the </w:t>
      </w:r>
      <w:proofErr w:type="spellStart"/>
      <w:r w:rsidRPr="00BA5572">
        <w:rPr>
          <w:b/>
          <w:color w:val="auto"/>
        </w:rPr>
        <w:t>ConnectionConsumption.php</w:t>
      </w:r>
      <w:proofErr w:type="spellEnd"/>
      <w:r w:rsidRPr="00BA5572">
        <w:rPr>
          <w:b/>
          <w:color w:val="auto"/>
        </w:rPr>
        <w:t xml:space="preserve"> class</w:t>
      </w:r>
    </w:p>
    <w:p w14:paraId="1F5B96E6" w14:textId="2D7BC427" w:rsidR="0035627D" w:rsidRPr="004628E7" w:rsidRDefault="0035627D" w:rsidP="004628E7">
      <w:pPr>
        <w:jc w:val="both"/>
        <w:rPr>
          <w:color w:val="auto"/>
        </w:rPr>
      </w:pPr>
      <w:r w:rsidRPr="004628E7">
        <w:rPr>
          <w:color w:val="auto"/>
        </w:rPr>
        <w:t>Th</w:t>
      </w:r>
      <w:r w:rsidR="00CC6DA7">
        <w:rPr>
          <w:color w:val="auto"/>
        </w:rPr>
        <w:t>e</w:t>
      </w:r>
      <w:r w:rsidRPr="004628E7">
        <w:rPr>
          <w:color w:val="auto"/>
        </w:rPr>
        <w:t xml:space="preserve"> code </w:t>
      </w:r>
      <w:r w:rsidR="004628E7" w:rsidRPr="004628E7">
        <w:rPr>
          <w:color w:val="auto"/>
        </w:rPr>
        <w:t xml:space="preserve">in figure 1.4 </w:t>
      </w:r>
      <w:r w:rsidRPr="004628E7">
        <w:rPr>
          <w:color w:val="auto"/>
        </w:rPr>
        <w:t>is specific to different API’s since different API’s tackle security differently.</w:t>
      </w:r>
    </w:p>
    <w:p w14:paraId="17B8C14F" w14:textId="3878828A" w:rsidR="0035627D" w:rsidRDefault="0035627D" w:rsidP="0035627D">
      <w:r>
        <w:rPr>
          <w:noProof/>
        </w:rPr>
        <w:drawing>
          <wp:inline distT="0" distB="0" distL="0" distR="0" wp14:anchorId="69B2DB78" wp14:editId="0F93E9AE">
            <wp:extent cx="5486400" cy="902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902335"/>
                    </a:xfrm>
                    <a:prstGeom prst="rect">
                      <a:avLst/>
                    </a:prstGeom>
                    <a:noFill/>
                    <a:ln>
                      <a:noFill/>
                    </a:ln>
                  </pic:spPr>
                </pic:pic>
              </a:graphicData>
            </a:graphic>
          </wp:inline>
        </w:drawing>
      </w:r>
    </w:p>
    <w:p w14:paraId="25DCBFAE" w14:textId="77777777" w:rsidR="0035627D" w:rsidRPr="004628E7" w:rsidRDefault="0035627D" w:rsidP="0035627D">
      <w:pPr>
        <w:jc w:val="center"/>
        <w:rPr>
          <w:b/>
          <w:color w:val="auto"/>
        </w:rPr>
      </w:pPr>
      <w:r w:rsidRPr="004628E7">
        <w:rPr>
          <w:b/>
          <w:color w:val="auto"/>
        </w:rPr>
        <w:lastRenderedPageBreak/>
        <w:t xml:space="preserve">Fig 1.5 showing code form the </w:t>
      </w:r>
      <w:proofErr w:type="spellStart"/>
      <w:r w:rsidRPr="004628E7">
        <w:rPr>
          <w:b/>
          <w:color w:val="auto"/>
        </w:rPr>
        <w:t>ConnectionConsumption.php</w:t>
      </w:r>
      <w:proofErr w:type="spellEnd"/>
      <w:r w:rsidRPr="004628E7">
        <w:rPr>
          <w:b/>
          <w:color w:val="auto"/>
        </w:rPr>
        <w:t xml:space="preserve"> class</w:t>
      </w:r>
    </w:p>
    <w:p w14:paraId="20B230BB" w14:textId="140443AB" w:rsidR="0035627D" w:rsidRPr="004628E7" w:rsidRDefault="0035627D" w:rsidP="004628E7">
      <w:pPr>
        <w:jc w:val="both"/>
        <w:rPr>
          <w:color w:val="auto"/>
        </w:rPr>
      </w:pPr>
      <w:r w:rsidRPr="004628E7">
        <w:rPr>
          <w:color w:val="auto"/>
        </w:rPr>
        <w:t>Th</w:t>
      </w:r>
      <w:r w:rsidR="00CC6DA7">
        <w:rPr>
          <w:color w:val="auto"/>
        </w:rPr>
        <w:t>e</w:t>
      </w:r>
      <w:r w:rsidRPr="004628E7">
        <w:rPr>
          <w:color w:val="auto"/>
        </w:rPr>
        <w:t xml:space="preserve"> code </w:t>
      </w:r>
      <w:r w:rsidR="004628E7">
        <w:rPr>
          <w:color w:val="auto"/>
        </w:rPr>
        <w:t xml:space="preserve">in figure 1.5 </w:t>
      </w:r>
      <w:r w:rsidRPr="004628E7">
        <w:rPr>
          <w:color w:val="auto"/>
        </w:rPr>
        <w:t xml:space="preserve">takes the data stored by the API and converts it to a </w:t>
      </w:r>
      <w:proofErr w:type="spellStart"/>
      <w:r w:rsidR="00D14701">
        <w:rPr>
          <w:color w:val="auto"/>
        </w:rPr>
        <w:t>C</w:t>
      </w:r>
      <w:r w:rsidRPr="004628E7">
        <w:rPr>
          <w:color w:val="auto"/>
        </w:rPr>
        <w:t>onsumption</w:t>
      </w:r>
      <w:r w:rsidR="00D14701">
        <w:rPr>
          <w:color w:val="auto"/>
        </w:rPr>
        <w:t>D</w:t>
      </w:r>
      <w:r w:rsidRPr="004628E7">
        <w:rPr>
          <w:color w:val="auto"/>
        </w:rPr>
        <w:t>ata</w:t>
      </w:r>
      <w:r w:rsidR="00D14701">
        <w:rPr>
          <w:color w:val="auto"/>
        </w:rPr>
        <w:t>S</w:t>
      </w:r>
      <w:r w:rsidRPr="004628E7">
        <w:rPr>
          <w:color w:val="auto"/>
        </w:rPr>
        <w:t>et</w:t>
      </w:r>
      <w:proofErr w:type="spellEnd"/>
      <w:r w:rsidRPr="004628E7">
        <w:rPr>
          <w:color w:val="auto"/>
        </w:rPr>
        <w:t xml:space="preserve"> object. This section of the code is repeated for the rest of the classes that inherit from the Connection class and the data is converted into their respective collection objects.</w:t>
      </w:r>
    </w:p>
    <w:p w14:paraId="6F044A73" w14:textId="6E21B9F8" w:rsidR="0035627D" w:rsidRDefault="0035627D" w:rsidP="0035627D">
      <w:r>
        <w:rPr>
          <w:noProof/>
        </w:rPr>
        <w:drawing>
          <wp:inline distT="0" distB="0" distL="0" distR="0" wp14:anchorId="0D9A846E" wp14:editId="0CE5FCD9">
            <wp:extent cx="5486400" cy="12757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1275715"/>
                    </a:xfrm>
                    <a:prstGeom prst="rect">
                      <a:avLst/>
                    </a:prstGeom>
                    <a:noFill/>
                    <a:ln>
                      <a:noFill/>
                    </a:ln>
                  </pic:spPr>
                </pic:pic>
              </a:graphicData>
            </a:graphic>
          </wp:inline>
        </w:drawing>
      </w:r>
    </w:p>
    <w:p w14:paraId="12A919C9" w14:textId="77777777" w:rsidR="0035627D" w:rsidRPr="00D14701" w:rsidRDefault="0035627D" w:rsidP="0035627D">
      <w:pPr>
        <w:jc w:val="center"/>
        <w:rPr>
          <w:b/>
          <w:color w:val="auto"/>
        </w:rPr>
      </w:pPr>
      <w:r w:rsidRPr="00D14701">
        <w:rPr>
          <w:b/>
          <w:color w:val="auto"/>
        </w:rPr>
        <w:t xml:space="preserve">Fig 1.6 showing code from the </w:t>
      </w:r>
      <w:proofErr w:type="spellStart"/>
      <w:r w:rsidRPr="00D14701">
        <w:rPr>
          <w:b/>
          <w:color w:val="auto"/>
        </w:rPr>
        <w:t>ConnectionDataSet.php</w:t>
      </w:r>
      <w:proofErr w:type="spellEnd"/>
      <w:r w:rsidRPr="00D14701">
        <w:rPr>
          <w:b/>
          <w:color w:val="auto"/>
        </w:rPr>
        <w:t xml:space="preserve"> class</w:t>
      </w:r>
    </w:p>
    <w:p w14:paraId="025CC831" w14:textId="5CAA1D5E" w:rsidR="0035627D" w:rsidRPr="000F5752" w:rsidRDefault="00D14701" w:rsidP="000F5752">
      <w:pPr>
        <w:jc w:val="both"/>
        <w:rPr>
          <w:color w:val="auto"/>
        </w:rPr>
      </w:pPr>
      <w:r>
        <w:rPr>
          <w:color w:val="auto"/>
        </w:rPr>
        <w:t>The</w:t>
      </w:r>
      <w:r w:rsidR="0035627D" w:rsidRPr="00D14701">
        <w:rPr>
          <w:color w:val="auto"/>
        </w:rPr>
        <w:t xml:space="preserve"> code</w:t>
      </w:r>
      <w:r>
        <w:rPr>
          <w:color w:val="auto"/>
        </w:rPr>
        <w:t xml:space="preserve"> in figure 1.6</w:t>
      </w:r>
      <w:r w:rsidR="0035627D" w:rsidRPr="00D14701">
        <w:rPr>
          <w:color w:val="auto"/>
        </w:rPr>
        <w:t xml:space="preserve"> deals with the data that comes in JSON format from the API and then converts it into consumption data objects stored inside a consumption data set array, this is also done for the rest of the collection classes that take data from their respective API’s</w:t>
      </w:r>
    </w:p>
    <w:p w14:paraId="7E5CF2A3" w14:textId="28ADB038" w:rsidR="0035627D" w:rsidRDefault="0035627D" w:rsidP="006E6548">
      <w:pPr>
        <w:pStyle w:val="Heading2"/>
      </w:pPr>
      <w:bookmarkStart w:id="54" w:name="_Toc535916158"/>
      <w:r>
        <w:t>Getting data from a training set and setting up the K-NN prediction algorithm (Kumail Kamran)</w:t>
      </w:r>
      <w:bookmarkEnd w:id="54"/>
    </w:p>
    <w:p w14:paraId="4ED54150" w14:textId="4A3BBD1C" w:rsidR="0035627D" w:rsidRDefault="0035627D" w:rsidP="0035627D">
      <w:pPr>
        <w:rPr>
          <w:color w:val="auto"/>
        </w:rPr>
      </w:pPr>
      <w:r>
        <w:rPr>
          <w:noProof/>
        </w:rPr>
        <w:drawing>
          <wp:inline distT="0" distB="0" distL="0" distR="0" wp14:anchorId="7BD730C5" wp14:editId="263CBECC">
            <wp:extent cx="1519127" cy="51435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22531" cy="515503"/>
                    </a:xfrm>
                    <a:prstGeom prst="rect">
                      <a:avLst/>
                    </a:prstGeom>
                    <a:noFill/>
                    <a:ln>
                      <a:noFill/>
                    </a:ln>
                  </pic:spPr>
                </pic:pic>
              </a:graphicData>
            </a:graphic>
          </wp:inline>
        </w:drawing>
      </w:r>
    </w:p>
    <w:p w14:paraId="66377BB1" w14:textId="77777777" w:rsidR="0035627D" w:rsidRPr="006E6548" w:rsidRDefault="0035627D" w:rsidP="0035627D">
      <w:pPr>
        <w:jc w:val="center"/>
        <w:rPr>
          <w:b/>
          <w:color w:val="auto"/>
        </w:rPr>
      </w:pPr>
      <w:r w:rsidRPr="006E6548">
        <w:rPr>
          <w:b/>
          <w:color w:val="auto"/>
        </w:rPr>
        <w:t xml:space="preserve">Fig 2.1 showing class structure for the prediction aspect of the system </w:t>
      </w:r>
    </w:p>
    <w:p w14:paraId="79912923" w14:textId="528DB85E" w:rsidR="0035627D" w:rsidRPr="006E6548" w:rsidRDefault="0035627D" w:rsidP="006E6548">
      <w:pPr>
        <w:jc w:val="both"/>
        <w:rPr>
          <w:color w:val="auto"/>
        </w:rPr>
      </w:pPr>
      <w:r w:rsidRPr="006E6548">
        <w:rPr>
          <w:color w:val="auto"/>
        </w:rPr>
        <w:t xml:space="preserve">Two classes were setup for </w:t>
      </w:r>
      <w:r w:rsidR="006E6548">
        <w:rPr>
          <w:color w:val="auto"/>
        </w:rPr>
        <w:t>the</w:t>
      </w:r>
      <w:r w:rsidRPr="006E6548">
        <w:rPr>
          <w:color w:val="auto"/>
        </w:rPr>
        <w:t xml:space="preserve"> purpose</w:t>
      </w:r>
      <w:r w:rsidR="006E6548">
        <w:rPr>
          <w:color w:val="auto"/>
        </w:rPr>
        <w:t xml:space="preserve"> of predicting</w:t>
      </w:r>
      <w:r w:rsidR="00653141">
        <w:rPr>
          <w:color w:val="auto"/>
        </w:rPr>
        <w:t xml:space="preserve"> which is shown in figure 2.1</w:t>
      </w:r>
      <w:r w:rsidR="006E6548">
        <w:rPr>
          <w:color w:val="auto"/>
        </w:rPr>
        <w:t>. T</w:t>
      </w:r>
      <w:r w:rsidRPr="006E6548">
        <w:rPr>
          <w:color w:val="auto"/>
        </w:rPr>
        <w:t>he reader class would read the data from the training files and the prediction class would make use of that training data and then make a prediction based on the next day’s weather forecast.</w:t>
      </w:r>
    </w:p>
    <w:p w14:paraId="50E41CE0" w14:textId="7E701365" w:rsidR="0035627D" w:rsidRDefault="0035627D" w:rsidP="0035627D">
      <w:r>
        <w:rPr>
          <w:noProof/>
        </w:rPr>
        <w:drawing>
          <wp:inline distT="0" distB="0" distL="0" distR="0" wp14:anchorId="0976FA58" wp14:editId="498495B5">
            <wp:extent cx="3581400" cy="552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81400" cy="552450"/>
                    </a:xfrm>
                    <a:prstGeom prst="rect">
                      <a:avLst/>
                    </a:prstGeom>
                    <a:noFill/>
                    <a:ln>
                      <a:noFill/>
                    </a:ln>
                  </pic:spPr>
                </pic:pic>
              </a:graphicData>
            </a:graphic>
          </wp:inline>
        </w:drawing>
      </w:r>
    </w:p>
    <w:p w14:paraId="5A348C46" w14:textId="77777777" w:rsidR="0035627D" w:rsidRPr="006E6548" w:rsidRDefault="0035627D" w:rsidP="0035627D">
      <w:pPr>
        <w:jc w:val="center"/>
        <w:rPr>
          <w:b/>
          <w:color w:val="auto"/>
        </w:rPr>
      </w:pPr>
      <w:r w:rsidRPr="006E6548">
        <w:rPr>
          <w:b/>
          <w:color w:val="auto"/>
        </w:rPr>
        <w:t xml:space="preserve">Fig 2.2 showing code from </w:t>
      </w:r>
      <w:proofErr w:type="spellStart"/>
      <w:r w:rsidRPr="006E6548">
        <w:rPr>
          <w:b/>
          <w:color w:val="auto"/>
        </w:rPr>
        <w:t>Reader.php</w:t>
      </w:r>
      <w:proofErr w:type="spellEnd"/>
      <w:r w:rsidRPr="006E6548">
        <w:rPr>
          <w:b/>
          <w:color w:val="auto"/>
        </w:rPr>
        <w:t xml:space="preserve"> class</w:t>
      </w:r>
    </w:p>
    <w:p w14:paraId="2CF63D89" w14:textId="38997D05" w:rsidR="0035627D" w:rsidRPr="006E6548" w:rsidRDefault="00286F20" w:rsidP="006E6548">
      <w:pPr>
        <w:jc w:val="both"/>
        <w:rPr>
          <w:color w:val="auto"/>
        </w:rPr>
      </w:pPr>
      <w:r>
        <w:rPr>
          <w:color w:val="auto"/>
        </w:rPr>
        <w:t>T</w:t>
      </w:r>
      <w:r w:rsidR="0035627D" w:rsidRPr="006E6548">
        <w:rPr>
          <w:color w:val="auto"/>
        </w:rPr>
        <w:t xml:space="preserve">he code </w:t>
      </w:r>
      <w:r>
        <w:rPr>
          <w:color w:val="auto"/>
        </w:rPr>
        <w:t xml:space="preserve">shown in figure 2.2 </w:t>
      </w:r>
      <w:r w:rsidR="0035627D" w:rsidRPr="006E6548">
        <w:rPr>
          <w:color w:val="auto"/>
        </w:rPr>
        <w:t>allows for the data to be converted into an array of lines and stored for further use.</w:t>
      </w:r>
    </w:p>
    <w:p w14:paraId="7DA37E04" w14:textId="7CDACE99" w:rsidR="0035627D" w:rsidRDefault="0035627D" w:rsidP="0035627D">
      <w:r>
        <w:rPr>
          <w:noProof/>
        </w:rPr>
        <w:lastRenderedPageBreak/>
        <w:drawing>
          <wp:inline distT="0" distB="0" distL="0" distR="0" wp14:anchorId="346EB05A" wp14:editId="5F3E8756">
            <wp:extent cx="5486400" cy="1877695"/>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1877695"/>
                    </a:xfrm>
                    <a:prstGeom prst="rect">
                      <a:avLst/>
                    </a:prstGeom>
                    <a:noFill/>
                    <a:ln>
                      <a:noFill/>
                    </a:ln>
                  </pic:spPr>
                </pic:pic>
              </a:graphicData>
            </a:graphic>
          </wp:inline>
        </w:drawing>
      </w:r>
    </w:p>
    <w:p w14:paraId="04266A13" w14:textId="77777777" w:rsidR="0035627D" w:rsidRPr="00286F20" w:rsidRDefault="0035627D" w:rsidP="0035627D">
      <w:pPr>
        <w:jc w:val="center"/>
        <w:rPr>
          <w:b/>
          <w:color w:val="auto"/>
        </w:rPr>
      </w:pPr>
      <w:r w:rsidRPr="00286F20">
        <w:rPr>
          <w:b/>
          <w:color w:val="auto"/>
        </w:rPr>
        <w:t xml:space="preserve">Fig 2.3 showing code from the </w:t>
      </w:r>
      <w:proofErr w:type="spellStart"/>
      <w:r w:rsidRPr="00286F20">
        <w:rPr>
          <w:b/>
          <w:color w:val="auto"/>
        </w:rPr>
        <w:t>Reader.php</w:t>
      </w:r>
      <w:proofErr w:type="spellEnd"/>
      <w:r w:rsidRPr="00286F20">
        <w:rPr>
          <w:b/>
          <w:color w:val="auto"/>
        </w:rPr>
        <w:t xml:space="preserve"> class</w:t>
      </w:r>
    </w:p>
    <w:p w14:paraId="50C00FE0" w14:textId="1A8D1565" w:rsidR="0035627D" w:rsidRPr="00286F20" w:rsidRDefault="0035627D" w:rsidP="00286F20">
      <w:pPr>
        <w:jc w:val="both"/>
        <w:rPr>
          <w:color w:val="auto"/>
        </w:rPr>
      </w:pPr>
      <w:r w:rsidRPr="00286F20">
        <w:rPr>
          <w:color w:val="auto"/>
        </w:rPr>
        <w:t>Th</w:t>
      </w:r>
      <w:r w:rsidR="00286F20">
        <w:rPr>
          <w:color w:val="auto"/>
        </w:rPr>
        <w:t xml:space="preserve">e </w:t>
      </w:r>
      <w:r w:rsidRPr="00286F20">
        <w:rPr>
          <w:color w:val="auto"/>
        </w:rPr>
        <w:t xml:space="preserve">code </w:t>
      </w:r>
      <w:r w:rsidR="00286F20">
        <w:rPr>
          <w:color w:val="auto"/>
        </w:rPr>
        <w:t xml:space="preserve">in figure 2.3 </w:t>
      </w:r>
      <w:r w:rsidRPr="00286F20">
        <w:rPr>
          <w:color w:val="auto"/>
        </w:rPr>
        <w:t>allows for the data stored on the individual lines based on the type of data (single or multiple based on the delimiter ‘,’) to be read, converted into a format that is readable for the prediction algorithm</w:t>
      </w:r>
      <w:r w:rsidR="00B71CDB">
        <w:rPr>
          <w:color w:val="auto"/>
        </w:rPr>
        <w:t>,</w:t>
      </w:r>
      <w:r w:rsidRPr="00286F20">
        <w:rPr>
          <w:color w:val="auto"/>
        </w:rPr>
        <w:t xml:space="preserve"> and then stored into a data array.</w:t>
      </w:r>
    </w:p>
    <w:p w14:paraId="732DEE52" w14:textId="3C332D55" w:rsidR="0035627D" w:rsidRDefault="0035627D" w:rsidP="0035627D">
      <w:r>
        <w:rPr>
          <w:noProof/>
        </w:rPr>
        <w:drawing>
          <wp:inline distT="0" distB="0" distL="0" distR="0" wp14:anchorId="157030E2" wp14:editId="3E1EBC86">
            <wp:extent cx="2628900" cy="12287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8900" cy="1228725"/>
                    </a:xfrm>
                    <a:prstGeom prst="rect">
                      <a:avLst/>
                    </a:prstGeom>
                    <a:noFill/>
                    <a:ln>
                      <a:noFill/>
                    </a:ln>
                  </pic:spPr>
                </pic:pic>
              </a:graphicData>
            </a:graphic>
          </wp:inline>
        </w:drawing>
      </w:r>
    </w:p>
    <w:p w14:paraId="441CB9D9" w14:textId="77777777" w:rsidR="0035627D" w:rsidRPr="0069389E" w:rsidRDefault="0035627D" w:rsidP="0035627D">
      <w:pPr>
        <w:jc w:val="center"/>
        <w:rPr>
          <w:b/>
          <w:color w:val="auto"/>
        </w:rPr>
      </w:pPr>
      <w:r w:rsidRPr="0069389E">
        <w:rPr>
          <w:b/>
          <w:color w:val="auto"/>
        </w:rPr>
        <w:t xml:space="preserve">Fig 2.4 showing code from the </w:t>
      </w:r>
      <w:proofErr w:type="spellStart"/>
      <w:r w:rsidRPr="0069389E">
        <w:rPr>
          <w:b/>
          <w:color w:val="auto"/>
        </w:rPr>
        <w:t>Prediction.php</w:t>
      </w:r>
      <w:proofErr w:type="spellEnd"/>
      <w:r w:rsidRPr="0069389E">
        <w:rPr>
          <w:b/>
          <w:color w:val="auto"/>
        </w:rPr>
        <w:t xml:space="preserve"> class</w:t>
      </w:r>
    </w:p>
    <w:p w14:paraId="1D128FA1" w14:textId="7D2DC123" w:rsidR="0035627D" w:rsidRPr="0069389E" w:rsidRDefault="0035627D" w:rsidP="0069389E">
      <w:pPr>
        <w:jc w:val="both"/>
        <w:rPr>
          <w:color w:val="auto"/>
        </w:rPr>
      </w:pPr>
      <w:r w:rsidRPr="0069389E">
        <w:rPr>
          <w:color w:val="auto"/>
        </w:rPr>
        <w:t>Th</w:t>
      </w:r>
      <w:r w:rsidR="0069389E">
        <w:rPr>
          <w:color w:val="auto"/>
        </w:rPr>
        <w:t>e code in figure 2.4</w:t>
      </w:r>
      <w:r w:rsidRPr="0069389E">
        <w:rPr>
          <w:color w:val="auto"/>
        </w:rPr>
        <w:t xml:space="preserve"> allows for only a single classifier (</w:t>
      </w:r>
      <w:r w:rsidR="003C2D2B">
        <w:rPr>
          <w:color w:val="auto"/>
        </w:rPr>
        <w:t>a</w:t>
      </w:r>
      <w:r w:rsidRPr="0069389E">
        <w:rPr>
          <w:color w:val="auto"/>
        </w:rPr>
        <w:t xml:space="preserve"> class that allows </w:t>
      </w:r>
      <w:r w:rsidR="003C2D2B">
        <w:rPr>
          <w:color w:val="auto"/>
        </w:rPr>
        <w:t>the group</w:t>
      </w:r>
      <w:r w:rsidRPr="0069389E">
        <w:rPr>
          <w:color w:val="auto"/>
        </w:rPr>
        <w:t xml:space="preserve"> to use the K-NN algorithm) to be used in the page. The samples are where the training data is stored, and this is done with the exclusion of the class value (</w:t>
      </w:r>
      <w:r w:rsidR="003C2D2B">
        <w:rPr>
          <w:color w:val="auto"/>
        </w:rPr>
        <w:t>v</w:t>
      </w:r>
      <w:r w:rsidRPr="0069389E">
        <w:rPr>
          <w:color w:val="auto"/>
        </w:rPr>
        <w:t>alue to be predicted). The classifier takes a parameter K which specifies how many nearest points need to be used to reach a decision.</w:t>
      </w:r>
    </w:p>
    <w:p w14:paraId="6C1CC623" w14:textId="71EED8EA" w:rsidR="0035627D" w:rsidRDefault="0035627D" w:rsidP="0035627D">
      <w:r>
        <w:rPr>
          <w:noProof/>
        </w:rPr>
        <w:drawing>
          <wp:inline distT="0" distB="0" distL="0" distR="0" wp14:anchorId="0C100CD2" wp14:editId="395AF828">
            <wp:extent cx="4772025" cy="14763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72025" cy="1476375"/>
                    </a:xfrm>
                    <a:prstGeom prst="rect">
                      <a:avLst/>
                    </a:prstGeom>
                    <a:noFill/>
                    <a:ln>
                      <a:noFill/>
                    </a:ln>
                  </pic:spPr>
                </pic:pic>
              </a:graphicData>
            </a:graphic>
          </wp:inline>
        </w:drawing>
      </w:r>
    </w:p>
    <w:p w14:paraId="26EA24D4" w14:textId="77777777" w:rsidR="0035627D" w:rsidRPr="00675E98" w:rsidRDefault="0035627D" w:rsidP="0035627D">
      <w:pPr>
        <w:jc w:val="center"/>
        <w:rPr>
          <w:b/>
          <w:color w:val="auto"/>
        </w:rPr>
      </w:pPr>
      <w:r w:rsidRPr="00675E98">
        <w:rPr>
          <w:b/>
          <w:color w:val="auto"/>
        </w:rPr>
        <w:t xml:space="preserve">Fig 2.5 showing code from the </w:t>
      </w:r>
      <w:proofErr w:type="spellStart"/>
      <w:r w:rsidRPr="00675E98">
        <w:rPr>
          <w:b/>
          <w:color w:val="auto"/>
        </w:rPr>
        <w:t>Prediction.php</w:t>
      </w:r>
      <w:proofErr w:type="spellEnd"/>
      <w:r w:rsidRPr="00675E98">
        <w:rPr>
          <w:b/>
          <w:color w:val="auto"/>
        </w:rPr>
        <w:t xml:space="preserve"> class</w:t>
      </w:r>
    </w:p>
    <w:p w14:paraId="1F9D4856" w14:textId="2D3A7493" w:rsidR="0035627D" w:rsidRPr="00675E98" w:rsidRDefault="0035627D" w:rsidP="00675E98">
      <w:pPr>
        <w:jc w:val="both"/>
        <w:rPr>
          <w:color w:val="auto"/>
        </w:rPr>
      </w:pPr>
      <w:r w:rsidRPr="00675E98">
        <w:rPr>
          <w:color w:val="auto"/>
        </w:rPr>
        <w:lastRenderedPageBreak/>
        <w:t>Th</w:t>
      </w:r>
      <w:r w:rsidR="00675E98">
        <w:rPr>
          <w:color w:val="auto"/>
        </w:rPr>
        <w:t xml:space="preserve">e code in figure 2.5 </w:t>
      </w:r>
      <w:r w:rsidRPr="00675E98">
        <w:rPr>
          <w:color w:val="auto"/>
        </w:rPr>
        <w:t>sets the samples to be used by the classifier based on the type of data it is provided with (single or multiple based on the delimiter ‘,’). The code for setting the labels (class values for the samples) is like the else part of the statement.</w:t>
      </w:r>
    </w:p>
    <w:p w14:paraId="6FECBBA5" w14:textId="1702A019" w:rsidR="0035627D" w:rsidRDefault="0035627D" w:rsidP="0035627D">
      <w:r>
        <w:rPr>
          <w:noProof/>
        </w:rPr>
        <w:drawing>
          <wp:inline distT="0" distB="0" distL="0" distR="0" wp14:anchorId="5EC88909" wp14:editId="5F673FAC">
            <wp:extent cx="5486400" cy="27717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2771775"/>
                    </a:xfrm>
                    <a:prstGeom prst="rect">
                      <a:avLst/>
                    </a:prstGeom>
                    <a:noFill/>
                    <a:ln>
                      <a:noFill/>
                    </a:ln>
                  </pic:spPr>
                </pic:pic>
              </a:graphicData>
            </a:graphic>
          </wp:inline>
        </w:drawing>
      </w:r>
    </w:p>
    <w:p w14:paraId="67E78FD1" w14:textId="77777777" w:rsidR="0035627D" w:rsidRPr="00675E98" w:rsidRDefault="0035627D" w:rsidP="0035627D">
      <w:pPr>
        <w:jc w:val="center"/>
        <w:rPr>
          <w:b/>
          <w:color w:val="auto"/>
        </w:rPr>
      </w:pPr>
      <w:r w:rsidRPr="00675E98">
        <w:rPr>
          <w:b/>
          <w:color w:val="auto"/>
        </w:rPr>
        <w:t xml:space="preserve">Fig 2.6 showing code from the </w:t>
      </w:r>
      <w:proofErr w:type="spellStart"/>
      <w:r w:rsidRPr="00675E98">
        <w:rPr>
          <w:b/>
          <w:color w:val="auto"/>
        </w:rPr>
        <w:t>Prediction.php</w:t>
      </w:r>
      <w:proofErr w:type="spellEnd"/>
      <w:r w:rsidRPr="00675E98">
        <w:rPr>
          <w:b/>
          <w:color w:val="auto"/>
        </w:rPr>
        <w:t xml:space="preserve"> class</w:t>
      </w:r>
    </w:p>
    <w:p w14:paraId="39852DE7" w14:textId="0B70D748" w:rsidR="0035627D" w:rsidRPr="00675E98" w:rsidRDefault="0035627D" w:rsidP="00675E98">
      <w:pPr>
        <w:jc w:val="both"/>
        <w:rPr>
          <w:color w:val="auto"/>
        </w:rPr>
      </w:pPr>
      <w:r w:rsidRPr="00675E98">
        <w:rPr>
          <w:color w:val="auto"/>
        </w:rPr>
        <w:t>Th</w:t>
      </w:r>
      <w:r w:rsidR="006165CD">
        <w:rPr>
          <w:color w:val="auto"/>
        </w:rPr>
        <w:t xml:space="preserve">e code in figure 2.6 </w:t>
      </w:r>
      <w:r w:rsidRPr="00675E98">
        <w:rPr>
          <w:color w:val="auto"/>
        </w:rPr>
        <w:t>trains the classifier on the samples and labels that it has stored. This training is done based on which type of data the classifier has been asked to predict and can have one of two values (Electricity or Gas).</w:t>
      </w:r>
    </w:p>
    <w:p w14:paraId="453EBCC0" w14:textId="2D691513" w:rsidR="0035627D" w:rsidRDefault="0035627D" w:rsidP="0035627D">
      <w:r>
        <w:rPr>
          <w:noProof/>
        </w:rPr>
        <w:drawing>
          <wp:inline distT="0" distB="0" distL="0" distR="0" wp14:anchorId="4E3E19AD" wp14:editId="7326AA88">
            <wp:extent cx="3914775" cy="6572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4775" cy="657225"/>
                    </a:xfrm>
                    <a:prstGeom prst="rect">
                      <a:avLst/>
                    </a:prstGeom>
                    <a:noFill/>
                    <a:ln>
                      <a:noFill/>
                    </a:ln>
                  </pic:spPr>
                </pic:pic>
              </a:graphicData>
            </a:graphic>
          </wp:inline>
        </w:drawing>
      </w:r>
    </w:p>
    <w:p w14:paraId="12DBF6AE" w14:textId="77777777" w:rsidR="0035627D" w:rsidRPr="00E725D3" w:rsidRDefault="0035627D" w:rsidP="0035627D">
      <w:pPr>
        <w:jc w:val="center"/>
        <w:rPr>
          <w:b/>
          <w:color w:val="auto"/>
        </w:rPr>
      </w:pPr>
      <w:r w:rsidRPr="00E725D3">
        <w:rPr>
          <w:b/>
          <w:color w:val="auto"/>
        </w:rPr>
        <w:t xml:space="preserve">Fig 2.7 showing code from the </w:t>
      </w:r>
      <w:proofErr w:type="spellStart"/>
      <w:r w:rsidRPr="00E725D3">
        <w:rPr>
          <w:b/>
          <w:color w:val="auto"/>
        </w:rPr>
        <w:t>Prediction.php</w:t>
      </w:r>
      <w:proofErr w:type="spellEnd"/>
      <w:r w:rsidRPr="00E725D3">
        <w:rPr>
          <w:b/>
          <w:color w:val="auto"/>
        </w:rPr>
        <w:t xml:space="preserve"> class</w:t>
      </w:r>
    </w:p>
    <w:p w14:paraId="1B933E64" w14:textId="5D6441E9" w:rsidR="0035627D" w:rsidRPr="00E725D3" w:rsidRDefault="0035627D" w:rsidP="00E725D3">
      <w:pPr>
        <w:jc w:val="both"/>
        <w:rPr>
          <w:color w:val="auto"/>
        </w:rPr>
      </w:pPr>
      <w:r w:rsidRPr="00E725D3">
        <w:rPr>
          <w:color w:val="auto"/>
        </w:rPr>
        <w:t>Th</w:t>
      </w:r>
      <w:r w:rsidR="00E725D3">
        <w:rPr>
          <w:color w:val="auto"/>
        </w:rPr>
        <w:t>e code in part 2.7</w:t>
      </w:r>
      <w:r w:rsidRPr="00E725D3">
        <w:rPr>
          <w:color w:val="auto"/>
        </w:rPr>
        <w:t xml:space="preserve"> predicts the value based on previous training data stored by the classifier. The test values are given to this classifier are stored in an array. </w:t>
      </w:r>
    </w:p>
    <w:p w14:paraId="7ACD393F" w14:textId="0F632882" w:rsidR="0035627D" w:rsidRDefault="0035627D" w:rsidP="000A2543">
      <w:pPr>
        <w:pStyle w:val="Heading2"/>
      </w:pPr>
      <w:bookmarkStart w:id="55" w:name="_Toc535916159"/>
      <w:r>
        <w:t>Comparing Electric and Gas Usages (Abdi Rahman Musse)</w:t>
      </w:r>
      <w:bookmarkEnd w:id="55"/>
    </w:p>
    <w:p w14:paraId="2E1A2B8F" w14:textId="5F7BF8A3" w:rsidR="0035627D" w:rsidRDefault="000A2543" w:rsidP="000A2543">
      <w:pPr>
        <w:jc w:val="both"/>
        <w:rPr>
          <w:color w:val="auto"/>
        </w:rPr>
      </w:pPr>
      <w:r>
        <w:rPr>
          <w:color w:val="auto"/>
        </w:rPr>
        <w:t>The</w:t>
      </w:r>
      <w:r w:rsidR="0035627D" w:rsidRPr="000A2543">
        <w:rPr>
          <w:color w:val="auto"/>
        </w:rPr>
        <w:t xml:space="preserve"> controller page’s job is to get data </w:t>
      </w:r>
      <w:r>
        <w:rPr>
          <w:color w:val="auto"/>
        </w:rPr>
        <w:t>and</w:t>
      </w:r>
      <w:r w:rsidR="0035627D" w:rsidRPr="000A2543">
        <w:rPr>
          <w:color w:val="auto"/>
        </w:rPr>
        <w:t xml:space="preserve"> information from the Model and pass it to the view. This page gets information which is used to display the comparison of energy consumption of both electricity and gas. To do this, a </w:t>
      </w:r>
      <w:proofErr w:type="spellStart"/>
      <w:r w:rsidR="0035627D" w:rsidRPr="000A2543">
        <w:rPr>
          <w:color w:val="auto"/>
        </w:rPr>
        <w:t>ConnectionConsumption</w:t>
      </w:r>
      <w:proofErr w:type="spellEnd"/>
      <w:r w:rsidR="0035627D" w:rsidRPr="000A2543">
        <w:rPr>
          <w:color w:val="auto"/>
        </w:rPr>
        <w:t xml:space="preserve"> object is created which is a sub class of the Connection class. This establishes the connection to the API. </w:t>
      </w:r>
    </w:p>
    <w:p w14:paraId="31FE6C51" w14:textId="77777777" w:rsidR="00580F84" w:rsidRPr="000A2543" w:rsidRDefault="00580F84" w:rsidP="000A2543">
      <w:pPr>
        <w:jc w:val="both"/>
        <w:rPr>
          <w:color w:val="auto"/>
        </w:rPr>
      </w:pPr>
    </w:p>
    <w:p w14:paraId="3D05E896" w14:textId="3C1D3440" w:rsidR="0035627D" w:rsidRPr="000A2543" w:rsidRDefault="0035627D" w:rsidP="000A2543">
      <w:pPr>
        <w:jc w:val="both"/>
        <w:rPr>
          <w:color w:val="auto"/>
        </w:rPr>
      </w:pPr>
      <w:r w:rsidRPr="000A2543">
        <w:rPr>
          <w:color w:val="auto"/>
        </w:rPr>
        <w:lastRenderedPageBreak/>
        <w:t xml:space="preserve">The constructor of the </w:t>
      </w:r>
      <w:proofErr w:type="spellStart"/>
      <w:r w:rsidRPr="000A2543">
        <w:rPr>
          <w:color w:val="auto"/>
        </w:rPr>
        <w:t>ConnectionConsumption</w:t>
      </w:r>
      <w:proofErr w:type="spellEnd"/>
      <w:r w:rsidRPr="000A2543">
        <w:rPr>
          <w:color w:val="auto"/>
        </w:rPr>
        <w:t xml:space="preserve"> class requires three parameters </w:t>
      </w:r>
      <w:r w:rsidR="000A2543">
        <w:rPr>
          <w:color w:val="auto"/>
        </w:rPr>
        <w:t xml:space="preserve">as shown in figure 3.1. These </w:t>
      </w:r>
      <w:r w:rsidRPr="000A2543">
        <w:rPr>
          <w:color w:val="auto"/>
        </w:rPr>
        <w:t xml:space="preserve">are; the type of energy you want (gas or electric), the start time stamp of the data you want to get, and the end time stamp of the data you want to get. Once the class is created, it calls the </w:t>
      </w:r>
      <w:proofErr w:type="spellStart"/>
      <w:proofErr w:type="gramStart"/>
      <w:r w:rsidRPr="000A2543">
        <w:rPr>
          <w:color w:val="auto"/>
        </w:rPr>
        <w:t>getData</w:t>
      </w:r>
      <w:proofErr w:type="spellEnd"/>
      <w:r w:rsidRPr="000A2543">
        <w:rPr>
          <w:color w:val="auto"/>
        </w:rPr>
        <w:t>(</w:t>
      </w:r>
      <w:proofErr w:type="gramEnd"/>
      <w:r w:rsidRPr="000A2543">
        <w:rPr>
          <w:color w:val="auto"/>
        </w:rPr>
        <w:t xml:space="preserve">) method which creates a </w:t>
      </w:r>
      <w:proofErr w:type="spellStart"/>
      <w:r w:rsidRPr="000A2543">
        <w:rPr>
          <w:color w:val="auto"/>
        </w:rPr>
        <w:t>ConsumptionDataSet</w:t>
      </w:r>
      <w:proofErr w:type="spellEnd"/>
      <w:r w:rsidRPr="000A2543">
        <w:rPr>
          <w:color w:val="auto"/>
        </w:rPr>
        <w:t xml:space="preserve"> class. This is where the data of the API is processed and stored appropriately.</w:t>
      </w:r>
    </w:p>
    <w:p w14:paraId="26B8A1F4" w14:textId="77777777" w:rsidR="0035627D" w:rsidRPr="000A2543" w:rsidRDefault="0035627D" w:rsidP="000A2543">
      <w:pPr>
        <w:jc w:val="both"/>
        <w:rPr>
          <w:color w:val="auto"/>
        </w:rPr>
      </w:pPr>
      <w:r w:rsidRPr="000A2543">
        <w:rPr>
          <w:color w:val="auto"/>
        </w:rPr>
        <w:t xml:space="preserve">Now that the everything is established, there are methods in the </w:t>
      </w:r>
      <w:proofErr w:type="spellStart"/>
      <w:r w:rsidRPr="000A2543">
        <w:rPr>
          <w:color w:val="auto"/>
        </w:rPr>
        <w:t>ConsumptionDataSet</w:t>
      </w:r>
      <w:proofErr w:type="spellEnd"/>
      <w:r w:rsidRPr="000A2543">
        <w:rPr>
          <w:color w:val="auto"/>
        </w:rPr>
        <w:t xml:space="preserve"> class that allows you to retrieve the data that you might need by looping through the array that holds the data with the energy consumption. The </w:t>
      </w:r>
      <w:proofErr w:type="spellStart"/>
      <w:r w:rsidRPr="000A2543">
        <w:rPr>
          <w:color w:val="auto"/>
        </w:rPr>
        <w:t>getTotalConsumption</w:t>
      </w:r>
      <w:proofErr w:type="spellEnd"/>
      <w:r w:rsidRPr="000A2543">
        <w:rPr>
          <w:color w:val="auto"/>
        </w:rPr>
        <w:t xml:space="preserve"> method is called in this case which retrieves the total energy consumption that is specified in the parameters. All this is stored in a function which is used repeatedly by simply changing the parameters in the function to get different energy consumptions of different times.</w:t>
      </w:r>
    </w:p>
    <w:p w14:paraId="1429D0DB" w14:textId="72A54870" w:rsidR="0035627D" w:rsidRDefault="0035627D" w:rsidP="0035627D">
      <w:r>
        <w:rPr>
          <w:noProof/>
        </w:rPr>
        <w:drawing>
          <wp:inline distT="0" distB="0" distL="0" distR="0" wp14:anchorId="3F6BE1E8" wp14:editId="74F4E941">
            <wp:extent cx="5486400" cy="10001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l="30579" t="26010" r="10425" b="57143"/>
                    <a:stretch>
                      <a:fillRect/>
                    </a:stretch>
                  </pic:blipFill>
                  <pic:spPr bwMode="auto">
                    <a:xfrm>
                      <a:off x="0" y="0"/>
                      <a:ext cx="5486400" cy="1000125"/>
                    </a:xfrm>
                    <a:prstGeom prst="rect">
                      <a:avLst/>
                    </a:prstGeom>
                    <a:noFill/>
                    <a:ln>
                      <a:noFill/>
                    </a:ln>
                  </pic:spPr>
                </pic:pic>
              </a:graphicData>
            </a:graphic>
          </wp:inline>
        </w:drawing>
      </w:r>
    </w:p>
    <w:p w14:paraId="061F301C" w14:textId="77777777" w:rsidR="000A2543" w:rsidRPr="000A2543" w:rsidRDefault="0035627D" w:rsidP="000A2543">
      <w:pPr>
        <w:jc w:val="center"/>
        <w:rPr>
          <w:b/>
          <w:color w:val="auto"/>
          <w:sz w:val="24"/>
        </w:rPr>
      </w:pPr>
      <w:r w:rsidRPr="000A2543">
        <w:rPr>
          <w:color w:val="auto"/>
        </w:rPr>
        <w:t xml:space="preserve"> </w:t>
      </w:r>
      <w:r w:rsidR="000A2543" w:rsidRPr="000A2543">
        <w:rPr>
          <w:b/>
          <w:color w:val="auto"/>
          <w:sz w:val="24"/>
        </w:rPr>
        <w:t xml:space="preserve">Fig 3.1 showing code from </w:t>
      </w:r>
      <w:proofErr w:type="spellStart"/>
      <w:r w:rsidR="000A2543" w:rsidRPr="000A2543">
        <w:rPr>
          <w:b/>
          <w:color w:val="auto"/>
          <w:sz w:val="24"/>
        </w:rPr>
        <w:t>comparison.php</w:t>
      </w:r>
      <w:proofErr w:type="spellEnd"/>
    </w:p>
    <w:p w14:paraId="233E126A" w14:textId="1A7D3F64" w:rsidR="0035627D" w:rsidRDefault="0035627D" w:rsidP="0035627D">
      <w:r>
        <w:rPr>
          <w:noProof/>
        </w:rPr>
        <w:drawing>
          <wp:inline distT="0" distB="0" distL="0" distR="0" wp14:anchorId="28C655E1" wp14:editId="08B1725E">
            <wp:extent cx="5486400" cy="12452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l="30745" t="15961" r="15079" b="62167"/>
                    <a:stretch>
                      <a:fillRect/>
                    </a:stretch>
                  </pic:blipFill>
                  <pic:spPr bwMode="auto">
                    <a:xfrm>
                      <a:off x="0" y="0"/>
                      <a:ext cx="5486400" cy="1245235"/>
                    </a:xfrm>
                    <a:prstGeom prst="rect">
                      <a:avLst/>
                    </a:prstGeom>
                    <a:noFill/>
                    <a:ln>
                      <a:noFill/>
                    </a:ln>
                  </pic:spPr>
                </pic:pic>
              </a:graphicData>
            </a:graphic>
          </wp:inline>
        </w:drawing>
      </w:r>
    </w:p>
    <w:p w14:paraId="7A89960C" w14:textId="183655B6" w:rsidR="0035627D" w:rsidRPr="000A2543" w:rsidRDefault="0035627D" w:rsidP="000A2543">
      <w:pPr>
        <w:jc w:val="center"/>
        <w:rPr>
          <w:b/>
          <w:color w:val="auto"/>
          <w:sz w:val="24"/>
        </w:rPr>
      </w:pPr>
      <w:r w:rsidRPr="000A2543">
        <w:rPr>
          <w:b/>
          <w:color w:val="auto"/>
          <w:sz w:val="24"/>
        </w:rPr>
        <w:t>Fig 3.</w:t>
      </w:r>
      <w:r w:rsidR="000A2543" w:rsidRPr="000A2543">
        <w:rPr>
          <w:b/>
          <w:color w:val="auto"/>
          <w:sz w:val="24"/>
        </w:rPr>
        <w:t>2</w:t>
      </w:r>
      <w:r w:rsidRPr="000A2543">
        <w:rPr>
          <w:b/>
          <w:color w:val="auto"/>
          <w:sz w:val="24"/>
        </w:rPr>
        <w:t xml:space="preserve"> showing code from </w:t>
      </w:r>
      <w:proofErr w:type="spellStart"/>
      <w:r w:rsidRPr="000A2543">
        <w:rPr>
          <w:b/>
          <w:color w:val="auto"/>
          <w:sz w:val="24"/>
        </w:rPr>
        <w:t>comparison.php</w:t>
      </w:r>
      <w:proofErr w:type="spellEnd"/>
    </w:p>
    <w:p w14:paraId="0B4E4DA3" w14:textId="77777777" w:rsidR="0035627D" w:rsidRDefault="0035627D" w:rsidP="000A2543">
      <w:pPr>
        <w:pStyle w:val="Heading2"/>
      </w:pPr>
      <w:bookmarkStart w:id="56" w:name="_Toc535916160"/>
      <w:r>
        <w:t>Google Bar Charts for displaying consumption (Davide Pozzoni)</w:t>
      </w:r>
      <w:bookmarkEnd w:id="56"/>
    </w:p>
    <w:p w14:paraId="560522AE" w14:textId="0DE21083" w:rsidR="0035627D" w:rsidRPr="00FB6CEE" w:rsidRDefault="0035627D" w:rsidP="00FB6CEE">
      <w:pPr>
        <w:jc w:val="both"/>
        <w:rPr>
          <w:color w:val="auto"/>
        </w:rPr>
      </w:pPr>
      <w:r w:rsidRPr="00FB6CEE">
        <w:rPr>
          <w:color w:val="auto"/>
        </w:rPr>
        <w:t>The bar charts can be found on the Homepage under Predicted cost</w:t>
      </w:r>
      <w:r w:rsidR="00FB6CEE" w:rsidRPr="00FB6CEE">
        <w:rPr>
          <w:color w:val="auto"/>
        </w:rPr>
        <w:t xml:space="preserve">, </w:t>
      </w:r>
      <w:r w:rsidRPr="00FB6CEE">
        <w:rPr>
          <w:color w:val="auto"/>
        </w:rPr>
        <w:t>consumption, under the Comparison page and the pages for electricity and gas usage. All those charts</w:t>
      </w:r>
      <w:r w:rsidR="00FB6CEE" w:rsidRPr="00FB6CEE">
        <w:rPr>
          <w:color w:val="auto"/>
        </w:rPr>
        <w:t xml:space="preserve"> are</w:t>
      </w:r>
      <w:r w:rsidRPr="00FB6CEE">
        <w:rPr>
          <w:color w:val="auto"/>
        </w:rPr>
        <w:t xml:space="preserve"> created using Google Charts</w:t>
      </w:r>
      <w:r w:rsidR="003540D6">
        <w:rPr>
          <w:color w:val="auto"/>
        </w:rPr>
        <w:t xml:space="preserve"> </w:t>
      </w:r>
      <w:sdt>
        <w:sdtPr>
          <w:rPr>
            <w:color w:val="auto"/>
          </w:rPr>
          <w:id w:val="-1200076194"/>
          <w:citation/>
        </w:sdtPr>
        <w:sdtEndPr/>
        <w:sdtContent>
          <w:r w:rsidR="003540D6">
            <w:rPr>
              <w:color w:val="auto"/>
            </w:rPr>
            <w:fldChar w:fldCharType="begin"/>
          </w:r>
          <w:r w:rsidR="003540D6">
            <w:rPr>
              <w:color w:val="auto"/>
              <w:lang w:val="en-GB"/>
            </w:rPr>
            <w:instrText xml:space="preserve"> CITATION Bar \l 2057 </w:instrText>
          </w:r>
          <w:r w:rsidR="003540D6">
            <w:rPr>
              <w:color w:val="auto"/>
            </w:rPr>
            <w:fldChar w:fldCharType="separate"/>
          </w:r>
          <w:r w:rsidR="003540D6" w:rsidRPr="003540D6">
            <w:rPr>
              <w:noProof/>
              <w:color w:val="auto"/>
              <w:lang w:val="en-GB"/>
            </w:rPr>
            <w:t>(Bar Charts, n.d.)</w:t>
          </w:r>
          <w:r w:rsidR="003540D6">
            <w:rPr>
              <w:color w:val="auto"/>
            </w:rPr>
            <w:fldChar w:fldCharType="end"/>
          </w:r>
        </w:sdtContent>
      </w:sdt>
      <w:r w:rsidRPr="00FB6CEE">
        <w:rPr>
          <w:color w:val="auto"/>
        </w:rPr>
        <w:t>.</w:t>
      </w:r>
    </w:p>
    <w:p w14:paraId="1E105D75" w14:textId="083860C5" w:rsidR="0035627D" w:rsidRPr="00FB6CEE" w:rsidRDefault="0035627D" w:rsidP="00FB6CEE">
      <w:pPr>
        <w:jc w:val="both"/>
        <w:rPr>
          <w:color w:val="auto"/>
        </w:rPr>
      </w:pPr>
      <w:r w:rsidRPr="00FB6CEE">
        <w:rPr>
          <w:color w:val="auto"/>
        </w:rPr>
        <w:t>Google Charts is a free chart representation tool provided for free by Google. It uses HTML5 and JavaScript, making it compatible with all modern platforms. It is quite limited in some regards, while it offers a wide variety of graphical representation of data</w:t>
      </w:r>
      <w:r w:rsidR="003540D6">
        <w:rPr>
          <w:color w:val="auto"/>
        </w:rPr>
        <w:t xml:space="preserve"> </w:t>
      </w:r>
      <w:sdt>
        <w:sdtPr>
          <w:rPr>
            <w:color w:val="auto"/>
          </w:rPr>
          <w:id w:val="-1575118400"/>
          <w:citation/>
        </w:sdtPr>
        <w:sdtEndPr/>
        <w:sdtContent>
          <w:r w:rsidR="003540D6">
            <w:rPr>
              <w:color w:val="auto"/>
            </w:rPr>
            <w:fldChar w:fldCharType="begin"/>
          </w:r>
          <w:r w:rsidR="003540D6">
            <w:rPr>
              <w:color w:val="auto"/>
              <w:lang w:val="en-GB"/>
            </w:rPr>
            <w:instrText xml:space="preserve"> CITATION Bar \l 2057 </w:instrText>
          </w:r>
          <w:r w:rsidR="003540D6">
            <w:rPr>
              <w:color w:val="auto"/>
            </w:rPr>
            <w:fldChar w:fldCharType="separate"/>
          </w:r>
          <w:r w:rsidR="003540D6" w:rsidRPr="003540D6">
            <w:rPr>
              <w:noProof/>
              <w:color w:val="auto"/>
              <w:lang w:val="en-GB"/>
            </w:rPr>
            <w:t>(Bar Charts, n.d.)</w:t>
          </w:r>
          <w:r w:rsidR="003540D6">
            <w:rPr>
              <w:color w:val="auto"/>
            </w:rPr>
            <w:fldChar w:fldCharType="end"/>
          </w:r>
        </w:sdtContent>
      </w:sdt>
      <w:r w:rsidRPr="00FB6CEE">
        <w:rPr>
          <w:color w:val="auto"/>
        </w:rPr>
        <w:t>.</w:t>
      </w:r>
    </w:p>
    <w:p w14:paraId="74DE08B9" w14:textId="33B27866" w:rsidR="0035627D" w:rsidRPr="00FB6CEE" w:rsidRDefault="0035627D" w:rsidP="00FB6CEE">
      <w:pPr>
        <w:jc w:val="both"/>
        <w:rPr>
          <w:color w:val="auto"/>
        </w:rPr>
      </w:pPr>
      <w:r w:rsidRPr="00FB6CEE">
        <w:rPr>
          <w:color w:val="auto"/>
        </w:rPr>
        <w:t xml:space="preserve">For the use that </w:t>
      </w:r>
      <w:r w:rsidR="00FB6CEE" w:rsidRPr="00FB6CEE">
        <w:rPr>
          <w:color w:val="auto"/>
        </w:rPr>
        <w:t>was</w:t>
      </w:r>
      <w:r w:rsidRPr="00FB6CEE">
        <w:rPr>
          <w:color w:val="auto"/>
        </w:rPr>
        <w:t xml:space="preserve"> needed</w:t>
      </w:r>
      <w:r w:rsidR="00FB6CEE" w:rsidRPr="00FB6CEE">
        <w:rPr>
          <w:color w:val="auto"/>
        </w:rPr>
        <w:t>,</w:t>
      </w:r>
      <w:r w:rsidRPr="00FB6CEE">
        <w:rPr>
          <w:color w:val="auto"/>
        </w:rPr>
        <w:t xml:space="preserve"> </w:t>
      </w:r>
      <w:r w:rsidR="00FB6CEE" w:rsidRPr="00FB6CEE">
        <w:rPr>
          <w:color w:val="auto"/>
        </w:rPr>
        <w:t xml:space="preserve">the group </w:t>
      </w:r>
      <w:r w:rsidRPr="00FB6CEE">
        <w:rPr>
          <w:color w:val="auto"/>
        </w:rPr>
        <w:t>opted for the bar chart. That tool uses three main parts to work, a call to load the chart libraries, a function that defines the data and the style of the chart, and a onload call that is passed the defining function and it is responsible for drawing the chart on the screen</w:t>
      </w:r>
      <w:r w:rsidR="003540D6">
        <w:rPr>
          <w:color w:val="auto"/>
        </w:rPr>
        <w:t xml:space="preserve"> </w:t>
      </w:r>
      <w:sdt>
        <w:sdtPr>
          <w:rPr>
            <w:color w:val="auto"/>
          </w:rPr>
          <w:id w:val="62540439"/>
          <w:citation/>
        </w:sdtPr>
        <w:sdtEndPr/>
        <w:sdtContent>
          <w:r w:rsidR="003540D6">
            <w:rPr>
              <w:color w:val="auto"/>
            </w:rPr>
            <w:fldChar w:fldCharType="begin"/>
          </w:r>
          <w:r w:rsidR="003540D6">
            <w:rPr>
              <w:color w:val="auto"/>
              <w:lang w:val="en-GB"/>
            </w:rPr>
            <w:instrText xml:space="preserve"> CITATION Bar \l 2057 </w:instrText>
          </w:r>
          <w:r w:rsidR="003540D6">
            <w:rPr>
              <w:color w:val="auto"/>
            </w:rPr>
            <w:fldChar w:fldCharType="separate"/>
          </w:r>
          <w:r w:rsidR="003540D6" w:rsidRPr="003540D6">
            <w:rPr>
              <w:noProof/>
              <w:color w:val="auto"/>
              <w:lang w:val="en-GB"/>
            </w:rPr>
            <w:t>(Bar Charts, n.d.)</w:t>
          </w:r>
          <w:r w:rsidR="003540D6">
            <w:rPr>
              <w:color w:val="auto"/>
            </w:rPr>
            <w:fldChar w:fldCharType="end"/>
          </w:r>
        </w:sdtContent>
      </w:sdt>
      <w:r w:rsidRPr="00FB6CEE">
        <w:rPr>
          <w:color w:val="auto"/>
        </w:rPr>
        <w:t>.</w:t>
      </w:r>
    </w:p>
    <w:p w14:paraId="05019C65" w14:textId="77905689" w:rsidR="0035627D" w:rsidRPr="00A24D91" w:rsidRDefault="0035627D" w:rsidP="00A24D91">
      <w:pPr>
        <w:jc w:val="both"/>
        <w:rPr>
          <w:color w:val="auto"/>
        </w:rPr>
      </w:pPr>
      <w:r w:rsidRPr="00A24D91">
        <w:rPr>
          <w:color w:val="auto"/>
        </w:rPr>
        <w:lastRenderedPageBreak/>
        <w:t xml:space="preserve">The function that defines </w:t>
      </w:r>
      <w:r w:rsidR="00FB6CEE" w:rsidRPr="00A24D91">
        <w:rPr>
          <w:color w:val="auto"/>
        </w:rPr>
        <w:t>the</w:t>
      </w:r>
      <w:r w:rsidRPr="00A24D91">
        <w:rPr>
          <w:color w:val="auto"/>
        </w:rPr>
        <w:t xml:space="preserve"> chart is composed of three variables. The main one is the </w:t>
      </w:r>
      <w:r w:rsidR="00FB6CEE" w:rsidRPr="00A24D91">
        <w:rPr>
          <w:color w:val="auto"/>
        </w:rPr>
        <w:t>D</w:t>
      </w:r>
      <w:r w:rsidRPr="00A24D91">
        <w:rPr>
          <w:color w:val="auto"/>
        </w:rPr>
        <w:t xml:space="preserve">ata variable, responsible </w:t>
      </w:r>
      <w:r w:rsidR="00FB6CEE" w:rsidRPr="00A24D91">
        <w:rPr>
          <w:color w:val="auto"/>
        </w:rPr>
        <w:t>for</w:t>
      </w:r>
      <w:r w:rsidRPr="00A24D91">
        <w:rPr>
          <w:color w:val="auto"/>
        </w:rPr>
        <w:t xml:space="preserve"> storing and organizing the data that needs to be shown in the chart. It is an array of arrays, with the first index containing the definition of the type of data. The second is the </w:t>
      </w:r>
      <w:r w:rsidR="00FB6CEE" w:rsidRPr="00A24D91">
        <w:rPr>
          <w:color w:val="auto"/>
        </w:rPr>
        <w:t>S</w:t>
      </w:r>
      <w:r w:rsidRPr="00A24D91">
        <w:rPr>
          <w:color w:val="auto"/>
        </w:rPr>
        <w:t xml:space="preserve">tyle variable, that is an array containing a set of variables that defines the look of the chart. Finally, the last is the Chart variable that </w:t>
      </w:r>
      <w:r w:rsidR="00A24D91" w:rsidRPr="00A24D91">
        <w:rPr>
          <w:color w:val="auto"/>
        </w:rPr>
        <w:t xml:space="preserve">holds the </w:t>
      </w:r>
      <w:r w:rsidRPr="00A24D91">
        <w:rPr>
          <w:color w:val="auto"/>
        </w:rPr>
        <w:t>Google Chart object, that is passed the HTML element where the chart needs to be drawn, together with the two previously mentioned variables</w:t>
      </w:r>
      <w:r w:rsidR="003540D6">
        <w:rPr>
          <w:color w:val="auto"/>
        </w:rPr>
        <w:t xml:space="preserve"> </w:t>
      </w:r>
      <w:sdt>
        <w:sdtPr>
          <w:rPr>
            <w:color w:val="auto"/>
          </w:rPr>
          <w:id w:val="151340588"/>
          <w:citation/>
        </w:sdtPr>
        <w:sdtEndPr/>
        <w:sdtContent>
          <w:r w:rsidR="003540D6">
            <w:rPr>
              <w:color w:val="auto"/>
            </w:rPr>
            <w:fldChar w:fldCharType="begin"/>
          </w:r>
          <w:r w:rsidR="003540D6">
            <w:rPr>
              <w:color w:val="auto"/>
              <w:lang w:val="en-GB"/>
            </w:rPr>
            <w:instrText xml:space="preserve"> CITATION Bar \l 2057 </w:instrText>
          </w:r>
          <w:r w:rsidR="003540D6">
            <w:rPr>
              <w:color w:val="auto"/>
            </w:rPr>
            <w:fldChar w:fldCharType="separate"/>
          </w:r>
          <w:r w:rsidR="003540D6" w:rsidRPr="003540D6">
            <w:rPr>
              <w:noProof/>
              <w:color w:val="auto"/>
              <w:lang w:val="en-GB"/>
            </w:rPr>
            <w:t>(Bar Charts, n.d.)</w:t>
          </w:r>
          <w:r w:rsidR="003540D6">
            <w:rPr>
              <w:color w:val="auto"/>
            </w:rPr>
            <w:fldChar w:fldCharType="end"/>
          </w:r>
        </w:sdtContent>
      </w:sdt>
      <w:r w:rsidRPr="00A24D91">
        <w:rPr>
          <w:color w:val="auto"/>
        </w:rPr>
        <w:t xml:space="preserve">. </w:t>
      </w:r>
    </w:p>
    <w:p w14:paraId="29D9737C" w14:textId="57A69257" w:rsidR="0035627D" w:rsidRPr="00A24D91" w:rsidRDefault="0035627D" w:rsidP="0035627D">
      <w:pPr>
        <w:rPr>
          <w:color w:val="auto"/>
        </w:rPr>
      </w:pPr>
      <w:r w:rsidRPr="00A24D91">
        <w:rPr>
          <w:color w:val="auto"/>
        </w:rPr>
        <w:t xml:space="preserve">The main limiting factor </w:t>
      </w:r>
      <w:r w:rsidR="00A24D91" w:rsidRPr="00A24D91">
        <w:rPr>
          <w:color w:val="auto"/>
        </w:rPr>
        <w:t>of</w:t>
      </w:r>
      <w:r w:rsidRPr="00A24D91">
        <w:rPr>
          <w:color w:val="auto"/>
        </w:rPr>
        <w:t xml:space="preserve"> using Google Charts is the Google onload function that is necessary for the charts to be drawn on the screen. That function does not officially allow to have parameterization, forcing to have repetition of code to be able to draw more than one chart. However, being a quite popular tool, the community was able to discover a</w:t>
      </w:r>
      <w:r w:rsidR="00A24D91" w:rsidRPr="00A24D91">
        <w:rPr>
          <w:color w:val="auto"/>
        </w:rPr>
        <w:t>nd</w:t>
      </w:r>
      <w:r w:rsidRPr="00A24D91">
        <w:rPr>
          <w:color w:val="auto"/>
        </w:rPr>
        <w:t xml:space="preserve"> work around that problem; by creating a new function inside the onload call, then that function can be defined as a call to a function that can then be parameterized. That workaround was used together with jQuery HTTP GET functions (See </w:t>
      </w:r>
      <w:r w:rsidRPr="00A24D91">
        <w:rPr>
          <w:i/>
          <w:color w:val="auto"/>
        </w:rPr>
        <w:t>Http Get and Request Controller</w:t>
      </w:r>
      <w:r w:rsidRPr="00A24D91">
        <w:rPr>
          <w:color w:val="auto"/>
        </w:rPr>
        <w:t>) to completely avoid repetition of code and to keep coupling to a minimum</w:t>
      </w:r>
      <w:r w:rsidR="003540D6">
        <w:rPr>
          <w:color w:val="auto"/>
        </w:rPr>
        <w:t xml:space="preserve"> </w:t>
      </w:r>
      <w:sdt>
        <w:sdtPr>
          <w:rPr>
            <w:color w:val="auto"/>
          </w:rPr>
          <w:id w:val="-951550400"/>
          <w:citation/>
        </w:sdtPr>
        <w:sdtEndPr/>
        <w:sdtContent>
          <w:r w:rsidR="003540D6">
            <w:rPr>
              <w:color w:val="auto"/>
            </w:rPr>
            <w:fldChar w:fldCharType="begin"/>
          </w:r>
          <w:r w:rsidR="003540D6">
            <w:rPr>
              <w:color w:val="auto"/>
              <w:lang w:val="en-GB"/>
            </w:rPr>
            <w:instrText xml:space="preserve"> CITATION Bar \l 2057 </w:instrText>
          </w:r>
          <w:r w:rsidR="003540D6">
            <w:rPr>
              <w:color w:val="auto"/>
            </w:rPr>
            <w:fldChar w:fldCharType="separate"/>
          </w:r>
          <w:r w:rsidR="003540D6" w:rsidRPr="003540D6">
            <w:rPr>
              <w:noProof/>
              <w:color w:val="auto"/>
              <w:lang w:val="en-GB"/>
            </w:rPr>
            <w:t>(Bar Charts, n.d.)</w:t>
          </w:r>
          <w:r w:rsidR="003540D6">
            <w:rPr>
              <w:color w:val="auto"/>
            </w:rPr>
            <w:fldChar w:fldCharType="end"/>
          </w:r>
        </w:sdtContent>
      </w:sdt>
      <w:r w:rsidRPr="00A24D91">
        <w:rPr>
          <w:color w:val="auto"/>
        </w:rPr>
        <w:t>.</w:t>
      </w:r>
    </w:p>
    <w:p w14:paraId="163016A5" w14:textId="77777777" w:rsidR="0035627D" w:rsidRPr="00A24D91" w:rsidRDefault="0035627D" w:rsidP="00A24D91">
      <w:pPr>
        <w:pStyle w:val="Heading2"/>
      </w:pPr>
      <w:bookmarkStart w:id="57" w:name="_Toc535916161"/>
      <w:r w:rsidRPr="00A24D91">
        <w:t>Instantaneous Consumption (Davide Pozzoni)</w:t>
      </w:r>
      <w:bookmarkEnd w:id="57"/>
    </w:p>
    <w:p w14:paraId="4DE16D11" w14:textId="0A37E73D" w:rsidR="0035627D" w:rsidRPr="00A24D91" w:rsidRDefault="0035627D" w:rsidP="00A24D91">
      <w:pPr>
        <w:jc w:val="both"/>
        <w:rPr>
          <w:color w:val="auto"/>
          <w:lang w:val="en-GB"/>
        </w:rPr>
      </w:pPr>
      <w:r w:rsidRPr="00A24D91">
        <w:rPr>
          <w:color w:val="auto"/>
        </w:rPr>
        <w:t xml:space="preserve">To represent the instant consumption, </w:t>
      </w:r>
      <w:r w:rsidR="00A24D91" w:rsidRPr="00A24D91">
        <w:rPr>
          <w:color w:val="auto"/>
        </w:rPr>
        <w:t>the group</w:t>
      </w:r>
      <w:r w:rsidRPr="00A24D91">
        <w:rPr>
          <w:color w:val="auto"/>
        </w:rPr>
        <w:t xml:space="preserve"> opted for an independently created tool, called gauge.js </w:t>
      </w:r>
      <w:r w:rsidR="00A24D91" w:rsidRPr="00A24D91">
        <w:rPr>
          <w:color w:val="auto"/>
        </w:rPr>
        <w:t>which was</w:t>
      </w:r>
      <w:r w:rsidRPr="00A24D91">
        <w:rPr>
          <w:color w:val="auto"/>
        </w:rPr>
        <w:t xml:space="preserve"> coded by Bernard Kobos</w:t>
      </w:r>
      <w:r w:rsidR="003540D6">
        <w:rPr>
          <w:color w:val="auto"/>
        </w:rPr>
        <w:t xml:space="preserve"> </w:t>
      </w:r>
      <w:sdt>
        <w:sdtPr>
          <w:rPr>
            <w:color w:val="auto"/>
          </w:rPr>
          <w:id w:val="76721615"/>
          <w:citation/>
        </w:sdtPr>
        <w:sdtEndPr/>
        <w:sdtContent>
          <w:r w:rsidR="003540D6">
            <w:rPr>
              <w:color w:val="auto"/>
            </w:rPr>
            <w:fldChar w:fldCharType="begin"/>
          </w:r>
          <w:r w:rsidR="003540D6">
            <w:rPr>
              <w:color w:val="auto"/>
              <w:lang w:val="en-GB"/>
            </w:rPr>
            <w:instrText xml:space="preserve"> CITATION Ber \l 2057 </w:instrText>
          </w:r>
          <w:r w:rsidR="003540D6">
            <w:rPr>
              <w:color w:val="auto"/>
            </w:rPr>
            <w:fldChar w:fldCharType="separate"/>
          </w:r>
          <w:r w:rsidR="003540D6" w:rsidRPr="003540D6">
            <w:rPr>
              <w:noProof/>
              <w:color w:val="auto"/>
              <w:lang w:val="en-GB"/>
            </w:rPr>
            <w:t>(Kobos, n.d.)</w:t>
          </w:r>
          <w:r w:rsidR="003540D6">
            <w:rPr>
              <w:color w:val="auto"/>
            </w:rPr>
            <w:fldChar w:fldCharType="end"/>
          </w:r>
        </w:sdtContent>
      </w:sdt>
      <w:r w:rsidRPr="00A24D91">
        <w:rPr>
          <w:color w:val="auto"/>
        </w:rPr>
        <w:t xml:space="preserve">. </w:t>
      </w:r>
    </w:p>
    <w:p w14:paraId="5C21F6B2" w14:textId="04F592BE" w:rsidR="0035627D" w:rsidRPr="00F4115B" w:rsidRDefault="0035627D" w:rsidP="00F4115B">
      <w:pPr>
        <w:jc w:val="both"/>
        <w:rPr>
          <w:color w:val="auto"/>
        </w:rPr>
      </w:pPr>
      <w:r w:rsidRPr="00F4115B">
        <w:rPr>
          <w:color w:val="auto"/>
        </w:rPr>
        <w:t xml:space="preserve">Gauge.js is a JavaScript chart that is simple looking, while being highly customizable and able to be updated with new data at any time. </w:t>
      </w:r>
      <w:r w:rsidR="00A24D91" w:rsidRPr="00F4115B">
        <w:rPr>
          <w:color w:val="auto"/>
        </w:rPr>
        <w:t>That tool was</w:t>
      </w:r>
      <w:r w:rsidRPr="00F4115B">
        <w:rPr>
          <w:color w:val="auto"/>
        </w:rPr>
        <w:t xml:space="preserve"> chose</w:t>
      </w:r>
      <w:r w:rsidR="00A24D91" w:rsidRPr="00F4115B">
        <w:rPr>
          <w:color w:val="auto"/>
        </w:rPr>
        <w:t xml:space="preserve">n </w:t>
      </w:r>
      <w:r w:rsidRPr="00F4115B">
        <w:rPr>
          <w:color w:val="auto"/>
        </w:rPr>
        <w:t>over other especially for those reason</w:t>
      </w:r>
      <w:r w:rsidR="00F4115B" w:rsidRPr="00F4115B">
        <w:rPr>
          <w:color w:val="auto"/>
        </w:rPr>
        <w:t xml:space="preserve"> that </w:t>
      </w:r>
      <w:r w:rsidRPr="00F4115B">
        <w:rPr>
          <w:color w:val="auto"/>
        </w:rPr>
        <w:t>we added the instant consumption when the rest of the design was already finalized. Therefore, we needed something that would fit well with simplicity of our design, while being intuitive and easy to use for the user</w:t>
      </w:r>
      <w:r w:rsidR="003540D6">
        <w:rPr>
          <w:color w:val="auto"/>
        </w:rPr>
        <w:t xml:space="preserve"> </w:t>
      </w:r>
      <w:sdt>
        <w:sdtPr>
          <w:rPr>
            <w:color w:val="auto"/>
          </w:rPr>
          <w:id w:val="1775832066"/>
          <w:citation/>
        </w:sdtPr>
        <w:sdtEndPr/>
        <w:sdtContent>
          <w:r w:rsidR="003540D6">
            <w:rPr>
              <w:color w:val="auto"/>
            </w:rPr>
            <w:fldChar w:fldCharType="begin"/>
          </w:r>
          <w:r w:rsidR="003540D6">
            <w:rPr>
              <w:color w:val="auto"/>
              <w:lang w:val="en-GB"/>
            </w:rPr>
            <w:instrText xml:space="preserve"> CITATION Ber \l 2057 </w:instrText>
          </w:r>
          <w:r w:rsidR="003540D6">
            <w:rPr>
              <w:color w:val="auto"/>
            </w:rPr>
            <w:fldChar w:fldCharType="separate"/>
          </w:r>
          <w:r w:rsidR="003540D6" w:rsidRPr="003540D6">
            <w:rPr>
              <w:noProof/>
              <w:color w:val="auto"/>
              <w:lang w:val="en-GB"/>
            </w:rPr>
            <w:t>(Kobos, n.d.)</w:t>
          </w:r>
          <w:r w:rsidR="003540D6">
            <w:rPr>
              <w:color w:val="auto"/>
            </w:rPr>
            <w:fldChar w:fldCharType="end"/>
          </w:r>
        </w:sdtContent>
      </w:sdt>
      <w:r w:rsidRPr="00F4115B">
        <w:rPr>
          <w:color w:val="auto"/>
        </w:rPr>
        <w:t>.</w:t>
      </w:r>
    </w:p>
    <w:p w14:paraId="1E01FC7C" w14:textId="5E5F7438" w:rsidR="0035627D" w:rsidRPr="00F4115B" w:rsidRDefault="0035627D" w:rsidP="00F4115B">
      <w:pPr>
        <w:jc w:val="both"/>
        <w:rPr>
          <w:color w:val="auto"/>
        </w:rPr>
      </w:pPr>
      <w:r w:rsidRPr="00F4115B">
        <w:rPr>
          <w:color w:val="auto"/>
        </w:rPr>
        <w:t xml:space="preserve">While </w:t>
      </w:r>
      <w:r w:rsidR="00F4115B" w:rsidRPr="00F4115B">
        <w:rPr>
          <w:color w:val="auto"/>
        </w:rPr>
        <w:t xml:space="preserve">having the user in </w:t>
      </w:r>
      <w:r w:rsidRPr="00F4115B">
        <w:rPr>
          <w:color w:val="auto"/>
        </w:rPr>
        <w:t xml:space="preserve">mind, </w:t>
      </w:r>
      <w:r w:rsidR="00F4115B" w:rsidRPr="00F4115B">
        <w:rPr>
          <w:color w:val="auto"/>
        </w:rPr>
        <w:t xml:space="preserve">the group challenged themselves </w:t>
      </w:r>
      <w:r w:rsidRPr="00F4115B">
        <w:rPr>
          <w:color w:val="auto"/>
        </w:rPr>
        <w:t xml:space="preserve">to use a solution that </w:t>
      </w:r>
      <w:r w:rsidR="00F4115B" w:rsidRPr="00F4115B">
        <w:rPr>
          <w:color w:val="auto"/>
        </w:rPr>
        <w:t xml:space="preserve">was </w:t>
      </w:r>
      <w:r w:rsidRPr="00F4115B">
        <w:rPr>
          <w:color w:val="auto"/>
        </w:rPr>
        <w:t>harder to use than other possible alternatives. That is because the tool</w:t>
      </w:r>
      <w:r w:rsidR="00F4115B" w:rsidRPr="00F4115B">
        <w:rPr>
          <w:color w:val="auto"/>
        </w:rPr>
        <w:t xml:space="preserve"> that was used </w:t>
      </w:r>
      <w:r w:rsidRPr="00F4115B">
        <w:rPr>
          <w:color w:val="auto"/>
        </w:rPr>
        <w:t>lack</w:t>
      </w:r>
      <w:r w:rsidR="00F4115B" w:rsidRPr="00F4115B">
        <w:rPr>
          <w:color w:val="auto"/>
        </w:rPr>
        <w:t>ed</w:t>
      </w:r>
      <w:r w:rsidRPr="00F4115B">
        <w:rPr>
          <w:color w:val="auto"/>
        </w:rPr>
        <w:t xml:space="preserve"> proper documentation. While the tool and the author deserve to be praised, the lack of documentation poses an unnecessary obstacle, that not only makes the tool harder to use, but even hides many of the useful features. One example of that is the function we’ve used to set the </w:t>
      </w:r>
      <w:r w:rsidR="00F4115B" w:rsidRPr="00F4115B">
        <w:rPr>
          <w:color w:val="auto"/>
        </w:rPr>
        <w:t>color</w:t>
      </w:r>
      <w:r w:rsidRPr="00F4115B">
        <w:rPr>
          <w:color w:val="auto"/>
        </w:rPr>
        <w:t xml:space="preserve"> of the icon under the gauge to be the same as the one currently used by it. </w:t>
      </w:r>
      <w:r w:rsidR="00F4115B" w:rsidRPr="00F4115B">
        <w:rPr>
          <w:color w:val="auto"/>
        </w:rPr>
        <w:t xml:space="preserve">This </w:t>
      </w:r>
      <w:r w:rsidRPr="00F4115B">
        <w:rPr>
          <w:color w:val="auto"/>
        </w:rPr>
        <w:t>feature is not advertised anywhere</w:t>
      </w:r>
      <w:r w:rsidR="00F4115B" w:rsidRPr="00F4115B">
        <w:rPr>
          <w:color w:val="auto"/>
        </w:rPr>
        <w:t>. T</w:t>
      </w:r>
      <w:r w:rsidRPr="00F4115B">
        <w:rPr>
          <w:color w:val="auto"/>
        </w:rPr>
        <w:t xml:space="preserve">o discover and use it </w:t>
      </w:r>
      <w:r w:rsidR="00F4115B" w:rsidRPr="00F4115B">
        <w:rPr>
          <w:color w:val="auto"/>
        </w:rPr>
        <w:t>the group</w:t>
      </w:r>
      <w:r w:rsidRPr="00F4115B">
        <w:rPr>
          <w:color w:val="auto"/>
        </w:rPr>
        <w:t xml:space="preserve"> had to explore the code by </w:t>
      </w:r>
      <w:r w:rsidR="00F4115B" w:rsidRPr="00F4115B">
        <w:rPr>
          <w:color w:val="auto"/>
        </w:rPr>
        <w:t xml:space="preserve">trial </w:t>
      </w:r>
      <w:r w:rsidRPr="00F4115B">
        <w:rPr>
          <w:color w:val="auto"/>
        </w:rPr>
        <w:t>and error, and even that was made harder by the lack of comments and significant names of parameters and variables</w:t>
      </w:r>
      <w:r w:rsidR="003540D6">
        <w:rPr>
          <w:color w:val="auto"/>
        </w:rPr>
        <w:t xml:space="preserve"> </w:t>
      </w:r>
      <w:sdt>
        <w:sdtPr>
          <w:rPr>
            <w:color w:val="auto"/>
          </w:rPr>
          <w:id w:val="-303154660"/>
          <w:citation/>
        </w:sdtPr>
        <w:sdtEndPr/>
        <w:sdtContent>
          <w:r w:rsidR="003540D6">
            <w:rPr>
              <w:color w:val="auto"/>
            </w:rPr>
            <w:fldChar w:fldCharType="begin"/>
          </w:r>
          <w:r w:rsidR="003540D6">
            <w:rPr>
              <w:color w:val="auto"/>
              <w:lang w:val="en-GB"/>
            </w:rPr>
            <w:instrText xml:space="preserve"> CITATION Ber \l 2057 </w:instrText>
          </w:r>
          <w:r w:rsidR="003540D6">
            <w:rPr>
              <w:color w:val="auto"/>
            </w:rPr>
            <w:fldChar w:fldCharType="separate"/>
          </w:r>
          <w:r w:rsidR="003540D6" w:rsidRPr="003540D6">
            <w:rPr>
              <w:noProof/>
              <w:color w:val="auto"/>
              <w:lang w:val="en-GB"/>
            </w:rPr>
            <w:t>(Kobos, n.d.)</w:t>
          </w:r>
          <w:r w:rsidR="003540D6">
            <w:rPr>
              <w:color w:val="auto"/>
            </w:rPr>
            <w:fldChar w:fldCharType="end"/>
          </w:r>
        </w:sdtContent>
      </w:sdt>
      <w:r w:rsidRPr="00F4115B">
        <w:rPr>
          <w:color w:val="auto"/>
        </w:rPr>
        <w:t>.</w:t>
      </w:r>
    </w:p>
    <w:p w14:paraId="4D3FD126" w14:textId="5E335ABA" w:rsidR="0035627D" w:rsidRPr="007C7D3C" w:rsidRDefault="0035627D" w:rsidP="007C7D3C">
      <w:pPr>
        <w:jc w:val="both"/>
        <w:rPr>
          <w:color w:val="auto"/>
        </w:rPr>
      </w:pPr>
      <w:r w:rsidRPr="007C7D3C">
        <w:rPr>
          <w:color w:val="auto"/>
        </w:rPr>
        <w:t>Gauge.js works by drawing its content on a Canvas element. The style is defined by an array containing a set of variables that is passed when a new variable of class Gauge is created, together with another variable that is the element in which the gauge is then drawn on. The value is then set by a method that can be periodically called to update it continuously</w:t>
      </w:r>
      <w:r w:rsidR="003540D6">
        <w:rPr>
          <w:color w:val="auto"/>
        </w:rPr>
        <w:t xml:space="preserve"> </w:t>
      </w:r>
      <w:sdt>
        <w:sdtPr>
          <w:rPr>
            <w:color w:val="auto"/>
          </w:rPr>
          <w:id w:val="-974144858"/>
          <w:citation/>
        </w:sdtPr>
        <w:sdtEndPr/>
        <w:sdtContent>
          <w:r w:rsidR="003540D6">
            <w:rPr>
              <w:color w:val="auto"/>
            </w:rPr>
            <w:fldChar w:fldCharType="begin"/>
          </w:r>
          <w:r w:rsidR="003540D6">
            <w:rPr>
              <w:color w:val="auto"/>
              <w:lang w:val="en-GB"/>
            </w:rPr>
            <w:instrText xml:space="preserve"> CITATION Ber \l 2057 </w:instrText>
          </w:r>
          <w:r w:rsidR="003540D6">
            <w:rPr>
              <w:color w:val="auto"/>
            </w:rPr>
            <w:fldChar w:fldCharType="separate"/>
          </w:r>
          <w:r w:rsidR="003540D6" w:rsidRPr="003540D6">
            <w:rPr>
              <w:noProof/>
              <w:color w:val="auto"/>
              <w:lang w:val="en-GB"/>
            </w:rPr>
            <w:t>(Kobos, n.d.)</w:t>
          </w:r>
          <w:r w:rsidR="003540D6">
            <w:rPr>
              <w:color w:val="auto"/>
            </w:rPr>
            <w:fldChar w:fldCharType="end"/>
          </w:r>
        </w:sdtContent>
      </w:sdt>
      <w:r w:rsidRPr="007C7D3C">
        <w:rPr>
          <w:color w:val="auto"/>
        </w:rPr>
        <w:t xml:space="preserve">. </w:t>
      </w:r>
    </w:p>
    <w:p w14:paraId="2447902C" w14:textId="77777777" w:rsidR="0035627D" w:rsidRPr="007C7D3C" w:rsidRDefault="0035627D" w:rsidP="007C7D3C">
      <w:pPr>
        <w:jc w:val="both"/>
        <w:rPr>
          <w:color w:val="auto"/>
        </w:rPr>
      </w:pPr>
      <w:r w:rsidRPr="007C7D3C">
        <w:rPr>
          <w:color w:val="auto"/>
        </w:rPr>
        <w:lastRenderedPageBreak/>
        <w:t xml:space="preserve">To update the value that needed to be passed to the gauge every minute, without the need for the page to be reloaded we used jQuery HTTP GET function (See </w:t>
      </w:r>
      <w:r w:rsidRPr="007C7D3C">
        <w:rPr>
          <w:i/>
          <w:color w:val="auto"/>
        </w:rPr>
        <w:t>Http Get and Request Controller</w:t>
      </w:r>
      <w:r w:rsidRPr="007C7D3C">
        <w:rPr>
          <w:color w:val="auto"/>
        </w:rPr>
        <w:t>) that returns the updated value from the API as a float that can then be set as value.</w:t>
      </w:r>
    </w:p>
    <w:p w14:paraId="6872BB01" w14:textId="77777777" w:rsidR="0035627D" w:rsidRDefault="0035627D" w:rsidP="007C7D3C">
      <w:pPr>
        <w:pStyle w:val="Heading2"/>
        <w:rPr>
          <w:rFonts w:eastAsiaTheme="minorHAnsi"/>
          <w:lang w:val="en-GB"/>
        </w:rPr>
      </w:pPr>
      <w:bookmarkStart w:id="58" w:name="_Toc535916162"/>
      <w:r>
        <w:rPr>
          <w:rFonts w:eastAsiaTheme="minorHAnsi"/>
          <w:lang w:val="en-GB"/>
        </w:rPr>
        <w:t>HTTP GET and REQUEST controller (Davide Pozzoni)</w:t>
      </w:r>
      <w:bookmarkEnd w:id="58"/>
    </w:p>
    <w:p w14:paraId="147CF919" w14:textId="3C63D544" w:rsidR="0035627D" w:rsidRPr="007C7D3C" w:rsidRDefault="0035627D" w:rsidP="007C7D3C">
      <w:pPr>
        <w:jc w:val="both"/>
        <w:rPr>
          <w:color w:val="auto"/>
          <w:lang w:val="en-GB"/>
        </w:rPr>
      </w:pPr>
      <w:r w:rsidRPr="007C7D3C">
        <w:rPr>
          <w:color w:val="auto"/>
        </w:rPr>
        <w:t xml:space="preserve">When working on the Instantaneous Consumption, </w:t>
      </w:r>
      <w:r w:rsidR="007C7D3C" w:rsidRPr="007C7D3C">
        <w:rPr>
          <w:color w:val="auto"/>
        </w:rPr>
        <w:t>the group</w:t>
      </w:r>
      <w:r w:rsidRPr="007C7D3C">
        <w:rPr>
          <w:color w:val="auto"/>
        </w:rPr>
        <w:t xml:space="preserve"> had to come out with a solution to get </w:t>
      </w:r>
      <w:r w:rsidR="007C7D3C" w:rsidRPr="007C7D3C">
        <w:rPr>
          <w:color w:val="auto"/>
        </w:rPr>
        <w:t xml:space="preserve">the </w:t>
      </w:r>
      <w:r w:rsidRPr="007C7D3C">
        <w:rPr>
          <w:color w:val="auto"/>
        </w:rPr>
        <w:t xml:space="preserve">updated data from the API without the need to reload the page. At first, the value was passed to the gauge by the page controller, making it not updatable, unless the page was reloaded. To solve that issue, </w:t>
      </w:r>
      <w:r w:rsidR="007C7D3C" w:rsidRPr="007C7D3C">
        <w:rPr>
          <w:color w:val="auto"/>
        </w:rPr>
        <w:t>the</w:t>
      </w:r>
      <w:r w:rsidRPr="007C7D3C">
        <w:rPr>
          <w:color w:val="auto"/>
        </w:rPr>
        <w:t xml:space="preserve"> HTTP GET function in jQuery</w:t>
      </w:r>
      <w:r w:rsidR="007C7D3C" w:rsidRPr="007C7D3C">
        <w:rPr>
          <w:color w:val="auto"/>
        </w:rPr>
        <w:t xml:space="preserve"> was implanted. This </w:t>
      </w:r>
      <w:r w:rsidRPr="007C7D3C">
        <w:rPr>
          <w:color w:val="auto"/>
        </w:rPr>
        <w:t xml:space="preserve">could be called whenever needed to obtain new data from the API. </w:t>
      </w:r>
    </w:p>
    <w:p w14:paraId="196CDE7E" w14:textId="5536A961" w:rsidR="0035627D" w:rsidRPr="007C7D3C" w:rsidRDefault="0035627D" w:rsidP="007C7D3C">
      <w:pPr>
        <w:jc w:val="both"/>
        <w:rPr>
          <w:color w:val="auto"/>
        </w:rPr>
      </w:pPr>
      <w:r w:rsidRPr="007C7D3C">
        <w:rPr>
          <w:color w:val="auto"/>
        </w:rPr>
        <w:t xml:space="preserve">At first, </w:t>
      </w:r>
      <w:r w:rsidR="007C7D3C" w:rsidRPr="007C7D3C">
        <w:rPr>
          <w:color w:val="auto"/>
        </w:rPr>
        <w:t>the group</w:t>
      </w:r>
      <w:r w:rsidRPr="007C7D3C">
        <w:rPr>
          <w:color w:val="auto"/>
        </w:rPr>
        <w:t xml:space="preserve"> explored the possibility to use jQuery to contact the API directly. However, that first attempt was soon interrupted by the Same Origin Policy (SOP). That is a security policy implemented by most browsers</w:t>
      </w:r>
      <w:r w:rsidR="007C7D3C" w:rsidRPr="007C7D3C">
        <w:rPr>
          <w:color w:val="auto"/>
        </w:rPr>
        <w:t>. It</w:t>
      </w:r>
      <w:r w:rsidRPr="007C7D3C">
        <w:rPr>
          <w:color w:val="auto"/>
        </w:rPr>
        <w:t xml:space="preserve"> restricts how a document or script loaded from one origin can interact with a resource from another origin. The solution was then to execute the GET request to a local origin instead. To do so, a controller</w:t>
      </w:r>
      <w:r w:rsidR="007C7D3C" w:rsidRPr="007C7D3C">
        <w:rPr>
          <w:color w:val="auto"/>
        </w:rPr>
        <w:t xml:space="preserve"> called </w:t>
      </w:r>
      <w:r w:rsidRPr="007C7D3C">
        <w:rPr>
          <w:color w:val="auto"/>
        </w:rPr>
        <w:t>request.php</w:t>
      </w:r>
      <w:r w:rsidR="007C7D3C" w:rsidRPr="007C7D3C">
        <w:rPr>
          <w:color w:val="auto"/>
        </w:rPr>
        <w:t xml:space="preserve"> was implanted.</w:t>
      </w:r>
      <w:r w:rsidRPr="007C7D3C">
        <w:rPr>
          <w:color w:val="auto"/>
        </w:rPr>
        <w:t xml:space="preserve"> </w:t>
      </w:r>
      <w:r w:rsidR="007C7D3C" w:rsidRPr="007C7D3C">
        <w:rPr>
          <w:color w:val="auto"/>
        </w:rPr>
        <w:t xml:space="preserve">This </w:t>
      </w:r>
      <w:r w:rsidRPr="007C7D3C">
        <w:rPr>
          <w:color w:val="auto"/>
        </w:rPr>
        <w:t>would act as a local API and if called with the appropriate query it would interact with the Models and return the appropriate values.</w:t>
      </w:r>
    </w:p>
    <w:p w14:paraId="00A05A46" w14:textId="143D9459" w:rsidR="0035627D" w:rsidRPr="007C7D3C" w:rsidRDefault="0035627D" w:rsidP="007C7D3C">
      <w:pPr>
        <w:jc w:val="both"/>
        <w:rPr>
          <w:color w:val="auto"/>
        </w:rPr>
      </w:pPr>
      <w:r w:rsidRPr="007C7D3C">
        <w:rPr>
          <w:color w:val="auto"/>
        </w:rPr>
        <w:t>This same solution was then applied to the chart (See Google Bar Charts) as well. Even though the charts were not needed to be continuously updated while the page was loaded, the same HTTP GET methodology could be used to avoid repetition of code. Indeed, in the current stage, the charts had a lot of repetition due to having the Data array passed by the page controller before the script was executed. The code was then refactored to completely avoid repetition by using a HTTP GET request to retrieve the data for the Data array after the page was already loaded.</w:t>
      </w:r>
    </w:p>
    <w:p w14:paraId="387F335B" w14:textId="77777777" w:rsidR="0035627D" w:rsidRPr="007C7D3C" w:rsidRDefault="0035627D" w:rsidP="007C7D3C">
      <w:pPr>
        <w:pStyle w:val="Heading2"/>
      </w:pPr>
      <w:bookmarkStart w:id="59" w:name="_Toc535916163"/>
      <w:r w:rsidRPr="007C7D3C">
        <w:t>JavaScript Doughnut / Donut Charts (Adeel Ahmed)</w:t>
      </w:r>
      <w:bookmarkEnd w:id="59"/>
    </w:p>
    <w:p w14:paraId="02E1F25E" w14:textId="77777777" w:rsidR="0035627D" w:rsidRPr="00A93F64" w:rsidRDefault="0035627D" w:rsidP="00A93F64">
      <w:pPr>
        <w:jc w:val="both"/>
        <w:rPr>
          <w:color w:val="auto"/>
          <w:sz w:val="24"/>
          <w:szCs w:val="24"/>
          <w:lang w:val="en-GB"/>
        </w:rPr>
      </w:pPr>
      <w:r w:rsidRPr="00A93F64">
        <w:rPr>
          <w:color w:val="auto"/>
        </w:rPr>
        <w:t xml:space="preserve">The </w:t>
      </w:r>
      <w:proofErr w:type="spellStart"/>
      <w:r w:rsidRPr="00A93F64">
        <w:rPr>
          <w:color w:val="auto"/>
        </w:rPr>
        <w:t>canvasJS</w:t>
      </w:r>
      <w:proofErr w:type="spellEnd"/>
      <w:r w:rsidRPr="00A93F64">
        <w:rPr>
          <w:color w:val="auto"/>
        </w:rPr>
        <w:t xml:space="preserve"> doughnut charts can be found in the Homepage under the ‘Cost based on Budget’ tab. Is used to help the user to view their total cost consumption based on a set budget. </w:t>
      </w:r>
    </w:p>
    <w:p w14:paraId="1067A00D" w14:textId="1970D3E1" w:rsidR="0035627D" w:rsidRPr="00A93F64" w:rsidRDefault="0035627D" w:rsidP="00A93F64">
      <w:pPr>
        <w:jc w:val="both"/>
        <w:rPr>
          <w:color w:val="auto"/>
        </w:rPr>
      </w:pPr>
      <w:r w:rsidRPr="00A93F64">
        <w:rPr>
          <w:color w:val="auto"/>
        </w:rPr>
        <w:t>To incentive the user to interact more with the display we added the option to set a budget for both Gas and Electricity for how much they would like to spend the current month. Therefore, this chart page will only be visible when a budget has been set by the user.</w:t>
      </w:r>
    </w:p>
    <w:p w14:paraId="7273C6A5" w14:textId="391F534B" w:rsidR="0035627D" w:rsidRPr="00A93F64" w:rsidRDefault="0035627D" w:rsidP="00A93F64">
      <w:pPr>
        <w:jc w:val="both"/>
        <w:rPr>
          <w:color w:val="auto"/>
        </w:rPr>
      </w:pPr>
      <w:r w:rsidRPr="00A93F64">
        <w:rPr>
          <w:color w:val="auto"/>
        </w:rPr>
        <w:t>When the page is loaded, thanks to JavaScript</w:t>
      </w:r>
      <w:r w:rsidR="007C7D3C" w:rsidRPr="00A93F64">
        <w:rPr>
          <w:color w:val="auto"/>
        </w:rPr>
        <w:t>,</w:t>
      </w:r>
      <w:r w:rsidRPr="00A93F64">
        <w:rPr>
          <w:color w:val="auto"/>
        </w:rPr>
        <w:t xml:space="preserve"> a dynamic chart which loads the circle </w:t>
      </w:r>
      <w:r w:rsidR="007C7D3C" w:rsidRPr="00A93F64">
        <w:rPr>
          <w:color w:val="auto"/>
        </w:rPr>
        <w:t>for budget was created</w:t>
      </w:r>
      <w:r w:rsidRPr="00A93F64">
        <w:rPr>
          <w:color w:val="auto"/>
        </w:rPr>
        <w:t xml:space="preserve">. The circle will be always divided in </w:t>
      </w:r>
      <w:r w:rsidR="007C7D3C" w:rsidRPr="00A93F64">
        <w:rPr>
          <w:color w:val="auto"/>
        </w:rPr>
        <w:t>two</w:t>
      </w:r>
      <w:r w:rsidRPr="00A93F64">
        <w:rPr>
          <w:color w:val="auto"/>
        </w:rPr>
        <w:t xml:space="preserve"> segments: one representing the current cost</w:t>
      </w:r>
      <w:r w:rsidR="007C7D3C" w:rsidRPr="00A93F64">
        <w:rPr>
          <w:color w:val="auto"/>
        </w:rPr>
        <w:t xml:space="preserve"> </w:t>
      </w:r>
      <w:r w:rsidRPr="00A93F64">
        <w:rPr>
          <w:color w:val="auto"/>
        </w:rPr>
        <w:t>and the other one representing the remaining budget</w:t>
      </w:r>
      <w:r w:rsidR="007C7D3C" w:rsidRPr="00A93F64">
        <w:rPr>
          <w:color w:val="auto"/>
        </w:rPr>
        <w:t>, t</w:t>
      </w:r>
      <w:r w:rsidRPr="00A93F64">
        <w:rPr>
          <w:color w:val="auto"/>
        </w:rPr>
        <w:t>he size of which will decrease when the total cost increase.</w:t>
      </w:r>
    </w:p>
    <w:p w14:paraId="5E98A36C" w14:textId="57394D04" w:rsidR="0035627D" w:rsidRPr="00A93F64" w:rsidRDefault="0035627D" w:rsidP="00A93F64">
      <w:pPr>
        <w:jc w:val="both"/>
        <w:rPr>
          <w:color w:val="auto"/>
        </w:rPr>
      </w:pPr>
      <w:r w:rsidRPr="00A93F64">
        <w:rPr>
          <w:color w:val="auto"/>
        </w:rPr>
        <w:lastRenderedPageBreak/>
        <w:t xml:space="preserve">Charts sometime can be quite confusing, to make it easier for the user different </w:t>
      </w:r>
      <w:r w:rsidR="008209F5" w:rsidRPr="00A93F64">
        <w:rPr>
          <w:color w:val="auto"/>
        </w:rPr>
        <w:t>colors were used</w:t>
      </w:r>
      <w:r w:rsidRPr="00A93F64">
        <w:rPr>
          <w:color w:val="auto"/>
        </w:rPr>
        <w:t>. The choice</w:t>
      </w:r>
      <w:r w:rsidR="00A93F64" w:rsidRPr="00A93F64">
        <w:rPr>
          <w:color w:val="auto"/>
        </w:rPr>
        <w:t>s</w:t>
      </w:r>
      <w:r w:rsidRPr="00A93F64">
        <w:rPr>
          <w:color w:val="auto"/>
        </w:rPr>
        <w:t xml:space="preserve"> of </w:t>
      </w:r>
      <w:r w:rsidR="00A93F64" w:rsidRPr="00A93F64">
        <w:rPr>
          <w:color w:val="auto"/>
        </w:rPr>
        <w:t xml:space="preserve">the </w:t>
      </w:r>
      <w:r w:rsidR="008209F5" w:rsidRPr="00A93F64">
        <w:rPr>
          <w:color w:val="auto"/>
        </w:rPr>
        <w:t>color</w:t>
      </w:r>
      <w:r w:rsidR="00A93F64" w:rsidRPr="00A93F64">
        <w:rPr>
          <w:color w:val="auto"/>
        </w:rPr>
        <w:t xml:space="preserve">s are </w:t>
      </w:r>
      <w:r w:rsidRPr="00A93F64">
        <w:rPr>
          <w:color w:val="auto"/>
        </w:rPr>
        <w:t xml:space="preserve">quite important since each one of them has a strong meaning and representation behind them.  </w:t>
      </w:r>
    </w:p>
    <w:p w14:paraId="20C24D43" w14:textId="5A8D37E7" w:rsidR="0035627D" w:rsidRDefault="0035627D" w:rsidP="0035627D">
      <w:r>
        <w:rPr>
          <w:noProof/>
        </w:rPr>
        <w:drawing>
          <wp:anchor distT="0" distB="0" distL="114300" distR="114300" simplePos="0" relativeHeight="251659264" behindDoc="0" locked="0" layoutInCell="1" allowOverlap="1" wp14:anchorId="307ABBCE" wp14:editId="7E0D2D3B">
            <wp:simplePos x="0" y="0"/>
            <wp:positionH relativeFrom="column">
              <wp:posOffset>1303655</wp:posOffset>
            </wp:positionH>
            <wp:positionV relativeFrom="paragraph">
              <wp:posOffset>71120</wp:posOffset>
            </wp:positionV>
            <wp:extent cx="2596515" cy="2127885"/>
            <wp:effectExtent l="0" t="0" r="0" b="5715"/>
            <wp:wrapThrough wrapText="bothSides">
              <wp:wrapPolygon edited="0">
                <wp:start x="0" y="0"/>
                <wp:lineTo x="0" y="21465"/>
                <wp:lineTo x="21394" y="21465"/>
                <wp:lineTo x="2139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6515" cy="2127885"/>
                    </a:xfrm>
                    <a:prstGeom prst="rect">
                      <a:avLst/>
                    </a:prstGeom>
                    <a:noFill/>
                  </pic:spPr>
                </pic:pic>
              </a:graphicData>
            </a:graphic>
            <wp14:sizeRelH relativeFrom="page">
              <wp14:pctWidth>0</wp14:pctWidth>
            </wp14:sizeRelH>
            <wp14:sizeRelV relativeFrom="page">
              <wp14:pctHeight>0</wp14:pctHeight>
            </wp14:sizeRelV>
          </wp:anchor>
        </w:drawing>
      </w:r>
    </w:p>
    <w:p w14:paraId="591AD3D0" w14:textId="77777777" w:rsidR="0035627D" w:rsidRDefault="0035627D" w:rsidP="0035627D"/>
    <w:p w14:paraId="753CAF8C" w14:textId="77777777" w:rsidR="0035627D" w:rsidRDefault="0035627D" w:rsidP="0035627D"/>
    <w:p w14:paraId="342777A9" w14:textId="77777777" w:rsidR="0035627D" w:rsidRDefault="0035627D" w:rsidP="0035627D"/>
    <w:p w14:paraId="69265427" w14:textId="77777777" w:rsidR="0035627D" w:rsidRDefault="0035627D" w:rsidP="0035627D">
      <w:pPr>
        <w:rPr>
          <w:b/>
        </w:rPr>
      </w:pPr>
    </w:p>
    <w:p w14:paraId="7E773A20" w14:textId="77777777" w:rsidR="0035627D" w:rsidRDefault="0035627D" w:rsidP="0035627D">
      <w:pPr>
        <w:rPr>
          <w:b/>
        </w:rPr>
      </w:pPr>
    </w:p>
    <w:p w14:paraId="3EFDD549" w14:textId="77777777" w:rsidR="0035627D" w:rsidRDefault="0035627D" w:rsidP="0035627D">
      <w:pPr>
        <w:rPr>
          <w:b/>
        </w:rPr>
      </w:pPr>
    </w:p>
    <w:p w14:paraId="2AEC2E82" w14:textId="77777777" w:rsidR="0035627D" w:rsidRDefault="0035627D" w:rsidP="0035627D">
      <w:pPr>
        <w:rPr>
          <w:b/>
        </w:rPr>
      </w:pPr>
    </w:p>
    <w:p w14:paraId="41C0F4AA" w14:textId="77777777" w:rsidR="0035627D" w:rsidRDefault="0035627D" w:rsidP="0035627D">
      <w:pPr>
        <w:jc w:val="center"/>
        <w:rPr>
          <w:b/>
        </w:rPr>
      </w:pPr>
      <w:r>
        <w:rPr>
          <w:b/>
        </w:rPr>
        <w:t>Fig 4.1 showing a doughnut chart used in the website</w:t>
      </w:r>
    </w:p>
    <w:p w14:paraId="00790E4F" w14:textId="4EC13885" w:rsidR="0035627D" w:rsidRPr="00A93F64" w:rsidRDefault="00A93F64" w:rsidP="00A93F64">
      <w:pPr>
        <w:jc w:val="both"/>
        <w:rPr>
          <w:b/>
          <w:color w:val="auto"/>
        </w:rPr>
      </w:pPr>
      <w:r w:rsidRPr="00A93F64">
        <w:rPr>
          <w:b/>
          <w:color w:val="auto"/>
        </w:rPr>
        <w:t>Color</w:t>
      </w:r>
      <w:r w:rsidR="0035627D" w:rsidRPr="00A93F64">
        <w:rPr>
          <w:b/>
          <w:color w:val="auto"/>
        </w:rPr>
        <w:t xml:space="preserve"> choice explanation:</w:t>
      </w:r>
    </w:p>
    <w:p w14:paraId="48518AB8" w14:textId="29AF5714" w:rsidR="0035627D" w:rsidRPr="00A93F64" w:rsidRDefault="0035627D" w:rsidP="00A93F64">
      <w:pPr>
        <w:jc w:val="both"/>
        <w:rPr>
          <w:rFonts w:eastAsia="Times New Roman" w:cs="Times New Roman"/>
          <w:color w:val="auto"/>
        </w:rPr>
      </w:pPr>
      <w:r w:rsidRPr="00A93F64">
        <w:rPr>
          <w:color w:val="auto"/>
        </w:rPr>
        <w:t xml:space="preserve">When the total cost is below 50% of the set budget the segment of the chart representing the Total Cost will be displayed with a green </w:t>
      </w:r>
      <w:r w:rsidR="00A93F64" w:rsidRPr="00A93F64">
        <w:rPr>
          <w:color w:val="auto"/>
        </w:rPr>
        <w:t>color</w:t>
      </w:r>
      <w:r w:rsidRPr="00A93F64">
        <w:rPr>
          <w:color w:val="auto"/>
        </w:rPr>
        <w:t xml:space="preserve">; </w:t>
      </w:r>
      <w:r w:rsidR="00A93F64" w:rsidRPr="00A93F64">
        <w:rPr>
          <w:color w:val="auto"/>
        </w:rPr>
        <w:t>g</w:t>
      </w:r>
      <w:r w:rsidRPr="00A93F64">
        <w:rPr>
          <w:color w:val="auto"/>
        </w:rPr>
        <w:t xml:space="preserve">reen is the </w:t>
      </w:r>
      <w:r w:rsidR="00A93F64" w:rsidRPr="00A93F64">
        <w:rPr>
          <w:color w:val="auto"/>
        </w:rPr>
        <w:t>color</w:t>
      </w:r>
      <w:r w:rsidRPr="00A93F64">
        <w:rPr>
          <w:color w:val="auto"/>
        </w:rPr>
        <w:t xml:space="preserve"> of nature. It symbolizes growth, harmony and it has strong emotional correspondence with safety</w:t>
      </w:r>
      <w:r w:rsidRPr="00A93F64">
        <w:rPr>
          <w:rFonts w:eastAsia="Times New Roman" w:cs="Times New Roman"/>
          <w:color w:val="auto"/>
        </w:rPr>
        <w:t>.</w:t>
      </w:r>
    </w:p>
    <w:p w14:paraId="69192901" w14:textId="78BEAFC0" w:rsidR="0035627D" w:rsidRPr="00A93F64" w:rsidRDefault="0035627D" w:rsidP="00A93F64">
      <w:pPr>
        <w:jc w:val="both"/>
        <w:rPr>
          <w:color w:val="auto"/>
        </w:rPr>
      </w:pPr>
      <w:r w:rsidRPr="00A93F64">
        <w:rPr>
          <w:color w:val="auto"/>
        </w:rPr>
        <w:t xml:space="preserve">When the total cost is between 50% and 80% the segment will be represented with a yellow </w:t>
      </w:r>
      <w:r w:rsidR="00A93F64" w:rsidRPr="00A93F64">
        <w:rPr>
          <w:color w:val="auto"/>
        </w:rPr>
        <w:t>color</w:t>
      </w:r>
      <w:r w:rsidRPr="00A93F64">
        <w:rPr>
          <w:color w:val="auto"/>
        </w:rPr>
        <w:t xml:space="preserve"> (gold in our case for a good contrast with the white background). Yellow is a </w:t>
      </w:r>
      <w:r w:rsidR="00A93F64" w:rsidRPr="00A93F64">
        <w:rPr>
          <w:color w:val="auto"/>
        </w:rPr>
        <w:t>color</w:t>
      </w:r>
      <w:r w:rsidRPr="00A93F64">
        <w:rPr>
          <w:color w:val="auto"/>
        </w:rPr>
        <w:t xml:space="preserve"> which suggest impatient, precaution and warning. It will help the user understand that </w:t>
      </w:r>
      <w:r w:rsidR="00A93F64" w:rsidRPr="00A93F64">
        <w:rPr>
          <w:color w:val="auto"/>
        </w:rPr>
        <w:t>they</w:t>
      </w:r>
      <w:r w:rsidRPr="00A93F64">
        <w:rPr>
          <w:color w:val="auto"/>
        </w:rPr>
        <w:t xml:space="preserve"> should keep an eye on the consumption.</w:t>
      </w:r>
    </w:p>
    <w:p w14:paraId="1C2B5667" w14:textId="7106100A" w:rsidR="00A93F64" w:rsidRPr="00A93F64" w:rsidRDefault="0035627D" w:rsidP="00A93F64">
      <w:pPr>
        <w:jc w:val="both"/>
        <w:rPr>
          <w:noProof/>
          <w:color w:val="auto"/>
        </w:rPr>
      </w:pPr>
      <w:r w:rsidRPr="00A93F64">
        <w:rPr>
          <w:color w:val="auto"/>
        </w:rPr>
        <w:t>Finally, when the budget is over 80%</w:t>
      </w:r>
      <w:r w:rsidR="00A93F64" w:rsidRPr="00A93F64">
        <w:rPr>
          <w:color w:val="auto"/>
        </w:rPr>
        <w:t>,</w:t>
      </w:r>
      <w:r w:rsidRPr="00A93F64">
        <w:rPr>
          <w:color w:val="auto"/>
        </w:rPr>
        <w:t xml:space="preserve"> the </w:t>
      </w:r>
      <w:r w:rsidR="00A93F64" w:rsidRPr="00A93F64">
        <w:rPr>
          <w:color w:val="auto"/>
        </w:rPr>
        <w:t>color</w:t>
      </w:r>
      <w:r w:rsidRPr="00A93F64">
        <w:rPr>
          <w:color w:val="auto"/>
        </w:rPr>
        <w:t xml:space="preserve"> we have chosen is a bright red. The red </w:t>
      </w:r>
      <w:r w:rsidR="00A93F64" w:rsidRPr="00A93F64">
        <w:rPr>
          <w:color w:val="auto"/>
        </w:rPr>
        <w:t>color</w:t>
      </w:r>
      <w:r w:rsidRPr="00A93F64">
        <w:rPr>
          <w:color w:val="auto"/>
        </w:rPr>
        <w:t xml:space="preserve"> suggests error, danger</w:t>
      </w:r>
      <w:r w:rsidR="00A93F64" w:rsidRPr="00A93F64">
        <w:rPr>
          <w:color w:val="auto"/>
        </w:rPr>
        <w:t>, and warning</w:t>
      </w:r>
      <w:r w:rsidRPr="00A93F64">
        <w:rPr>
          <w:color w:val="auto"/>
        </w:rPr>
        <w:t>. In our case it allows the user to understand that the total cost has almost reached or surpassed the set budget.</w:t>
      </w:r>
      <w:r w:rsidR="00A93F64" w:rsidRPr="00A93F64">
        <w:rPr>
          <w:noProof/>
          <w:color w:val="auto"/>
        </w:rPr>
        <w:t xml:space="preserve"> </w:t>
      </w:r>
    </w:p>
    <w:p w14:paraId="53A546B9" w14:textId="77777777" w:rsidR="00A93F64" w:rsidRDefault="00A93F64" w:rsidP="00A93F64">
      <w:r>
        <w:rPr>
          <w:noProof/>
        </w:rPr>
        <w:drawing>
          <wp:inline distT="0" distB="0" distL="0" distR="0" wp14:anchorId="1AC3B934" wp14:editId="61A4C47C">
            <wp:extent cx="1231265" cy="922655"/>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31265" cy="922655"/>
                    </a:xfrm>
                    <a:prstGeom prst="rect">
                      <a:avLst/>
                    </a:prstGeom>
                    <a:noFill/>
                  </pic:spPr>
                </pic:pic>
              </a:graphicData>
            </a:graphic>
          </wp:inline>
        </w:drawing>
      </w:r>
    </w:p>
    <w:p w14:paraId="551E8E36" w14:textId="43784D1A" w:rsidR="0035627D" w:rsidRPr="00A93F64" w:rsidRDefault="0035627D" w:rsidP="00A93F64">
      <w:pPr>
        <w:jc w:val="center"/>
        <w:rPr>
          <w:color w:val="auto"/>
        </w:rPr>
      </w:pPr>
      <w:r w:rsidRPr="00A93F64">
        <w:rPr>
          <w:b/>
          <w:color w:val="auto"/>
        </w:rPr>
        <w:t xml:space="preserve">Fig 4.2 showing what the </w:t>
      </w:r>
      <w:r w:rsidR="00A93F64" w:rsidRPr="00A93F64">
        <w:rPr>
          <w:b/>
          <w:color w:val="auto"/>
        </w:rPr>
        <w:t>colors</w:t>
      </w:r>
      <w:r w:rsidRPr="00A93F64">
        <w:rPr>
          <w:b/>
          <w:color w:val="auto"/>
        </w:rPr>
        <w:t xml:space="preserve"> mean in the chart</w:t>
      </w:r>
    </w:p>
    <w:p w14:paraId="2722E131" w14:textId="65C6CC71" w:rsidR="0035627D" w:rsidRPr="00A93F64" w:rsidRDefault="00A93F64" w:rsidP="00A93F64">
      <w:pPr>
        <w:jc w:val="both"/>
        <w:rPr>
          <w:color w:val="auto"/>
        </w:rPr>
      </w:pPr>
      <w:r w:rsidRPr="00A93F64">
        <w:rPr>
          <w:color w:val="auto"/>
        </w:rPr>
        <w:t>One step at a time was taken when making the chart.</w:t>
      </w:r>
      <w:r w:rsidR="0035627D" w:rsidRPr="00A93F64">
        <w:rPr>
          <w:color w:val="auto"/>
        </w:rPr>
        <w:t xml:space="preserve"> When the Current cost is higher than the Budget, the grey segment will now be called ‘Overspent Budget’ which </w:t>
      </w:r>
      <w:r w:rsidRPr="00A93F64">
        <w:rPr>
          <w:color w:val="auto"/>
        </w:rPr>
        <w:t xml:space="preserve">its </w:t>
      </w:r>
      <w:r w:rsidR="0035627D" w:rsidRPr="00A93F64">
        <w:rPr>
          <w:color w:val="auto"/>
        </w:rPr>
        <w:t>size will keep increasing the more the user is overspending.</w:t>
      </w:r>
      <w:r w:rsidRPr="00A93F64">
        <w:rPr>
          <w:color w:val="auto"/>
        </w:rPr>
        <w:t xml:space="preserve"> This is shown in figure 4.3.</w:t>
      </w:r>
    </w:p>
    <w:p w14:paraId="0025CCED" w14:textId="4F76478B" w:rsidR="0035627D" w:rsidRDefault="0035627D" w:rsidP="0035627D">
      <w:r>
        <w:rPr>
          <w:noProof/>
        </w:rPr>
        <w:lastRenderedPageBreak/>
        <w:drawing>
          <wp:anchor distT="0" distB="0" distL="114300" distR="114300" simplePos="0" relativeHeight="251661312" behindDoc="0" locked="0" layoutInCell="1" allowOverlap="1" wp14:anchorId="2485DA68" wp14:editId="6FFC0F95">
            <wp:simplePos x="0" y="0"/>
            <wp:positionH relativeFrom="column">
              <wp:posOffset>1285875</wp:posOffset>
            </wp:positionH>
            <wp:positionV relativeFrom="paragraph">
              <wp:posOffset>156210</wp:posOffset>
            </wp:positionV>
            <wp:extent cx="2533650" cy="1840230"/>
            <wp:effectExtent l="0" t="0" r="0" b="7620"/>
            <wp:wrapThrough wrapText="bothSides">
              <wp:wrapPolygon edited="0">
                <wp:start x="0" y="0"/>
                <wp:lineTo x="0" y="21466"/>
                <wp:lineTo x="21438" y="21466"/>
                <wp:lineTo x="21438"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3650" cy="1840230"/>
                    </a:xfrm>
                    <a:prstGeom prst="rect">
                      <a:avLst/>
                    </a:prstGeom>
                    <a:noFill/>
                  </pic:spPr>
                </pic:pic>
              </a:graphicData>
            </a:graphic>
            <wp14:sizeRelH relativeFrom="page">
              <wp14:pctWidth>0</wp14:pctWidth>
            </wp14:sizeRelH>
            <wp14:sizeRelV relativeFrom="page">
              <wp14:pctHeight>0</wp14:pctHeight>
            </wp14:sizeRelV>
          </wp:anchor>
        </w:drawing>
      </w:r>
    </w:p>
    <w:p w14:paraId="45335572" w14:textId="77777777" w:rsidR="0035627D" w:rsidRDefault="0035627D" w:rsidP="0035627D"/>
    <w:p w14:paraId="5D61DCD7" w14:textId="77777777" w:rsidR="0035627D" w:rsidRDefault="0035627D" w:rsidP="0035627D"/>
    <w:p w14:paraId="0E6217F3" w14:textId="77777777" w:rsidR="0035627D" w:rsidRDefault="0035627D" w:rsidP="0035627D"/>
    <w:p w14:paraId="643D71B5" w14:textId="77777777" w:rsidR="0035627D" w:rsidRDefault="0035627D" w:rsidP="0035627D"/>
    <w:p w14:paraId="53AA7694" w14:textId="33EEC95B" w:rsidR="0035627D" w:rsidRDefault="0035627D" w:rsidP="0035627D"/>
    <w:p w14:paraId="6AAF7635" w14:textId="77777777" w:rsidR="00A93F64" w:rsidRDefault="00A93F64" w:rsidP="0035627D"/>
    <w:p w14:paraId="4D93EA79" w14:textId="77777777" w:rsidR="0035627D" w:rsidRPr="00A93F64" w:rsidRDefault="0035627D" w:rsidP="0035627D">
      <w:pPr>
        <w:jc w:val="center"/>
        <w:rPr>
          <w:b/>
          <w:color w:val="auto"/>
        </w:rPr>
      </w:pPr>
      <w:r w:rsidRPr="00A93F64">
        <w:rPr>
          <w:b/>
          <w:color w:val="auto"/>
        </w:rPr>
        <w:t xml:space="preserve">Fig 4.3 showing the electricity chart for a customer who overspent </w:t>
      </w:r>
    </w:p>
    <w:p w14:paraId="14969BB4" w14:textId="7F11C499" w:rsidR="0035627D" w:rsidRPr="00A93F64" w:rsidRDefault="00A93F64" w:rsidP="00A93F64">
      <w:pPr>
        <w:jc w:val="both"/>
        <w:rPr>
          <w:color w:val="auto"/>
        </w:rPr>
      </w:pPr>
      <w:r w:rsidRPr="00A93F64">
        <w:rPr>
          <w:color w:val="auto"/>
        </w:rPr>
        <w:t>The</w:t>
      </w:r>
      <w:r w:rsidR="0035627D" w:rsidRPr="00A93F64">
        <w:rPr>
          <w:color w:val="auto"/>
        </w:rPr>
        <w:t xml:space="preserve"> user is allowed to update his budget at any time. The main idea behind all this Is to notify them through an email or a text message when they reach the red zone (over 80%) and allow them to either reconsider their consumption or set a higher budget.</w:t>
      </w:r>
    </w:p>
    <w:p w14:paraId="70E00993" w14:textId="77777777" w:rsidR="0035627D" w:rsidRPr="00A93F64" w:rsidRDefault="0035627D" w:rsidP="00A93F64">
      <w:pPr>
        <w:jc w:val="both"/>
        <w:rPr>
          <w:b/>
          <w:color w:val="auto"/>
        </w:rPr>
      </w:pPr>
      <w:r w:rsidRPr="00A93F64">
        <w:rPr>
          <w:b/>
          <w:color w:val="auto"/>
        </w:rPr>
        <w:t>Code Explanation:</w:t>
      </w:r>
    </w:p>
    <w:p w14:paraId="5DDC4DA7" w14:textId="22EC9E15" w:rsidR="0035627D" w:rsidRDefault="0035627D" w:rsidP="0035627D">
      <w:pPr>
        <w:rPr>
          <w:b/>
          <w:color w:val="auto"/>
        </w:rPr>
      </w:pPr>
      <w:r>
        <w:rPr>
          <w:noProof/>
          <w:color w:val="auto"/>
        </w:rPr>
        <w:drawing>
          <wp:anchor distT="0" distB="0" distL="114300" distR="114300" simplePos="0" relativeHeight="251662336" behindDoc="0" locked="0" layoutInCell="1" allowOverlap="1" wp14:anchorId="3E189209" wp14:editId="7CF94C7F">
            <wp:simplePos x="0" y="0"/>
            <wp:positionH relativeFrom="margin">
              <wp:align>left</wp:align>
            </wp:positionH>
            <wp:positionV relativeFrom="paragraph">
              <wp:posOffset>13970</wp:posOffset>
            </wp:positionV>
            <wp:extent cx="4352290" cy="4038600"/>
            <wp:effectExtent l="0" t="0" r="0" b="0"/>
            <wp:wrapThrough wrapText="bothSides">
              <wp:wrapPolygon edited="0">
                <wp:start x="0" y="0"/>
                <wp:lineTo x="0" y="21498"/>
                <wp:lineTo x="21461" y="21498"/>
                <wp:lineTo x="21461"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extLst>
                        <a:ext uri="{28A0092B-C50C-407E-A947-70E740481C1C}">
                          <a14:useLocalDpi xmlns:a14="http://schemas.microsoft.com/office/drawing/2010/main" val="0"/>
                        </a:ext>
                      </a:extLst>
                    </a:blip>
                    <a:srcRect b="3072"/>
                    <a:stretch>
                      <a:fillRect/>
                    </a:stretch>
                  </pic:blipFill>
                  <pic:spPr bwMode="auto">
                    <a:xfrm>
                      <a:off x="0" y="0"/>
                      <a:ext cx="4352290" cy="4038600"/>
                    </a:xfrm>
                    <a:prstGeom prst="rect">
                      <a:avLst/>
                    </a:prstGeom>
                    <a:noFill/>
                  </pic:spPr>
                </pic:pic>
              </a:graphicData>
            </a:graphic>
            <wp14:sizeRelH relativeFrom="page">
              <wp14:pctWidth>0</wp14:pctWidth>
            </wp14:sizeRelH>
            <wp14:sizeRelV relativeFrom="page">
              <wp14:pctHeight>0</wp14:pctHeight>
            </wp14:sizeRelV>
          </wp:anchor>
        </w:drawing>
      </w:r>
    </w:p>
    <w:p w14:paraId="679BE63E" w14:textId="77777777" w:rsidR="0035627D" w:rsidRDefault="0035627D" w:rsidP="0035627D">
      <w:pPr>
        <w:rPr>
          <w:b/>
        </w:rPr>
      </w:pPr>
    </w:p>
    <w:p w14:paraId="62DCCBE9" w14:textId="77777777" w:rsidR="0035627D" w:rsidRDefault="0035627D" w:rsidP="0035627D">
      <w:pPr>
        <w:rPr>
          <w:b/>
        </w:rPr>
      </w:pPr>
    </w:p>
    <w:p w14:paraId="4B879F5B" w14:textId="77777777" w:rsidR="0035627D" w:rsidRDefault="0035627D" w:rsidP="0035627D">
      <w:pPr>
        <w:rPr>
          <w:b/>
        </w:rPr>
      </w:pPr>
    </w:p>
    <w:p w14:paraId="2CF94D9C" w14:textId="77777777" w:rsidR="0035627D" w:rsidRDefault="0035627D" w:rsidP="0035627D">
      <w:pPr>
        <w:rPr>
          <w:b/>
        </w:rPr>
      </w:pPr>
    </w:p>
    <w:p w14:paraId="7323348F" w14:textId="77777777" w:rsidR="0035627D" w:rsidRDefault="0035627D" w:rsidP="0035627D">
      <w:pPr>
        <w:rPr>
          <w:b/>
        </w:rPr>
      </w:pPr>
    </w:p>
    <w:p w14:paraId="28A43874" w14:textId="77777777" w:rsidR="0035627D" w:rsidRDefault="0035627D" w:rsidP="0035627D">
      <w:pPr>
        <w:rPr>
          <w:b/>
        </w:rPr>
      </w:pPr>
    </w:p>
    <w:p w14:paraId="3F168033" w14:textId="77777777" w:rsidR="0035627D" w:rsidRDefault="0035627D" w:rsidP="0035627D">
      <w:pPr>
        <w:rPr>
          <w:b/>
        </w:rPr>
      </w:pPr>
    </w:p>
    <w:p w14:paraId="5D40F7FF" w14:textId="77777777" w:rsidR="0035627D" w:rsidRDefault="0035627D" w:rsidP="0035627D">
      <w:pPr>
        <w:rPr>
          <w:b/>
        </w:rPr>
      </w:pPr>
    </w:p>
    <w:p w14:paraId="2076D8D1" w14:textId="77777777" w:rsidR="0035627D" w:rsidRDefault="0035627D" w:rsidP="0035627D">
      <w:pPr>
        <w:rPr>
          <w:b/>
        </w:rPr>
      </w:pPr>
    </w:p>
    <w:p w14:paraId="0A6881FA" w14:textId="77777777" w:rsidR="0035627D" w:rsidRDefault="0035627D" w:rsidP="0035627D">
      <w:pPr>
        <w:rPr>
          <w:b/>
        </w:rPr>
      </w:pPr>
    </w:p>
    <w:p w14:paraId="664F0233" w14:textId="77777777" w:rsidR="0035627D" w:rsidRDefault="0035627D" w:rsidP="0035627D">
      <w:pPr>
        <w:rPr>
          <w:b/>
        </w:rPr>
      </w:pPr>
    </w:p>
    <w:p w14:paraId="00144914" w14:textId="77777777" w:rsidR="0035627D" w:rsidRDefault="0035627D" w:rsidP="0035627D">
      <w:pPr>
        <w:rPr>
          <w:b/>
        </w:rPr>
      </w:pPr>
    </w:p>
    <w:p w14:paraId="266AE931" w14:textId="77777777" w:rsidR="0035627D" w:rsidRPr="00A93F64" w:rsidRDefault="0035627D" w:rsidP="00580F84">
      <w:pPr>
        <w:jc w:val="center"/>
        <w:rPr>
          <w:b/>
          <w:color w:val="auto"/>
        </w:rPr>
      </w:pPr>
      <w:r w:rsidRPr="00A93F64">
        <w:rPr>
          <w:b/>
          <w:color w:val="auto"/>
        </w:rPr>
        <w:t>Fig 4.4 showing code from chartscript.phtml</w:t>
      </w:r>
    </w:p>
    <w:p w14:paraId="6E80BC43" w14:textId="2297C450" w:rsidR="0035627D" w:rsidRPr="00614E5B" w:rsidRDefault="0035627D" w:rsidP="00614E5B">
      <w:pPr>
        <w:jc w:val="both"/>
        <w:rPr>
          <w:color w:val="auto"/>
        </w:rPr>
      </w:pPr>
      <w:r w:rsidRPr="00614E5B">
        <w:rPr>
          <w:color w:val="auto"/>
        </w:rPr>
        <w:lastRenderedPageBreak/>
        <w:t>As mentioned, before</w:t>
      </w:r>
      <w:r w:rsidR="00A93F64" w:rsidRPr="00614E5B">
        <w:rPr>
          <w:color w:val="auto"/>
        </w:rPr>
        <w:t>,</w:t>
      </w:r>
      <w:r w:rsidRPr="00614E5B">
        <w:rPr>
          <w:color w:val="auto"/>
        </w:rPr>
        <w:t xml:space="preserve"> </w:t>
      </w:r>
      <w:proofErr w:type="spellStart"/>
      <w:r w:rsidRPr="00614E5B">
        <w:rPr>
          <w:color w:val="auto"/>
        </w:rPr>
        <w:t>CanvasJS</w:t>
      </w:r>
      <w:proofErr w:type="spellEnd"/>
      <w:r w:rsidRPr="00614E5B">
        <w:rPr>
          <w:color w:val="auto"/>
        </w:rPr>
        <w:t xml:space="preserve"> doughnut charts</w:t>
      </w:r>
      <w:r w:rsidR="00A93F64" w:rsidRPr="00614E5B">
        <w:rPr>
          <w:color w:val="auto"/>
        </w:rPr>
        <w:t xml:space="preserve"> was used</w:t>
      </w:r>
      <w:r w:rsidRPr="00614E5B">
        <w:rPr>
          <w:color w:val="auto"/>
        </w:rPr>
        <w:t xml:space="preserve">. </w:t>
      </w:r>
    </w:p>
    <w:p w14:paraId="5BC350C5" w14:textId="172C2A24" w:rsidR="0035627D" w:rsidRPr="00614E5B" w:rsidRDefault="0035627D" w:rsidP="00614E5B">
      <w:pPr>
        <w:jc w:val="both"/>
        <w:rPr>
          <w:color w:val="auto"/>
        </w:rPr>
      </w:pPr>
      <w:r w:rsidRPr="00614E5B">
        <w:rPr>
          <w:color w:val="auto"/>
        </w:rPr>
        <w:t xml:space="preserve">The first step during implementation was to interact with their online demo on their website to get familiar with their code and try to make the code our own. That means, being able to display exactly the data </w:t>
      </w:r>
      <w:r w:rsidR="00A93F64" w:rsidRPr="00614E5B">
        <w:rPr>
          <w:color w:val="auto"/>
        </w:rPr>
        <w:t xml:space="preserve">needed for </w:t>
      </w:r>
      <w:r w:rsidRPr="00614E5B">
        <w:rPr>
          <w:color w:val="auto"/>
        </w:rPr>
        <w:t>the user to see and in a specified way.</w:t>
      </w:r>
    </w:p>
    <w:p w14:paraId="6EFE8E46" w14:textId="654DD449" w:rsidR="0035627D" w:rsidRPr="00614E5B" w:rsidRDefault="0035627D" w:rsidP="00614E5B">
      <w:pPr>
        <w:jc w:val="both"/>
        <w:rPr>
          <w:color w:val="auto"/>
        </w:rPr>
      </w:pPr>
      <w:r w:rsidRPr="00614E5B">
        <w:rPr>
          <w:color w:val="auto"/>
        </w:rPr>
        <w:t xml:space="preserve">Thanks to the detailed documentation on their website, it was very easy understand how to interact with the code. The chart is completely customizable thanks to the options offered by their library; </w:t>
      </w:r>
      <w:r w:rsidR="00A93F64" w:rsidRPr="00614E5B">
        <w:rPr>
          <w:color w:val="auto"/>
        </w:rPr>
        <w:t xml:space="preserve">the </w:t>
      </w:r>
      <w:r w:rsidRPr="00614E5B">
        <w:rPr>
          <w:color w:val="auto"/>
        </w:rPr>
        <w:t>font-size</w:t>
      </w:r>
      <w:r w:rsidR="00A93F64" w:rsidRPr="00614E5B">
        <w:rPr>
          <w:color w:val="auto"/>
        </w:rPr>
        <w:t xml:space="preserve"> could be easily changed</w:t>
      </w:r>
      <w:r w:rsidRPr="00614E5B">
        <w:rPr>
          <w:color w:val="auto"/>
        </w:rPr>
        <w:t>, which elements to show, where and what text to show and so on.</w:t>
      </w:r>
    </w:p>
    <w:p w14:paraId="36A5052C" w14:textId="0879969B" w:rsidR="0035627D" w:rsidRPr="00614E5B" w:rsidRDefault="0035627D" w:rsidP="00614E5B">
      <w:pPr>
        <w:jc w:val="both"/>
        <w:rPr>
          <w:color w:val="auto"/>
        </w:rPr>
      </w:pPr>
      <w:r w:rsidRPr="00614E5B">
        <w:rPr>
          <w:color w:val="auto"/>
        </w:rPr>
        <w:t xml:space="preserve">Finally, once the chart was </w:t>
      </w:r>
      <w:r w:rsidR="00614E5B" w:rsidRPr="00614E5B">
        <w:rPr>
          <w:color w:val="auto"/>
        </w:rPr>
        <w:t>customized</w:t>
      </w:r>
      <w:r w:rsidRPr="00614E5B">
        <w:rPr>
          <w:color w:val="auto"/>
        </w:rPr>
        <w:t xml:space="preserve"> on our preference, the only thing left to do was replace the hard-coded value in the function with data retrieved on real time. </w:t>
      </w:r>
    </w:p>
    <w:p w14:paraId="73C438A1" w14:textId="4B0CC8BA" w:rsidR="0035627D" w:rsidRPr="00614E5B" w:rsidRDefault="00614E5B" w:rsidP="00614E5B">
      <w:pPr>
        <w:jc w:val="both"/>
        <w:rPr>
          <w:color w:val="auto"/>
        </w:rPr>
      </w:pPr>
      <w:r w:rsidRPr="00614E5B">
        <w:rPr>
          <w:color w:val="auto"/>
        </w:rPr>
        <w:t>T</w:t>
      </w:r>
      <w:r w:rsidR="0035627D" w:rsidRPr="00614E5B">
        <w:rPr>
          <w:color w:val="auto"/>
        </w:rPr>
        <w:t xml:space="preserve">he function </w:t>
      </w:r>
      <w:r w:rsidRPr="00614E5B">
        <w:rPr>
          <w:color w:val="auto"/>
        </w:rPr>
        <w:t xml:space="preserve">was altered </w:t>
      </w:r>
      <w:r w:rsidR="0035627D" w:rsidRPr="00614E5B">
        <w:rPr>
          <w:color w:val="auto"/>
        </w:rPr>
        <w:t>so that it would take 4 different parameters:</w:t>
      </w:r>
    </w:p>
    <w:p w14:paraId="49BD7BEA" w14:textId="77777777" w:rsidR="0035627D" w:rsidRPr="00614E5B" w:rsidRDefault="0035627D" w:rsidP="00B140F4">
      <w:pPr>
        <w:pStyle w:val="ListParagraph"/>
        <w:numPr>
          <w:ilvl w:val="0"/>
          <w:numId w:val="51"/>
        </w:numPr>
        <w:spacing w:after="0" w:line="240" w:lineRule="auto"/>
        <w:jc w:val="both"/>
      </w:pPr>
      <w:r w:rsidRPr="00614E5B">
        <w:t>Target -&gt; The HTML element tag ID name used to draw the chart.</w:t>
      </w:r>
    </w:p>
    <w:p w14:paraId="05478A91" w14:textId="77777777" w:rsidR="0035627D" w:rsidRPr="00614E5B" w:rsidRDefault="0035627D" w:rsidP="00B140F4">
      <w:pPr>
        <w:pStyle w:val="ListParagraph"/>
        <w:numPr>
          <w:ilvl w:val="0"/>
          <w:numId w:val="51"/>
        </w:numPr>
        <w:spacing w:after="0" w:line="240" w:lineRule="auto"/>
        <w:jc w:val="both"/>
      </w:pPr>
      <w:r w:rsidRPr="00614E5B">
        <w:t>Type -&gt; Gas or Electricity</w:t>
      </w:r>
    </w:p>
    <w:p w14:paraId="249B85E3" w14:textId="77777777" w:rsidR="0035627D" w:rsidRPr="00614E5B" w:rsidRDefault="0035627D" w:rsidP="00B140F4">
      <w:pPr>
        <w:pStyle w:val="ListParagraph"/>
        <w:numPr>
          <w:ilvl w:val="0"/>
          <w:numId w:val="51"/>
        </w:numPr>
        <w:spacing w:after="0" w:line="240" w:lineRule="auto"/>
        <w:jc w:val="both"/>
      </w:pPr>
      <w:r w:rsidRPr="00614E5B">
        <w:t xml:space="preserve">Cost -&gt; Current cost given us by retrieving the current month consumption through the API and the </w:t>
      </w:r>
      <w:proofErr w:type="spellStart"/>
      <w:proofErr w:type="gramStart"/>
      <w:r w:rsidRPr="00614E5B">
        <w:t>totalCost</w:t>
      </w:r>
      <w:proofErr w:type="spellEnd"/>
      <w:r w:rsidRPr="00614E5B">
        <w:t>(</w:t>
      </w:r>
      <w:proofErr w:type="gramEnd"/>
      <w:r w:rsidRPr="00614E5B">
        <w:t>) function.</w:t>
      </w:r>
    </w:p>
    <w:p w14:paraId="39CFDB7A" w14:textId="7368455F" w:rsidR="0035627D" w:rsidRDefault="0035627D" w:rsidP="00B140F4">
      <w:pPr>
        <w:pStyle w:val="ListParagraph"/>
        <w:numPr>
          <w:ilvl w:val="0"/>
          <w:numId w:val="51"/>
        </w:numPr>
        <w:spacing w:after="0" w:line="240" w:lineRule="auto"/>
        <w:jc w:val="both"/>
      </w:pPr>
      <w:proofErr w:type="spellStart"/>
      <w:r w:rsidRPr="00614E5B">
        <w:t>SetBudget</w:t>
      </w:r>
      <w:proofErr w:type="spellEnd"/>
      <w:r w:rsidRPr="00614E5B">
        <w:t xml:space="preserve"> -&gt; Budget retrieved from database</w:t>
      </w:r>
    </w:p>
    <w:p w14:paraId="76239894" w14:textId="77777777" w:rsidR="0035627D" w:rsidRPr="00614E5B" w:rsidRDefault="0035627D" w:rsidP="00614E5B">
      <w:pPr>
        <w:pStyle w:val="Heading2"/>
      </w:pPr>
      <w:bookmarkStart w:id="60" w:name="_Toc535916164"/>
      <w:r w:rsidRPr="00614E5B">
        <w:t>Functions (Adeel Ahmed)</w:t>
      </w:r>
      <w:bookmarkEnd w:id="60"/>
    </w:p>
    <w:p w14:paraId="22053F14" w14:textId="7AC7D4C5" w:rsidR="0035627D" w:rsidRDefault="0035627D" w:rsidP="0035627D">
      <w:pPr>
        <w:rPr>
          <w:color w:val="auto"/>
          <w:sz w:val="24"/>
          <w:szCs w:val="24"/>
        </w:rPr>
      </w:pPr>
      <w:r>
        <w:rPr>
          <w:noProof/>
        </w:rPr>
        <w:drawing>
          <wp:inline distT="0" distB="0" distL="0" distR="0" wp14:anchorId="5BD94EFC" wp14:editId="1D0598E9">
            <wp:extent cx="5486400" cy="31038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3103880"/>
                    </a:xfrm>
                    <a:prstGeom prst="rect">
                      <a:avLst/>
                    </a:prstGeom>
                    <a:noFill/>
                    <a:ln>
                      <a:noFill/>
                    </a:ln>
                  </pic:spPr>
                </pic:pic>
              </a:graphicData>
            </a:graphic>
          </wp:inline>
        </w:drawing>
      </w:r>
    </w:p>
    <w:p w14:paraId="3E51B6A3" w14:textId="77777777" w:rsidR="0035627D" w:rsidRPr="00614E5B" w:rsidRDefault="0035627D" w:rsidP="0035627D">
      <w:pPr>
        <w:jc w:val="center"/>
        <w:rPr>
          <w:b/>
          <w:color w:val="auto"/>
        </w:rPr>
      </w:pPr>
      <w:r w:rsidRPr="00614E5B">
        <w:rPr>
          <w:b/>
          <w:color w:val="auto"/>
        </w:rPr>
        <w:t xml:space="preserve">Fig 4.5 showing code from </w:t>
      </w:r>
      <w:proofErr w:type="spellStart"/>
      <w:r w:rsidRPr="00614E5B">
        <w:rPr>
          <w:b/>
          <w:color w:val="auto"/>
        </w:rPr>
        <w:t>ConsumptionDataSet.php</w:t>
      </w:r>
      <w:proofErr w:type="spellEnd"/>
      <w:r w:rsidRPr="00614E5B">
        <w:rPr>
          <w:b/>
          <w:color w:val="auto"/>
        </w:rPr>
        <w:t xml:space="preserve"> class</w:t>
      </w:r>
    </w:p>
    <w:p w14:paraId="5FD852EB" w14:textId="523920C0" w:rsidR="0035627D" w:rsidRPr="00614E5B" w:rsidRDefault="0035627D" w:rsidP="00614E5B">
      <w:pPr>
        <w:jc w:val="both"/>
        <w:rPr>
          <w:color w:val="auto"/>
        </w:rPr>
      </w:pPr>
      <w:r w:rsidRPr="00614E5B">
        <w:rPr>
          <w:color w:val="auto"/>
        </w:rPr>
        <w:t>Th</w:t>
      </w:r>
      <w:r w:rsidR="00614E5B" w:rsidRPr="00614E5B">
        <w:rPr>
          <w:color w:val="auto"/>
        </w:rPr>
        <w:t>e</w:t>
      </w:r>
      <w:r w:rsidRPr="00614E5B">
        <w:rPr>
          <w:color w:val="auto"/>
        </w:rPr>
        <w:t xml:space="preserve"> function </w:t>
      </w:r>
      <w:r w:rsidR="00614E5B" w:rsidRPr="00614E5B">
        <w:rPr>
          <w:color w:val="auto"/>
        </w:rPr>
        <w:t xml:space="preserve">in figure 4.5 </w:t>
      </w:r>
      <w:r w:rsidRPr="00614E5B">
        <w:rPr>
          <w:color w:val="auto"/>
        </w:rPr>
        <w:t xml:space="preserve">helps find the total cost of the electricity consumption.  </w:t>
      </w:r>
    </w:p>
    <w:p w14:paraId="08F1FB0F" w14:textId="6D900E14" w:rsidR="0035627D" w:rsidRPr="00614E5B" w:rsidRDefault="00614E5B" w:rsidP="00614E5B">
      <w:pPr>
        <w:jc w:val="both"/>
        <w:rPr>
          <w:color w:val="auto"/>
        </w:rPr>
      </w:pPr>
      <w:r w:rsidRPr="00614E5B">
        <w:rPr>
          <w:color w:val="auto"/>
        </w:rPr>
        <w:lastRenderedPageBreak/>
        <w:t>There was a s</w:t>
      </w:r>
      <w:r w:rsidR="0035627D" w:rsidRPr="00614E5B">
        <w:rPr>
          <w:color w:val="auto"/>
        </w:rPr>
        <w:t>mall problem when implementing this function. Electricity tariffs are divided in</w:t>
      </w:r>
      <w:r w:rsidRPr="00614E5B">
        <w:rPr>
          <w:color w:val="auto"/>
        </w:rPr>
        <w:t>to two parts</w:t>
      </w:r>
      <w:r w:rsidR="0035627D" w:rsidRPr="00614E5B">
        <w:rPr>
          <w:color w:val="auto"/>
        </w:rPr>
        <w:t>: day and night, and they both have different price. Therefore, it was not accurate to use the same tariff for every kilowatts par hour (kWh).</w:t>
      </w:r>
    </w:p>
    <w:p w14:paraId="46392153" w14:textId="42B444EC" w:rsidR="0035627D" w:rsidRPr="00614E5B" w:rsidRDefault="00614E5B" w:rsidP="00614E5B">
      <w:pPr>
        <w:jc w:val="both"/>
        <w:rPr>
          <w:color w:val="auto"/>
        </w:rPr>
      </w:pPr>
      <w:r w:rsidRPr="00614E5B">
        <w:rPr>
          <w:color w:val="auto"/>
        </w:rPr>
        <w:t>Two</w:t>
      </w:r>
      <w:r w:rsidR="0035627D" w:rsidRPr="00614E5B">
        <w:rPr>
          <w:color w:val="auto"/>
        </w:rPr>
        <w:t xml:space="preserve"> local variables</w:t>
      </w:r>
      <w:r w:rsidRPr="00614E5B">
        <w:rPr>
          <w:color w:val="auto"/>
        </w:rPr>
        <w:t xml:space="preserve"> were created</w:t>
      </w:r>
      <w:r w:rsidR="0035627D" w:rsidRPr="00614E5B">
        <w:rPr>
          <w:color w:val="auto"/>
        </w:rPr>
        <w:t>: $</w:t>
      </w:r>
      <w:proofErr w:type="spellStart"/>
      <w:r w:rsidR="0035627D" w:rsidRPr="00614E5B">
        <w:rPr>
          <w:color w:val="auto"/>
        </w:rPr>
        <w:t>dayConsumption</w:t>
      </w:r>
      <w:proofErr w:type="spellEnd"/>
      <w:r w:rsidR="0035627D" w:rsidRPr="00614E5B">
        <w:rPr>
          <w:color w:val="auto"/>
        </w:rPr>
        <w:t xml:space="preserve"> and $</w:t>
      </w:r>
      <w:proofErr w:type="spellStart"/>
      <w:r w:rsidR="0035627D" w:rsidRPr="00614E5B">
        <w:rPr>
          <w:color w:val="auto"/>
        </w:rPr>
        <w:t>nightConsumption</w:t>
      </w:r>
      <w:proofErr w:type="spellEnd"/>
      <w:r w:rsidRPr="00614E5B">
        <w:rPr>
          <w:color w:val="auto"/>
        </w:rPr>
        <w:t>.</w:t>
      </w:r>
      <w:r w:rsidR="0035627D" w:rsidRPr="00614E5B">
        <w:rPr>
          <w:color w:val="auto"/>
        </w:rPr>
        <w:t xml:space="preserve"> </w:t>
      </w:r>
      <w:r w:rsidRPr="00614E5B">
        <w:rPr>
          <w:color w:val="auto"/>
        </w:rPr>
        <w:t>B</w:t>
      </w:r>
      <w:r w:rsidR="0035627D" w:rsidRPr="00614E5B">
        <w:rPr>
          <w:color w:val="auto"/>
        </w:rPr>
        <w:t xml:space="preserve">oth set to </w:t>
      </w:r>
      <w:r w:rsidRPr="00614E5B">
        <w:rPr>
          <w:color w:val="auto"/>
        </w:rPr>
        <w:t>zero (0)</w:t>
      </w:r>
      <w:r w:rsidR="0035627D" w:rsidRPr="00614E5B">
        <w:rPr>
          <w:color w:val="auto"/>
        </w:rPr>
        <w:t>.</w:t>
      </w:r>
    </w:p>
    <w:p w14:paraId="18C053CF" w14:textId="77777777" w:rsidR="0035627D" w:rsidRPr="00614E5B" w:rsidRDefault="0035627D" w:rsidP="00614E5B">
      <w:pPr>
        <w:jc w:val="both"/>
        <w:rPr>
          <w:color w:val="auto"/>
        </w:rPr>
      </w:pPr>
      <w:r w:rsidRPr="00614E5B">
        <w:rPr>
          <w:color w:val="auto"/>
        </w:rPr>
        <w:t>Loop through the array and for each of the values do:</w:t>
      </w:r>
    </w:p>
    <w:p w14:paraId="255BD9D5" w14:textId="18C4FBB0" w:rsidR="0035627D" w:rsidRPr="00614E5B" w:rsidRDefault="0035627D" w:rsidP="00B140F4">
      <w:pPr>
        <w:pStyle w:val="ListParagraph"/>
        <w:numPr>
          <w:ilvl w:val="0"/>
          <w:numId w:val="56"/>
        </w:numPr>
        <w:jc w:val="both"/>
      </w:pPr>
      <w:r w:rsidRPr="00614E5B">
        <w:t>Create a local variable called $H which stores the value’s hour time.</w:t>
      </w:r>
    </w:p>
    <w:p w14:paraId="4FC08B9B" w14:textId="57F83C45" w:rsidR="0035627D" w:rsidRPr="00614E5B" w:rsidRDefault="0035627D" w:rsidP="00B140F4">
      <w:pPr>
        <w:pStyle w:val="ListParagraph"/>
        <w:numPr>
          <w:ilvl w:val="0"/>
          <w:numId w:val="56"/>
        </w:numPr>
        <w:jc w:val="both"/>
      </w:pPr>
      <w:r w:rsidRPr="00614E5B">
        <w:t>Check if the H is smaller than 7: if it is, add the consumption to the night consumption.</w:t>
      </w:r>
    </w:p>
    <w:p w14:paraId="28B8A13C" w14:textId="7D510910" w:rsidR="0035627D" w:rsidRPr="00614E5B" w:rsidRDefault="0035627D" w:rsidP="00B140F4">
      <w:pPr>
        <w:pStyle w:val="ListParagraph"/>
        <w:numPr>
          <w:ilvl w:val="0"/>
          <w:numId w:val="56"/>
        </w:numPr>
        <w:jc w:val="both"/>
      </w:pPr>
      <w:r w:rsidRPr="00614E5B">
        <w:t>Else, add it to the day consumption.</w:t>
      </w:r>
    </w:p>
    <w:p w14:paraId="4E0E522A" w14:textId="77777777" w:rsidR="0035627D" w:rsidRPr="00614E5B" w:rsidRDefault="0035627D" w:rsidP="00614E5B">
      <w:pPr>
        <w:jc w:val="both"/>
        <w:rPr>
          <w:color w:val="auto"/>
        </w:rPr>
      </w:pPr>
      <w:r w:rsidRPr="00614E5B">
        <w:rPr>
          <w:color w:val="auto"/>
        </w:rPr>
        <w:t>(We assumed that the night tariffs go from midnight till 7am and the day one for the rest of the day)</w:t>
      </w:r>
    </w:p>
    <w:p w14:paraId="71BFC02D" w14:textId="77777777" w:rsidR="00614E5B" w:rsidRDefault="00614E5B" w:rsidP="00614E5B">
      <w:pPr>
        <w:jc w:val="both"/>
        <w:rPr>
          <w:color w:val="auto"/>
        </w:rPr>
      </w:pPr>
      <w:r>
        <w:rPr>
          <w:color w:val="auto"/>
        </w:rPr>
        <w:t>Once that was over, the next steps in the code was:</w:t>
      </w:r>
    </w:p>
    <w:p w14:paraId="1672E728" w14:textId="1D5E4BBA" w:rsidR="0035627D" w:rsidRPr="00614E5B" w:rsidRDefault="00614E5B" w:rsidP="00B140F4">
      <w:pPr>
        <w:pStyle w:val="ListParagraph"/>
        <w:numPr>
          <w:ilvl w:val="0"/>
          <w:numId w:val="57"/>
        </w:numPr>
        <w:jc w:val="both"/>
      </w:pPr>
      <w:r>
        <w:t>M</w:t>
      </w:r>
      <w:r w:rsidR="0035627D" w:rsidRPr="00614E5B">
        <w:t xml:space="preserve">ultiply the day consumption by 17.3 pence (tariff </w:t>
      </w:r>
      <w:r w:rsidRPr="00614E5B">
        <w:t>chosen</w:t>
      </w:r>
      <w:r w:rsidR="0035627D" w:rsidRPr="00614E5B">
        <w:t>).</w:t>
      </w:r>
    </w:p>
    <w:p w14:paraId="511AB176" w14:textId="409A0C16" w:rsidR="0035627D" w:rsidRDefault="0035627D" w:rsidP="00B140F4">
      <w:pPr>
        <w:pStyle w:val="ListParagraph"/>
        <w:numPr>
          <w:ilvl w:val="0"/>
          <w:numId w:val="57"/>
        </w:numPr>
      </w:pPr>
      <w:r>
        <w:t>Multiply the night consumption by 11.51 pence (</w:t>
      </w:r>
      <w:r w:rsidR="00614E5B" w:rsidRPr="00614E5B">
        <w:t>tariff chosen</w:t>
      </w:r>
      <w:r>
        <w:t>).</w:t>
      </w:r>
    </w:p>
    <w:p w14:paraId="6CB9012F" w14:textId="27806441" w:rsidR="0035627D" w:rsidRPr="00C330A3" w:rsidRDefault="0035627D" w:rsidP="00B140F4">
      <w:pPr>
        <w:pStyle w:val="ListParagraph"/>
        <w:numPr>
          <w:ilvl w:val="0"/>
          <w:numId w:val="57"/>
        </w:numPr>
      </w:pPr>
      <w:r>
        <w:t xml:space="preserve">Add the 2 total cost together and return the total </w:t>
      </w:r>
      <w:proofErr w:type="spellStart"/>
      <w:r w:rsidR="00614E5B">
        <w:t>amount</w:t>
      </w:r>
      <w:r>
        <w:t>t</w:t>
      </w:r>
      <w:proofErr w:type="spellEnd"/>
      <w:r>
        <w:t xml:space="preserve"> in pounds.</w:t>
      </w:r>
      <w:r>
        <w:rPr>
          <w:noProof/>
        </w:rPr>
        <w:drawing>
          <wp:anchor distT="0" distB="0" distL="114300" distR="114300" simplePos="0" relativeHeight="251663360" behindDoc="0" locked="0" layoutInCell="1" allowOverlap="1" wp14:anchorId="4FA73D55" wp14:editId="3D54B44E">
            <wp:simplePos x="0" y="0"/>
            <wp:positionH relativeFrom="column">
              <wp:posOffset>-49530</wp:posOffset>
            </wp:positionH>
            <wp:positionV relativeFrom="paragraph">
              <wp:posOffset>365760</wp:posOffset>
            </wp:positionV>
            <wp:extent cx="5486400" cy="1942465"/>
            <wp:effectExtent l="0" t="0" r="0" b="635"/>
            <wp:wrapThrough wrapText="bothSides">
              <wp:wrapPolygon edited="0">
                <wp:start x="0" y="0"/>
                <wp:lineTo x="0" y="21395"/>
                <wp:lineTo x="21525" y="21395"/>
                <wp:lineTo x="21525"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1942465"/>
                    </a:xfrm>
                    <a:prstGeom prst="rect">
                      <a:avLst/>
                    </a:prstGeom>
                    <a:noFill/>
                  </pic:spPr>
                </pic:pic>
              </a:graphicData>
            </a:graphic>
            <wp14:sizeRelH relativeFrom="page">
              <wp14:pctWidth>0</wp14:pctWidth>
            </wp14:sizeRelH>
            <wp14:sizeRelV relativeFrom="page">
              <wp14:pctHeight>0</wp14:pctHeight>
            </wp14:sizeRelV>
          </wp:anchor>
        </w:drawing>
      </w:r>
    </w:p>
    <w:p w14:paraId="106F5180" w14:textId="77777777" w:rsidR="0035627D" w:rsidRPr="00C330A3" w:rsidRDefault="0035627D" w:rsidP="0035627D">
      <w:pPr>
        <w:jc w:val="center"/>
        <w:rPr>
          <w:b/>
          <w:color w:val="auto"/>
        </w:rPr>
      </w:pPr>
      <w:r w:rsidRPr="00C330A3">
        <w:rPr>
          <w:b/>
          <w:color w:val="auto"/>
        </w:rPr>
        <w:t xml:space="preserve">Fig 4.6 showing code from </w:t>
      </w:r>
      <w:proofErr w:type="spellStart"/>
      <w:r w:rsidRPr="00C330A3">
        <w:rPr>
          <w:b/>
          <w:color w:val="auto"/>
        </w:rPr>
        <w:t>ConsumptionDataSet.php</w:t>
      </w:r>
      <w:proofErr w:type="spellEnd"/>
      <w:r w:rsidRPr="00C330A3">
        <w:rPr>
          <w:b/>
          <w:color w:val="auto"/>
        </w:rPr>
        <w:t xml:space="preserve"> class</w:t>
      </w:r>
    </w:p>
    <w:p w14:paraId="199664DC" w14:textId="5E1678DF" w:rsidR="0035627D" w:rsidRPr="00C330A3" w:rsidRDefault="00C330A3" w:rsidP="00C330A3">
      <w:pPr>
        <w:jc w:val="both"/>
        <w:rPr>
          <w:color w:val="auto"/>
          <w:sz w:val="24"/>
          <w:szCs w:val="24"/>
        </w:rPr>
      </w:pPr>
      <w:r w:rsidRPr="00C330A3">
        <w:rPr>
          <w:color w:val="auto"/>
        </w:rPr>
        <w:t>The</w:t>
      </w:r>
      <w:r w:rsidR="0035627D" w:rsidRPr="00C330A3">
        <w:rPr>
          <w:color w:val="auto"/>
        </w:rPr>
        <w:t xml:space="preserve"> function </w:t>
      </w:r>
      <w:r w:rsidRPr="00C330A3">
        <w:rPr>
          <w:color w:val="auto"/>
        </w:rPr>
        <w:t xml:space="preserve">in figure 4.6 </w:t>
      </w:r>
      <w:r w:rsidR="0035627D" w:rsidRPr="00C330A3">
        <w:rPr>
          <w:color w:val="auto"/>
        </w:rPr>
        <w:t>helps find the total cost of the gas consumption.</w:t>
      </w:r>
    </w:p>
    <w:p w14:paraId="39A7F8BB" w14:textId="35C55229" w:rsidR="0035627D" w:rsidRPr="00C330A3" w:rsidRDefault="0035627D" w:rsidP="00C330A3">
      <w:pPr>
        <w:jc w:val="both"/>
        <w:rPr>
          <w:color w:val="auto"/>
        </w:rPr>
      </w:pPr>
      <w:r w:rsidRPr="00C330A3">
        <w:rPr>
          <w:color w:val="auto"/>
        </w:rPr>
        <w:t xml:space="preserve">Luckily, the gas tariff is the same all day, no night and no day tariff. Therefore, it simply follows the same procedure of the </w:t>
      </w:r>
      <w:r w:rsidR="00C330A3" w:rsidRPr="00C330A3">
        <w:rPr>
          <w:color w:val="auto"/>
        </w:rPr>
        <w:t>function in figure 4.5</w:t>
      </w:r>
      <w:r w:rsidRPr="00C330A3">
        <w:rPr>
          <w:color w:val="auto"/>
        </w:rPr>
        <w:t xml:space="preserve"> which loops through the array and add together the consumption for each value and finally multiply this total consumption by 3.93 pence (</w:t>
      </w:r>
      <w:r w:rsidR="00C330A3" w:rsidRPr="00C330A3">
        <w:rPr>
          <w:color w:val="auto"/>
        </w:rPr>
        <w:t>tariff chosen</w:t>
      </w:r>
      <w:r w:rsidRPr="00C330A3">
        <w:rPr>
          <w:color w:val="auto"/>
        </w:rPr>
        <w:t>) and return the total cost in pounds.</w:t>
      </w:r>
    </w:p>
    <w:p w14:paraId="34B3780A" w14:textId="77777777" w:rsidR="00D3373C" w:rsidRDefault="00D3373C">
      <w:pPr>
        <w:rPr>
          <w:rFonts w:asciiTheme="majorHAnsi" w:eastAsiaTheme="majorEastAsia" w:hAnsiTheme="majorHAnsi" w:cstheme="majorBidi"/>
          <w:caps/>
          <w:color w:val="007789" w:themeColor="accent1" w:themeShade="BF"/>
          <w:sz w:val="24"/>
        </w:rPr>
      </w:pPr>
      <w:bookmarkStart w:id="61" w:name="_Toc535916165"/>
      <w:r>
        <w:br w:type="page"/>
      </w:r>
    </w:p>
    <w:p w14:paraId="5B70FCFA" w14:textId="1CBA5DF6" w:rsidR="0035627D" w:rsidRPr="00CC6DA7" w:rsidRDefault="0035627D" w:rsidP="00CC6DA7">
      <w:pPr>
        <w:pStyle w:val="Heading2"/>
      </w:pPr>
      <w:r w:rsidRPr="00C330A3">
        <w:lastRenderedPageBreak/>
        <w:t>Database implementation (Omar Saleh)</w:t>
      </w:r>
      <w:bookmarkEnd w:id="61"/>
    </w:p>
    <w:p w14:paraId="313C8C78" w14:textId="567AB57B" w:rsidR="0035627D" w:rsidRPr="00CC6DA7" w:rsidRDefault="0035627D" w:rsidP="00CC6DA7">
      <w:pPr>
        <w:jc w:val="both"/>
        <w:rPr>
          <w:color w:val="auto"/>
        </w:rPr>
      </w:pPr>
      <w:r w:rsidRPr="00CC6DA7">
        <w:rPr>
          <w:color w:val="auto"/>
        </w:rPr>
        <w:t>the code below is taken from the “</w:t>
      </w:r>
      <w:proofErr w:type="spellStart"/>
      <w:r w:rsidRPr="00CC6DA7">
        <w:rPr>
          <w:color w:val="auto"/>
        </w:rPr>
        <w:t>BudgetDb.php</w:t>
      </w:r>
      <w:proofErr w:type="spellEnd"/>
      <w:r w:rsidRPr="00CC6DA7">
        <w:rPr>
          <w:color w:val="auto"/>
        </w:rPr>
        <w:t>” file</w:t>
      </w:r>
      <w:r w:rsidR="00C330A3" w:rsidRPr="00CC6DA7">
        <w:rPr>
          <w:color w:val="auto"/>
        </w:rPr>
        <w:t>.</w:t>
      </w:r>
    </w:p>
    <w:p w14:paraId="7AE5A19F" w14:textId="77777777" w:rsidR="0035627D" w:rsidRDefault="0035627D" w:rsidP="0035627D">
      <w:pPr>
        <w:pStyle w:val="Standard"/>
      </w:pPr>
      <w:r>
        <w:t xml:space="preserve">  </w:t>
      </w:r>
      <w:r>
        <w:rPr>
          <w:b/>
          <w:bCs/>
          <w:color w:val="CE181E"/>
        </w:rPr>
        <w:t xml:space="preserve">public function </w:t>
      </w:r>
      <w:proofErr w:type="gramStart"/>
      <w:r>
        <w:rPr>
          <w:b/>
          <w:bCs/>
          <w:color w:val="CE181E"/>
        </w:rPr>
        <w:t>insert</w:t>
      </w:r>
      <w:proofErr w:type="gramEnd"/>
      <w:r>
        <w:t>(</w:t>
      </w:r>
      <w:r>
        <w:rPr>
          <w:color w:val="2A6099"/>
        </w:rPr>
        <w:t>$data</w:t>
      </w:r>
      <w:r>
        <w:t>) {</w:t>
      </w:r>
    </w:p>
    <w:p w14:paraId="56763C48" w14:textId="77777777" w:rsidR="0035627D" w:rsidRDefault="0035627D" w:rsidP="0035627D">
      <w:pPr>
        <w:pStyle w:val="Standard"/>
      </w:pPr>
    </w:p>
    <w:p w14:paraId="10F3892D" w14:textId="77777777" w:rsidR="0035627D" w:rsidRDefault="0035627D" w:rsidP="0035627D">
      <w:pPr>
        <w:pStyle w:val="Standard"/>
      </w:pPr>
      <w:r>
        <w:t xml:space="preserve">    if</w:t>
      </w:r>
      <w:proofErr w:type="gramStart"/>
      <w:r>
        <w:t>(!</w:t>
      </w:r>
      <w:r>
        <w:rPr>
          <w:color w:val="2A6099"/>
        </w:rPr>
        <w:t>$</w:t>
      </w:r>
      <w:proofErr w:type="spellStart"/>
      <w:proofErr w:type="gramEnd"/>
      <w:r>
        <w:rPr>
          <w:color w:val="2A6099"/>
        </w:rPr>
        <w:t>this</w:t>
      </w:r>
      <w:r>
        <w:t>→</w:t>
      </w:r>
      <w:r>
        <w:rPr>
          <w:b/>
          <w:bCs/>
          <w:color w:val="FF0000"/>
        </w:rPr>
        <w:t>checkIfBudgetExists</w:t>
      </w:r>
      <w:proofErr w:type="spellEnd"/>
      <w:r>
        <w:t>(</w:t>
      </w:r>
      <w:r>
        <w:rPr>
          <w:color w:val="2A6099"/>
        </w:rPr>
        <w:t>$data["email"]</w:t>
      </w:r>
      <w:r>
        <w:t>)){</w:t>
      </w:r>
    </w:p>
    <w:p w14:paraId="69E22FDA" w14:textId="77777777" w:rsidR="0035627D" w:rsidRDefault="0035627D" w:rsidP="0035627D">
      <w:pPr>
        <w:pStyle w:val="Standard"/>
      </w:pPr>
    </w:p>
    <w:p w14:paraId="2552BA5A" w14:textId="77777777" w:rsidR="0035627D" w:rsidRDefault="0035627D" w:rsidP="0035627D">
      <w:pPr>
        <w:pStyle w:val="Standard"/>
      </w:pPr>
      <w:r>
        <w:t xml:space="preserve">    $query = $this-&gt;conn-&gt;</w:t>
      </w:r>
      <w:proofErr w:type="gramStart"/>
      <w:r>
        <w:t>prepare(</w:t>
      </w:r>
      <w:proofErr w:type="gramEnd"/>
      <w:r>
        <w:rPr>
          <w:color w:val="158466"/>
          <w:sz w:val="26"/>
          <w:szCs w:val="26"/>
        </w:rPr>
        <w:t>"INSERT INTO budget(</w:t>
      </w:r>
      <w:proofErr w:type="spellStart"/>
      <w:r>
        <w:rPr>
          <w:color w:val="158466"/>
          <w:sz w:val="26"/>
          <w:szCs w:val="26"/>
        </w:rPr>
        <w:t>gasPrice,electricityPrice,email,date</w:t>
      </w:r>
      <w:proofErr w:type="spellEnd"/>
      <w:r>
        <w:rPr>
          <w:color w:val="158466"/>
          <w:sz w:val="26"/>
          <w:szCs w:val="26"/>
        </w:rPr>
        <w:t>) VALUES(?,?,?,?)"</w:t>
      </w:r>
      <w:r>
        <w:t>);</w:t>
      </w:r>
    </w:p>
    <w:p w14:paraId="71C3E7B5" w14:textId="77777777" w:rsidR="0035627D" w:rsidRDefault="0035627D" w:rsidP="0035627D">
      <w:pPr>
        <w:pStyle w:val="Standard"/>
      </w:pPr>
    </w:p>
    <w:p w14:paraId="039D02DE" w14:textId="77777777" w:rsidR="0035627D" w:rsidRDefault="0035627D" w:rsidP="0035627D">
      <w:pPr>
        <w:pStyle w:val="Standard"/>
      </w:pPr>
      <w:r>
        <w:t xml:space="preserve">    $query-&gt;</w:t>
      </w:r>
      <w:proofErr w:type="spellStart"/>
      <w:r>
        <w:t>bindParam</w:t>
      </w:r>
      <w:proofErr w:type="spellEnd"/>
      <w:r>
        <w:t>(</w:t>
      </w:r>
      <w:proofErr w:type="gramStart"/>
      <w:r>
        <w:t>1,$</w:t>
      </w:r>
      <w:proofErr w:type="gramEnd"/>
      <w:r>
        <w:t>data["</w:t>
      </w:r>
      <w:proofErr w:type="spellStart"/>
      <w:r>
        <w:t>gasPrice</w:t>
      </w:r>
      <w:proofErr w:type="spellEnd"/>
      <w:r>
        <w:t>"]);</w:t>
      </w:r>
    </w:p>
    <w:p w14:paraId="3983B8B8" w14:textId="77777777" w:rsidR="0035627D" w:rsidRDefault="0035627D" w:rsidP="0035627D">
      <w:pPr>
        <w:pStyle w:val="Standard"/>
      </w:pPr>
      <w:r>
        <w:t xml:space="preserve">    $query-&gt;</w:t>
      </w:r>
      <w:proofErr w:type="spellStart"/>
      <w:r>
        <w:t>bindParam</w:t>
      </w:r>
      <w:proofErr w:type="spellEnd"/>
      <w:r>
        <w:t>(</w:t>
      </w:r>
      <w:proofErr w:type="gramStart"/>
      <w:r>
        <w:t>2,$</w:t>
      </w:r>
      <w:proofErr w:type="gramEnd"/>
      <w:r>
        <w:t>data["</w:t>
      </w:r>
      <w:proofErr w:type="spellStart"/>
      <w:r>
        <w:t>electricityPrice</w:t>
      </w:r>
      <w:proofErr w:type="spellEnd"/>
      <w:r>
        <w:t>"]);</w:t>
      </w:r>
    </w:p>
    <w:p w14:paraId="0D523BEB" w14:textId="77777777" w:rsidR="0035627D" w:rsidRDefault="0035627D" w:rsidP="0035627D">
      <w:pPr>
        <w:pStyle w:val="Standard"/>
      </w:pPr>
      <w:r>
        <w:t xml:space="preserve">    $query-&gt;</w:t>
      </w:r>
      <w:proofErr w:type="spellStart"/>
      <w:r>
        <w:t>bindParam</w:t>
      </w:r>
      <w:proofErr w:type="spellEnd"/>
      <w:r>
        <w:t>(</w:t>
      </w:r>
      <w:proofErr w:type="gramStart"/>
      <w:r>
        <w:t>3,$</w:t>
      </w:r>
      <w:proofErr w:type="gramEnd"/>
      <w:r>
        <w:t>data["email"]);</w:t>
      </w:r>
    </w:p>
    <w:p w14:paraId="26D16E61" w14:textId="77777777" w:rsidR="0035627D" w:rsidRDefault="0035627D" w:rsidP="0035627D">
      <w:pPr>
        <w:pStyle w:val="Standard"/>
      </w:pPr>
      <w:r>
        <w:t xml:space="preserve">    $query-&gt;</w:t>
      </w:r>
      <w:proofErr w:type="spellStart"/>
      <w:r>
        <w:t>bindParam</w:t>
      </w:r>
      <w:proofErr w:type="spellEnd"/>
      <w:r>
        <w:t>(</w:t>
      </w:r>
      <w:proofErr w:type="gramStart"/>
      <w:r>
        <w:t>4,$</w:t>
      </w:r>
      <w:proofErr w:type="gramEnd"/>
      <w:r>
        <w:t>data["date"]);</w:t>
      </w:r>
    </w:p>
    <w:p w14:paraId="4B844811" w14:textId="77777777" w:rsidR="0035627D" w:rsidRDefault="0035627D" w:rsidP="0035627D">
      <w:pPr>
        <w:pStyle w:val="Standard"/>
      </w:pPr>
      <w:r>
        <w:t xml:space="preserve">    $query-&gt;</w:t>
      </w:r>
      <w:proofErr w:type="gramStart"/>
      <w:r>
        <w:t>execute(</w:t>
      </w:r>
      <w:proofErr w:type="gramEnd"/>
      <w:r>
        <w:t>);</w:t>
      </w:r>
    </w:p>
    <w:p w14:paraId="2CCDA34C" w14:textId="77777777" w:rsidR="0035627D" w:rsidRDefault="0035627D" w:rsidP="0035627D">
      <w:pPr>
        <w:pStyle w:val="Standard"/>
      </w:pPr>
      <w:r>
        <w:t xml:space="preserve">  </w:t>
      </w:r>
      <w:r>
        <w:rPr>
          <w:b/>
          <w:bCs/>
          <w:color w:val="FF0000"/>
        </w:rPr>
        <w:t>} else {</w:t>
      </w:r>
    </w:p>
    <w:p w14:paraId="67FE5C65" w14:textId="77777777" w:rsidR="0035627D" w:rsidRDefault="0035627D" w:rsidP="0035627D">
      <w:pPr>
        <w:pStyle w:val="Standard"/>
        <w:rPr>
          <w:b/>
          <w:bCs/>
          <w:color w:val="FF0000"/>
        </w:rPr>
      </w:pPr>
      <w:r>
        <w:rPr>
          <w:b/>
          <w:bCs/>
          <w:color w:val="FF0000"/>
        </w:rPr>
        <w:t xml:space="preserve">    </w:t>
      </w:r>
      <w:r>
        <w:rPr>
          <w:b/>
          <w:bCs/>
          <w:color w:val="2A6099"/>
        </w:rPr>
        <w:t>$this-&gt;</w:t>
      </w:r>
      <w:proofErr w:type="spellStart"/>
      <w:r>
        <w:rPr>
          <w:b/>
          <w:bCs/>
          <w:color w:val="FF0000"/>
        </w:rPr>
        <w:t>updateBudget</w:t>
      </w:r>
      <w:proofErr w:type="spellEnd"/>
      <w:r>
        <w:rPr>
          <w:b/>
          <w:bCs/>
          <w:color w:val="FF0000"/>
        </w:rPr>
        <w:t>($data);</w:t>
      </w:r>
    </w:p>
    <w:p w14:paraId="242B7AF7" w14:textId="77777777" w:rsidR="0035627D" w:rsidRDefault="0035627D" w:rsidP="0035627D">
      <w:pPr>
        <w:pStyle w:val="Standard"/>
        <w:rPr>
          <w:b/>
          <w:bCs/>
          <w:color w:val="FF0000"/>
        </w:rPr>
      </w:pPr>
      <w:r>
        <w:rPr>
          <w:b/>
          <w:bCs/>
          <w:color w:val="FF0000"/>
        </w:rPr>
        <w:t xml:space="preserve">  }</w:t>
      </w:r>
    </w:p>
    <w:p w14:paraId="6537C8C2" w14:textId="6DEDACB5" w:rsidR="0035627D" w:rsidRDefault="0035627D" w:rsidP="0035627D">
      <w:pPr>
        <w:pStyle w:val="Standard"/>
      </w:pPr>
      <w:r>
        <w:t xml:space="preserve">  }</w:t>
      </w:r>
    </w:p>
    <w:p w14:paraId="5E0DA9E0" w14:textId="32ADF41C" w:rsidR="00304468" w:rsidRPr="00CC6DA7" w:rsidRDefault="00C330A3" w:rsidP="00CC6DA7">
      <w:pPr>
        <w:jc w:val="both"/>
        <w:rPr>
          <w:color w:val="auto"/>
        </w:rPr>
      </w:pPr>
      <w:r w:rsidRPr="00CC6DA7">
        <w:rPr>
          <w:color w:val="auto"/>
        </w:rPr>
        <w:t>T</w:t>
      </w:r>
      <w:r w:rsidR="0035627D" w:rsidRPr="00CC6DA7">
        <w:rPr>
          <w:color w:val="auto"/>
        </w:rPr>
        <w:t xml:space="preserve">he first line of this method is an if statement and a call to the method to </w:t>
      </w:r>
      <w:proofErr w:type="spellStart"/>
      <w:r w:rsidR="0035627D" w:rsidRPr="00CC6DA7">
        <w:rPr>
          <w:color w:val="auto"/>
        </w:rPr>
        <w:t>checkIfBudgetExists</w:t>
      </w:r>
      <w:proofErr w:type="spellEnd"/>
      <w:r w:rsidRPr="00CC6DA7">
        <w:rPr>
          <w:color w:val="auto"/>
        </w:rPr>
        <w:t xml:space="preserve">. The </w:t>
      </w:r>
      <w:r w:rsidR="0035627D" w:rsidRPr="00CC6DA7">
        <w:rPr>
          <w:color w:val="auto"/>
        </w:rPr>
        <w:t>if statement checks if there is a budget in the database set by this user, if there is not a budget set</w:t>
      </w:r>
      <w:r w:rsidRPr="00CC6DA7">
        <w:rPr>
          <w:color w:val="auto"/>
        </w:rPr>
        <w:t>,</w:t>
      </w:r>
      <w:r w:rsidR="0035627D" w:rsidRPr="00CC6DA7">
        <w:rPr>
          <w:color w:val="auto"/>
        </w:rPr>
        <w:t xml:space="preserve"> then the new budget is inserted in the database, else the old budget in the database is updated.</w:t>
      </w:r>
    </w:p>
    <w:p w14:paraId="63D1E3A5" w14:textId="77777777" w:rsidR="0035627D" w:rsidRDefault="0035627D" w:rsidP="0035627D">
      <w:pPr>
        <w:pStyle w:val="Standard"/>
      </w:pPr>
      <w:r>
        <w:t xml:space="preserve">  public function </w:t>
      </w:r>
      <w:proofErr w:type="spellStart"/>
      <w:r>
        <w:rPr>
          <w:b/>
          <w:bCs/>
          <w:color w:val="FF0000"/>
        </w:rPr>
        <w:t>checkIfBudgetExists</w:t>
      </w:r>
      <w:proofErr w:type="spellEnd"/>
      <w:r>
        <w:t>($</w:t>
      </w:r>
      <w:proofErr w:type="gramStart"/>
      <w:r>
        <w:t>email){</w:t>
      </w:r>
      <w:proofErr w:type="gramEnd"/>
    </w:p>
    <w:p w14:paraId="06171460" w14:textId="77777777" w:rsidR="0035627D" w:rsidRDefault="0035627D" w:rsidP="0035627D">
      <w:pPr>
        <w:pStyle w:val="Standard"/>
      </w:pPr>
    </w:p>
    <w:p w14:paraId="3E755BC6" w14:textId="77777777" w:rsidR="0035627D" w:rsidRDefault="0035627D" w:rsidP="0035627D">
      <w:pPr>
        <w:pStyle w:val="Standard"/>
      </w:pPr>
      <w:r>
        <w:t xml:space="preserve">    $query = $this-&gt;conn-&gt;</w:t>
      </w:r>
      <w:proofErr w:type="gramStart"/>
      <w:r>
        <w:t>prepare(</w:t>
      </w:r>
      <w:proofErr w:type="gramEnd"/>
      <w:r>
        <w:rPr>
          <w:color w:val="158466"/>
        </w:rPr>
        <w:t>"SELECT * FROM budget WHERE email = ?"</w:t>
      </w:r>
      <w:r>
        <w:t>);</w:t>
      </w:r>
    </w:p>
    <w:p w14:paraId="374E9DE9" w14:textId="77777777" w:rsidR="0035627D" w:rsidRDefault="0035627D" w:rsidP="0035627D">
      <w:pPr>
        <w:pStyle w:val="Standard"/>
      </w:pPr>
      <w:r>
        <w:t xml:space="preserve">    $query-&gt;</w:t>
      </w:r>
      <w:proofErr w:type="spellStart"/>
      <w:r>
        <w:t>bindParam</w:t>
      </w:r>
      <w:proofErr w:type="spellEnd"/>
      <w:r>
        <w:t>(</w:t>
      </w:r>
      <w:proofErr w:type="gramStart"/>
      <w:r>
        <w:t>1,$</w:t>
      </w:r>
      <w:proofErr w:type="gramEnd"/>
      <w:r>
        <w:t>email);</w:t>
      </w:r>
    </w:p>
    <w:p w14:paraId="5E0CCB75" w14:textId="77777777" w:rsidR="0035627D" w:rsidRDefault="0035627D" w:rsidP="0035627D">
      <w:pPr>
        <w:pStyle w:val="Standard"/>
      </w:pPr>
      <w:r>
        <w:t xml:space="preserve">    $query-&gt;</w:t>
      </w:r>
      <w:proofErr w:type="gramStart"/>
      <w:r>
        <w:t>execute(</w:t>
      </w:r>
      <w:proofErr w:type="gramEnd"/>
      <w:r>
        <w:t>);</w:t>
      </w:r>
    </w:p>
    <w:p w14:paraId="2BE64336" w14:textId="77777777" w:rsidR="0035627D" w:rsidRDefault="0035627D" w:rsidP="0035627D">
      <w:pPr>
        <w:pStyle w:val="Standard"/>
      </w:pPr>
      <w:r>
        <w:t xml:space="preserve">    $row = $query-&gt;</w:t>
      </w:r>
      <w:proofErr w:type="gramStart"/>
      <w:r>
        <w:t>fetch(</w:t>
      </w:r>
      <w:proofErr w:type="gramEnd"/>
      <w:r>
        <w:t>);</w:t>
      </w:r>
    </w:p>
    <w:p w14:paraId="3BAD4430" w14:textId="77777777" w:rsidR="0035627D" w:rsidRDefault="0035627D" w:rsidP="0035627D">
      <w:pPr>
        <w:pStyle w:val="Standard"/>
      </w:pPr>
    </w:p>
    <w:p w14:paraId="011DA98D" w14:textId="77777777" w:rsidR="0035627D" w:rsidRDefault="0035627D" w:rsidP="0035627D">
      <w:pPr>
        <w:pStyle w:val="Standard"/>
      </w:pPr>
      <w:r>
        <w:t xml:space="preserve">    </w:t>
      </w:r>
      <w:r>
        <w:rPr>
          <w:color w:val="BF0041"/>
        </w:rPr>
        <w:t>if($row["date"</w:t>
      </w:r>
      <w:proofErr w:type="gramStart"/>
      <w:r>
        <w:rPr>
          <w:color w:val="BF0041"/>
        </w:rPr>
        <w:t>] !</w:t>
      </w:r>
      <w:proofErr w:type="gramEnd"/>
      <w:r>
        <w:rPr>
          <w:color w:val="BF0041"/>
        </w:rPr>
        <w:t>= null){</w:t>
      </w:r>
    </w:p>
    <w:p w14:paraId="69FE3DF8" w14:textId="77777777" w:rsidR="0035627D" w:rsidRDefault="0035627D" w:rsidP="0035627D">
      <w:pPr>
        <w:pStyle w:val="Standard"/>
        <w:rPr>
          <w:color w:val="BF0041"/>
        </w:rPr>
      </w:pPr>
      <w:r>
        <w:rPr>
          <w:color w:val="BF0041"/>
        </w:rPr>
        <w:t xml:space="preserve">      return true;</w:t>
      </w:r>
    </w:p>
    <w:p w14:paraId="599C3254" w14:textId="77777777" w:rsidR="0035627D" w:rsidRDefault="0035627D" w:rsidP="0035627D">
      <w:pPr>
        <w:pStyle w:val="Standard"/>
        <w:rPr>
          <w:color w:val="BF0041"/>
        </w:rPr>
      </w:pPr>
      <w:r>
        <w:rPr>
          <w:color w:val="BF0041"/>
        </w:rPr>
        <w:t xml:space="preserve">    }</w:t>
      </w:r>
    </w:p>
    <w:p w14:paraId="5843A0A6" w14:textId="77777777" w:rsidR="0035627D" w:rsidRDefault="0035627D" w:rsidP="0035627D">
      <w:pPr>
        <w:pStyle w:val="Standard"/>
      </w:pPr>
      <w:r>
        <w:t xml:space="preserve">    return false;</w:t>
      </w:r>
    </w:p>
    <w:p w14:paraId="2BDDAC24" w14:textId="4D3ACF2A" w:rsidR="0035627D" w:rsidRDefault="0035627D" w:rsidP="0035627D">
      <w:pPr>
        <w:pStyle w:val="Standard"/>
      </w:pPr>
      <w:r>
        <w:t xml:space="preserve">  }</w:t>
      </w:r>
    </w:p>
    <w:p w14:paraId="7221A868" w14:textId="77777777" w:rsidR="0035627D" w:rsidRDefault="0035627D" w:rsidP="0035627D">
      <w:pPr>
        <w:pStyle w:val="Standard"/>
      </w:pPr>
    </w:p>
    <w:p w14:paraId="3B3C7E32" w14:textId="450CA015" w:rsidR="0035627D" w:rsidRPr="00CC6DA7" w:rsidRDefault="00304468" w:rsidP="00CC6DA7">
      <w:pPr>
        <w:jc w:val="both"/>
        <w:rPr>
          <w:color w:val="auto"/>
        </w:rPr>
      </w:pPr>
      <w:r w:rsidRPr="00CC6DA7">
        <w:rPr>
          <w:color w:val="auto"/>
        </w:rPr>
        <w:t>T</w:t>
      </w:r>
      <w:r w:rsidR="0035627D" w:rsidRPr="00CC6DA7">
        <w:rPr>
          <w:color w:val="auto"/>
        </w:rPr>
        <w:t>he method above takes the parameter $email and checks if there is a match in the database</w:t>
      </w:r>
      <w:r w:rsidRPr="00CC6DA7">
        <w:rPr>
          <w:color w:val="auto"/>
        </w:rPr>
        <w:t>.</w:t>
      </w:r>
      <w:r w:rsidR="0035627D" w:rsidRPr="00CC6DA7">
        <w:rPr>
          <w:color w:val="auto"/>
        </w:rPr>
        <w:t xml:space="preserve"> </w:t>
      </w:r>
      <w:r w:rsidRPr="00CC6DA7">
        <w:rPr>
          <w:color w:val="auto"/>
        </w:rPr>
        <w:t>If</w:t>
      </w:r>
      <w:r w:rsidR="0035627D" w:rsidRPr="00CC6DA7">
        <w:rPr>
          <w:color w:val="auto"/>
        </w:rPr>
        <w:t xml:space="preserve"> there is a match or if there is data that belongs to the $email parameter</w:t>
      </w:r>
      <w:r w:rsidRPr="00CC6DA7">
        <w:rPr>
          <w:color w:val="auto"/>
        </w:rPr>
        <w:t xml:space="preserve">, </w:t>
      </w:r>
      <w:r w:rsidR="0035627D" w:rsidRPr="00CC6DA7">
        <w:rPr>
          <w:color w:val="auto"/>
        </w:rPr>
        <w:t xml:space="preserve">then the methods </w:t>
      </w:r>
      <w:proofErr w:type="gramStart"/>
      <w:r w:rsidRPr="00CC6DA7">
        <w:rPr>
          <w:color w:val="auto"/>
        </w:rPr>
        <w:t>returns</w:t>
      </w:r>
      <w:proofErr w:type="gramEnd"/>
      <w:r w:rsidR="0035627D" w:rsidRPr="00CC6DA7">
        <w:rPr>
          <w:color w:val="auto"/>
        </w:rPr>
        <w:t xml:space="preserve"> true</w:t>
      </w:r>
      <w:r w:rsidRPr="00CC6DA7">
        <w:rPr>
          <w:color w:val="auto"/>
        </w:rPr>
        <w:t xml:space="preserve"> and</w:t>
      </w:r>
      <w:r w:rsidR="0035627D" w:rsidRPr="00CC6DA7">
        <w:rPr>
          <w:color w:val="auto"/>
        </w:rPr>
        <w:t xml:space="preserve"> false otherwise.</w:t>
      </w:r>
    </w:p>
    <w:p w14:paraId="10B78904" w14:textId="6410F105" w:rsidR="00580F84" w:rsidRDefault="00580F84" w:rsidP="0035627D">
      <w:pPr>
        <w:pStyle w:val="Standard"/>
      </w:pPr>
    </w:p>
    <w:p w14:paraId="78FB4167" w14:textId="77777777" w:rsidR="00D3373C" w:rsidRDefault="00D3373C" w:rsidP="0035627D">
      <w:pPr>
        <w:pStyle w:val="Standard"/>
      </w:pPr>
    </w:p>
    <w:p w14:paraId="42278B21" w14:textId="77777777" w:rsidR="00580F84" w:rsidRDefault="00580F84" w:rsidP="0035627D">
      <w:pPr>
        <w:pStyle w:val="Standard"/>
      </w:pPr>
    </w:p>
    <w:p w14:paraId="1AC212FE" w14:textId="6C10234F" w:rsidR="0035627D" w:rsidRDefault="0035627D" w:rsidP="0035627D">
      <w:pPr>
        <w:pStyle w:val="Standard"/>
      </w:pPr>
      <w:r>
        <w:lastRenderedPageBreak/>
        <w:t>public function</w:t>
      </w:r>
      <w:r>
        <w:rPr>
          <w:color w:val="BF0041"/>
        </w:rPr>
        <w:t xml:space="preserve"> </w:t>
      </w:r>
      <w:proofErr w:type="spellStart"/>
      <w:r>
        <w:rPr>
          <w:color w:val="BF0041"/>
        </w:rPr>
        <w:t>getBudget</w:t>
      </w:r>
      <w:proofErr w:type="spellEnd"/>
      <w:r>
        <w:t>($</w:t>
      </w:r>
      <w:proofErr w:type="gramStart"/>
      <w:r>
        <w:t>email){</w:t>
      </w:r>
      <w:proofErr w:type="gramEnd"/>
    </w:p>
    <w:p w14:paraId="225F510C" w14:textId="77777777" w:rsidR="0035627D" w:rsidRDefault="0035627D" w:rsidP="0035627D">
      <w:pPr>
        <w:pStyle w:val="Standard"/>
      </w:pPr>
    </w:p>
    <w:p w14:paraId="3DB50ABB" w14:textId="77777777" w:rsidR="0035627D" w:rsidRDefault="0035627D" w:rsidP="0035627D">
      <w:pPr>
        <w:pStyle w:val="Standard"/>
      </w:pPr>
      <w:r>
        <w:t xml:space="preserve">    $query = $this-&gt;conn-&gt;</w:t>
      </w:r>
      <w:proofErr w:type="gramStart"/>
      <w:r>
        <w:t>prepare(</w:t>
      </w:r>
      <w:proofErr w:type="gramEnd"/>
      <w:r>
        <w:rPr>
          <w:color w:val="FF0000"/>
        </w:rPr>
        <w:t>"SELECT * FROM budget WHERE email = ?")</w:t>
      </w:r>
      <w:r>
        <w:t>;</w:t>
      </w:r>
    </w:p>
    <w:p w14:paraId="65698BD0" w14:textId="77777777" w:rsidR="0035627D" w:rsidRDefault="0035627D" w:rsidP="0035627D">
      <w:pPr>
        <w:pStyle w:val="Standard"/>
      </w:pPr>
      <w:r>
        <w:t xml:space="preserve">    $query-&gt;</w:t>
      </w:r>
      <w:proofErr w:type="spellStart"/>
      <w:r>
        <w:t>bindParam</w:t>
      </w:r>
      <w:proofErr w:type="spellEnd"/>
      <w:r>
        <w:t>(</w:t>
      </w:r>
      <w:proofErr w:type="gramStart"/>
      <w:r>
        <w:t>1,$</w:t>
      </w:r>
      <w:proofErr w:type="gramEnd"/>
      <w:r>
        <w:t>email);</w:t>
      </w:r>
    </w:p>
    <w:p w14:paraId="1D258946" w14:textId="77777777" w:rsidR="0035627D" w:rsidRDefault="0035627D" w:rsidP="0035627D">
      <w:pPr>
        <w:pStyle w:val="Standard"/>
      </w:pPr>
      <w:r>
        <w:tab/>
      </w:r>
      <w:r>
        <w:tab/>
        <w:t>$query-&gt;</w:t>
      </w:r>
      <w:proofErr w:type="gramStart"/>
      <w:r>
        <w:t>execute(</w:t>
      </w:r>
      <w:proofErr w:type="gramEnd"/>
      <w:r>
        <w:t>);</w:t>
      </w:r>
    </w:p>
    <w:p w14:paraId="44100CAF" w14:textId="77777777" w:rsidR="0035627D" w:rsidRDefault="0035627D" w:rsidP="0035627D">
      <w:pPr>
        <w:pStyle w:val="Standard"/>
      </w:pPr>
      <w:r>
        <w:tab/>
      </w:r>
      <w:r>
        <w:tab/>
      </w:r>
      <w:r>
        <w:tab/>
      </w:r>
      <w:proofErr w:type="gramStart"/>
      <w:r>
        <w:t>while(</w:t>
      </w:r>
      <w:proofErr w:type="gramEnd"/>
      <w:r>
        <w:rPr>
          <w:color w:val="FF0000"/>
        </w:rPr>
        <w:t>$row = $query-&gt;fetch()</w:t>
      </w:r>
      <w:r>
        <w:t>){</w:t>
      </w:r>
    </w:p>
    <w:p w14:paraId="36C36FA4" w14:textId="77777777" w:rsidR="0035627D" w:rsidRDefault="0035627D" w:rsidP="0035627D">
      <w:pPr>
        <w:pStyle w:val="Standard"/>
      </w:pPr>
      <w:r>
        <w:tab/>
      </w:r>
      <w:r>
        <w:tab/>
        <w:t xml:space="preserve">      return $row;</w:t>
      </w:r>
    </w:p>
    <w:p w14:paraId="029EA6CC" w14:textId="77777777" w:rsidR="0035627D" w:rsidRDefault="0035627D" w:rsidP="0035627D">
      <w:pPr>
        <w:pStyle w:val="Standard"/>
      </w:pPr>
      <w:r>
        <w:tab/>
      </w:r>
      <w:r>
        <w:tab/>
      </w:r>
      <w:r>
        <w:tab/>
        <w:t>}</w:t>
      </w:r>
    </w:p>
    <w:p w14:paraId="16CD333B" w14:textId="10662FF5" w:rsidR="0035627D" w:rsidRDefault="0035627D" w:rsidP="0035627D">
      <w:pPr>
        <w:pStyle w:val="Standard"/>
      </w:pPr>
      <w:r>
        <w:t xml:space="preserve">  }</w:t>
      </w:r>
    </w:p>
    <w:p w14:paraId="5933265D" w14:textId="2D96D08D" w:rsidR="0035627D" w:rsidRPr="00CC6DA7" w:rsidRDefault="00CB1A43" w:rsidP="00CC6DA7">
      <w:pPr>
        <w:jc w:val="both"/>
        <w:rPr>
          <w:color w:val="auto"/>
        </w:rPr>
      </w:pPr>
      <w:r w:rsidRPr="00CC6DA7">
        <w:rPr>
          <w:color w:val="auto"/>
        </w:rPr>
        <w:t>T</w:t>
      </w:r>
      <w:r w:rsidR="0035627D" w:rsidRPr="00CC6DA7">
        <w:rPr>
          <w:color w:val="auto"/>
        </w:rPr>
        <w:t xml:space="preserve">he </w:t>
      </w:r>
      <w:proofErr w:type="spellStart"/>
      <w:r w:rsidR="0035627D" w:rsidRPr="00CC6DA7">
        <w:rPr>
          <w:color w:val="auto"/>
        </w:rPr>
        <w:t>getBudget</w:t>
      </w:r>
      <w:proofErr w:type="spellEnd"/>
      <w:r w:rsidR="0035627D" w:rsidRPr="00CC6DA7">
        <w:rPr>
          <w:color w:val="auto"/>
        </w:rPr>
        <w:t xml:space="preserve"> </w:t>
      </w:r>
      <w:r w:rsidRPr="00CC6DA7">
        <w:rPr>
          <w:color w:val="auto"/>
        </w:rPr>
        <w:t xml:space="preserve">method </w:t>
      </w:r>
      <w:r w:rsidR="0035627D" w:rsidRPr="00CC6DA7">
        <w:rPr>
          <w:color w:val="auto"/>
        </w:rPr>
        <w:t>returns the budget details of a specified user, the parameter $email is used to search the database for the budget details</w:t>
      </w:r>
      <w:r w:rsidRPr="00CC6DA7">
        <w:rPr>
          <w:color w:val="auto"/>
        </w:rPr>
        <w:t>.</w:t>
      </w:r>
    </w:p>
    <w:p w14:paraId="2D972482" w14:textId="4728B18D" w:rsidR="0035627D" w:rsidRPr="00CB1A43" w:rsidRDefault="002674AE" w:rsidP="00CB1A43">
      <w:pPr>
        <w:pStyle w:val="Heading2"/>
      </w:pPr>
      <w:bookmarkStart w:id="62" w:name="_Toc535916166"/>
      <w:r>
        <w:t>Home</w:t>
      </w:r>
      <w:r w:rsidR="0035627D" w:rsidRPr="00CB1A43">
        <w:t xml:space="preserve"> page design and implementation (Haashim Alvi)</w:t>
      </w:r>
      <w:bookmarkEnd w:id="62"/>
    </w:p>
    <w:p w14:paraId="1B8B022B" w14:textId="3A79EB39" w:rsidR="0035627D" w:rsidRPr="002674AE" w:rsidRDefault="0035627D" w:rsidP="002674AE">
      <w:pPr>
        <w:jc w:val="both"/>
        <w:rPr>
          <w:rFonts w:eastAsia="NSimSun" w:cs="Tahoma"/>
          <w:color w:val="auto"/>
          <w:kern w:val="3"/>
          <w:szCs w:val="24"/>
          <w:lang w:eastAsia="zh-CN"/>
        </w:rPr>
      </w:pPr>
      <w:r w:rsidRPr="00CB1A43">
        <w:rPr>
          <w:noProof/>
          <w:color w:val="auto"/>
          <w:sz w:val="20"/>
        </w:rPr>
        <w:drawing>
          <wp:anchor distT="0" distB="0" distL="114300" distR="114300" simplePos="0" relativeHeight="251664384" behindDoc="0" locked="0" layoutInCell="1" allowOverlap="1" wp14:anchorId="5DE8CC74" wp14:editId="54746996">
            <wp:simplePos x="0" y="0"/>
            <wp:positionH relativeFrom="column">
              <wp:posOffset>1714500</wp:posOffset>
            </wp:positionH>
            <wp:positionV relativeFrom="paragraph">
              <wp:posOffset>736600</wp:posOffset>
            </wp:positionV>
            <wp:extent cx="2000250" cy="2066925"/>
            <wp:effectExtent l="0" t="0" r="0"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00250" cy="2066925"/>
                    </a:xfrm>
                    <a:prstGeom prst="rect">
                      <a:avLst/>
                    </a:prstGeom>
                    <a:noFill/>
                  </pic:spPr>
                </pic:pic>
              </a:graphicData>
            </a:graphic>
            <wp14:sizeRelH relativeFrom="page">
              <wp14:pctWidth>0</wp14:pctWidth>
            </wp14:sizeRelH>
            <wp14:sizeRelV relativeFrom="page">
              <wp14:pctHeight>0</wp14:pctHeight>
            </wp14:sizeRelV>
          </wp:anchor>
        </w:drawing>
      </w:r>
      <w:r w:rsidR="00CB1A43" w:rsidRPr="00CB1A43">
        <w:rPr>
          <w:rFonts w:eastAsia="NSimSun" w:cs="Tahoma"/>
          <w:color w:val="auto"/>
          <w:kern w:val="3"/>
          <w:szCs w:val="24"/>
          <w:lang w:eastAsia="zh-CN"/>
        </w:rPr>
        <w:t>R</w:t>
      </w:r>
      <w:r w:rsidRPr="00CB1A43">
        <w:rPr>
          <w:rFonts w:eastAsia="NSimSun" w:cs="Tahoma"/>
          <w:color w:val="auto"/>
          <w:kern w:val="3"/>
          <w:szCs w:val="24"/>
          <w:lang w:eastAsia="zh-CN"/>
        </w:rPr>
        <w:t xml:space="preserve">esearched </w:t>
      </w:r>
      <w:r w:rsidR="00CB1A43" w:rsidRPr="00CB1A43">
        <w:rPr>
          <w:rFonts w:eastAsia="NSimSun" w:cs="Tahoma"/>
          <w:color w:val="auto"/>
          <w:kern w:val="3"/>
          <w:szCs w:val="24"/>
          <w:lang w:eastAsia="zh-CN"/>
        </w:rPr>
        <w:t xml:space="preserve">was done on </w:t>
      </w:r>
      <w:r w:rsidRPr="00CB1A43">
        <w:rPr>
          <w:rFonts w:eastAsia="NSimSun" w:cs="Tahoma"/>
          <w:color w:val="auto"/>
          <w:kern w:val="3"/>
          <w:szCs w:val="24"/>
          <w:lang w:eastAsia="zh-CN"/>
        </w:rPr>
        <w:t xml:space="preserve">what current features and designs smart meters have and what features consumers want in them. </w:t>
      </w:r>
      <w:r w:rsidR="00CB1A43" w:rsidRPr="00CB1A43">
        <w:rPr>
          <w:rFonts w:eastAsia="NSimSun" w:cs="Tahoma"/>
          <w:color w:val="auto"/>
          <w:kern w:val="3"/>
          <w:szCs w:val="24"/>
          <w:lang w:eastAsia="zh-CN"/>
        </w:rPr>
        <w:t>T</w:t>
      </w:r>
      <w:r w:rsidRPr="00CB1A43">
        <w:rPr>
          <w:rFonts w:eastAsia="NSimSun" w:cs="Tahoma"/>
          <w:color w:val="auto"/>
          <w:kern w:val="3"/>
          <w:szCs w:val="24"/>
          <w:lang w:eastAsia="zh-CN"/>
        </w:rPr>
        <w:t xml:space="preserve">he circular design </w:t>
      </w:r>
      <w:r w:rsidR="00CB1A43" w:rsidRPr="00CB1A43">
        <w:rPr>
          <w:rFonts w:eastAsia="NSimSun" w:cs="Tahoma"/>
          <w:color w:val="auto"/>
          <w:kern w:val="3"/>
          <w:szCs w:val="24"/>
          <w:lang w:eastAsia="zh-CN"/>
        </w:rPr>
        <w:t xml:space="preserve">was chosen </w:t>
      </w:r>
      <w:r w:rsidRPr="00CB1A43">
        <w:rPr>
          <w:rFonts w:eastAsia="NSimSun" w:cs="Tahoma"/>
          <w:color w:val="auto"/>
          <w:kern w:val="3"/>
          <w:szCs w:val="24"/>
          <w:lang w:eastAsia="zh-CN"/>
        </w:rPr>
        <w:t xml:space="preserve">with the cost underneath and the </w:t>
      </w:r>
      <w:r w:rsidR="00CB1A43" w:rsidRPr="00CB1A43">
        <w:rPr>
          <w:rFonts w:eastAsia="NSimSun" w:cs="Tahoma"/>
          <w:color w:val="auto"/>
          <w:kern w:val="3"/>
          <w:szCs w:val="24"/>
          <w:lang w:eastAsia="zh-CN"/>
        </w:rPr>
        <w:t>color</w:t>
      </w:r>
      <w:r w:rsidRPr="00CB1A43">
        <w:rPr>
          <w:rFonts w:eastAsia="NSimSun" w:cs="Tahoma"/>
          <w:color w:val="auto"/>
          <w:kern w:val="3"/>
          <w:szCs w:val="24"/>
          <w:lang w:eastAsia="zh-CN"/>
        </w:rPr>
        <w:t xml:space="preserve"> changing feature based on the budget.</w:t>
      </w:r>
    </w:p>
    <w:p w14:paraId="3EDEF4AD" w14:textId="621DB87B" w:rsidR="0035627D" w:rsidRPr="002674AE" w:rsidRDefault="0035627D" w:rsidP="0035627D">
      <w:pPr>
        <w:jc w:val="center"/>
        <w:rPr>
          <w:rFonts w:eastAsia="NSimSun" w:cs="Tahoma"/>
          <w:b/>
          <w:color w:val="auto"/>
          <w:kern w:val="3"/>
          <w:szCs w:val="24"/>
          <w:lang w:eastAsia="zh-CN"/>
        </w:rPr>
      </w:pPr>
      <w:r w:rsidRPr="002674AE">
        <w:rPr>
          <w:rFonts w:eastAsia="NSimSun" w:cs="Tahoma"/>
          <w:b/>
          <w:color w:val="auto"/>
          <w:kern w:val="3"/>
          <w:szCs w:val="24"/>
          <w:lang w:eastAsia="zh-CN"/>
        </w:rPr>
        <w:t>Fig 5.1 showing the circular design from the main page of the website</w:t>
      </w:r>
    </w:p>
    <w:p w14:paraId="367A2534" w14:textId="13A4E221" w:rsidR="0035627D" w:rsidRPr="002674AE" w:rsidRDefault="002674AE" w:rsidP="002674AE">
      <w:pPr>
        <w:jc w:val="both"/>
        <w:rPr>
          <w:rFonts w:eastAsia="NSimSun" w:cs="Tahoma"/>
          <w:color w:val="auto"/>
          <w:kern w:val="3"/>
          <w:szCs w:val="24"/>
          <w:lang w:eastAsia="zh-CN"/>
        </w:rPr>
      </w:pPr>
      <w:r w:rsidRPr="002674AE">
        <w:rPr>
          <w:rFonts w:eastAsia="NSimSun" w:cs="Tahoma"/>
          <w:color w:val="auto"/>
          <w:kern w:val="3"/>
          <w:szCs w:val="24"/>
          <w:lang w:eastAsia="zh-CN"/>
        </w:rPr>
        <w:t>T</w:t>
      </w:r>
      <w:r w:rsidR="0035627D" w:rsidRPr="002674AE">
        <w:rPr>
          <w:rFonts w:eastAsia="NSimSun" w:cs="Tahoma"/>
          <w:color w:val="auto"/>
          <w:kern w:val="3"/>
          <w:szCs w:val="24"/>
          <w:lang w:eastAsia="zh-CN"/>
        </w:rPr>
        <w:t xml:space="preserve">he high contrast feature </w:t>
      </w:r>
      <w:r w:rsidRPr="002674AE">
        <w:rPr>
          <w:rFonts w:eastAsia="NSimSun" w:cs="Tahoma"/>
          <w:color w:val="auto"/>
          <w:kern w:val="3"/>
          <w:szCs w:val="24"/>
          <w:lang w:eastAsia="zh-CN"/>
        </w:rPr>
        <w:t xml:space="preserve">was also implemented </w:t>
      </w:r>
      <w:r w:rsidR="0035627D" w:rsidRPr="002674AE">
        <w:rPr>
          <w:rFonts w:eastAsia="NSimSun" w:cs="Tahoma"/>
          <w:color w:val="auto"/>
          <w:kern w:val="3"/>
          <w:szCs w:val="24"/>
          <w:lang w:eastAsia="zh-CN"/>
        </w:rPr>
        <w:t>on the index page</w:t>
      </w:r>
      <w:r w:rsidRPr="002674AE">
        <w:rPr>
          <w:rFonts w:eastAsia="NSimSun" w:cs="Tahoma"/>
          <w:color w:val="auto"/>
          <w:kern w:val="3"/>
          <w:szCs w:val="24"/>
          <w:lang w:eastAsia="zh-CN"/>
        </w:rPr>
        <w:t>.</w:t>
      </w:r>
      <w:r w:rsidR="0035627D" w:rsidRPr="002674AE">
        <w:rPr>
          <w:rFonts w:eastAsia="NSimSun" w:cs="Tahoma"/>
          <w:color w:val="auto"/>
          <w:kern w:val="3"/>
          <w:szCs w:val="24"/>
          <w:lang w:eastAsia="zh-CN"/>
        </w:rPr>
        <w:t xml:space="preserve"> </w:t>
      </w:r>
      <w:r w:rsidRPr="002674AE">
        <w:rPr>
          <w:rFonts w:eastAsia="NSimSun" w:cs="Tahoma"/>
          <w:color w:val="auto"/>
          <w:kern w:val="3"/>
          <w:szCs w:val="24"/>
          <w:lang w:eastAsia="zh-CN"/>
        </w:rPr>
        <w:t xml:space="preserve">This feature </w:t>
      </w:r>
      <w:r w:rsidR="0035627D" w:rsidRPr="002674AE">
        <w:rPr>
          <w:rFonts w:eastAsia="NSimSun" w:cs="Tahoma"/>
          <w:color w:val="auto"/>
          <w:kern w:val="3"/>
          <w:szCs w:val="24"/>
          <w:lang w:eastAsia="zh-CN"/>
        </w:rPr>
        <w:t xml:space="preserve">inverts the </w:t>
      </w:r>
      <w:r w:rsidRPr="002674AE">
        <w:rPr>
          <w:rFonts w:eastAsia="NSimSun" w:cs="Tahoma"/>
          <w:color w:val="auto"/>
          <w:kern w:val="3"/>
          <w:szCs w:val="24"/>
          <w:lang w:eastAsia="zh-CN"/>
        </w:rPr>
        <w:t>colors</w:t>
      </w:r>
      <w:r w:rsidR="0035627D" w:rsidRPr="002674AE">
        <w:rPr>
          <w:rFonts w:eastAsia="NSimSun" w:cs="Tahoma"/>
          <w:color w:val="auto"/>
          <w:kern w:val="3"/>
          <w:szCs w:val="24"/>
          <w:lang w:eastAsia="zh-CN"/>
        </w:rPr>
        <w:t xml:space="preserve"> used on the page for </w:t>
      </w:r>
      <w:r w:rsidRPr="002674AE">
        <w:rPr>
          <w:rFonts w:eastAsia="NSimSun" w:cs="Tahoma"/>
          <w:color w:val="auto"/>
          <w:kern w:val="3"/>
          <w:szCs w:val="24"/>
          <w:lang w:eastAsia="zh-CN"/>
        </w:rPr>
        <w:t>color</w:t>
      </w:r>
      <w:r w:rsidR="0035627D" w:rsidRPr="002674AE">
        <w:rPr>
          <w:rFonts w:eastAsia="NSimSun" w:cs="Tahoma"/>
          <w:color w:val="auto"/>
          <w:kern w:val="3"/>
          <w:szCs w:val="24"/>
          <w:lang w:eastAsia="zh-CN"/>
        </w:rPr>
        <w:t xml:space="preserve"> blind people.</w:t>
      </w:r>
    </w:p>
    <w:p w14:paraId="06F20121" w14:textId="655D0C77" w:rsidR="0035627D" w:rsidRDefault="0035627D" w:rsidP="0035627D">
      <w:pPr>
        <w:rPr>
          <w:rFonts w:ascii="Liberation Serif" w:eastAsia="NSimSun" w:hAnsi="Liberation Serif" w:cs="Tahoma"/>
          <w:kern w:val="3"/>
          <w:sz w:val="24"/>
          <w:szCs w:val="24"/>
          <w:lang w:eastAsia="zh-CN"/>
        </w:rPr>
      </w:pPr>
      <w:r>
        <w:rPr>
          <w:noProof/>
        </w:rPr>
        <w:lastRenderedPageBreak/>
        <w:drawing>
          <wp:inline distT="0" distB="0" distL="0" distR="0" wp14:anchorId="3AB806DE" wp14:editId="154C4957">
            <wp:extent cx="5486400" cy="23812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381250"/>
                    </a:xfrm>
                    <a:prstGeom prst="rect">
                      <a:avLst/>
                    </a:prstGeom>
                    <a:noFill/>
                    <a:ln>
                      <a:noFill/>
                    </a:ln>
                  </pic:spPr>
                </pic:pic>
              </a:graphicData>
            </a:graphic>
          </wp:inline>
        </w:drawing>
      </w:r>
    </w:p>
    <w:p w14:paraId="0D21FC2C" w14:textId="77777777" w:rsidR="0035627D" w:rsidRPr="002674AE" w:rsidRDefault="0035627D" w:rsidP="0035627D">
      <w:pPr>
        <w:jc w:val="center"/>
        <w:rPr>
          <w:rFonts w:eastAsia="NSimSun" w:cs="Tahoma"/>
          <w:b/>
          <w:color w:val="auto"/>
          <w:kern w:val="3"/>
          <w:szCs w:val="24"/>
          <w:lang w:eastAsia="zh-CN"/>
        </w:rPr>
      </w:pPr>
      <w:r w:rsidRPr="002674AE">
        <w:rPr>
          <w:rFonts w:eastAsia="NSimSun" w:cs="Tahoma"/>
          <w:b/>
          <w:color w:val="auto"/>
          <w:kern w:val="3"/>
          <w:szCs w:val="24"/>
          <w:lang w:eastAsia="zh-CN"/>
        </w:rPr>
        <w:t>Fig 5.2 showing high contrast mode in the website</w:t>
      </w:r>
    </w:p>
    <w:p w14:paraId="6BD3EBC3" w14:textId="3A9FA87E" w:rsidR="0035627D" w:rsidRDefault="0035627D" w:rsidP="0035627D">
      <w:pPr>
        <w:jc w:val="center"/>
        <w:rPr>
          <w:rFonts w:ascii="Liberation Serif" w:eastAsia="NSimSun" w:hAnsi="Liberation Serif" w:cs="Tahoma"/>
          <w:b/>
          <w:kern w:val="3"/>
          <w:sz w:val="24"/>
          <w:szCs w:val="24"/>
          <w:lang w:eastAsia="zh-CN"/>
        </w:rPr>
      </w:pPr>
      <w:r>
        <w:rPr>
          <w:noProof/>
        </w:rPr>
        <w:drawing>
          <wp:inline distT="0" distB="0" distL="0" distR="0" wp14:anchorId="40EC4D03" wp14:editId="2F8B03CA">
            <wp:extent cx="5486400" cy="8572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857250"/>
                    </a:xfrm>
                    <a:prstGeom prst="rect">
                      <a:avLst/>
                    </a:prstGeom>
                    <a:noFill/>
                    <a:ln>
                      <a:noFill/>
                    </a:ln>
                  </pic:spPr>
                </pic:pic>
              </a:graphicData>
            </a:graphic>
          </wp:inline>
        </w:drawing>
      </w:r>
    </w:p>
    <w:p w14:paraId="3C08987E" w14:textId="7B58B4E3" w:rsidR="0035627D" w:rsidRPr="002674AE" w:rsidRDefault="0035627D" w:rsidP="0035627D">
      <w:pPr>
        <w:jc w:val="center"/>
        <w:rPr>
          <w:rFonts w:eastAsia="NSimSun" w:cs="Tahoma"/>
          <w:b/>
          <w:color w:val="auto"/>
          <w:kern w:val="3"/>
          <w:szCs w:val="24"/>
          <w:lang w:eastAsia="zh-CN"/>
        </w:rPr>
      </w:pPr>
      <w:r w:rsidRPr="002674AE">
        <w:rPr>
          <w:rFonts w:eastAsia="NSimSun" w:cs="Tahoma"/>
          <w:b/>
          <w:color w:val="auto"/>
          <w:kern w:val="3"/>
          <w:szCs w:val="24"/>
          <w:lang w:eastAsia="zh-CN"/>
        </w:rPr>
        <w:t>Fig 5.3 showing code from index.phtml</w:t>
      </w:r>
    </w:p>
    <w:p w14:paraId="30CEEEF8" w14:textId="6EF4C25D" w:rsidR="0035627D" w:rsidRDefault="002674AE" w:rsidP="0035627D">
      <w:pPr>
        <w:rPr>
          <w:rFonts w:eastAsia="NSimSun" w:cs="Tahoma"/>
          <w:color w:val="auto"/>
          <w:kern w:val="3"/>
          <w:szCs w:val="24"/>
          <w:lang w:eastAsia="zh-CN"/>
        </w:rPr>
      </w:pPr>
      <w:r>
        <w:rPr>
          <w:rFonts w:eastAsia="NSimSun" w:cs="Tahoma"/>
          <w:color w:val="auto"/>
          <w:kern w:val="3"/>
          <w:szCs w:val="24"/>
          <w:lang w:eastAsia="zh-CN"/>
        </w:rPr>
        <w:t xml:space="preserve">final thing that was done was to make the website live. The link to the website is </w:t>
      </w:r>
      <w:hyperlink r:id="rId44" w:history="1">
        <w:r w:rsidRPr="00A37F08">
          <w:rPr>
            <w:rStyle w:val="Hyperlink"/>
            <w:rFonts w:eastAsia="NSimSun" w:cs="Tahoma"/>
            <w:kern w:val="3"/>
            <w:szCs w:val="24"/>
            <w:lang w:eastAsia="zh-CN"/>
          </w:rPr>
          <w:t>http://smartmeter.hopto.org</w:t>
        </w:r>
      </w:hyperlink>
      <w:r>
        <w:rPr>
          <w:rFonts w:eastAsia="NSimSun" w:cs="Tahoma"/>
          <w:color w:val="auto"/>
          <w:kern w:val="3"/>
          <w:szCs w:val="24"/>
          <w:lang w:eastAsia="zh-CN"/>
        </w:rPr>
        <w:t>.</w:t>
      </w:r>
    </w:p>
    <w:p w14:paraId="0DB267BB" w14:textId="455D44B2" w:rsidR="0035627D" w:rsidRDefault="0035627D" w:rsidP="0035627D">
      <w:pPr>
        <w:rPr>
          <w:lang w:val="en-GB"/>
        </w:rPr>
      </w:pPr>
      <w:r>
        <w:rPr>
          <w:noProof/>
        </w:rPr>
        <w:drawing>
          <wp:inline distT="0" distB="0" distL="0" distR="0" wp14:anchorId="4453482D" wp14:editId="0BD6AAA5">
            <wp:extent cx="5105400" cy="28860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05400" cy="2886075"/>
                    </a:xfrm>
                    <a:prstGeom prst="rect">
                      <a:avLst/>
                    </a:prstGeom>
                    <a:noFill/>
                    <a:ln>
                      <a:noFill/>
                    </a:ln>
                  </pic:spPr>
                </pic:pic>
              </a:graphicData>
            </a:graphic>
          </wp:inline>
        </w:drawing>
      </w:r>
    </w:p>
    <w:p w14:paraId="3A6811B6" w14:textId="7F3052EC" w:rsidR="0035627D" w:rsidRPr="002674AE" w:rsidRDefault="0035627D" w:rsidP="002674AE">
      <w:pPr>
        <w:jc w:val="center"/>
        <w:rPr>
          <w:b/>
        </w:rPr>
      </w:pPr>
      <w:r>
        <w:rPr>
          <w:b/>
        </w:rPr>
        <w:t>Fig 5.3 showing the website live (www.smartmeter.hopto.org)</w:t>
      </w:r>
    </w:p>
    <w:p w14:paraId="292CF5AC" w14:textId="651C168E" w:rsidR="005C1317" w:rsidRPr="0035627D" w:rsidRDefault="00506BC7" w:rsidP="0035627D">
      <w:pPr>
        <w:pStyle w:val="Heading1"/>
      </w:pPr>
      <w:bookmarkStart w:id="63" w:name="_Toc535916167"/>
      <w:bookmarkStart w:id="64" w:name="_Hlk535836769"/>
      <w:r>
        <w:lastRenderedPageBreak/>
        <w:t>Details of the solution testing and evaluation</w:t>
      </w:r>
      <w:bookmarkEnd w:id="63"/>
    </w:p>
    <w:p w14:paraId="6FEFEAB2" w14:textId="142DC2E4" w:rsidR="002674AE" w:rsidRPr="00B140F4" w:rsidRDefault="002674AE" w:rsidP="00B140F4">
      <w:pPr>
        <w:pStyle w:val="Heading2"/>
      </w:pPr>
      <w:bookmarkStart w:id="65" w:name="_Toc535916168"/>
      <w:r w:rsidRPr="00B140F4">
        <w:rPr>
          <w:rStyle w:val="normaltextrun"/>
        </w:rPr>
        <w:t>SPRINT 1 (08/01/19 - 11/01/19)</w:t>
      </w:r>
      <w:bookmarkEnd w:id="65"/>
      <w:r w:rsidRPr="00B140F4">
        <w:rPr>
          <w:rStyle w:val="eop"/>
        </w:rPr>
        <w:t> </w:t>
      </w:r>
    </w:p>
    <w:p w14:paraId="731870C3" w14:textId="77777777" w:rsidR="002674AE" w:rsidRPr="00B140F4" w:rsidRDefault="002674AE" w:rsidP="00B140F4">
      <w:pPr>
        <w:pStyle w:val="Heading3"/>
      </w:pPr>
      <w:bookmarkStart w:id="66" w:name="_Toc535916169"/>
      <w:r w:rsidRPr="00B140F4">
        <w:rPr>
          <w:rStyle w:val="normaltextrun"/>
        </w:rPr>
        <w:t>Testing Methodology</w:t>
      </w:r>
      <w:bookmarkEnd w:id="66"/>
      <w:r w:rsidRPr="00B140F4">
        <w:rPr>
          <w:rStyle w:val="eop"/>
        </w:rPr>
        <w:t> </w:t>
      </w:r>
    </w:p>
    <w:p w14:paraId="0BAAE021" w14:textId="77777777" w:rsidR="002674AE" w:rsidRPr="00747E89" w:rsidRDefault="002674AE" w:rsidP="00747E89">
      <w:pPr>
        <w:jc w:val="both"/>
        <w:rPr>
          <w:rFonts w:cs="Segoe UI"/>
          <w:color w:val="auto"/>
          <w:sz w:val="18"/>
          <w:szCs w:val="18"/>
        </w:rPr>
      </w:pPr>
      <w:r w:rsidRPr="00747E89">
        <w:rPr>
          <w:rStyle w:val="normaltextrun"/>
          <w:rFonts w:cs="Calibri"/>
          <w:color w:val="auto"/>
        </w:rPr>
        <w:t>During the development of the project, each member of the team was responsible for executing Unit Testing on every piece of code they were working on. In that way, the testing process sped up, while also assuring a good quality of code.</w:t>
      </w:r>
      <w:r w:rsidRPr="00747E89">
        <w:rPr>
          <w:rStyle w:val="eop"/>
          <w:rFonts w:cs="Calibri"/>
          <w:color w:val="auto"/>
        </w:rPr>
        <w:t> </w:t>
      </w:r>
    </w:p>
    <w:p w14:paraId="35650C0F" w14:textId="4455BD0D" w:rsidR="002674AE" w:rsidRDefault="002674AE" w:rsidP="00747E89">
      <w:pPr>
        <w:jc w:val="both"/>
        <w:rPr>
          <w:rStyle w:val="eop"/>
          <w:rFonts w:cs="Calibri"/>
          <w:color w:val="auto"/>
        </w:rPr>
      </w:pPr>
      <w:r w:rsidRPr="00747E89">
        <w:rPr>
          <w:rStyle w:val="normaltextrun"/>
          <w:rFonts w:cs="Calibri"/>
          <w:color w:val="auto"/>
        </w:rPr>
        <w:t>Nonetheless, at the start of the first sprint, a person was chosen that would be responsible for repeating every Unit Testing and executing Acceptance Testing before every demo.</w:t>
      </w:r>
    </w:p>
    <w:p w14:paraId="28427B8F" w14:textId="730BE342" w:rsidR="0070204C" w:rsidRPr="00747E89" w:rsidRDefault="0070204C" w:rsidP="00747E89">
      <w:pPr>
        <w:jc w:val="both"/>
        <w:rPr>
          <w:rFonts w:cs="Segoe UI"/>
          <w:color w:val="auto"/>
          <w:sz w:val="18"/>
          <w:szCs w:val="18"/>
        </w:rPr>
      </w:pPr>
      <w:r>
        <w:rPr>
          <w:noProof/>
        </w:rPr>
        <w:drawing>
          <wp:inline distT="0" distB="0" distL="0" distR="0" wp14:anchorId="482686C8" wp14:editId="54492B24">
            <wp:extent cx="5486400" cy="2665639"/>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2665639"/>
                    </a:xfrm>
                    <a:prstGeom prst="rect">
                      <a:avLst/>
                    </a:prstGeom>
                    <a:noFill/>
                    <a:ln>
                      <a:noFill/>
                    </a:ln>
                  </pic:spPr>
                </pic:pic>
              </a:graphicData>
            </a:graphic>
          </wp:inline>
        </w:drawing>
      </w:r>
    </w:p>
    <w:p w14:paraId="008C6C87" w14:textId="77777777" w:rsidR="002674AE" w:rsidRPr="00B140F4" w:rsidRDefault="002674AE" w:rsidP="00B140F4">
      <w:pPr>
        <w:pStyle w:val="Heading3"/>
      </w:pPr>
      <w:bookmarkStart w:id="67" w:name="_Toc535916170"/>
      <w:r w:rsidRPr="00B140F4">
        <w:rPr>
          <w:rStyle w:val="normaltextrun"/>
        </w:rPr>
        <w:t>Unit Testing</w:t>
      </w:r>
      <w:bookmarkEnd w:id="67"/>
      <w:r w:rsidRPr="00B140F4">
        <w:rPr>
          <w:rStyle w:val="eop"/>
        </w:rPr>
        <w:t> </w:t>
      </w:r>
    </w:p>
    <w:p w14:paraId="262C18B0" w14:textId="77777777" w:rsidR="002674AE" w:rsidRPr="00B140F4" w:rsidRDefault="002674AE" w:rsidP="00B140F4">
      <w:pPr>
        <w:rPr>
          <w:rFonts w:cs="Segoe UI"/>
          <w:color w:val="auto"/>
          <w:sz w:val="18"/>
          <w:szCs w:val="18"/>
        </w:rPr>
      </w:pPr>
      <w:r w:rsidRPr="00B140F4">
        <w:rPr>
          <w:rStyle w:val="normaltextrun"/>
          <w:rFonts w:cs="Calibri"/>
          <w:color w:val="auto"/>
        </w:rPr>
        <w:t>During sprint 1, Unit Testing was executed for the following features and scopes:</w:t>
      </w:r>
      <w:r w:rsidRPr="00B140F4">
        <w:rPr>
          <w:rStyle w:val="eop"/>
          <w:rFonts w:cs="Calibri"/>
          <w:color w:val="auto"/>
        </w:rPr>
        <w:t> </w:t>
      </w:r>
    </w:p>
    <w:p w14:paraId="04BBE0C6" w14:textId="77777777" w:rsidR="002674AE" w:rsidRPr="00B140F4" w:rsidRDefault="002674AE" w:rsidP="00B140F4">
      <w:pPr>
        <w:pStyle w:val="ListParagraph"/>
        <w:numPr>
          <w:ilvl w:val="0"/>
          <w:numId w:val="58"/>
        </w:numPr>
      </w:pPr>
      <w:r w:rsidRPr="00B140F4">
        <w:rPr>
          <w:rStyle w:val="normaltextrun"/>
          <w:rFonts w:cs="Calibri"/>
        </w:rPr>
        <w:t>Consistency of data from the </w:t>
      </w:r>
      <w:r w:rsidRPr="00B140F4">
        <w:rPr>
          <w:rStyle w:val="spellingerror"/>
          <w:rFonts w:cs="Calibri"/>
        </w:rPr>
        <w:t>EnergyHive</w:t>
      </w:r>
      <w:r w:rsidRPr="00B140F4">
        <w:rPr>
          <w:rStyle w:val="normaltextrun"/>
          <w:rFonts w:cs="Calibri"/>
        </w:rPr>
        <w:t> API</w:t>
      </w:r>
      <w:r w:rsidRPr="00B140F4">
        <w:rPr>
          <w:rStyle w:val="eop"/>
          <w:rFonts w:cs="Calibri"/>
        </w:rPr>
        <w:t> </w:t>
      </w:r>
    </w:p>
    <w:p w14:paraId="36AAB9D3" w14:textId="77777777" w:rsidR="002674AE" w:rsidRPr="00B140F4" w:rsidRDefault="002674AE" w:rsidP="00B140F4">
      <w:pPr>
        <w:pStyle w:val="ListParagraph"/>
        <w:numPr>
          <w:ilvl w:val="0"/>
          <w:numId w:val="58"/>
        </w:numPr>
      </w:pPr>
      <w:r w:rsidRPr="00B140F4">
        <w:rPr>
          <w:rStyle w:val="normaltextrun"/>
          <w:rFonts w:cs="Calibri"/>
        </w:rPr>
        <w:t>Connection with </w:t>
      </w:r>
      <w:r w:rsidRPr="00B140F4">
        <w:rPr>
          <w:rStyle w:val="spellingerror"/>
          <w:rFonts w:cs="Calibri"/>
        </w:rPr>
        <w:t>EnergyHive</w:t>
      </w:r>
      <w:r w:rsidRPr="00B140F4">
        <w:rPr>
          <w:rStyle w:val="normaltextrun"/>
          <w:rFonts w:cs="Calibri"/>
        </w:rPr>
        <w:t> API in PHP</w:t>
      </w:r>
      <w:r w:rsidRPr="00B140F4">
        <w:rPr>
          <w:rStyle w:val="eop"/>
          <w:rFonts w:cs="Calibri"/>
        </w:rPr>
        <w:t> </w:t>
      </w:r>
    </w:p>
    <w:p w14:paraId="4EA7A416" w14:textId="77777777" w:rsidR="002674AE" w:rsidRPr="00B140F4" w:rsidRDefault="002674AE" w:rsidP="00B140F4">
      <w:pPr>
        <w:pStyle w:val="ListParagraph"/>
        <w:numPr>
          <w:ilvl w:val="0"/>
          <w:numId w:val="58"/>
        </w:numPr>
      </w:pPr>
      <w:r w:rsidRPr="00B140F4">
        <w:rPr>
          <w:rStyle w:val="normaltextrun"/>
          <w:rFonts w:cs="Calibri"/>
        </w:rPr>
        <w:t>Consumption Data Set</w:t>
      </w:r>
      <w:r w:rsidRPr="00B140F4">
        <w:rPr>
          <w:rStyle w:val="eop"/>
          <w:rFonts w:cs="Calibri"/>
        </w:rPr>
        <w:t> </w:t>
      </w:r>
    </w:p>
    <w:p w14:paraId="104ECCA4" w14:textId="77777777" w:rsidR="002674AE" w:rsidRPr="00B140F4" w:rsidRDefault="002674AE" w:rsidP="00B140F4">
      <w:pPr>
        <w:pStyle w:val="ListParagraph"/>
        <w:numPr>
          <w:ilvl w:val="0"/>
          <w:numId w:val="58"/>
        </w:numPr>
      </w:pPr>
      <w:r w:rsidRPr="00B140F4">
        <w:rPr>
          <w:rStyle w:val="normaltextrun"/>
          <w:rFonts w:cs="Calibri"/>
        </w:rPr>
        <w:t>Consumption Data Type</w:t>
      </w:r>
      <w:r w:rsidRPr="00B140F4">
        <w:rPr>
          <w:rStyle w:val="eop"/>
          <w:rFonts w:cs="Calibri"/>
        </w:rPr>
        <w:t> </w:t>
      </w:r>
    </w:p>
    <w:p w14:paraId="3A0D7197" w14:textId="77777777" w:rsidR="002674AE" w:rsidRPr="00B140F4" w:rsidRDefault="002674AE" w:rsidP="00B140F4">
      <w:pPr>
        <w:pStyle w:val="ListParagraph"/>
        <w:numPr>
          <w:ilvl w:val="0"/>
          <w:numId w:val="58"/>
        </w:numPr>
      </w:pPr>
      <w:r w:rsidRPr="00B140F4">
        <w:rPr>
          <w:rStyle w:val="normaltextrun"/>
          <w:rFonts w:cs="Calibri"/>
        </w:rPr>
        <w:t>Monthly total usage and cost</w:t>
      </w:r>
      <w:r w:rsidRPr="00B140F4">
        <w:rPr>
          <w:rStyle w:val="eop"/>
          <w:rFonts w:cs="Calibri"/>
        </w:rPr>
        <w:t> </w:t>
      </w:r>
    </w:p>
    <w:p w14:paraId="30CB88AB" w14:textId="77777777" w:rsidR="002674AE" w:rsidRPr="00B140F4" w:rsidRDefault="002674AE" w:rsidP="00B140F4">
      <w:pPr>
        <w:pStyle w:val="ListParagraph"/>
        <w:numPr>
          <w:ilvl w:val="0"/>
          <w:numId w:val="58"/>
        </w:numPr>
      </w:pPr>
      <w:r w:rsidRPr="00B140F4">
        <w:rPr>
          <w:rStyle w:val="normaltextrun"/>
          <w:rFonts w:cs="Calibri"/>
        </w:rPr>
        <w:t>Consistency of data from Weather API</w:t>
      </w:r>
      <w:r w:rsidRPr="00B140F4">
        <w:rPr>
          <w:rStyle w:val="eop"/>
          <w:rFonts w:cs="Calibri"/>
        </w:rPr>
        <w:t> </w:t>
      </w:r>
    </w:p>
    <w:p w14:paraId="0B46E7A9" w14:textId="77777777" w:rsidR="002674AE" w:rsidRPr="00B140F4" w:rsidRDefault="002674AE" w:rsidP="00B140F4">
      <w:pPr>
        <w:pStyle w:val="ListParagraph"/>
        <w:numPr>
          <w:ilvl w:val="0"/>
          <w:numId w:val="58"/>
        </w:numPr>
      </w:pPr>
      <w:r w:rsidRPr="00B140F4">
        <w:rPr>
          <w:rStyle w:val="normaltextrun"/>
          <w:rFonts w:cs="Calibri"/>
        </w:rPr>
        <w:t>Controllers and Views generation</w:t>
      </w:r>
      <w:r w:rsidRPr="00B140F4">
        <w:rPr>
          <w:rStyle w:val="eop"/>
          <w:rFonts w:cs="Calibri"/>
        </w:rPr>
        <w:t> </w:t>
      </w:r>
    </w:p>
    <w:p w14:paraId="3A31E236" w14:textId="77777777" w:rsidR="002674AE" w:rsidRPr="00B140F4" w:rsidRDefault="002674AE" w:rsidP="00B140F4">
      <w:pPr>
        <w:pStyle w:val="ListParagraph"/>
        <w:numPr>
          <w:ilvl w:val="0"/>
          <w:numId w:val="58"/>
        </w:numPr>
      </w:pPr>
      <w:r w:rsidRPr="00B140F4">
        <w:rPr>
          <w:rStyle w:val="normaltextrun"/>
          <w:rFonts w:cs="Calibri"/>
        </w:rPr>
        <w:t>Navbar</w:t>
      </w:r>
      <w:r w:rsidRPr="00B140F4">
        <w:rPr>
          <w:rStyle w:val="eop"/>
          <w:rFonts w:cs="Calibri"/>
        </w:rPr>
        <w:t> </w:t>
      </w:r>
    </w:p>
    <w:p w14:paraId="3659BC57" w14:textId="77777777" w:rsidR="00D3373C" w:rsidRDefault="00D3373C" w:rsidP="00B140F4">
      <w:pPr>
        <w:rPr>
          <w:rStyle w:val="normaltextrun"/>
          <w:rFonts w:cs="Calibri"/>
          <w:color w:val="auto"/>
        </w:rPr>
      </w:pPr>
    </w:p>
    <w:p w14:paraId="78BA99A3" w14:textId="77777777" w:rsidR="00D3373C" w:rsidRDefault="00D3373C" w:rsidP="00B140F4">
      <w:pPr>
        <w:rPr>
          <w:rStyle w:val="normaltextrun"/>
          <w:rFonts w:cs="Calibri"/>
          <w:color w:val="auto"/>
        </w:rPr>
      </w:pPr>
    </w:p>
    <w:p w14:paraId="261999D3" w14:textId="2B9B1D2A" w:rsidR="00D3373C" w:rsidRPr="00D3373C" w:rsidRDefault="002674AE" w:rsidP="00B140F4">
      <w:pPr>
        <w:rPr>
          <w:rFonts w:cs="Calibri"/>
          <w:color w:val="auto"/>
        </w:rPr>
      </w:pPr>
      <w:r w:rsidRPr="00B140F4">
        <w:rPr>
          <w:rStyle w:val="normaltextrun"/>
          <w:rFonts w:cs="Calibri"/>
          <w:color w:val="auto"/>
        </w:rPr>
        <w:lastRenderedPageBreak/>
        <w:t>The following problems were underlined by testing:</w:t>
      </w:r>
      <w:r w:rsidRPr="00B140F4">
        <w:rPr>
          <w:rStyle w:val="eop"/>
          <w:rFonts w:cs="Calibri"/>
          <w:color w:val="auto"/>
        </w:rPr>
        <w:t> </w:t>
      </w:r>
    </w:p>
    <w:p w14:paraId="2F81A4D1" w14:textId="77777777" w:rsidR="002674AE" w:rsidRPr="00B140F4" w:rsidRDefault="002674AE" w:rsidP="00B140F4">
      <w:pPr>
        <w:pStyle w:val="ListParagraph"/>
        <w:numPr>
          <w:ilvl w:val="0"/>
          <w:numId w:val="59"/>
        </w:numPr>
        <w:jc w:val="both"/>
      </w:pPr>
      <w:r w:rsidRPr="00B140F4">
        <w:rPr>
          <w:rStyle w:val="normaltextrun"/>
          <w:rFonts w:cs="Calibri"/>
        </w:rPr>
        <w:t>The presence of many unused lines of CSS and JS code caused issues with the design of the front-end not behaving as expected</w:t>
      </w:r>
      <w:r w:rsidRPr="00B140F4">
        <w:rPr>
          <w:rStyle w:val="eop"/>
          <w:rFonts w:cs="Calibri"/>
        </w:rPr>
        <w:t> </w:t>
      </w:r>
    </w:p>
    <w:p w14:paraId="1B9CB294" w14:textId="77777777" w:rsidR="002674AE" w:rsidRPr="00B140F4" w:rsidRDefault="002674AE" w:rsidP="00B140F4">
      <w:pPr>
        <w:pStyle w:val="Heading3"/>
      </w:pPr>
      <w:bookmarkStart w:id="68" w:name="_Toc535916171"/>
      <w:r w:rsidRPr="00B140F4">
        <w:rPr>
          <w:rStyle w:val="normaltextrun"/>
        </w:rPr>
        <w:t>Acceptance Testing</w:t>
      </w:r>
      <w:bookmarkEnd w:id="68"/>
      <w:r w:rsidRPr="00B140F4">
        <w:rPr>
          <w:rStyle w:val="eop"/>
        </w:rPr>
        <w:t> </w:t>
      </w:r>
    </w:p>
    <w:p w14:paraId="657BAAA2" w14:textId="77777777" w:rsidR="002674AE" w:rsidRPr="00B140F4" w:rsidRDefault="002674AE" w:rsidP="00B140F4">
      <w:pPr>
        <w:jc w:val="both"/>
        <w:rPr>
          <w:rFonts w:cs="Segoe UI"/>
          <w:color w:val="auto"/>
          <w:sz w:val="18"/>
          <w:szCs w:val="18"/>
        </w:rPr>
      </w:pPr>
      <w:r w:rsidRPr="00B140F4">
        <w:rPr>
          <w:rStyle w:val="normaltextrun"/>
          <w:rFonts w:cs="Calibri"/>
          <w:color w:val="auto"/>
        </w:rPr>
        <w:t>By the client’s request, the following requirement could be identified:</w:t>
      </w:r>
      <w:r w:rsidRPr="00B140F4">
        <w:rPr>
          <w:rStyle w:val="eop"/>
          <w:rFonts w:cs="Calibri"/>
          <w:color w:val="auto"/>
        </w:rPr>
        <w:t> </w:t>
      </w:r>
    </w:p>
    <w:p w14:paraId="544E0502" w14:textId="77777777" w:rsidR="002674AE" w:rsidRPr="00B140F4" w:rsidRDefault="002674AE" w:rsidP="00B140F4">
      <w:pPr>
        <w:pStyle w:val="ListParagraph"/>
        <w:numPr>
          <w:ilvl w:val="0"/>
          <w:numId w:val="59"/>
        </w:numPr>
        <w:jc w:val="both"/>
      </w:pPr>
      <w:r w:rsidRPr="00B140F4">
        <w:rPr>
          <w:rStyle w:val="normaltextrun"/>
          <w:rFonts w:cs="Calibri"/>
        </w:rPr>
        <w:t>Display Hourly consumption for Gas and Electricity</w:t>
      </w:r>
      <w:r w:rsidRPr="00B140F4">
        <w:rPr>
          <w:rStyle w:val="eop"/>
          <w:rFonts w:cs="Calibri"/>
        </w:rPr>
        <w:t> </w:t>
      </w:r>
    </w:p>
    <w:p w14:paraId="5022F6BE" w14:textId="77777777" w:rsidR="002674AE" w:rsidRPr="00B140F4" w:rsidRDefault="002674AE" w:rsidP="00B140F4">
      <w:pPr>
        <w:pStyle w:val="ListParagraph"/>
        <w:numPr>
          <w:ilvl w:val="0"/>
          <w:numId w:val="59"/>
        </w:numPr>
        <w:jc w:val="both"/>
      </w:pPr>
      <w:r w:rsidRPr="00B140F4">
        <w:rPr>
          <w:rStyle w:val="normaltextrun"/>
          <w:rFonts w:cs="Calibri"/>
        </w:rPr>
        <w:t>Display Instantaneous consumption for Gas and Electricity</w:t>
      </w:r>
      <w:r w:rsidRPr="00B140F4">
        <w:rPr>
          <w:rStyle w:val="eop"/>
          <w:rFonts w:cs="Calibri"/>
        </w:rPr>
        <w:t> </w:t>
      </w:r>
    </w:p>
    <w:p w14:paraId="6860A8C5" w14:textId="77777777" w:rsidR="002674AE" w:rsidRPr="00B140F4" w:rsidRDefault="002674AE" w:rsidP="00B140F4">
      <w:pPr>
        <w:pStyle w:val="ListParagraph"/>
        <w:numPr>
          <w:ilvl w:val="0"/>
          <w:numId w:val="59"/>
        </w:numPr>
        <w:jc w:val="both"/>
      </w:pPr>
      <w:r w:rsidRPr="00B140F4">
        <w:rPr>
          <w:rStyle w:val="normaltextrun"/>
          <w:rFonts w:cs="Calibri"/>
        </w:rPr>
        <w:t>Compare consumption with previous day</w:t>
      </w:r>
      <w:r w:rsidRPr="00B140F4">
        <w:rPr>
          <w:rStyle w:val="eop"/>
          <w:rFonts w:cs="Calibri"/>
        </w:rPr>
        <w:t> </w:t>
      </w:r>
    </w:p>
    <w:p w14:paraId="5F376DEC" w14:textId="77777777" w:rsidR="002674AE" w:rsidRPr="00B140F4" w:rsidRDefault="002674AE" w:rsidP="00B140F4">
      <w:pPr>
        <w:pStyle w:val="ListParagraph"/>
        <w:numPr>
          <w:ilvl w:val="0"/>
          <w:numId w:val="59"/>
        </w:numPr>
        <w:jc w:val="both"/>
      </w:pPr>
      <w:r w:rsidRPr="00B140F4">
        <w:rPr>
          <w:rStyle w:val="normaltextrun"/>
          <w:rFonts w:cs="Calibri"/>
        </w:rPr>
        <w:t>Predict consumption based on Weather </w:t>
      </w:r>
      <w:r w:rsidRPr="00B140F4">
        <w:rPr>
          <w:rStyle w:val="eop"/>
          <w:rFonts w:cs="Calibri"/>
        </w:rPr>
        <w:t> </w:t>
      </w:r>
    </w:p>
    <w:p w14:paraId="6C80E733" w14:textId="77777777" w:rsidR="002674AE" w:rsidRPr="00B140F4" w:rsidRDefault="002674AE" w:rsidP="00B140F4">
      <w:pPr>
        <w:jc w:val="both"/>
        <w:rPr>
          <w:rFonts w:cs="Segoe UI"/>
          <w:color w:val="auto"/>
          <w:sz w:val="18"/>
          <w:szCs w:val="18"/>
        </w:rPr>
      </w:pPr>
      <w:r w:rsidRPr="00B140F4">
        <w:rPr>
          <w:rStyle w:val="normaltextrun"/>
          <w:rFonts w:cs="Calibri"/>
          <w:color w:val="auto"/>
        </w:rPr>
        <w:t>An Acceptance Test for each requirement was executed with the following results:</w:t>
      </w:r>
      <w:r w:rsidRPr="00B140F4">
        <w:rPr>
          <w:rStyle w:val="eop"/>
          <w:rFonts w:cs="Calibri"/>
          <w:color w:val="auto"/>
        </w:rPr>
        <w:t> </w:t>
      </w:r>
    </w:p>
    <w:p w14:paraId="28328205" w14:textId="77777777" w:rsidR="002674AE" w:rsidRPr="00B140F4" w:rsidRDefault="002674AE" w:rsidP="00B140F4">
      <w:pPr>
        <w:pStyle w:val="ListParagraph"/>
        <w:numPr>
          <w:ilvl w:val="0"/>
          <w:numId w:val="60"/>
        </w:numPr>
        <w:jc w:val="both"/>
      </w:pPr>
      <w:r w:rsidRPr="00B140F4">
        <w:rPr>
          <w:rStyle w:val="normaltextrun"/>
          <w:rFonts w:cs="Calibri"/>
        </w:rPr>
        <w:t>The hourly consumption is only shown as a conceptual demo. The appearance is acceptable, but no real information is shown</w:t>
      </w:r>
      <w:r w:rsidRPr="00B140F4">
        <w:rPr>
          <w:rStyle w:val="eop"/>
          <w:rFonts w:cs="Calibri"/>
        </w:rPr>
        <w:t> </w:t>
      </w:r>
    </w:p>
    <w:p w14:paraId="34B2C246" w14:textId="77777777" w:rsidR="002674AE" w:rsidRPr="00B140F4" w:rsidRDefault="002674AE" w:rsidP="00B140F4">
      <w:pPr>
        <w:pStyle w:val="ListParagraph"/>
        <w:numPr>
          <w:ilvl w:val="0"/>
          <w:numId w:val="60"/>
        </w:numPr>
        <w:jc w:val="both"/>
      </w:pPr>
      <w:r w:rsidRPr="00B140F4">
        <w:rPr>
          <w:rStyle w:val="normaltextrun"/>
          <w:rFonts w:cs="Calibri"/>
        </w:rPr>
        <w:t>There is no page to show instantaneous consumption</w:t>
      </w:r>
      <w:r w:rsidRPr="00B140F4">
        <w:rPr>
          <w:rStyle w:val="eop"/>
          <w:rFonts w:cs="Calibri"/>
        </w:rPr>
        <w:t> </w:t>
      </w:r>
    </w:p>
    <w:p w14:paraId="48D3C3B5" w14:textId="77777777" w:rsidR="002674AE" w:rsidRPr="00B140F4" w:rsidRDefault="002674AE" w:rsidP="00B140F4">
      <w:pPr>
        <w:pStyle w:val="ListParagraph"/>
        <w:numPr>
          <w:ilvl w:val="0"/>
          <w:numId w:val="60"/>
        </w:numPr>
        <w:jc w:val="both"/>
      </w:pPr>
      <w:r w:rsidRPr="00B140F4">
        <w:rPr>
          <w:rStyle w:val="normaltextrun"/>
          <w:rFonts w:cs="Calibri"/>
        </w:rPr>
        <w:t>There is no page to compare consumption</w:t>
      </w:r>
      <w:r w:rsidRPr="00B140F4">
        <w:rPr>
          <w:rStyle w:val="eop"/>
          <w:rFonts w:cs="Calibri"/>
        </w:rPr>
        <w:t> </w:t>
      </w:r>
    </w:p>
    <w:p w14:paraId="7F07CD25" w14:textId="77777777" w:rsidR="002674AE" w:rsidRPr="00B140F4" w:rsidRDefault="002674AE" w:rsidP="00B140F4">
      <w:pPr>
        <w:pStyle w:val="ListParagraph"/>
        <w:numPr>
          <w:ilvl w:val="0"/>
          <w:numId w:val="60"/>
        </w:numPr>
        <w:jc w:val="both"/>
      </w:pPr>
      <w:r w:rsidRPr="00B140F4">
        <w:rPr>
          <w:rStyle w:val="normaltextrun"/>
          <w:rFonts w:cs="Calibri"/>
        </w:rPr>
        <w:t>There is no page to predict consumption </w:t>
      </w:r>
      <w:r w:rsidRPr="00B140F4">
        <w:rPr>
          <w:rStyle w:val="eop"/>
          <w:rFonts w:cs="Calibri"/>
        </w:rPr>
        <w:t> </w:t>
      </w:r>
    </w:p>
    <w:p w14:paraId="4749AAEE" w14:textId="00EF4F9B" w:rsidR="0035627D" w:rsidRDefault="002674AE" w:rsidP="00B140F4">
      <w:pPr>
        <w:jc w:val="both"/>
        <w:rPr>
          <w:rStyle w:val="normaltextrun"/>
          <w:rFonts w:cs="Calibri"/>
          <w:color w:val="auto"/>
        </w:rPr>
      </w:pPr>
      <w:r w:rsidRPr="00B140F4">
        <w:rPr>
          <w:rStyle w:val="normaltextrun"/>
          <w:rFonts w:cs="Calibri"/>
          <w:color w:val="auto"/>
        </w:rPr>
        <w:t>The Acceptance Testing proven the project to be in an early stage of development. While a good part of the back-end is present, the product is still unusable.</w:t>
      </w:r>
    </w:p>
    <w:p w14:paraId="0B7033D2" w14:textId="77777777" w:rsidR="00B140F4" w:rsidRPr="00B140F4" w:rsidRDefault="00B140F4" w:rsidP="00B140F4">
      <w:pPr>
        <w:pStyle w:val="Heading2"/>
        <w:rPr>
          <w:lang w:val="en-GB"/>
        </w:rPr>
      </w:pPr>
      <w:bookmarkStart w:id="69" w:name="_Toc535916172"/>
      <w:r w:rsidRPr="00B140F4">
        <w:t>SPRINT 2 (11/01/19 - 14/01/19)</w:t>
      </w:r>
      <w:bookmarkEnd w:id="69"/>
      <w:r w:rsidRPr="00B140F4">
        <w:t> </w:t>
      </w:r>
      <w:r w:rsidRPr="00B140F4">
        <w:rPr>
          <w:lang w:val="en-GB"/>
        </w:rPr>
        <w:t> </w:t>
      </w:r>
    </w:p>
    <w:p w14:paraId="68DD9DC6" w14:textId="77777777" w:rsidR="00B140F4" w:rsidRPr="00B140F4" w:rsidRDefault="00B140F4" w:rsidP="00B140F4">
      <w:pPr>
        <w:pStyle w:val="Heading3"/>
        <w:rPr>
          <w:lang w:val="en-GB"/>
        </w:rPr>
      </w:pPr>
      <w:bookmarkStart w:id="70" w:name="_Toc535916173"/>
      <w:r w:rsidRPr="00B140F4">
        <w:t>Testing Methodology</w:t>
      </w:r>
      <w:bookmarkEnd w:id="70"/>
      <w:r w:rsidRPr="00B140F4">
        <w:rPr>
          <w:lang w:val="en-GB"/>
        </w:rPr>
        <w:t> </w:t>
      </w:r>
    </w:p>
    <w:p w14:paraId="18FAAE2B" w14:textId="77777777" w:rsidR="00B140F4" w:rsidRPr="00B140F4" w:rsidRDefault="00B140F4" w:rsidP="00B140F4">
      <w:pPr>
        <w:jc w:val="both"/>
        <w:rPr>
          <w:rFonts w:cs="Calibri"/>
          <w:color w:val="auto"/>
          <w:lang w:val="en-GB"/>
        </w:rPr>
      </w:pPr>
      <w:r w:rsidRPr="00B140F4">
        <w:rPr>
          <w:rFonts w:cs="Calibri"/>
          <w:color w:val="auto"/>
        </w:rPr>
        <w:t>The same testing methodology as the previous sprint was used.</w:t>
      </w:r>
      <w:r w:rsidRPr="00B140F4">
        <w:rPr>
          <w:rFonts w:cs="Calibri"/>
          <w:color w:val="auto"/>
          <w:lang w:val="en-GB"/>
        </w:rPr>
        <w:t> </w:t>
      </w:r>
    </w:p>
    <w:p w14:paraId="63F8570D" w14:textId="77777777" w:rsidR="00B140F4" w:rsidRPr="00B140F4" w:rsidRDefault="00B140F4" w:rsidP="00B140F4">
      <w:pPr>
        <w:pStyle w:val="Heading3"/>
        <w:rPr>
          <w:lang w:val="en-GB"/>
        </w:rPr>
      </w:pPr>
      <w:bookmarkStart w:id="71" w:name="_Toc535916174"/>
      <w:r w:rsidRPr="00B140F4">
        <w:t>Unit Testing</w:t>
      </w:r>
      <w:bookmarkEnd w:id="71"/>
      <w:r w:rsidRPr="00B140F4">
        <w:rPr>
          <w:lang w:val="en-GB"/>
        </w:rPr>
        <w:t> </w:t>
      </w:r>
    </w:p>
    <w:p w14:paraId="493066BD" w14:textId="01442F96" w:rsidR="00B140F4" w:rsidRPr="00B140F4" w:rsidRDefault="00B140F4" w:rsidP="00B140F4">
      <w:pPr>
        <w:jc w:val="both"/>
        <w:rPr>
          <w:rFonts w:cs="Calibri"/>
          <w:color w:val="auto"/>
          <w:lang w:val="en-GB"/>
        </w:rPr>
      </w:pPr>
      <w:r w:rsidRPr="00B140F4">
        <w:rPr>
          <w:rFonts w:cs="Calibri"/>
          <w:color w:val="auto"/>
        </w:rPr>
        <w:t>During sprint 2</w:t>
      </w:r>
      <w:r>
        <w:rPr>
          <w:rFonts w:cs="Calibri"/>
          <w:color w:val="auto"/>
        </w:rPr>
        <w:t>,</w:t>
      </w:r>
      <w:r w:rsidRPr="00B140F4">
        <w:rPr>
          <w:rFonts w:cs="Calibri"/>
          <w:color w:val="auto"/>
        </w:rPr>
        <w:t xml:space="preserve"> all Unit Testing executed during sprint 1 ware repeated, further Unit Testing was executed for the following features and scopes:</w:t>
      </w:r>
      <w:r w:rsidRPr="00B140F4">
        <w:rPr>
          <w:rFonts w:cs="Calibri"/>
          <w:color w:val="auto"/>
          <w:lang w:val="en-GB"/>
        </w:rPr>
        <w:t> </w:t>
      </w:r>
    </w:p>
    <w:p w14:paraId="60E23268" w14:textId="77777777" w:rsidR="00B140F4" w:rsidRPr="00B140F4" w:rsidRDefault="00B140F4" w:rsidP="00B140F4">
      <w:pPr>
        <w:pStyle w:val="ListParagraph"/>
        <w:numPr>
          <w:ilvl w:val="0"/>
          <w:numId w:val="62"/>
        </w:numPr>
        <w:jc w:val="both"/>
        <w:rPr>
          <w:rFonts w:cs="Calibri"/>
        </w:rPr>
      </w:pPr>
      <w:r w:rsidRPr="00B140F4">
        <w:rPr>
          <w:rFonts w:cs="Calibri"/>
        </w:rPr>
        <w:t>Consistency of Machine Learning algorithms to predict future consumption </w:t>
      </w:r>
    </w:p>
    <w:p w14:paraId="60B4A023" w14:textId="77777777" w:rsidR="00B140F4" w:rsidRPr="00B140F4" w:rsidRDefault="00B140F4" w:rsidP="00B140F4">
      <w:pPr>
        <w:pStyle w:val="ListParagraph"/>
        <w:numPr>
          <w:ilvl w:val="0"/>
          <w:numId w:val="62"/>
        </w:numPr>
        <w:jc w:val="both"/>
        <w:rPr>
          <w:rFonts w:cs="Calibri"/>
        </w:rPr>
      </w:pPr>
      <w:r w:rsidRPr="00B140F4">
        <w:rPr>
          <w:rFonts w:cs="Calibri"/>
        </w:rPr>
        <w:t>Colour inversion for Colour-blinds </w:t>
      </w:r>
    </w:p>
    <w:p w14:paraId="0C704F30" w14:textId="77777777" w:rsidR="00B140F4" w:rsidRPr="00B140F4" w:rsidRDefault="00B140F4" w:rsidP="00B140F4">
      <w:pPr>
        <w:pStyle w:val="ListParagraph"/>
        <w:numPr>
          <w:ilvl w:val="0"/>
          <w:numId w:val="62"/>
        </w:numPr>
        <w:jc w:val="both"/>
        <w:rPr>
          <w:rFonts w:cs="Calibri"/>
        </w:rPr>
      </w:pPr>
      <w:r w:rsidRPr="00B140F4">
        <w:rPr>
          <w:rFonts w:cs="Calibri"/>
        </w:rPr>
        <w:t>Database connection for Budget  </w:t>
      </w:r>
    </w:p>
    <w:p w14:paraId="4B9A8A33" w14:textId="77777777" w:rsidR="00B140F4" w:rsidRPr="00B140F4" w:rsidRDefault="00B140F4" w:rsidP="00B140F4">
      <w:pPr>
        <w:pStyle w:val="ListParagraph"/>
        <w:numPr>
          <w:ilvl w:val="0"/>
          <w:numId w:val="62"/>
        </w:numPr>
        <w:jc w:val="both"/>
        <w:rPr>
          <w:rFonts w:cs="Calibri"/>
        </w:rPr>
      </w:pPr>
      <w:r w:rsidRPr="00B140F4">
        <w:rPr>
          <w:rFonts w:cs="Calibri"/>
        </w:rPr>
        <w:t>Consumption charts </w:t>
      </w:r>
    </w:p>
    <w:p w14:paraId="02B4B55A" w14:textId="77777777" w:rsidR="00B140F4" w:rsidRPr="00B140F4" w:rsidRDefault="00B140F4" w:rsidP="00B140F4">
      <w:pPr>
        <w:pStyle w:val="ListParagraph"/>
        <w:numPr>
          <w:ilvl w:val="0"/>
          <w:numId w:val="62"/>
        </w:numPr>
        <w:jc w:val="both"/>
        <w:rPr>
          <w:rFonts w:cs="Calibri"/>
        </w:rPr>
      </w:pPr>
      <w:r w:rsidRPr="00B140F4">
        <w:rPr>
          <w:rFonts w:cs="Calibri"/>
        </w:rPr>
        <w:t>Comparison Page </w:t>
      </w:r>
    </w:p>
    <w:p w14:paraId="699DE39B" w14:textId="77777777" w:rsidR="00B140F4" w:rsidRPr="00B140F4" w:rsidRDefault="00B140F4" w:rsidP="00B140F4">
      <w:pPr>
        <w:numPr>
          <w:ilvl w:val="0"/>
          <w:numId w:val="61"/>
        </w:numPr>
        <w:jc w:val="both"/>
        <w:rPr>
          <w:rFonts w:cs="Calibri"/>
          <w:color w:val="auto"/>
          <w:lang w:val="en-GB"/>
        </w:rPr>
      </w:pPr>
      <w:r w:rsidRPr="00B140F4">
        <w:rPr>
          <w:rFonts w:cs="Calibri"/>
          <w:color w:val="auto"/>
          <w:lang w:val="en-GB"/>
        </w:rPr>
        <w:t>Cost Based on Budget pie chart </w:t>
      </w:r>
    </w:p>
    <w:p w14:paraId="6931AE10" w14:textId="77777777" w:rsidR="00B140F4" w:rsidRPr="00B140F4" w:rsidRDefault="00B140F4" w:rsidP="00B140F4">
      <w:pPr>
        <w:jc w:val="both"/>
        <w:rPr>
          <w:rFonts w:cs="Calibri"/>
          <w:color w:val="auto"/>
          <w:lang w:val="en-GB"/>
        </w:rPr>
      </w:pPr>
      <w:r w:rsidRPr="00B140F4">
        <w:rPr>
          <w:rFonts w:cs="Calibri"/>
          <w:color w:val="auto"/>
        </w:rPr>
        <w:t>No relevant problems were underlined by testing.</w:t>
      </w:r>
      <w:r w:rsidRPr="00B140F4">
        <w:rPr>
          <w:rFonts w:cs="Calibri"/>
          <w:color w:val="auto"/>
          <w:lang w:val="en-GB"/>
        </w:rPr>
        <w:t> </w:t>
      </w:r>
    </w:p>
    <w:p w14:paraId="3B7FC76D" w14:textId="77777777" w:rsidR="00D3373C" w:rsidRDefault="00D3373C">
      <w:pPr>
        <w:rPr>
          <w:rFonts w:asciiTheme="majorHAnsi" w:eastAsiaTheme="majorEastAsia" w:hAnsiTheme="majorHAnsi" w:cstheme="majorBidi"/>
          <w:color w:val="004F5B" w:themeColor="accent1" w:themeShade="7F"/>
          <w:sz w:val="24"/>
          <w:szCs w:val="24"/>
        </w:rPr>
      </w:pPr>
      <w:bookmarkStart w:id="72" w:name="_Toc535916175"/>
      <w:r>
        <w:br w:type="page"/>
      </w:r>
    </w:p>
    <w:p w14:paraId="31EF9D37" w14:textId="29A50A10" w:rsidR="00B140F4" w:rsidRPr="00B140F4" w:rsidRDefault="00B140F4" w:rsidP="00B140F4">
      <w:pPr>
        <w:pStyle w:val="Heading3"/>
        <w:rPr>
          <w:lang w:val="en-GB"/>
        </w:rPr>
      </w:pPr>
      <w:r w:rsidRPr="00B140F4">
        <w:lastRenderedPageBreak/>
        <w:t>Acceptance Testing</w:t>
      </w:r>
      <w:bookmarkEnd w:id="72"/>
      <w:r w:rsidRPr="00B140F4">
        <w:rPr>
          <w:lang w:val="en-GB"/>
        </w:rPr>
        <w:t> </w:t>
      </w:r>
    </w:p>
    <w:p w14:paraId="506F150E" w14:textId="2003534C" w:rsidR="00B140F4" w:rsidRPr="00B140F4" w:rsidRDefault="00B140F4" w:rsidP="00B140F4">
      <w:pPr>
        <w:jc w:val="both"/>
        <w:rPr>
          <w:rFonts w:cs="Calibri"/>
          <w:color w:val="auto"/>
          <w:lang w:val="en-GB"/>
        </w:rPr>
      </w:pPr>
      <w:r w:rsidRPr="00B140F4">
        <w:rPr>
          <w:rFonts w:cs="Calibri"/>
          <w:color w:val="auto"/>
        </w:rPr>
        <w:t>The client</w:t>
      </w:r>
      <w:r>
        <w:rPr>
          <w:rFonts w:cs="Calibri"/>
          <w:color w:val="auto"/>
        </w:rPr>
        <w:t>’s</w:t>
      </w:r>
      <w:r w:rsidRPr="00B140F4">
        <w:rPr>
          <w:rFonts w:cs="Calibri"/>
          <w:color w:val="auto"/>
        </w:rPr>
        <w:t xml:space="preserve"> requirements were the same as previous sprint.</w:t>
      </w:r>
      <w:r w:rsidRPr="00B140F4">
        <w:rPr>
          <w:rFonts w:cs="Calibri"/>
          <w:color w:val="auto"/>
          <w:lang w:val="en-GB"/>
        </w:rPr>
        <w:t> </w:t>
      </w:r>
    </w:p>
    <w:p w14:paraId="50879E44" w14:textId="77777777" w:rsidR="00B140F4" w:rsidRPr="00B140F4" w:rsidRDefault="00B140F4" w:rsidP="00B140F4">
      <w:pPr>
        <w:jc w:val="both"/>
        <w:rPr>
          <w:rFonts w:cs="Calibri"/>
          <w:color w:val="auto"/>
          <w:lang w:val="en-GB"/>
        </w:rPr>
      </w:pPr>
      <w:r w:rsidRPr="00B140F4">
        <w:rPr>
          <w:rFonts w:cs="Calibri"/>
          <w:color w:val="auto"/>
        </w:rPr>
        <w:t>An Acceptance Test for each requirement was executed with the following results:</w:t>
      </w:r>
      <w:r w:rsidRPr="00B140F4">
        <w:rPr>
          <w:rFonts w:cs="Calibri"/>
          <w:color w:val="auto"/>
          <w:lang w:val="en-GB"/>
        </w:rPr>
        <w:t> </w:t>
      </w:r>
    </w:p>
    <w:p w14:paraId="7DCF6AEB" w14:textId="2F1FB308" w:rsidR="00B140F4" w:rsidRPr="00B140F4" w:rsidRDefault="00B140F4" w:rsidP="00B140F4">
      <w:pPr>
        <w:pStyle w:val="ListParagraph"/>
        <w:numPr>
          <w:ilvl w:val="0"/>
          <w:numId w:val="61"/>
        </w:numPr>
        <w:jc w:val="both"/>
        <w:rPr>
          <w:rFonts w:cs="Calibri"/>
        </w:rPr>
      </w:pPr>
      <w:r w:rsidRPr="00B140F4">
        <w:rPr>
          <w:rFonts w:cs="Calibri"/>
        </w:rPr>
        <w:t>The hourly consumption is properly shown in an interesting and useful way. The data is real and updated. The user is given the option to choose a different range besides hourly</w:t>
      </w:r>
      <w:r>
        <w:rPr>
          <w:rFonts w:cs="Calibri"/>
        </w:rPr>
        <w:t>.</w:t>
      </w:r>
    </w:p>
    <w:p w14:paraId="1945BFDF" w14:textId="0FAA52A0" w:rsidR="00B140F4" w:rsidRPr="00B140F4" w:rsidRDefault="00B140F4" w:rsidP="00B140F4">
      <w:pPr>
        <w:pStyle w:val="ListParagraph"/>
        <w:numPr>
          <w:ilvl w:val="0"/>
          <w:numId w:val="61"/>
        </w:numPr>
        <w:jc w:val="both"/>
        <w:rPr>
          <w:rFonts w:cs="Calibri"/>
        </w:rPr>
      </w:pPr>
      <w:r w:rsidRPr="00B140F4">
        <w:rPr>
          <w:rFonts w:cs="Calibri"/>
        </w:rPr>
        <w:t>There is no page to show</w:t>
      </w:r>
      <w:r>
        <w:rPr>
          <w:rFonts w:cs="Calibri"/>
        </w:rPr>
        <w:t>ing</w:t>
      </w:r>
      <w:r w:rsidRPr="00B140F4">
        <w:rPr>
          <w:rFonts w:cs="Calibri"/>
        </w:rPr>
        <w:t xml:space="preserve"> instantaneous consumption</w:t>
      </w:r>
      <w:r>
        <w:rPr>
          <w:rFonts w:cs="Calibri"/>
        </w:rPr>
        <w:t>.</w:t>
      </w:r>
    </w:p>
    <w:p w14:paraId="23DE834A" w14:textId="77777777" w:rsidR="00B140F4" w:rsidRPr="00B140F4" w:rsidRDefault="00B140F4" w:rsidP="00B140F4">
      <w:pPr>
        <w:pStyle w:val="ListParagraph"/>
        <w:numPr>
          <w:ilvl w:val="0"/>
          <w:numId w:val="61"/>
        </w:numPr>
        <w:jc w:val="both"/>
        <w:rPr>
          <w:rFonts w:cs="Calibri"/>
        </w:rPr>
      </w:pPr>
      <w:r w:rsidRPr="00B140F4">
        <w:rPr>
          <w:rFonts w:cs="Calibri"/>
        </w:rPr>
        <w:t>The comparison page shows today consumption compared with yesterday consumption. The data is real and updated. The design proves to be functional, but the way the data is shown could be confusing for some users </w:t>
      </w:r>
    </w:p>
    <w:p w14:paraId="2A5F66FB" w14:textId="557C50AA" w:rsidR="00B140F4" w:rsidRPr="00B140F4" w:rsidRDefault="00B140F4" w:rsidP="00B140F4">
      <w:pPr>
        <w:pStyle w:val="ListParagraph"/>
        <w:numPr>
          <w:ilvl w:val="0"/>
          <w:numId w:val="61"/>
        </w:numPr>
        <w:jc w:val="both"/>
        <w:rPr>
          <w:rFonts w:cs="Calibri"/>
        </w:rPr>
      </w:pPr>
      <w:r w:rsidRPr="00B140F4">
        <w:rPr>
          <w:rFonts w:cs="Calibri"/>
        </w:rPr>
        <w:t>There is no page to predict consumption</w:t>
      </w:r>
      <w:r>
        <w:rPr>
          <w:rFonts w:cs="Calibri"/>
        </w:rPr>
        <w:t>.</w:t>
      </w:r>
    </w:p>
    <w:p w14:paraId="26B0D85A" w14:textId="6B9C6BFA" w:rsidR="00B140F4" w:rsidRDefault="00B140F4" w:rsidP="00B140F4">
      <w:pPr>
        <w:jc w:val="both"/>
        <w:rPr>
          <w:rFonts w:cs="Calibri"/>
          <w:color w:val="auto"/>
          <w:lang w:val="en-GB"/>
        </w:rPr>
      </w:pPr>
      <w:r w:rsidRPr="00B140F4">
        <w:rPr>
          <w:rFonts w:cs="Calibri"/>
          <w:color w:val="auto"/>
        </w:rPr>
        <w:t>The Acceptance Testing prov</w:t>
      </w:r>
      <w:r>
        <w:rPr>
          <w:rFonts w:cs="Calibri"/>
          <w:color w:val="auto"/>
        </w:rPr>
        <w:t>es that</w:t>
      </w:r>
      <w:r w:rsidRPr="00B140F4">
        <w:rPr>
          <w:rFonts w:cs="Calibri"/>
          <w:color w:val="auto"/>
        </w:rPr>
        <w:t xml:space="preserve"> the project</w:t>
      </w:r>
      <w:r>
        <w:rPr>
          <w:rFonts w:cs="Calibri"/>
          <w:color w:val="auto"/>
        </w:rPr>
        <w:t xml:space="preserve"> is</w:t>
      </w:r>
      <w:r w:rsidRPr="00B140F4">
        <w:rPr>
          <w:rFonts w:cs="Calibri"/>
          <w:color w:val="auto"/>
        </w:rPr>
        <w:t xml:space="preserve"> proceeding at a good pace. Two out of the four requirement were satisfied. However, the front end for the comparison page </w:t>
      </w:r>
      <w:r w:rsidR="00CE648F">
        <w:rPr>
          <w:rFonts w:cs="Calibri"/>
          <w:color w:val="auto"/>
        </w:rPr>
        <w:t>will</w:t>
      </w:r>
      <w:r w:rsidRPr="00B140F4">
        <w:rPr>
          <w:rFonts w:cs="Calibri"/>
          <w:color w:val="auto"/>
        </w:rPr>
        <w:t xml:space="preserve"> need refactoring.</w:t>
      </w:r>
    </w:p>
    <w:p w14:paraId="05A60E4F" w14:textId="02114D87" w:rsidR="003E60E1" w:rsidRPr="003E60E1" w:rsidRDefault="003E60E1" w:rsidP="003E60E1">
      <w:pPr>
        <w:pStyle w:val="Heading2"/>
        <w:rPr>
          <w:lang w:val="en-GB"/>
        </w:rPr>
      </w:pPr>
      <w:bookmarkStart w:id="73" w:name="_Toc535916176"/>
      <w:r w:rsidRPr="003E60E1">
        <w:t>SPRINT 3 (</w:t>
      </w:r>
      <w:r w:rsidR="00747E89">
        <w:rPr>
          <w:rFonts w:asciiTheme="minorHAnsi" w:hAnsiTheme="minorHAnsi"/>
          <w:szCs w:val="24"/>
        </w:rPr>
        <w:t>14/01/19 - 18/01/19</w:t>
      </w:r>
      <w:r w:rsidRPr="003E60E1">
        <w:t>)</w:t>
      </w:r>
      <w:bookmarkEnd w:id="73"/>
      <w:r w:rsidRPr="003E60E1">
        <w:t> </w:t>
      </w:r>
      <w:r w:rsidRPr="003E60E1">
        <w:rPr>
          <w:lang w:val="en-GB"/>
        </w:rPr>
        <w:t> </w:t>
      </w:r>
    </w:p>
    <w:p w14:paraId="0FF47E40" w14:textId="77777777" w:rsidR="003E60E1" w:rsidRPr="003E60E1" w:rsidRDefault="003E60E1" w:rsidP="003E60E1">
      <w:pPr>
        <w:pStyle w:val="Heading3"/>
        <w:rPr>
          <w:lang w:val="en-GB"/>
        </w:rPr>
      </w:pPr>
      <w:bookmarkStart w:id="74" w:name="_Toc535916177"/>
      <w:r w:rsidRPr="003E60E1">
        <w:t>Testing Methodology</w:t>
      </w:r>
      <w:bookmarkEnd w:id="74"/>
      <w:r w:rsidRPr="003E60E1">
        <w:rPr>
          <w:lang w:val="en-GB"/>
        </w:rPr>
        <w:t> </w:t>
      </w:r>
    </w:p>
    <w:p w14:paraId="319C093C" w14:textId="77777777" w:rsidR="003E60E1" w:rsidRPr="003E60E1" w:rsidRDefault="003E60E1" w:rsidP="003E60E1">
      <w:pPr>
        <w:jc w:val="both"/>
        <w:rPr>
          <w:rFonts w:cs="Calibri"/>
          <w:color w:val="auto"/>
          <w:lang w:val="en-GB"/>
        </w:rPr>
      </w:pPr>
      <w:r w:rsidRPr="003E60E1">
        <w:rPr>
          <w:rFonts w:cs="Calibri"/>
          <w:color w:val="auto"/>
        </w:rPr>
        <w:t>The same testing methodology as previous sprints was used.</w:t>
      </w:r>
      <w:r w:rsidRPr="003E60E1">
        <w:rPr>
          <w:rFonts w:cs="Calibri"/>
          <w:color w:val="auto"/>
          <w:lang w:val="en-GB"/>
        </w:rPr>
        <w:t> </w:t>
      </w:r>
    </w:p>
    <w:p w14:paraId="4A1B0E2D" w14:textId="77777777" w:rsidR="003E60E1" w:rsidRPr="003E60E1" w:rsidRDefault="003E60E1" w:rsidP="003E60E1">
      <w:pPr>
        <w:pStyle w:val="Heading3"/>
        <w:rPr>
          <w:lang w:val="en-GB"/>
        </w:rPr>
      </w:pPr>
      <w:bookmarkStart w:id="75" w:name="_Toc535916178"/>
      <w:r w:rsidRPr="003E60E1">
        <w:t>Unit Testing</w:t>
      </w:r>
      <w:bookmarkEnd w:id="75"/>
      <w:r w:rsidRPr="003E60E1">
        <w:rPr>
          <w:lang w:val="en-GB"/>
        </w:rPr>
        <w:t> </w:t>
      </w:r>
    </w:p>
    <w:p w14:paraId="0AFBA3DA" w14:textId="77777777" w:rsidR="003E60E1" w:rsidRPr="003E60E1" w:rsidRDefault="003E60E1" w:rsidP="003E60E1">
      <w:pPr>
        <w:jc w:val="both"/>
        <w:rPr>
          <w:rFonts w:cs="Calibri"/>
          <w:color w:val="auto"/>
          <w:lang w:val="en-GB"/>
        </w:rPr>
      </w:pPr>
      <w:r w:rsidRPr="003E60E1">
        <w:rPr>
          <w:rFonts w:cs="Calibri"/>
          <w:color w:val="auto"/>
        </w:rPr>
        <w:t>During sprint 3 all Unit Testing executed during sprint 1 and 2 were repeated, further Unit Testing was executed for the following features and scopes:</w:t>
      </w:r>
      <w:r w:rsidRPr="003E60E1">
        <w:rPr>
          <w:rFonts w:cs="Calibri"/>
          <w:color w:val="auto"/>
          <w:lang w:val="en-GB"/>
        </w:rPr>
        <w:t> </w:t>
      </w:r>
    </w:p>
    <w:p w14:paraId="72C98AF4" w14:textId="77777777" w:rsidR="003E60E1" w:rsidRPr="003E60E1" w:rsidRDefault="003E60E1" w:rsidP="005133C9">
      <w:pPr>
        <w:pStyle w:val="ListParagraph"/>
        <w:numPr>
          <w:ilvl w:val="0"/>
          <w:numId w:val="63"/>
        </w:numPr>
        <w:jc w:val="both"/>
        <w:rPr>
          <w:rFonts w:cs="Calibri"/>
        </w:rPr>
      </w:pPr>
      <w:r w:rsidRPr="003E60E1">
        <w:rPr>
          <w:rFonts w:cs="Calibri"/>
        </w:rPr>
        <w:t>Budget Data type </w:t>
      </w:r>
    </w:p>
    <w:p w14:paraId="38E4ABA7" w14:textId="77777777" w:rsidR="003E60E1" w:rsidRPr="003E60E1" w:rsidRDefault="003E60E1" w:rsidP="005133C9">
      <w:pPr>
        <w:pStyle w:val="ListParagraph"/>
        <w:numPr>
          <w:ilvl w:val="0"/>
          <w:numId w:val="63"/>
        </w:numPr>
        <w:jc w:val="both"/>
        <w:rPr>
          <w:rFonts w:cs="Calibri"/>
        </w:rPr>
      </w:pPr>
      <w:r w:rsidRPr="003E60E1">
        <w:rPr>
          <w:rFonts w:cs="Calibri"/>
        </w:rPr>
        <w:t>Budget Data Set </w:t>
      </w:r>
    </w:p>
    <w:p w14:paraId="3799E6A2" w14:textId="77777777" w:rsidR="003E60E1" w:rsidRPr="003E60E1" w:rsidRDefault="003E60E1" w:rsidP="005133C9">
      <w:pPr>
        <w:pStyle w:val="ListParagraph"/>
        <w:numPr>
          <w:ilvl w:val="0"/>
          <w:numId w:val="63"/>
        </w:numPr>
        <w:jc w:val="both"/>
        <w:rPr>
          <w:rFonts w:cs="Calibri"/>
        </w:rPr>
      </w:pPr>
      <w:r w:rsidRPr="003E60E1">
        <w:rPr>
          <w:rFonts w:cs="Calibri"/>
        </w:rPr>
        <w:t>Speed gauge tor Instantaneous Consumption </w:t>
      </w:r>
    </w:p>
    <w:p w14:paraId="26319AD6" w14:textId="77777777" w:rsidR="003E60E1" w:rsidRPr="003E60E1" w:rsidRDefault="003E60E1" w:rsidP="005133C9">
      <w:pPr>
        <w:pStyle w:val="ListParagraph"/>
        <w:numPr>
          <w:ilvl w:val="0"/>
          <w:numId w:val="63"/>
        </w:numPr>
        <w:jc w:val="both"/>
        <w:rPr>
          <w:rFonts w:cs="Calibri"/>
        </w:rPr>
      </w:pPr>
      <w:r w:rsidRPr="003E60E1">
        <w:rPr>
          <w:rFonts w:cs="Calibri"/>
        </w:rPr>
        <w:t>Comparison charts </w:t>
      </w:r>
    </w:p>
    <w:p w14:paraId="580DD03E" w14:textId="77777777" w:rsidR="003E60E1" w:rsidRPr="003E60E1" w:rsidRDefault="003E60E1" w:rsidP="005133C9">
      <w:pPr>
        <w:pStyle w:val="ListParagraph"/>
        <w:numPr>
          <w:ilvl w:val="0"/>
          <w:numId w:val="63"/>
        </w:numPr>
        <w:jc w:val="both"/>
        <w:rPr>
          <w:rFonts w:cs="Calibri"/>
        </w:rPr>
      </w:pPr>
      <w:r w:rsidRPr="003E60E1">
        <w:rPr>
          <w:rFonts w:cs="Calibri"/>
        </w:rPr>
        <w:t>Http Getters </w:t>
      </w:r>
    </w:p>
    <w:p w14:paraId="24FAC5D3" w14:textId="77777777" w:rsidR="003E60E1" w:rsidRPr="003E60E1" w:rsidRDefault="003E60E1" w:rsidP="005133C9">
      <w:pPr>
        <w:pStyle w:val="ListParagraph"/>
        <w:numPr>
          <w:ilvl w:val="0"/>
          <w:numId w:val="63"/>
        </w:numPr>
        <w:jc w:val="both"/>
        <w:rPr>
          <w:rFonts w:cs="Calibri"/>
        </w:rPr>
      </w:pPr>
      <w:r w:rsidRPr="003E60E1">
        <w:rPr>
          <w:rFonts w:cs="Calibri"/>
        </w:rPr>
        <w:t>Prediction Data type </w:t>
      </w:r>
    </w:p>
    <w:p w14:paraId="4383E753" w14:textId="77777777" w:rsidR="003E60E1" w:rsidRPr="003E60E1" w:rsidRDefault="003E60E1" w:rsidP="005133C9">
      <w:pPr>
        <w:pStyle w:val="ListParagraph"/>
        <w:numPr>
          <w:ilvl w:val="0"/>
          <w:numId w:val="63"/>
        </w:numPr>
        <w:jc w:val="both"/>
        <w:rPr>
          <w:rFonts w:cs="Calibri"/>
        </w:rPr>
      </w:pPr>
      <w:r w:rsidRPr="003E60E1">
        <w:rPr>
          <w:rFonts w:cs="Calibri"/>
        </w:rPr>
        <w:t>Prediction Charts </w:t>
      </w:r>
    </w:p>
    <w:p w14:paraId="364E336B" w14:textId="77777777" w:rsidR="003E60E1" w:rsidRPr="003E60E1" w:rsidRDefault="003E60E1" w:rsidP="005133C9">
      <w:pPr>
        <w:pStyle w:val="ListParagraph"/>
        <w:numPr>
          <w:ilvl w:val="0"/>
          <w:numId w:val="63"/>
        </w:numPr>
        <w:jc w:val="both"/>
        <w:rPr>
          <w:rFonts w:cs="Calibri"/>
        </w:rPr>
      </w:pPr>
      <w:r w:rsidRPr="003E60E1">
        <w:rPr>
          <w:rFonts w:cs="Calibri"/>
        </w:rPr>
        <w:t>Set Budget page </w:t>
      </w:r>
    </w:p>
    <w:p w14:paraId="711768A9" w14:textId="77777777" w:rsidR="003E60E1" w:rsidRPr="003E60E1" w:rsidRDefault="003E60E1" w:rsidP="005133C9">
      <w:pPr>
        <w:pStyle w:val="ListParagraph"/>
        <w:numPr>
          <w:ilvl w:val="0"/>
          <w:numId w:val="63"/>
        </w:numPr>
        <w:jc w:val="both"/>
        <w:rPr>
          <w:rFonts w:cs="Calibri"/>
        </w:rPr>
      </w:pPr>
      <w:r w:rsidRPr="003E60E1">
        <w:rPr>
          <w:rFonts w:cs="Calibri"/>
        </w:rPr>
        <w:t>Budget warning </w:t>
      </w:r>
    </w:p>
    <w:p w14:paraId="2A16FE9A" w14:textId="77777777" w:rsidR="003E60E1" w:rsidRPr="003E60E1" w:rsidRDefault="003E60E1" w:rsidP="003E60E1">
      <w:pPr>
        <w:jc w:val="both"/>
        <w:rPr>
          <w:rFonts w:cs="Calibri"/>
          <w:color w:val="auto"/>
          <w:lang w:val="en-GB"/>
        </w:rPr>
      </w:pPr>
      <w:r w:rsidRPr="003E60E1">
        <w:rPr>
          <w:rFonts w:cs="Calibri"/>
          <w:color w:val="auto"/>
        </w:rPr>
        <w:t>No relevant problems were underlined by testing.</w:t>
      </w:r>
      <w:r w:rsidRPr="003E60E1">
        <w:rPr>
          <w:rFonts w:cs="Calibri"/>
          <w:color w:val="auto"/>
          <w:lang w:val="en-GB"/>
        </w:rPr>
        <w:t> </w:t>
      </w:r>
    </w:p>
    <w:p w14:paraId="2729075C" w14:textId="77777777" w:rsidR="00D3373C" w:rsidRDefault="00D3373C">
      <w:pPr>
        <w:rPr>
          <w:rFonts w:asciiTheme="majorHAnsi" w:eastAsiaTheme="majorEastAsia" w:hAnsiTheme="majorHAnsi" w:cstheme="majorBidi"/>
          <w:color w:val="004F5B" w:themeColor="accent1" w:themeShade="7F"/>
          <w:sz w:val="24"/>
          <w:szCs w:val="24"/>
        </w:rPr>
      </w:pPr>
      <w:bookmarkStart w:id="76" w:name="_Toc535916179"/>
      <w:r>
        <w:br w:type="page"/>
      </w:r>
    </w:p>
    <w:p w14:paraId="4F32204D" w14:textId="47FF45E4" w:rsidR="003E60E1" w:rsidRPr="003E60E1" w:rsidRDefault="003E60E1" w:rsidP="003E60E1">
      <w:pPr>
        <w:pStyle w:val="Heading3"/>
        <w:rPr>
          <w:lang w:val="en-GB"/>
        </w:rPr>
      </w:pPr>
      <w:r w:rsidRPr="003E60E1">
        <w:lastRenderedPageBreak/>
        <w:t>Acceptance Testing</w:t>
      </w:r>
      <w:bookmarkEnd w:id="76"/>
      <w:r w:rsidRPr="003E60E1">
        <w:rPr>
          <w:lang w:val="en-GB"/>
        </w:rPr>
        <w:t> </w:t>
      </w:r>
    </w:p>
    <w:p w14:paraId="51293E43" w14:textId="364674E5" w:rsidR="00D3373C" w:rsidRPr="003E60E1" w:rsidRDefault="003E60E1" w:rsidP="003E60E1">
      <w:pPr>
        <w:jc w:val="both"/>
        <w:rPr>
          <w:rFonts w:cs="Calibri"/>
          <w:color w:val="auto"/>
          <w:lang w:val="en-GB"/>
        </w:rPr>
      </w:pPr>
      <w:r w:rsidRPr="003E60E1">
        <w:rPr>
          <w:rFonts w:cs="Calibri"/>
          <w:color w:val="auto"/>
        </w:rPr>
        <w:t>The client requirements were the same as previous sprint</w:t>
      </w:r>
      <w:r>
        <w:rPr>
          <w:rFonts w:cs="Calibri"/>
          <w:color w:val="auto"/>
        </w:rPr>
        <w:t xml:space="preserve"> expect</w:t>
      </w:r>
      <w:r w:rsidRPr="003E60E1">
        <w:rPr>
          <w:rFonts w:cs="Calibri"/>
          <w:color w:val="auto"/>
        </w:rPr>
        <w:t xml:space="preserve"> on regard of the comparison page:</w:t>
      </w:r>
      <w:r w:rsidRPr="003E60E1">
        <w:rPr>
          <w:rFonts w:cs="Calibri"/>
          <w:color w:val="auto"/>
          <w:lang w:val="en-GB"/>
        </w:rPr>
        <w:t> </w:t>
      </w:r>
    </w:p>
    <w:p w14:paraId="24EE0F1F" w14:textId="1998BA6D" w:rsidR="003E60E1" w:rsidRPr="003E60E1" w:rsidRDefault="003E60E1" w:rsidP="005133C9">
      <w:pPr>
        <w:pStyle w:val="ListParagraph"/>
        <w:numPr>
          <w:ilvl w:val="0"/>
          <w:numId w:val="64"/>
        </w:numPr>
        <w:jc w:val="both"/>
        <w:rPr>
          <w:rFonts w:cs="Calibri"/>
        </w:rPr>
      </w:pPr>
      <w:r w:rsidRPr="003E60E1">
        <w:rPr>
          <w:rFonts w:cs="Calibri"/>
        </w:rPr>
        <w:t>Compare consumption with previous day and allow the user to compare other time ranges too. Shows data in a graphical way as just numbers might be confusing. </w:t>
      </w:r>
    </w:p>
    <w:p w14:paraId="5BC6D1CE" w14:textId="77777777" w:rsidR="003E60E1" w:rsidRPr="003E60E1" w:rsidRDefault="003E60E1" w:rsidP="003E60E1">
      <w:pPr>
        <w:jc w:val="both"/>
        <w:rPr>
          <w:rFonts w:cs="Calibri"/>
          <w:color w:val="auto"/>
          <w:lang w:val="en-GB"/>
        </w:rPr>
      </w:pPr>
      <w:r w:rsidRPr="003E60E1">
        <w:rPr>
          <w:rFonts w:cs="Calibri"/>
          <w:color w:val="auto"/>
        </w:rPr>
        <w:t>An Acceptance Test for each requirement was executed with the following results:</w:t>
      </w:r>
      <w:r w:rsidRPr="003E60E1">
        <w:rPr>
          <w:rFonts w:cs="Calibri"/>
          <w:color w:val="auto"/>
          <w:lang w:val="en-GB"/>
        </w:rPr>
        <w:t> </w:t>
      </w:r>
    </w:p>
    <w:p w14:paraId="756BB8DB" w14:textId="4D273E42" w:rsidR="003E60E1" w:rsidRPr="003E60E1" w:rsidRDefault="003E60E1" w:rsidP="005133C9">
      <w:pPr>
        <w:pStyle w:val="ListParagraph"/>
        <w:numPr>
          <w:ilvl w:val="0"/>
          <w:numId w:val="64"/>
        </w:numPr>
        <w:jc w:val="both"/>
        <w:rPr>
          <w:rFonts w:cs="Calibri"/>
        </w:rPr>
      </w:pPr>
      <w:r w:rsidRPr="003E60E1">
        <w:rPr>
          <w:rFonts w:cs="Calibri"/>
        </w:rPr>
        <w:t>The hourly consumption is properly shown in an interesting and useful way. The data is real and updated. The user is given the option to choose a different range besides hourly</w:t>
      </w:r>
      <w:r>
        <w:rPr>
          <w:rFonts w:cs="Calibri"/>
        </w:rPr>
        <w:t>.</w:t>
      </w:r>
    </w:p>
    <w:p w14:paraId="409F8E6A" w14:textId="71F15906" w:rsidR="003E60E1" w:rsidRPr="003E60E1" w:rsidRDefault="003E60E1" w:rsidP="005133C9">
      <w:pPr>
        <w:pStyle w:val="ListParagraph"/>
        <w:numPr>
          <w:ilvl w:val="0"/>
          <w:numId w:val="64"/>
        </w:numPr>
        <w:jc w:val="both"/>
        <w:rPr>
          <w:rFonts w:cs="Calibri"/>
        </w:rPr>
      </w:pPr>
      <w:r w:rsidRPr="003E60E1">
        <w:rPr>
          <w:rFonts w:cs="Calibri"/>
        </w:rPr>
        <w:t>The instantaneous consumption is shown in an intuitive and useful way. The data is real and updated</w:t>
      </w:r>
      <w:r w:rsidR="009B6560">
        <w:rPr>
          <w:rFonts w:cs="Calibri"/>
        </w:rPr>
        <w:t>.</w:t>
      </w:r>
      <w:r w:rsidRPr="003E60E1">
        <w:rPr>
          <w:rFonts w:cs="Calibri"/>
        </w:rPr>
        <w:t> </w:t>
      </w:r>
    </w:p>
    <w:p w14:paraId="44273EDE" w14:textId="0ABC7925" w:rsidR="003E60E1" w:rsidRPr="003E60E1" w:rsidRDefault="003E60E1" w:rsidP="005133C9">
      <w:pPr>
        <w:pStyle w:val="ListParagraph"/>
        <w:numPr>
          <w:ilvl w:val="0"/>
          <w:numId w:val="64"/>
        </w:numPr>
        <w:jc w:val="both"/>
        <w:rPr>
          <w:rFonts w:cs="Calibri"/>
        </w:rPr>
      </w:pPr>
      <w:r w:rsidRPr="003E60E1">
        <w:rPr>
          <w:rFonts w:cs="Calibri"/>
        </w:rPr>
        <w:t>The comparison page is properly implemented. The data is real and updated. The data is shown in a graphical and useful way. The user is given the option to compare other time ranges besides yesterday with today</w:t>
      </w:r>
      <w:r w:rsidR="009B6560">
        <w:rPr>
          <w:rFonts w:cs="Calibri"/>
        </w:rPr>
        <w:t>.</w:t>
      </w:r>
    </w:p>
    <w:p w14:paraId="30A393A1" w14:textId="77777777" w:rsidR="003E60E1" w:rsidRPr="003E60E1" w:rsidRDefault="003E60E1" w:rsidP="005133C9">
      <w:pPr>
        <w:pStyle w:val="ListParagraph"/>
        <w:numPr>
          <w:ilvl w:val="0"/>
          <w:numId w:val="64"/>
        </w:numPr>
        <w:jc w:val="both"/>
        <w:rPr>
          <w:rFonts w:cs="Calibri"/>
        </w:rPr>
      </w:pPr>
      <w:r w:rsidRPr="003E60E1">
        <w:rPr>
          <w:rFonts w:cs="Calibri"/>
        </w:rPr>
        <w:t>The prediction page is properly implemented. The data is real and updated. The predictions are shown in an interesting and useful manner. The user is given the option to visualize the prediction based on cost or kWh usage. </w:t>
      </w:r>
    </w:p>
    <w:p w14:paraId="6AE74037" w14:textId="0D7A52F7" w:rsidR="003E60E1" w:rsidRPr="003E60E1" w:rsidRDefault="003E60E1" w:rsidP="00B140F4">
      <w:pPr>
        <w:jc w:val="both"/>
        <w:rPr>
          <w:rFonts w:cs="Calibri"/>
          <w:color w:val="auto"/>
          <w:lang w:val="en-GB"/>
        </w:rPr>
      </w:pPr>
      <w:r w:rsidRPr="003E60E1">
        <w:rPr>
          <w:rFonts w:cs="Calibri"/>
          <w:color w:val="auto"/>
        </w:rPr>
        <w:t>The Acceptance Testing prov</w:t>
      </w:r>
      <w:r w:rsidR="009B6560">
        <w:rPr>
          <w:rFonts w:cs="Calibri"/>
          <w:color w:val="auto"/>
        </w:rPr>
        <w:t>es</w:t>
      </w:r>
      <w:r w:rsidRPr="003E60E1">
        <w:rPr>
          <w:rFonts w:cs="Calibri"/>
          <w:color w:val="auto"/>
        </w:rPr>
        <w:t xml:space="preserve"> </w:t>
      </w:r>
      <w:r w:rsidR="009B6560">
        <w:rPr>
          <w:rFonts w:cs="Calibri"/>
          <w:color w:val="auto"/>
        </w:rPr>
        <w:t xml:space="preserve">that the </w:t>
      </w:r>
      <w:r w:rsidRPr="003E60E1">
        <w:rPr>
          <w:rFonts w:cs="Calibri"/>
          <w:color w:val="auto"/>
        </w:rPr>
        <w:t xml:space="preserve">project </w:t>
      </w:r>
      <w:r w:rsidR="009B6560">
        <w:rPr>
          <w:rFonts w:cs="Calibri"/>
          <w:color w:val="auto"/>
        </w:rPr>
        <w:t xml:space="preserve">satisfies </w:t>
      </w:r>
      <w:r w:rsidRPr="003E60E1">
        <w:rPr>
          <w:rFonts w:cs="Calibri"/>
          <w:color w:val="auto"/>
        </w:rPr>
        <w:t>all client requirements.</w:t>
      </w:r>
      <w:r w:rsidRPr="003E60E1">
        <w:rPr>
          <w:rFonts w:cs="Calibri"/>
          <w:color w:val="auto"/>
          <w:lang w:val="en-GB"/>
        </w:rPr>
        <w:t> </w:t>
      </w:r>
    </w:p>
    <w:p w14:paraId="2521CE05" w14:textId="77777777" w:rsidR="00D3373C" w:rsidRDefault="00D3373C">
      <w:pPr>
        <w:rPr>
          <w:rFonts w:asciiTheme="majorHAnsi" w:eastAsiaTheme="majorEastAsia" w:hAnsiTheme="majorHAnsi" w:cstheme="majorBidi"/>
          <w:color w:val="007789" w:themeColor="accent1" w:themeShade="BF"/>
          <w:sz w:val="32"/>
        </w:rPr>
      </w:pPr>
      <w:bookmarkStart w:id="77" w:name="_Toc535916180"/>
      <w:bookmarkEnd w:id="64"/>
      <w:r>
        <w:br w:type="page"/>
      </w:r>
    </w:p>
    <w:p w14:paraId="68B2A07C" w14:textId="6C0C0B7E" w:rsidR="00E364C6" w:rsidRPr="00E364C6" w:rsidRDefault="00506BC7" w:rsidP="00E364C6">
      <w:pPr>
        <w:pStyle w:val="Heading1"/>
      </w:pPr>
      <w:r>
        <w:lastRenderedPageBreak/>
        <w:t xml:space="preserve">Conclusions, summary and </w:t>
      </w:r>
      <w:bookmarkStart w:id="78" w:name="_Hlk535752506"/>
      <w:r>
        <w:t>evaluation of the achieved results</w:t>
      </w:r>
      <w:bookmarkEnd w:id="77"/>
      <w:bookmarkEnd w:id="78"/>
      <w:r w:rsidR="00E364C6" w:rsidRPr="00E364C6">
        <w:rPr>
          <w:rFonts w:ascii="Liberation Serif" w:eastAsia="NSimSun" w:hAnsi="Liberation Serif" w:cs="Tahoma"/>
          <w:color w:val="auto"/>
          <w:kern w:val="3"/>
          <w:sz w:val="24"/>
          <w:szCs w:val="24"/>
          <w:lang w:val="en-GB" w:eastAsia="zh-CN"/>
        </w:rPr>
        <w:t> </w:t>
      </w:r>
    </w:p>
    <w:p w14:paraId="190D556F" w14:textId="6B31EBA0" w:rsidR="00E364C6" w:rsidRPr="007D2409" w:rsidRDefault="00E364C6" w:rsidP="007D2409">
      <w:pPr>
        <w:jc w:val="both"/>
        <w:rPr>
          <w:color w:val="auto"/>
          <w:lang w:val="en-GB" w:eastAsia="zh-CN"/>
        </w:rPr>
      </w:pPr>
      <w:r w:rsidRPr="007D2409">
        <w:rPr>
          <w:color w:val="auto"/>
          <w:lang w:eastAsia="zh-CN"/>
        </w:rPr>
        <w:t>In the beginning of the challenge group 2 received the project brief and it explained that the client wanted a platform that would display energy consumption data from a smart meter. This will allow the users to view how much energy they are using. </w:t>
      </w:r>
      <w:r w:rsidR="000C462C" w:rsidRPr="007D2409">
        <w:rPr>
          <w:color w:val="auto"/>
          <w:lang w:eastAsia="zh-CN"/>
        </w:rPr>
        <w:t xml:space="preserve">The goal was </w:t>
      </w:r>
      <w:r w:rsidRPr="007D2409">
        <w:rPr>
          <w:color w:val="auto"/>
          <w:lang w:eastAsia="zh-CN"/>
        </w:rPr>
        <w:t>to display the energy in creative and easy to understand ways for the user.</w:t>
      </w:r>
      <w:r w:rsidRPr="007D2409">
        <w:rPr>
          <w:color w:val="auto"/>
          <w:lang w:val="en-GB" w:eastAsia="zh-CN"/>
        </w:rPr>
        <w:t>  </w:t>
      </w:r>
    </w:p>
    <w:p w14:paraId="40D1E3CE" w14:textId="4E67C454" w:rsidR="00E364C6" w:rsidRPr="007D2409" w:rsidRDefault="00E364C6" w:rsidP="007D2409">
      <w:pPr>
        <w:jc w:val="both"/>
        <w:rPr>
          <w:color w:val="auto"/>
          <w:lang w:val="en-GB" w:eastAsia="zh-CN"/>
        </w:rPr>
      </w:pPr>
      <w:r w:rsidRPr="007D2409">
        <w:rPr>
          <w:color w:val="auto"/>
          <w:lang w:eastAsia="zh-CN"/>
        </w:rPr>
        <w:t>In this project</w:t>
      </w:r>
      <w:r w:rsidR="000C462C" w:rsidRPr="007D2409">
        <w:rPr>
          <w:color w:val="auto"/>
          <w:lang w:eastAsia="zh-CN"/>
        </w:rPr>
        <w:t>,</w:t>
      </w:r>
      <w:r w:rsidRPr="007D2409">
        <w:rPr>
          <w:color w:val="auto"/>
          <w:lang w:eastAsia="zh-CN"/>
        </w:rPr>
        <w:t xml:space="preserve"> </w:t>
      </w:r>
      <w:r w:rsidR="000C462C" w:rsidRPr="007D2409">
        <w:rPr>
          <w:color w:val="auto"/>
          <w:lang w:eastAsia="zh-CN"/>
        </w:rPr>
        <w:t xml:space="preserve">the group was </w:t>
      </w:r>
      <w:r w:rsidRPr="007D2409">
        <w:rPr>
          <w:color w:val="auto"/>
          <w:lang w:eastAsia="zh-CN"/>
        </w:rPr>
        <w:t>given access to a live API system which provides energy consumption data from the smart meters in the lab (Joules house).</w:t>
      </w:r>
      <w:r w:rsidRPr="007D2409">
        <w:rPr>
          <w:color w:val="auto"/>
          <w:lang w:val="en-GB" w:eastAsia="zh-CN"/>
        </w:rPr>
        <w:t>  </w:t>
      </w:r>
    </w:p>
    <w:p w14:paraId="2C987E95" w14:textId="2056120B" w:rsidR="00E364C6" w:rsidRPr="007D2409" w:rsidRDefault="00E364C6" w:rsidP="007D2409">
      <w:pPr>
        <w:jc w:val="both"/>
        <w:rPr>
          <w:color w:val="auto"/>
          <w:lang w:val="en-GB" w:eastAsia="zh-CN"/>
        </w:rPr>
      </w:pPr>
      <w:r w:rsidRPr="007D2409">
        <w:rPr>
          <w:color w:val="auto"/>
          <w:lang w:eastAsia="zh-CN"/>
        </w:rPr>
        <w:t xml:space="preserve">The main </w:t>
      </w:r>
      <w:r w:rsidR="005133C9" w:rsidRPr="007D2409">
        <w:rPr>
          <w:color w:val="auto"/>
          <w:lang w:eastAsia="zh-CN"/>
        </w:rPr>
        <w:t>requirements</w:t>
      </w:r>
      <w:r w:rsidRPr="007D2409">
        <w:rPr>
          <w:color w:val="auto"/>
          <w:lang w:eastAsia="zh-CN"/>
        </w:rPr>
        <w:t xml:space="preserve"> explained that the user should be able to view the hourly and instantaneous electricity and gas </w:t>
      </w:r>
      <w:r w:rsidR="005133C9" w:rsidRPr="007D2409">
        <w:rPr>
          <w:color w:val="auto"/>
          <w:lang w:eastAsia="zh-CN"/>
        </w:rPr>
        <w:t>consumption,</w:t>
      </w:r>
      <w:r w:rsidRPr="007D2409">
        <w:rPr>
          <w:color w:val="auto"/>
          <w:lang w:eastAsia="zh-CN"/>
        </w:rPr>
        <w:t xml:space="preserve"> comparing </w:t>
      </w:r>
      <w:r w:rsidR="005133C9" w:rsidRPr="007D2409">
        <w:rPr>
          <w:color w:val="auto"/>
          <w:lang w:eastAsia="zh-CN"/>
        </w:rPr>
        <w:t>the current</w:t>
      </w:r>
      <w:r w:rsidRPr="007D2409">
        <w:rPr>
          <w:color w:val="auto"/>
          <w:lang w:eastAsia="zh-CN"/>
        </w:rPr>
        <w:t xml:space="preserve"> to the previous days consumption and use of weather forecasting to predict higher or lower consumption depending on next day’s weather conditions.</w:t>
      </w:r>
      <w:r w:rsidRPr="007D2409">
        <w:rPr>
          <w:color w:val="auto"/>
          <w:lang w:val="en-GB" w:eastAsia="zh-CN"/>
        </w:rPr>
        <w:t> </w:t>
      </w:r>
    </w:p>
    <w:p w14:paraId="4979AD80" w14:textId="3355C81F" w:rsidR="00E364C6" w:rsidRPr="007D2409" w:rsidRDefault="00E364C6" w:rsidP="007D2409">
      <w:pPr>
        <w:jc w:val="both"/>
        <w:rPr>
          <w:rFonts w:eastAsia="NSimSun" w:cs="Tahoma"/>
          <w:color w:val="auto"/>
          <w:kern w:val="3"/>
          <w:lang w:eastAsia="zh-CN"/>
        </w:rPr>
      </w:pPr>
      <w:r w:rsidRPr="007D2409">
        <w:rPr>
          <w:rFonts w:eastAsia="NSimSun" w:cs="Tahoma"/>
          <w:color w:val="auto"/>
          <w:kern w:val="3"/>
          <w:lang w:eastAsia="zh-CN"/>
        </w:rPr>
        <w:t xml:space="preserve">After the briefing, the team discussed how they should continue </w:t>
      </w:r>
      <w:r w:rsidR="005133C9" w:rsidRPr="007D2409">
        <w:rPr>
          <w:rFonts w:eastAsia="NSimSun" w:cs="Tahoma"/>
          <w:color w:val="auto"/>
          <w:kern w:val="3"/>
          <w:lang w:eastAsia="zh-CN"/>
        </w:rPr>
        <w:t xml:space="preserve">and what the areas were that the client was most excited about since this would be what the group would focus on. The </w:t>
      </w:r>
      <w:r w:rsidRPr="007D2409">
        <w:rPr>
          <w:rFonts w:eastAsia="NSimSun" w:cs="Tahoma"/>
          <w:color w:val="auto"/>
          <w:kern w:val="3"/>
          <w:lang w:eastAsia="zh-CN"/>
        </w:rPr>
        <w:t xml:space="preserve">team agreed that the front end </w:t>
      </w:r>
      <w:r w:rsidR="005133C9" w:rsidRPr="007D2409">
        <w:rPr>
          <w:rFonts w:eastAsia="NSimSun" w:cs="Tahoma"/>
          <w:color w:val="auto"/>
          <w:kern w:val="3"/>
          <w:lang w:eastAsia="zh-CN"/>
        </w:rPr>
        <w:t xml:space="preserve">was </w:t>
      </w:r>
      <w:r w:rsidRPr="007D2409">
        <w:rPr>
          <w:rFonts w:eastAsia="NSimSun" w:cs="Tahoma"/>
          <w:color w:val="auto"/>
          <w:kern w:val="3"/>
          <w:lang w:eastAsia="zh-CN"/>
        </w:rPr>
        <w:t xml:space="preserve">the biggest task they </w:t>
      </w:r>
      <w:r w:rsidR="005133C9" w:rsidRPr="007D2409">
        <w:rPr>
          <w:rFonts w:eastAsia="NSimSun" w:cs="Tahoma"/>
          <w:color w:val="auto"/>
          <w:kern w:val="3"/>
          <w:lang w:eastAsia="zh-CN"/>
        </w:rPr>
        <w:t xml:space="preserve">had to face since the </w:t>
      </w:r>
      <w:r w:rsidRPr="007D2409">
        <w:rPr>
          <w:rFonts w:eastAsia="NSimSun" w:cs="Tahoma"/>
          <w:color w:val="auto"/>
          <w:kern w:val="3"/>
          <w:lang w:eastAsia="zh-CN"/>
        </w:rPr>
        <w:t>main goal was to display the data to the user</w:t>
      </w:r>
      <w:r w:rsidR="005133C9" w:rsidRPr="007D2409">
        <w:rPr>
          <w:rFonts w:eastAsia="NSimSun" w:cs="Tahoma"/>
          <w:color w:val="auto"/>
          <w:kern w:val="3"/>
          <w:lang w:eastAsia="zh-CN"/>
        </w:rPr>
        <w:t xml:space="preserve"> in an interesting way</w:t>
      </w:r>
      <w:r w:rsidRPr="007D2409">
        <w:rPr>
          <w:rFonts w:eastAsia="NSimSun" w:cs="Tahoma"/>
          <w:color w:val="auto"/>
          <w:kern w:val="3"/>
          <w:lang w:eastAsia="zh-CN"/>
        </w:rPr>
        <w:t>.</w:t>
      </w:r>
    </w:p>
    <w:p w14:paraId="26F14C74" w14:textId="09065833" w:rsidR="007D2409" w:rsidRPr="005A5ADD" w:rsidRDefault="00E364C6" w:rsidP="005A5ADD">
      <w:pPr>
        <w:jc w:val="both"/>
        <w:rPr>
          <w:rFonts w:eastAsia="NSimSun" w:cs="Tahoma"/>
          <w:color w:val="auto"/>
          <w:kern w:val="3"/>
          <w:lang w:val="en-GB" w:eastAsia="zh-CN"/>
        </w:rPr>
      </w:pPr>
      <w:r w:rsidRPr="007D2409">
        <w:rPr>
          <w:rFonts w:eastAsia="NSimSun" w:cs="Tahoma"/>
          <w:color w:val="auto"/>
          <w:kern w:val="3"/>
          <w:lang w:eastAsia="zh-CN"/>
        </w:rPr>
        <w:t>Haashim</w:t>
      </w:r>
      <w:r w:rsidR="007D2409" w:rsidRPr="007D2409">
        <w:rPr>
          <w:rFonts w:eastAsia="NSimSun" w:cs="Tahoma"/>
          <w:color w:val="auto"/>
          <w:kern w:val="3"/>
          <w:lang w:eastAsia="zh-CN"/>
        </w:rPr>
        <w:t xml:space="preserve"> </w:t>
      </w:r>
      <w:r w:rsidRPr="007D2409">
        <w:rPr>
          <w:rFonts w:eastAsia="NSimSun" w:cs="Tahoma"/>
          <w:color w:val="auto"/>
          <w:kern w:val="3"/>
          <w:lang w:eastAsia="zh-CN"/>
        </w:rPr>
        <w:t>stated that he had done some front-end projects</w:t>
      </w:r>
      <w:r w:rsidR="007D2409" w:rsidRPr="007D2409">
        <w:rPr>
          <w:rFonts w:eastAsia="NSimSun" w:cs="Tahoma"/>
          <w:color w:val="auto"/>
          <w:kern w:val="3"/>
          <w:lang w:eastAsia="zh-CN"/>
        </w:rPr>
        <w:t xml:space="preserve"> </w:t>
      </w:r>
      <w:r w:rsidRPr="007D2409">
        <w:rPr>
          <w:rFonts w:eastAsia="NSimSun" w:cs="Tahoma"/>
          <w:color w:val="auto"/>
          <w:kern w:val="3"/>
          <w:lang w:eastAsia="zh-CN"/>
        </w:rPr>
        <w:t>and jQuery would be a great front-end library to use</w:t>
      </w:r>
      <w:r w:rsidR="007D2409" w:rsidRPr="007D2409">
        <w:rPr>
          <w:rFonts w:eastAsia="NSimSun" w:cs="Tahoma"/>
          <w:color w:val="auto"/>
          <w:kern w:val="3"/>
          <w:lang w:eastAsia="zh-CN"/>
        </w:rPr>
        <w:t>.</w:t>
      </w:r>
      <w:r w:rsidRPr="007D2409">
        <w:rPr>
          <w:rFonts w:eastAsia="NSimSun" w:cs="Tahoma"/>
          <w:color w:val="auto"/>
          <w:kern w:val="3"/>
          <w:lang w:eastAsia="zh-CN"/>
        </w:rPr>
        <w:t> </w:t>
      </w:r>
      <w:r w:rsidR="007D2409" w:rsidRPr="007D2409">
        <w:rPr>
          <w:rFonts w:eastAsia="NSimSun" w:cs="Tahoma"/>
          <w:color w:val="auto"/>
          <w:kern w:val="3"/>
          <w:lang w:eastAsia="zh-CN"/>
        </w:rPr>
        <w:t>jQuery</w:t>
      </w:r>
      <w:r w:rsidRPr="007D2409">
        <w:rPr>
          <w:rFonts w:eastAsia="NSimSun" w:cs="Tahoma"/>
          <w:color w:val="auto"/>
          <w:kern w:val="3"/>
          <w:lang w:eastAsia="zh-CN"/>
        </w:rPr>
        <w:t> </w:t>
      </w:r>
      <w:r w:rsidR="007D2409" w:rsidRPr="007D2409">
        <w:rPr>
          <w:rFonts w:eastAsia="NSimSun" w:cs="Tahoma"/>
          <w:color w:val="auto"/>
          <w:kern w:val="3"/>
          <w:lang w:eastAsia="zh-CN"/>
        </w:rPr>
        <w:t>provides many</w:t>
      </w:r>
      <w:r w:rsidRPr="007D2409">
        <w:rPr>
          <w:rFonts w:eastAsia="NSimSun" w:cs="Tahoma"/>
          <w:color w:val="auto"/>
          <w:kern w:val="3"/>
          <w:lang w:eastAsia="zh-CN"/>
        </w:rPr>
        <w:t xml:space="preserve"> dynamic charts and features that could help present the data in a unique way.</w:t>
      </w:r>
      <w:r w:rsidR="007D2409" w:rsidRPr="007D2409">
        <w:rPr>
          <w:rFonts w:eastAsia="NSimSun" w:cs="Tahoma"/>
          <w:color w:val="auto"/>
          <w:kern w:val="3"/>
          <w:lang w:eastAsia="zh-CN"/>
        </w:rPr>
        <w:t xml:space="preserve"> </w:t>
      </w:r>
      <w:r w:rsidRPr="007D2409">
        <w:rPr>
          <w:rFonts w:eastAsia="NSimSun" w:cs="Tahoma"/>
          <w:color w:val="auto"/>
          <w:kern w:val="3"/>
          <w:lang w:eastAsia="zh-CN"/>
        </w:rPr>
        <w:t>Reflecting on jQuery, the team feels that it helped a lot, allowed them to be more creative and opened many more possibilities to display the data.</w:t>
      </w:r>
    </w:p>
    <w:p w14:paraId="0231163D" w14:textId="641500CA" w:rsidR="00E364C6" w:rsidRPr="005A5ADD" w:rsidRDefault="00E364C6" w:rsidP="005A5ADD">
      <w:pPr>
        <w:jc w:val="both"/>
        <w:rPr>
          <w:color w:val="auto"/>
          <w:lang w:val="en-GB" w:eastAsia="zh-CN"/>
        </w:rPr>
      </w:pPr>
      <w:r w:rsidRPr="005A5ADD">
        <w:rPr>
          <w:color w:val="auto"/>
          <w:lang w:eastAsia="zh-CN"/>
        </w:rPr>
        <w:t xml:space="preserve">Omar </w:t>
      </w:r>
      <w:r w:rsidR="007D2409" w:rsidRPr="005A5ADD">
        <w:rPr>
          <w:color w:val="auto"/>
          <w:lang w:eastAsia="zh-CN"/>
        </w:rPr>
        <w:t>were</w:t>
      </w:r>
      <w:r w:rsidRPr="005A5ADD">
        <w:rPr>
          <w:color w:val="auto"/>
          <w:lang w:eastAsia="zh-CN"/>
        </w:rPr>
        <w:t xml:space="preserve"> tasked to create a set budget page which would allow the user to set budget for the gas </w:t>
      </w:r>
      <w:r w:rsidR="007D2409" w:rsidRPr="005A5ADD">
        <w:rPr>
          <w:color w:val="auto"/>
          <w:lang w:eastAsia="zh-CN"/>
        </w:rPr>
        <w:t>and</w:t>
      </w:r>
      <w:r w:rsidRPr="005A5ADD">
        <w:rPr>
          <w:color w:val="auto"/>
          <w:lang w:eastAsia="zh-CN"/>
        </w:rPr>
        <w:t xml:space="preserve"> electricity for the current month</w:t>
      </w:r>
      <w:r w:rsidR="007D2409" w:rsidRPr="005A5ADD">
        <w:rPr>
          <w:color w:val="auto"/>
          <w:lang w:eastAsia="zh-CN"/>
        </w:rPr>
        <w:t>. This</w:t>
      </w:r>
      <w:r w:rsidRPr="005A5ADD">
        <w:rPr>
          <w:color w:val="auto"/>
          <w:lang w:eastAsia="zh-CN"/>
        </w:rPr>
        <w:t xml:space="preserve"> budget would be stored in the database</w:t>
      </w:r>
      <w:r w:rsidR="007D2409" w:rsidRPr="005A5ADD">
        <w:rPr>
          <w:color w:val="auto"/>
          <w:lang w:eastAsia="zh-CN"/>
        </w:rPr>
        <w:t>. T</w:t>
      </w:r>
      <w:r w:rsidRPr="005A5ADD">
        <w:rPr>
          <w:color w:val="auto"/>
          <w:lang w:eastAsia="zh-CN"/>
        </w:rPr>
        <w:t>he data stored in the database is used to calculate the cost so Kumail and Abdi</w:t>
      </w:r>
      <w:r w:rsidR="007D2409" w:rsidRPr="005A5ADD">
        <w:rPr>
          <w:color w:val="auto"/>
          <w:lang w:eastAsia="zh-CN"/>
        </w:rPr>
        <w:t>-rahman</w:t>
      </w:r>
      <w:r w:rsidRPr="005A5ADD">
        <w:rPr>
          <w:color w:val="auto"/>
          <w:lang w:eastAsia="zh-CN"/>
        </w:rPr>
        <w:t xml:space="preserve"> worked with Omar to get it done</w:t>
      </w:r>
      <w:r w:rsidR="007D2409" w:rsidRPr="005A5ADD">
        <w:rPr>
          <w:color w:val="auto"/>
          <w:lang w:eastAsia="zh-CN"/>
        </w:rPr>
        <w:t xml:space="preserve">. </w:t>
      </w:r>
      <w:r w:rsidRPr="005A5ADD">
        <w:rPr>
          <w:color w:val="auto"/>
          <w:lang w:eastAsia="zh-CN"/>
        </w:rPr>
        <w:t xml:space="preserve">Reflecting on this, the group thinks that the </w:t>
      </w:r>
      <w:r w:rsidR="007D2409" w:rsidRPr="005A5ADD">
        <w:rPr>
          <w:color w:val="auto"/>
          <w:lang w:eastAsia="zh-CN"/>
        </w:rPr>
        <w:t xml:space="preserve">adding a </w:t>
      </w:r>
      <w:r w:rsidRPr="005A5ADD">
        <w:rPr>
          <w:color w:val="auto"/>
          <w:lang w:eastAsia="zh-CN"/>
        </w:rPr>
        <w:t xml:space="preserve">set budget </w:t>
      </w:r>
      <w:r w:rsidR="007D2409" w:rsidRPr="005A5ADD">
        <w:rPr>
          <w:color w:val="auto"/>
          <w:lang w:eastAsia="zh-CN"/>
        </w:rPr>
        <w:t>helps the user manage their energy consumption in a simple yet more efficient manner and was a great additional feature to add.</w:t>
      </w:r>
    </w:p>
    <w:p w14:paraId="070EC160" w14:textId="14CC448A" w:rsidR="00E364C6" w:rsidRPr="005A5ADD" w:rsidRDefault="00E364C6" w:rsidP="005A5ADD">
      <w:pPr>
        <w:jc w:val="both"/>
        <w:rPr>
          <w:color w:val="auto"/>
          <w:lang w:val="en-GB" w:eastAsia="zh-CN"/>
        </w:rPr>
      </w:pPr>
      <w:r w:rsidRPr="005A5ADD">
        <w:rPr>
          <w:color w:val="auto"/>
          <w:lang w:eastAsia="zh-CN"/>
        </w:rPr>
        <w:t>Davide and Abdi</w:t>
      </w:r>
      <w:r w:rsidR="007D2409" w:rsidRPr="005A5ADD">
        <w:rPr>
          <w:color w:val="auto"/>
          <w:lang w:eastAsia="zh-CN"/>
        </w:rPr>
        <w:t>-rahman</w:t>
      </w:r>
      <w:r w:rsidRPr="005A5ADD">
        <w:rPr>
          <w:color w:val="auto"/>
          <w:lang w:eastAsia="zh-CN"/>
        </w:rPr>
        <w:t xml:space="preserve"> suggested that </w:t>
      </w:r>
      <w:r w:rsidR="007D2409" w:rsidRPr="005A5ADD">
        <w:rPr>
          <w:color w:val="auto"/>
          <w:lang w:eastAsia="zh-CN"/>
        </w:rPr>
        <w:t xml:space="preserve">the group </w:t>
      </w:r>
      <w:r w:rsidRPr="005A5ADD">
        <w:rPr>
          <w:color w:val="auto"/>
          <w:lang w:eastAsia="zh-CN"/>
        </w:rPr>
        <w:t>should use git to organize the code and allow the team members to pull the latest updates made.</w:t>
      </w:r>
      <w:r w:rsidR="007D2409" w:rsidRPr="005A5ADD">
        <w:rPr>
          <w:color w:val="auto"/>
          <w:lang w:eastAsia="zh-CN"/>
        </w:rPr>
        <w:t xml:space="preserve"> This would allow for a better management of the code and </w:t>
      </w:r>
      <w:r w:rsidR="00331EE1" w:rsidRPr="005A5ADD">
        <w:rPr>
          <w:color w:val="auto"/>
          <w:lang w:eastAsia="zh-CN"/>
        </w:rPr>
        <w:t>would make the code more maintainable and easi</w:t>
      </w:r>
      <w:r w:rsidR="00331EE1" w:rsidRPr="005A5ADD">
        <w:rPr>
          <w:rFonts w:hint="eastAsia"/>
          <w:color w:val="auto"/>
          <w:lang w:eastAsia="zh-CN"/>
        </w:rPr>
        <w:t>er</w:t>
      </w:r>
      <w:r w:rsidR="00331EE1" w:rsidRPr="005A5ADD">
        <w:rPr>
          <w:color w:val="auto"/>
          <w:lang w:eastAsia="zh-CN"/>
        </w:rPr>
        <w:t xml:space="preserve"> to track.</w:t>
      </w:r>
      <w:r w:rsidRPr="005A5ADD">
        <w:rPr>
          <w:color w:val="auto"/>
          <w:lang w:val="en-GB" w:eastAsia="zh-CN"/>
        </w:rPr>
        <w:t> </w:t>
      </w:r>
      <w:r w:rsidRPr="005A5ADD">
        <w:rPr>
          <w:color w:val="auto"/>
          <w:lang w:eastAsia="zh-CN"/>
        </w:rPr>
        <w:t xml:space="preserve">Reflecting on git the group </w:t>
      </w:r>
      <w:r w:rsidR="00331EE1" w:rsidRPr="005A5ADD">
        <w:rPr>
          <w:color w:val="auto"/>
          <w:lang w:eastAsia="zh-CN"/>
        </w:rPr>
        <w:t>believes that</w:t>
      </w:r>
      <w:r w:rsidRPr="005A5ADD">
        <w:rPr>
          <w:color w:val="auto"/>
          <w:lang w:eastAsia="zh-CN"/>
        </w:rPr>
        <w:t xml:space="preserve"> it helped </w:t>
      </w:r>
      <w:r w:rsidR="00331EE1" w:rsidRPr="005A5ADD">
        <w:rPr>
          <w:color w:val="auto"/>
          <w:lang w:eastAsia="zh-CN"/>
        </w:rPr>
        <w:t xml:space="preserve">them a </w:t>
      </w:r>
      <w:r w:rsidRPr="005A5ADD">
        <w:rPr>
          <w:color w:val="auto"/>
          <w:lang w:eastAsia="zh-CN"/>
        </w:rPr>
        <w:t>lot with the project, it also helped speed up the development</w:t>
      </w:r>
      <w:r w:rsidR="00331EE1" w:rsidRPr="005A5ADD">
        <w:rPr>
          <w:color w:val="auto"/>
          <w:lang w:eastAsia="zh-CN"/>
        </w:rPr>
        <w:t xml:space="preserve"> as we had all the version so when something went wrong, the old version could be easily retrieved</w:t>
      </w:r>
      <w:r w:rsidR="001A4AED" w:rsidRPr="005A5ADD">
        <w:rPr>
          <w:color w:val="auto"/>
          <w:lang w:eastAsia="zh-CN"/>
        </w:rPr>
        <w:t xml:space="preserve"> as most branches remained and not deleted</w:t>
      </w:r>
      <w:r w:rsidRPr="005A5ADD">
        <w:rPr>
          <w:color w:val="auto"/>
          <w:lang w:eastAsia="zh-CN"/>
        </w:rPr>
        <w:t>.</w:t>
      </w:r>
    </w:p>
    <w:p w14:paraId="10C7377F" w14:textId="0C3301A6" w:rsidR="00E364C6" w:rsidRPr="00324D6E" w:rsidRDefault="00E364C6" w:rsidP="00324D6E">
      <w:pPr>
        <w:jc w:val="both"/>
        <w:rPr>
          <w:color w:val="auto"/>
          <w:lang w:val="en-GB" w:eastAsia="zh-CN"/>
        </w:rPr>
      </w:pPr>
      <w:r w:rsidRPr="00324D6E">
        <w:rPr>
          <w:color w:val="auto"/>
          <w:lang w:eastAsia="zh-CN"/>
        </w:rPr>
        <w:t xml:space="preserve">During the coding </w:t>
      </w:r>
      <w:r w:rsidR="005A5ADD" w:rsidRPr="00324D6E">
        <w:rPr>
          <w:color w:val="auto"/>
          <w:lang w:eastAsia="zh-CN"/>
        </w:rPr>
        <w:t>phase</w:t>
      </w:r>
      <w:r w:rsidRPr="00324D6E">
        <w:rPr>
          <w:color w:val="auto"/>
          <w:lang w:eastAsia="zh-CN"/>
        </w:rPr>
        <w:t xml:space="preserve"> Adeel </w:t>
      </w:r>
      <w:r w:rsidR="005A5ADD" w:rsidRPr="00324D6E">
        <w:rPr>
          <w:color w:val="auto"/>
          <w:lang w:eastAsia="zh-CN"/>
        </w:rPr>
        <w:t xml:space="preserve">and Davide were </w:t>
      </w:r>
      <w:r w:rsidRPr="00324D6E">
        <w:rPr>
          <w:color w:val="auto"/>
          <w:lang w:eastAsia="zh-CN"/>
        </w:rPr>
        <w:t>working as tester</w:t>
      </w:r>
      <w:r w:rsidR="005A5ADD" w:rsidRPr="00324D6E">
        <w:rPr>
          <w:color w:val="auto"/>
          <w:lang w:eastAsia="zh-CN"/>
        </w:rPr>
        <w:t>s</w:t>
      </w:r>
      <w:r w:rsidRPr="00324D6E">
        <w:rPr>
          <w:color w:val="auto"/>
          <w:lang w:eastAsia="zh-CN"/>
        </w:rPr>
        <w:t xml:space="preserve"> </w:t>
      </w:r>
      <w:r w:rsidR="005A5ADD" w:rsidRPr="00324D6E">
        <w:rPr>
          <w:color w:val="auto"/>
          <w:lang w:eastAsia="zh-CN"/>
        </w:rPr>
        <w:t xml:space="preserve">in which they tested both </w:t>
      </w:r>
      <w:r w:rsidRPr="00324D6E">
        <w:rPr>
          <w:color w:val="auto"/>
          <w:lang w:eastAsia="zh-CN"/>
        </w:rPr>
        <w:t>the front-end and back end</w:t>
      </w:r>
      <w:r w:rsidR="005A5ADD" w:rsidRPr="00324D6E">
        <w:rPr>
          <w:color w:val="auto"/>
          <w:lang w:eastAsia="zh-CN"/>
        </w:rPr>
        <w:t>.</w:t>
      </w:r>
      <w:r w:rsidRPr="00324D6E">
        <w:rPr>
          <w:color w:val="auto"/>
          <w:lang w:eastAsia="zh-CN"/>
        </w:rPr>
        <w:t xml:space="preserve"> </w:t>
      </w:r>
      <w:r w:rsidR="005A5ADD" w:rsidRPr="00324D6E">
        <w:rPr>
          <w:color w:val="auto"/>
          <w:lang w:eastAsia="zh-CN"/>
        </w:rPr>
        <w:t>Therefore, their main task was u</w:t>
      </w:r>
      <w:r w:rsidRPr="00324D6E">
        <w:rPr>
          <w:color w:val="auto"/>
          <w:lang w:eastAsia="zh-CN"/>
        </w:rPr>
        <w:t xml:space="preserve">nderstanding how functions works so if there is </w:t>
      </w:r>
      <w:r w:rsidR="008F50E1" w:rsidRPr="00324D6E">
        <w:rPr>
          <w:color w:val="auto"/>
          <w:lang w:eastAsia="zh-CN"/>
        </w:rPr>
        <w:t>problem</w:t>
      </w:r>
      <w:r w:rsidR="008F50E1" w:rsidRPr="00324D6E">
        <w:rPr>
          <w:rFonts w:hint="eastAsia"/>
          <w:color w:val="auto"/>
          <w:lang w:eastAsia="zh-CN"/>
        </w:rPr>
        <w:t>,</w:t>
      </w:r>
      <w:r w:rsidRPr="00324D6E">
        <w:rPr>
          <w:color w:val="auto"/>
          <w:lang w:eastAsia="zh-CN"/>
        </w:rPr>
        <w:t xml:space="preserve"> </w:t>
      </w:r>
      <w:r w:rsidR="005A5ADD" w:rsidRPr="00324D6E">
        <w:rPr>
          <w:color w:val="auto"/>
          <w:lang w:eastAsia="zh-CN"/>
        </w:rPr>
        <w:t xml:space="preserve">they </w:t>
      </w:r>
      <w:r w:rsidRPr="00324D6E">
        <w:rPr>
          <w:color w:val="auto"/>
          <w:lang w:eastAsia="zh-CN"/>
        </w:rPr>
        <w:t>could assign solve it and to avoid any delays.</w:t>
      </w:r>
      <w:r w:rsidRPr="00324D6E">
        <w:rPr>
          <w:color w:val="auto"/>
          <w:lang w:val="en-GB" w:eastAsia="zh-CN"/>
        </w:rPr>
        <w:t> </w:t>
      </w:r>
    </w:p>
    <w:p w14:paraId="73028742" w14:textId="6550B9A6" w:rsidR="00E364C6" w:rsidRPr="00324D6E" w:rsidRDefault="00E364C6" w:rsidP="00324D6E">
      <w:pPr>
        <w:jc w:val="both"/>
        <w:rPr>
          <w:color w:val="auto"/>
          <w:lang w:val="en-GB" w:eastAsia="zh-CN"/>
        </w:rPr>
      </w:pPr>
      <w:r w:rsidRPr="00324D6E">
        <w:rPr>
          <w:color w:val="auto"/>
          <w:lang w:eastAsia="zh-CN"/>
        </w:rPr>
        <w:lastRenderedPageBreak/>
        <w:t xml:space="preserve">Also, during the coding </w:t>
      </w:r>
      <w:r w:rsidR="008F50E1" w:rsidRPr="00324D6E">
        <w:rPr>
          <w:color w:val="auto"/>
          <w:lang w:eastAsia="zh-CN"/>
        </w:rPr>
        <w:t>phase</w:t>
      </w:r>
      <w:r w:rsidRPr="00324D6E">
        <w:rPr>
          <w:color w:val="auto"/>
          <w:lang w:eastAsia="zh-CN"/>
        </w:rPr>
        <w:t> Abdi</w:t>
      </w:r>
      <w:r w:rsidR="008F50E1" w:rsidRPr="00324D6E">
        <w:rPr>
          <w:color w:val="auto"/>
          <w:lang w:eastAsia="zh-CN"/>
        </w:rPr>
        <w:t>-rahman</w:t>
      </w:r>
      <w:r w:rsidRPr="00324D6E">
        <w:rPr>
          <w:color w:val="auto"/>
          <w:lang w:eastAsia="zh-CN"/>
        </w:rPr>
        <w:t xml:space="preserve"> started working on documenting the process for the report and checking if the team is on the correct path, and if there </w:t>
      </w:r>
      <w:r w:rsidR="00324D6E" w:rsidRPr="00324D6E">
        <w:rPr>
          <w:color w:val="auto"/>
          <w:lang w:eastAsia="zh-CN"/>
        </w:rPr>
        <w:t xml:space="preserve">were </w:t>
      </w:r>
      <w:r w:rsidRPr="00324D6E">
        <w:rPr>
          <w:color w:val="auto"/>
          <w:lang w:eastAsia="zh-CN"/>
        </w:rPr>
        <w:t>going to be any delays.</w:t>
      </w:r>
      <w:r w:rsidRPr="00324D6E">
        <w:rPr>
          <w:color w:val="auto"/>
          <w:lang w:val="en-GB" w:eastAsia="zh-CN"/>
        </w:rPr>
        <w:t>  </w:t>
      </w:r>
    </w:p>
    <w:p w14:paraId="3A625ACA" w14:textId="6E9DF313" w:rsidR="00E364C6" w:rsidRPr="00324D6E" w:rsidRDefault="00E364C6" w:rsidP="00324D6E">
      <w:pPr>
        <w:jc w:val="both"/>
        <w:rPr>
          <w:color w:val="auto"/>
          <w:lang w:val="en-GB" w:eastAsia="zh-CN"/>
        </w:rPr>
      </w:pPr>
      <w:r w:rsidRPr="00324D6E">
        <w:rPr>
          <w:color w:val="auto"/>
          <w:lang w:eastAsia="zh-CN"/>
        </w:rPr>
        <w:t xml:space="preserve">Reflecting back on this the group thinks that it would have been better if they started breaking down the </w:t>
      </w:r>
      <w:r w:rsidR="00324D6E" w:rsidRPr="00324D6E">
        <w:rPr>
          <w:color w:val="auto"/>
          <w:lang w:eastAsia="zh-CN"/>
        </w:rPr>
        <w:t>process</w:t>
      </w:r>
      <w:r w:rsidRPr="00324D6E">
        <w:rPr>
          <w:color w:val="auto"/>
          <w:lang w:eastAsia="zh-CN"/>
        </w:rPr>
        <w:t xml:space="preserve"> into small</w:t>
      </w:r>
      <w:r w:rsidR="00324D6E" w:rsidRPr="00324D6E">
        <w:rPr>
          <w:color w:val="auto"/>
          <w:lang w:eastAsia="zh-CN"/>
        </w:rPr>
        <w:t>er</w:t>
      </w:r>
      <w:r w:rsidRPr="00324D6E">
        <w:rPr>
          <w:color w:val="auto"/>
          <w:lang w:eastAsia="zh-CN"/>
        </w:rPr>
        <w:t xml:space="preserve"> pieces to help write the report, so </w:t>
      </w:r>
      <w:r w:rsidR="00324D6E" w:rsidRPr="00324D6E">
        <w:rPr>
          <w:color w:val="auto"/>
          <w:lang w:eastAsia="zh-CN"/>
        </w:rPr>
        <w:t>each</w:t>
      </w:r>
      <w:r w:rsidRPr="00324D6E">
        <w:rPr>
          <w:color w:val="auto"/>
          <w:lang w:eastAsia="zh-CN"/>
        </w:rPr>
        <w:t xml:space="preserve"> person can start working on their part of the report</w:t>
      </w:r>
      <w:r w:rsidR="00324D6E" w:rsidRPr="00324D6E">
        <w:rPr>
          <w:color w:val="auto"/>
          <w:lang w:eastAsia="zh-CN"/>
        </w:rPr>
        <w:t>.</w:t>
      </w:r>
      <w:r w:rsidRPr="00324D6E">
        <w:rPr>
          <w:color w:val="auto"/>
          <w:lang w:eastAsia="zh-CN"/>
        </w:rPr>
        <w:t xml:space="preserve"> </w:t>
      </w:r>
      <w:r w:rsidR="00324D6E" w:rsidRPr="00324D6E">
        <w:rPr>
          <w:color w:val="auto"/>
          <w:lang w:eastAsia="zh-CN"/>
        </w:rPr>
        <w:t>T</w:t>
      </w:r>
      <w:r w:rsidRPr="00324D6E">
        <w:rPr>
          <w:color w:val="auto"/>
          <w:lang w:eastAsia="zh-CN"/>
        </w:rPr>
        <w:t xml:space="preserve">he team used many platforms to document the process </w:t>
      </w:r>
      <w:r w:rsidR="00324D6E" w:rsidRPr="00324D6E">
        <w:rPr>
          <w:color w:val="auto"/>
          <w:lang w:eastAsia="zh-CN"/>
        </w:rPr>
        <w:t>such as</w:t>
      </w:r>
      <w:r w:rsidRPr="00324D6E">
        <w:rPr>
          <w:color w:val="auto"/>
          <w:lang w:eastAsia="zh-CN"/>
        </w:rPr>
        <w:t> </w:t>
      </w:r>
      <w:r w:rsidR="00324D6E" w:rsidRPr="00324D6E">
        <w:rPr>
          <w:color w:val="auto"/>
          <w:lang w:eastAsia="zh-CN"/>
        </w:rPr>
        <w:t>T</w:t>
      </w:r>
      <w:r w:rsidRPr="00324D6E">
        <w:rPr>
          <w:color w:val="auto"/>
          <w:lang w:eastAsia="zh-CN"/>
        </w:rPr>
        <w:t xml:space="preserve">rello, WhatsApp, </w:t>
      </w:r>
      <w:r w:rsidR="00324D6E" w:rsidRPr="00324D6E">
        <w:rPr>
          <w:color w:val="auto"/>
          <w:lang w:eastAsia="zh-CN"/>
        </w:rPr>
        <w:t xml:space="preserve">and the </w:t>
      </w:r>
      <w:r w:rsidRPr="00324D6E">
        <w:rPr>
          <w:color w:val="auto"/>
          <w:lang w:eastAsia="zh-CN"/>
        </w:rPr>
        <w:t>University email</w:t>
      </w:r>
      <w:r w:rsidR="00324D6E" w:rsidRPr="00324D6E">
        <w:rPr>
          <w:color w:val="auto"/>
          <w:lang w:eastAsia="zh-CN"/>
        </w:rPr>
        <w:t>.</w:t>
      </w:r>
    </w:p>
    <w:p w14:paraId="136BFCA6" w14:textId="13D7B112" w:rsidR="00E364C6" w:rsidRPr="00324D6E" w:rsidRDefault="00E364C6" w:rsidP="00324D6E">
      <w:pPr>
        <w:jc w:val="both"/>
        <w:rPr>
          <w:color w:val="auto"/>
          <w:lang w:val="en-GB" w:eastAsia="zh-CN"/>
        </w:rPr>
      </w:pPr>
      <w:r w:rsidRPr="00324D6E">
        <w:rPr>
          <w:color w:val="auto"/>
          <w:lang w:eastAsia="zh-CN"/>
        </w:rPr>
        <w:t>Abdi</w:t>
      </w:r>
      <w:r w:rsidR="00324D6E" w:rsidRPr="00324D6E">
        <w:rPr>
          <w:color w:val="auto"/>
          <w:lang w:eastAsia="zh-CN"/>
        </w:rPr>
        <w:t>-rahman</w:t>
      </w:r>
      <w:r w:rsidRPr="00324D6E">
        <w:rPr>
          <w:color w:val="auto"/>
          <w:lang w:eastAsia="zh-CN"/>
        </w:rPr>
        <w:t xml:space="preserve"> as the scrum master organized the group daily, stayed in contact with the client and Dr. Julian Bass to discuss many different </w:t>
      </w:r>
      <w:r w:rsidR="00324D6E" w:rsidRPr="00324D6E">
        <w:rPr>
          <w:color w:val="auto"/>
          <w:lang w:eastAsia="zh-CN"/>
        </w:rPr>
        <w:t>issues</w:t>
      </w:r>
      <w:r w:rsidRPr="00324D6E">
        <w:rPr>
          <w:color w:val="auto"/>
          <w:lang w:eastAsia="zh-CN"/>
        </w:rPr>
        <w:t xml:space="preserve"> of the project, he kept the team spirit going during each sprint, and made sure that the team achieved what the client needed.</w:t>
      </w:r>
      <w:r w:rsidRPr="00324D6E">
        <w:rPr>
          <w:color w:val="auto"/>
          <w:lang w:val="en-GB" w:eastAsia="zh-CN"/>
        </w:rPr>
        <w:t> </w:t>
      </w:r>
      <w:r w:rsidRPr="00324D6E">
        <w:rPr>
          <w:color w:val="auto"/>
          <w:lang w:eastAsia="zh-CN"/>
        </w:rPr>
        <w:t>Reflecting on this the team agrees that Abdi</w:t>
      </w:r>
      <w:r w:rsidR="00324D6E" w:rsidRPr="00324D6E">
        <w:rPr>
          <w:color w:val="auto"/>
          <w:lang w:eastAsia="zh-CN"/>
        </w:rPr>
        <w:t>-rahman</w:t>
      </w:r>
      <w:r w:rsidRPr="00324D6E">
        <w:rPr>
          <w:color w:val="auto"/>
          <w:lang w:eastAsia="zh-CN"/>
        </w:rPr>
        <w:t xml:space="preserve"> did a fantastic job as the scrum master.</w:t>
      </w:r>
      <w:r w:rsidRPr="00324D6E">
        <w:rPr>
          <w:color w:val="auto"/>
          <w:lang w:val="en-GB" w:eastAsia="zh-CN"/>
        </w:rPr>
        <w:t> </w:t>
      </w:r>
    </w:p>
    <w:p w14:paraId="0B27256D" w14:textId="6DAB0AA9" w:rsidR="00E364C6" w:rsidRPr="00E364C6" w:rsidRDefault="00E364C6" w:rsidP="00810286">
      <w:pPr>
        <w:jc w:val="both"/>
        <w:rPr>
          <w:color w:val="auto"/>
          <w:lang w:val="en-GB" w:eastAsia="zh-CN"/>
        </w:rPr>
      </w:pPr>
      <w:r w:rsidRPr="00324D6E">
        <w:rPr>
          <w:color w:val="auto"/>
          <w:lang w:eastAsia="zh-CN"/>
        </w:rPr>
        <w:t>The group is very positive with the </w:t>
      </w:r>
      <w:r w:rsidR="00324D6E" w:rsidRPr="00324D6E">
        <w:rPr>
          <w:color w:val="auto"/>
          <w:lang w:eastAsia="zh-CN"/>
        </w:rPr>
        <w:t>results.</w:t>
      </w:r>
      <w:r w:rsidRPr="00324D6E">
        <w:rPr>
          <w:color w:val="auto"/>
          <w:lang w:eastAsia="zh-CN"/>
        </w:rPr>
        <w:t xml:space="preserve"> </w:t>
      </w:r>
      <w:r w:rsidR="00324D6E" w:rsidRPr="00324D6E">
        <w:rPr>
          <w:color w:val="auto"/>
          <w:lang w:eastAsia="zh-CN"/>
        </w:rPr>
        <w:t>T</w:t>
      </w:r>
      <w:r w:rsidRPr="00324D6E">
        <w:rPr>
          <w:color w:val="auto"/>
          <w:lang w:eastAsia="zh-CN"/>
        </w:rPr>
        <w:t>he</w:t>
      </w:r>
      <w:r w:rsidR="00324D6E" w:rsidRPr="00324D6E">
        <w:rPr>
          <w:color w:val="auto"/>
          <w:lang w:eastAsia="zh-CN"/>
        </w:rPr>
        <w:t xml:space="preserve"> group</w:t>
      </w:r>
      <w:r w:rsidRPr="00324D6E">
        <w:rPr>
          <w:color w:val="auto"/>
          <w:lang w:eastAsia="zh-CN"/>
        </w:rPr>
        <w:t xml:space="preserve"> </w:t>
      </w:r>
      <w:r w:rsidR="00324D6E" w:rsidRPr="00324D6E">
        <w:rPr>
          <w:color w:val="auto"/>
          <w:lang w:eastAsia="zh-CN"/>
        </w:rPr>
        <w:t xml:space="preserve">has </w:t>
      </w:r>
      <w:r w:rsidRPr="00324D6E">
        <w:rPr>
          <w:color w:val="auto"/>
          <w:lang w:eastAsia="zh-CN"/>
        </w:rPr>
        <w:t xml:space="preserve">organized </w:t>
      </w:r>
      <w:r w:rsidR="00324D6E" w:rsidRPr="00324D6E">
        <w:rPr>
          <w:color w:val="auto"/>
          <w:lang w:eastAsia="zh-CN"/>
        </w:rPr>
        <w:t>themselves well, have a well-documented</w:t>
      </w:r>
      <w:r w:rsidRPr="00324D6E">
        <w:rPr>
          <w:color w:val="auto"/>
          <w:lang w:eastAsia="zh-CN"/>
        </w:rPr>
        <w:t xml:space="preserve"> code, a working prototype that is polished</w:t>
      </w:r>
      <w:r w:rsidR="00324D6E" w:rsidRPr="00324D6E">
        <w:rPr>
          <w:color w:val="auto"/>
          <w:lang w:eastAsia="zh-CN"/>
        </w:rPr>
        <w:t>,</w:t>
      </w:r>
      <w:r w:rsidRPr="00324D6E">
        <w:rPr>
          <w:color w:val="auto"/>
          <w:lang w:eastAsia="zh-CN"/>
        </w:rPr>
        <w:t xml:space="preserve"> and </w:t>
      </w:r>
      <w:r w:rsidR="00324D6E" w:rsidRPr="00324D6E">
        <w:rPr>
          <w:color w:val="auto"/>
          <w:lang w:eastAsia="zh-CN"/>
        </w:rPr>
        <w:t>one that the client has tested and approved of.</w:t>
      </w:r>
    </w:p>
    <w:p w14:paraId="0771F768" w14:textId="1A44F5B9" w:rsidR="00E364C6" w:rsidRPr="00E364C6" w:rsidRDefault="00E364C6" w:rsidP="001D518F">
      <w:pPr>
        <w:pStyle w:val="Heading2"/>
        <w:rPr>
          <w:rFonts w:asciiTheme="minorHAnsi" w:eastAsiaTheme="minorHAnsi" w:hAnsiTheme="minorHAnsi" w:cstheme="minorBidi"/>
          <w:sz w:val="22"/>
          <w:lang w:val="en-GB" w:eastAsia="zh-CN"/>
        </w:rPr>
      </w:pPr>
      <w:bookmarkStart w:id="79" w:name="_Toc535916181"/>
      <w:r w:rsidRPr="00810286">
        <w:rPr>
          <w:rFonts w:eastAsia="NSimSun"/>
          <w:lang w:eastAsia="zh-CN"/>
        </w:rPr>
        <w:t>Improvements</w:t>
      </w:r>
      <w:r w:rsidR="00810286">
        <w:rPr>
          <w:lang w:eastAsia="zh-CN"/>
        </w:rPr>
        <w:t>:</w:t>
      </w:r>
      <w:bookmarkEnd w:id="79"/>
    </w:p>
    <w:p w14:paraId="6A48BDD2" w14:textId="45BB5DBD" w:rsidR="00E364C6" w:rsidRPr="00810286" w:rsidRDefault="00E364C6" w:rsidP="00810286">
      <w:pPr>
        <w:jc w:val="both"/>
        <w:rPr>
          <w:color w:val="auto"/>
          <w:lang w:val="en-GB" w:eastAsia="zh-CN"/>
        </w:rPr>
      </w:pPr>
      <w:r w:rsidRPr="00810286">
        <w:rPr>
          <w:color w:val="auto"/>
          <w:lang w:eastAsia="zh-CN"/>
        </w:rPr>
        <w:t>During the development</w:t>
      </w:r>
      <w:r w:rsidR="001D518F">
        <w:rPr>
          <w:color w:val="auto"/>
          <w:lang w:eastAsia="zh-CN"/>
        </w:rPr>
        <w:t xml:space="preserve"> of the project,</w:t>
      </w:r>
      <w:r w:rsidRPr="00810286">
        <w:rPr>
          <w:color w:val="auto"/>
          <w:lang w:eastAsia="zh-CN"/>
        </w:rPr>
        <w:t xml:space="preserve"> group 2 face</w:t>
      </w:r>
      <w:r w:rsidR="001D518F">
        <w:rPr>
          <w:color w:val="auto"/>
          <w:lang w:eastAsia="zh-CN"/>
        </w:rPr>
        <w:t>d</w:t>
      </w:r>
      <w:r w:rsidRPr="00810286">
        <w:rPr>
          <w:color w:val="auto"/>
          <w:lang w:eastAsia="zh-CN"/>
        </w:rPr>
        <w:t xml:space="preserve"> their fair share of hurdles</w:t>
      </w:r>
      <w:r w:rsidR="001D518F">
        <w:rPr>
          <w:color w:val="auto"/>
          <w:lang w:eastAsia="zh-CN"/>
        </w:rPr>
        <w:t>.</w:t>
      </w:r>
      <w:r w:rsidRPr="00810286">
        <w:rPr>
          <w:color w:val="auto"/>
          <w:lang w:eastAsia="zh-CN"/>
        </w:rPr>
        <w:t> </w:t>
      </w:r>
      <w:r w:rsidR="001D518F">
        <w:rPr>
          <w:color w:val="auto"/>
          <w:lang w:eastAsia="zh-CN"/>
        </w:rPr>
        <w:t>G</w:t>
      </w:r>
      <w:r w:rsidRPr="00810286">
        <w:rPr>
          <w:color w:val="auto"/>
          <w:lang w:eastAsia="zh-CN"/>
        </w:rPr>
        <w:t xml:space="preserve">iven the short time </w:t>
      </w:r>
      <w:r w:rsidR="001D518F">
        <w:rPr>
          <w:color w:val="auto"/>
          <w:lang w:eastAsia="zh-CN"/>
        </w:rPr>
        <w:t xml:space="preserve">the group had, </w:t>
      </w:r>
      <w:r w:rsidRPr="00810286">
        <w:rPr>
          <w:color w:val="auto"/>
          <w:lang w:eastAsia="zh-CN"/>
        </w:rPr>
        <w:t>some of these were resolved and some of these were left to be worked on after the Hack Camp if needed. The improvements to be made by group 2 can be split into the following sections:</w:t>
      </w:r>
    </w:p>
    <w:p w14:paraId="03A717C1" w14:textId="77777777" w:rsidR="00E364C6" w:rsidRPr="001D518F" w:rsidRDefault="00E364C6" w:rsidP="001D518F">
      <w:pPr>
        <w:pStyle w:val="Heading3"/>
        <w:rPr>
          <w:rFonts w:eastAsia="NSimSun"/>
          <w:lang w:val="en-GB" w:eastAsia="zh-CN"/>
        </w:rPr>
      </w:pPr>
      <w:bookmarkStart w:id="80" w:name="_Toc535916182"/>
      <w:r w:rsidRPr="001D518F">
        <w:rPr>
          <w:rFonts w:eastAsia="NSimSun"/>
          <w:lang w:eastAsia="zh-CN"/>
        </w:rPr>
        <w:t>Technical Improvements:</w:t>
      </w:r>
      <w:bookmarkEnd w:id="80"/>
      <w:r w:rsidRPr="001D518F">
        <w:rPr>
          <w:rFonts w:eastAsia="NSimSun"/>
          <w:lang w:val="en-GB" w:eastAsia="zh-CN"/>
        </w:rPr>
        <w:t> </w:t>
      </w:r>
    </w:p>
    <w:p w14:paraId="3C470142" w14:textId="27495B37" w:rsidR="00E364C6" w:rsidRPr="001D518F" w:rsidRDefault="00E364C6" w:rsidP="001D518F">
      <w:pPr>
        <w:pStyle w:val="ListParagraph"/>
        <w:numPr>
          <w:ilvl w:val="0"/>
          <w:numId w:val="72"/>
        </w:numPr>
        <w:jc w:val="both"/>
        <w:rPr>
          <w:lang w:eastAsia="zh-CN"/>
        </w:rPr>
      </w:pPr>
      <w:r w:rsidRPr="001D518F">
        <w:rPr>
          <w:lang w:eastAsia="zh-CN"/>
        </w:rPr>
        <w:t>Sanitize the training data more to achieve a more accurate data set for prediction</w:t>
      </w:r>
      <w:r w:rsidR="001D518F">
        <w:rPr>
          <w:lang w:eastAsia="zh-CN"/>
        </w:rPr>
        <w:t>.</w:t>
      </w:r>
    </w:p>
    <w:p w14:paraId="0B081905" w14:textId="779168C5" w:rsidR="00E364C6" w:rsidRPr="001D518F" w:rsidRDefault="00E364C6" w:rsidP="001D518F">
      <w:pPr>
        <w:pStyle w:val="ListParagraph"/>
        <w:numPr>
          <w:ilvl w:val="0"/>
          <w:numId w:val="72"/>
        </w:numPr>
        <w:jc w:val="both"/>
        <w:rPr>
          <w:lang w:eastAsia="zh-CN"/>
        </w:rPr>
      </w:pPr>
      <w:r w:rsidRPr="001D518F">
        <w:rPr>
          <w:lang w:eastAsia="zh-CN"/>
        </w:rPr>
        <w:t>Make the chart elements on the page more user friendly and responsive</w:t>
      </w:r>
      <w:r w:rsidR="001D518F">
        <w:rPr>
          <w:lang w:eastAsia="zh-CN"/>
        </w:rPr>
        <w:t>.</w:t>
      </w:r>
    </w:p>
    <w:p w14:paraId="50B498B3" w14:textId="0675000C" w:rsidR="00E364C6" w:rsidRPr="001D518F" w:rsidRDefault="00E364C6" w:rsidP="001D518F">
      <w:pPr>
        <w:pStyle w:val="ListParagraph"/>
        <w:numPr>
          <w:ilvl w:val="0"/>
          <w:numId w:val="72"/>
        </w:numPr>
        <w:jc w:val="both"/>
        <w:rPr>
          <w:lang w:eastAsia="zh-CN"/>
        </w:rPr>
      </w:pPr>
      <w:r w:rsidRPr="001D518F">
        <w:rPr>
          <w:lang w:eastAsia="zh-CN"/>
        </w:rPr>
        <w:t>Collect more data for the training set</w:t>
      </w:r>
      <w:r w:rsidR="001D518F">
        <w:rPr>
          <w:lang w:eastAsia="zh-CN"/>
        </w:rPr>
        <w:t>.</w:t>
      </w:r>
    </w:p>
    <w:p w14:paraId="3B52FA99" w14:textId="5FCEAD2C" w:rsidR="00E364C6" w:rsidRPr="001D518F" w:rsidRDefault="00E364C6" w:rsidP="001D518F">
      <w:pPr>
        <w:pStyle w:val="ListParagraph"/>
        <w:numPr>
          <w:ilvl w:val="0"/>
          <w:numId w:val="72"/>
        </w:numPr>
        <w:jc w:val="both"/>
        <w:rPr>
          <w:lang w:eastAsia="zh-CN"/>
        </w:rPr>
      </w:pPr>
      <w:r w:rsidRPr="001D518F">
        <w:rPr>
          <w:lang w:eastAsia="zh-CN"/>
        </w:rPr>
        <w:t>Transform the prediction class into a class which adds every new entry into the training set and so can predict new unseen instances (</w:t>
      </w:r>
      <w:r w:rsidR="00B65DDB">
        <w:rPr>
          <w:lang w:eastAsia="zh-CN"/>
        </w:rPr>
        <w:t>True</w:t>
      </w:r>
      <w:r w:rsidRPr="001D518F">
        <w:rPr>
          <w:lang w:eastAsia="zh-CN"/>
        </w:rPr>
        <w:t xml:space="preserve"> Machine Learning)</w:t>
      </w:r>
      <w:r w:rsidR="00B65DDB">
        <w:rPr>
          <w:lang w:eastAsia="zh-CN"/>
        </w:rPr>
        <w:t>.</w:t>
      </w:r>
    </w:p>
    <w:p w14:paraId="796484D0" w14:textId="53CD0D1F" w:rsidR="00E364C6" w:rsidRPr="001D518F" w:rsidRDefault="00E364C6" w:rsidP="001D518F">
      <w:pPr>
        <w:pStyle w:val="ListParagraph"/>
        <w:numPr>
          <w:ilvl w:val="0"/>
          <w:numId w:val="72"/>
        </w:numPr>
        <w:jc w:val="both"/>
        <w:rPr>
          <w:lang w:eastAsia="zh-CN"/>
        </w:rPr>
      </w:pPr>
      <w:r w:rsidRPr="001D518F">
        <w:rPr>
          <w:lang w:eastAsia="zh-CN"/>
        </w:rPr>
        <w:t xml:space="preserve">Different </w:t>
      </w:r>
      <w:r w:rsidR="00B65DDB">
        <w:rPr>
          <w:lang w:eastAsia="zh-CN"/>
        </w:rPr>
        <w:t>types</w:t>
      </w:r>
      <w:r w:rsidRPr="001D518F">
        <w:rPr>
          <w:lang w:eastAsia="zh-CN"/>
        </w:rPr>
        <w:t xml:space="preserve"> of </w:t>
      </w:r>
      <w:r w:rsidR="00B65DDB" w:rsidRPr="001D518F">
        <w:rPr>
          <w:lang w:eastAsia="zh-CN"/>
        </w:rPr>
        <w:t>colour</w:t>
      </w:r>
      <w:r w:rsidRPr="001D518F">
        <w:rPr>
          <w:lang w:eastAsia="zh-CN"/>
        </w:rPr>
        <w:t xml:space="preserve"> blindness need to be added as a filter to the website</w:t>
      </w:r>
      <w:r w:rsidR="00B65DDB">
        <w:rPr>
          <w:lang w:eastAsia="zh-CN"/>
        </w:rPr>
        <w:t>.</w:t>
      </w:r>
    </w:p>
    <w:p w14:paraId="20481979" w14:textId="7C7D4369" w:rsidR="00E364C6" w:rsidRPr="001D518F" w:rsidRDefault="00E364C6" w:rsidP="001D518F">
      <w:pPr>
        <w:pStyle w:val="ListParagraph"/>
        <w:numPr>
          <w:ilvl w:val="0"/>
          <w:numId w:val="72"/>
        </w:numPr>
        <w:jc w:val="both"/>
        <w:rPr>
          <w:lang w:eastAsia="zh-CN"/>
        </w:rPr>
      </w:pPr>
      <w:r w:rsidRPr="001D518F">
        <w:rPr>
          <w:lang w:eastAsia="zh-CN"/>
        </w:rPr>
        <w:t>The location of the smart meter needs to be retrieved automatically from the IP of the user. This has been implemented but not been made use of since the system took too long to make live.</w:t>
      </w:r>
    </w:p>
    <w:p w14:paraId="0905FED1" w14:textId="6F7F40DA" w:rsidR="00E364C6" w:rsidRPr="001D518F" w:rsidRDefault="00B65DDB" w:rsidP="001D518F">
      <w:pPr>
        <w:pStyle w:val="ListParagraph"/>
        <w:numPr>
          <w:ilvl w:val="0"/>
          <w:numId w:val="72"/>
        </w:numPr>
        <w:jc w:val="both"/>
        <w:rPr>
          <w:lang w:eastAsia="zh-CN"/>
        </w:rPr>
      </w:pPr>
      <w:r w:rsidRPr="001D518F">
        <w:rPr>
          <w:lang w:eastAsia="zh-CN"/>
        </w:rPr>
        <w:t>Implement mailing</w:t>
      </w:r>
      <w:r w:rsidR="00E364C6" w:rsidRPr="001D518F">
        <w:rPr>
          <w:lang w:eastAsia="zh-CN"/>
        </w:rPr>
        <w:t xml:space="preserve"> system to alert the user if they have gone over budget. This has been replaced by an alert in the UI due to the short time. </w:t>
      </w:r>
    </w:p>
    <w:p w14:paraId="460D52D2" w14:textId="79571A13" w:rsidR="00E364C6" w:rsidRPr="001D518F" w:rsidRDefault="00E364C6" w:rsidP="001D518F">
      <w:pPr>
        <w:pStyle w:val="ListParagraph"/>
        <w:numPr>
          <w:ilvl w:val="0"/>
          <w:numId w:val="72"/>
        </w:numPr>
        <w:jc w:val="both"/>
        <w:rPr>
          <w:lang w:eastAsia="zh-CN"/>
        </w:rPr>
      </w:pPr>
      <w:r w:rsidRPr="001D518F">
        <w:rPr>
          <w:lang w:eastAsia="zh-CN"/>
        </w:rPr>
        <w:t xml:space="preserve">Custom comparisons made on specific dates need to be implemented but shortage of time did not allow for that to be done. Essential </w:t>
      </w:r>
      <w:r w:rsidR="00B65DDB" w:rsidRPr="001D518F">
        <w:rPr>
          <w:lang w:eastAsia="zh-CN"/>
        </w:rPr>
        <w:t>comparisons (</w:t>
      </w:r>
      <w:r w:rsidRPr="001D518F">
        <w:rPr>
          <w:lang w:eastAsia="zh-CN"/>
        </w:rPr>
        <w:t xml:space="preserve">days, months, years) were </w:t>
      </w:r>
      <w:r w:rsidR="00B65DDB">
        <w:rPr>
          <w:lang w:eastAsia="zh-CN"/>
        </w:rPr>
        <w:t xml:space="preserve">however </w:t>
      </w:r>
      <w:r w:rsidRPr="001D518F">
        <w:rPr>
          <w:lang w:eastAsia="zh-CN"/>
        </w:rPr>
        <w:t>implemented. </w:t>
      </w:r>
    </w:p>
    <w:p w14:paraId="1103BEEC" w14:textId="3B226CFB" w:rsidR="00E364C6" w:rsidRPr="001D518F" w:rsidRDefault="00E364C6" w:rsidP="00810286">
      <w:pPr>
        <w:pStyle w:val="ListParagraph"/>
        <w:numPr>
          <w:ilvl w:val="0"/>
          <w:numId w:val="72"/>
        </w:numPr>
        <w:jc w:val="both"/>
        <w:rPr>
          <w:lang w:eastAsia="zh-CN"/>
        </w:rPr>
      </w:pPr>
      <w:r w:rsidRPr="001D518F">
        <w:rPr>
          <w:lang w:eastAsia="zh-CN"/>
        </w:rPr>
        <w:t xml:space="preserve">Side sub menu under a single charts tab </w:t>
      </w:r>
      <w:r w:rsidR="00B65DDB">
        <w:rPr>
          <w:lang w:eastAsia="zh-CN"/>
        </w:rPr>
        <w:t xml:space="preserve">needs </w:t>
      </w:r>
      <w:r w:rsidRPr="001D518F">
        <w:rPr>
          <w:lang w:eastAsia="zh-CN"/>
        </w:rPr>
        <w:t>to be implemented to limit the options appearing to the user</w:t>
      </w:r>
      <w:r w:rsidR="00B65DDB">
        <w:rPr>
          <w:lang w:eastAsia="zh-CN"/>
        </w:rPr>
        <w:t xml:space="preserve"> in the menu.</w:t>
      </w:r>
    </w:p>
    <w:p w14:paraId="57C030AF" w14:textId="77777777" w:rsidR="00E364C6" w:rsidRPr="00810286" w:rsidRDefault="00E364C6" w:rsidP="001D518F">
      <w:pPr>
        <w:pStyle w:val="Heading3"/>
        <w:rPr>
          <w:rFonts w:eastAsia="NSimSun"/>
          <w:lang w:val="en-GB" w:eastAsia="zh-CN"/>
        </w:rPr>
      </w:pPr>
      <w:bookmarkStart w:id="81" w:name="_Toc535916183"/>
      <w:r w:rsidRPr="00810286">
        <w:rPr>
          <w:rFonts w:eastAsia="NSimSun"/>
          <w:lang w:eastAsia="zh-CN"/>
        </w:rPr>
        <w:lastRenderedPageBreak/>
        <w:t>Process Improvements:</w:t>
      </w:r>
      <w:bookmarkEnd w:id="81"/>
      <w:r w:rsidRPr="00810286">
        <w:rPr>
          <w:rFonts w:eastAsia="NSimSun"/>
          <w:lang w:val="en-GB" w:eastAsia="zh-CN"/>
        </w:rPr>
        <w:t> </w:t>
      </w:r>
    </w:p>
    <w:p w14:paraId="03189853" w14:textId="3022D18F" w:rsidR="00E364C6" w:rsidRPr="001D518F" w:rsidRDefault="00E364C6" w:rsidP="001D518F">
      <w:pPr>
        <w:pStyle w:val="ListParagraph"/>
        <w:numPr>
          <w:ilvl w:val="0"/>
          <w:numId w:val="73"/>
        </w:numPr>
        <w:jc w:val="both"/>
        <w:rPr>
          <w:lang w:eastAsia="zh-CN"/>
        </w:rPr>
      </w:pPr>
      <w:r w:rsidRPr="001D518F">
        <w:rPr>
          <w:lang w:eastAsia="zh-CN"/>
        </w:rPr>
        <w:t xml:space="preserve">Consistent use of </w:t>
      </w:r>
      <w:r w:rsidR="00B65DDB">
        <w:rPr>
          <w:lang w:eastAsia="zh-CN"/>
        </w:rPr>
        <w:t>T</w:t>
      </w:r>
      <w:r w:rsidRPr="001D518F">
        <w:rPr>
          <w:lang w:eastAsia="zh-CN"/>
        </w:rPr>
        <w:t>rello</w:t>
      </w:r>
      <w:r w:rsidR="00B65DDB">
        <w:rPr>
          <w:lang w:eastAsia="zh-CN"/>
        </w:rPr>
        <w:t>.</w:t>
      </w:r>
    </w:p>
    <w:p w14:paraId="61984719" w14:textId="408C6E5E" w:rsidR="00E364C6" w:rsidRPr="001D518F" w:rsidRDefault="00E364C6" w:rsidP="001D518F">
      <w:pPr>
        <w:pStyle w:val="ListParagraph"/>
        <w:numPr>
          <w:ilvl w:val="0"/>
          <w:numId w:val="73"/>
        </w:numPr>
        <w:jc w:val="both"/>
        <w:rPr>
          <w:lang w:eastAsia="zh-CN"/>
        </w:rPr>
      </w:pPr>
      <w:r w:rsidRPr="001D518F">
        <w:rPr>
          <w:lang w:eastAsia="zh-CN"/>
        </w:rPr>
        <w:t>Group members arriving on time</w:t>
      </w:r>
      <w:r w:rsidR="00B65DDB">
        <w:rPr>
          <w:lang w:eastAsia="zh-CN"/>
        </w:rPr>
        <w:t>.</w:t>
      </w:r>
    </w:p>
    <w:p w14:paraId="29EC6499" w14:textId="7933D6E4" w:rsidR="00E364C6" w:rsidRPr="001D518F" w:rsidRDefault="00E364C6" w:rsidP="001D518F">
      <w:pPr>
        <w:pStyle w:val="ListParagraph"/>
        <w:numPr>
          <w:ilvl w:val="0"/>
          <w:numId w:val="73"/>
        </w:numPr>
        <w:jc w:val="both"/>
        <w:rPr>
          <w:lang w:eastAsia="zh-CN"/>
        </w:rPr>
      </w:pPr>
      <w:r w:rsidRPr="001D518F">
        <w:rPr>
          <w:lang w:eastAsia="zh-CN"/>
        </w:rPr>
        <w:t>Consistently documenting testing done on the product</w:t>
      </w:r>
      <w:r w:rsidR="00B65DDB">
        <w:rPr>
          <w:lang w:eastAsia="zh-CN"/>
        </w:rPr>
        <w:t>.</w:t>
      </w:r>
    </w:p>
    <w:p w14:paraId="6CDC1C3E" w14:textId="13DF0E1C" w:rsidR="00E364C6" w:rsidRPr="001D518F" w:rsidRDefault="00E364C6" w:rsidP="001D518F">
      <w:pPr>
        <w:pStyle w:val="ListParagraph"/>
        <w:numPr>
          <w:ilvl w:val="0"/>
          <w:numId w:val="73"/>
        </w:numPr>
        <w:jc w:val="both"/>
        <w:rPr>
          <w:lang w:eastAsia="zh-CN"/>
        </w:rPr>
      </w:pPr>
      <w:r w:rsidRPr="001D518F">
        <w:rPr>
          <w:lang w:eastAsia="zh-CN"/>
        </w:rPr>
        <w:t>Group members not productive during work hours</w:t>
      </w:r>
      <w:r w:rsidR="00B65DDB">
        <w:rPr>
          <w:lang w:eastAsia="zh-CN"/>
        </w:rPr>
        <w:t>.</w:t>
      </w:r>
    </w:p>
    <w:p w14:paraId="53346E7C" w14:textId="2A4C11A9" w:rsidR="00E364C6" w:rsidRPr="001D518F" w:rsidRDefault="00E364C6" w:rsidP="001D518F">
      <w:pPr>
        <w:pStyle w:val="ListParagraph"/>
        <w:numPr>
          <w:ilvl w:val="0"/>
          <w:numId w:val="73"/>
        </w:numPr>
        <w:jc w:val="both"/>
        <w:rPr>
          <w:lang w:eastAsia="zh-CN"/>
        </w:rPr>
      </w:pPr>
      <w:r w:rsidRPr="001D518F">
        <w:rPr>
          <w:lang w:eastAsia="zh-CN"/>
        </w:rPr>
        <w:t>No change process in place and so drastic changes to the code would go through without the authorization of all the group members</w:t>
      </w:r>
      <w:r w:rsidR="00B65DDB">
        <w:rPr>
          <w:lang w:eastAsia="zh-CN"/>
        </w:rPr>
        <w:t>.</w:t>
      </w:r>
    </w:p>
    <w:p w14:paraId="1D7F5D8C" w14:textId="6C476E82" w:rsidR="00E364C6" w:rsidRPr="001D518F" w:rsidRDefault="00E364C6" w:rsidP="001D518F">
      <w:pPr>
        <w:pStyle w:val="ListParagraph"/>
        <w:numPr>
          <w:ilvl w:val="0"/>
          <w:numId w:val="73"/>
        </w:numPr>
        <w:jc w:val="both"/>
        <w:rPr>
          <w:lang w:eastAsia="zh-CN"/>
        </w:rPr>
      </w:pPr>
      <w:r w:rsidRPr="001D518F">
        <w:rPr>
          <w:lang w:eastAsia="zh-CN"/>
        </w:rPr>
        <w:t>Commenting the code at the time it was written rather than at a later date</w:t>
      </w:r>
      <w:r w:rsidR="00B65DDB">
        <w:rPr>
          <w:lang w:eastAsia="zh-CN"/>
        </w:rPr>
        <w:t>.</w:t>
      </w:r>
    </w:p>
    <w:p w14:paraId="73565914" w14:textId="38CEEB97" w:rsidR="000058CA" w:rsidRPr="001D518F" w:rsidRDefault="00E364C6" w:rsidP="001D518F">
      <w:pPr>
        <w:pStyle w:val="ListParagraph"/>
        <w:numPr>
          <w:ilvl w:val="0"/>
          <w:numId w:val="73"/>
        </w:numPr>
        <w:jc w:val="both"/>
        <w:rPr>
          <w:lang w:eastAsia="zh-CN"/>
        </w:rPr>
      </w:pPr>
      <w:r w:rsidRPr="001D518F">
        <w:rPr>
          <w:lang w:eastAsia="zh-CN"/>
        </w:rPr>
        <w:t>Better allocation of tasks</w:t>
      </w:r>
      <w:r w:rsidR="00B65DDB">
        <w:rPr>
          <w:lang w:eastAsia="zh-CN"/>
        </w:rPr>
        <w:t>.</w:t>
      </w:r>
      <w:r w:rsidRPr="001D518F">
        <w:rPr>
          <w:lang w:eastAsia="zh-CN"/>
        </w:rPr>
        <w:t xml:space="preserve"> (It was noticed that there were times when certain group members did not have any task to do)</w:t>
      </w:r>
      <w:r w:rsidR="00B65DDB">
        <w:rPr>
          <w:lang w:eastAsia="zh-CN"/>
        </w:rPr>
        <w:t>.</w:t>
      </w:r>
    </w:p>
    <w:p w14:paraId="7670B00A" w14:textId="77777777" w:rsidR="00580F84" w:rsidRDefault="00580F84">
      <w:pPr>
        <w:rPr>
          <w:rFonts w:asciiTheme="majorHAnsi" w:eastAsiaTheme="majorEastAsia" w:hAnsiTheme="majorHAnsi" w:cstheme="majorBidi"/>
          <w:color w:val="007789" w:themeColor="accent1" w:themeShade="BF"/>
          <w:sz w:val="32"/>
        </w:rPr>
      </w:pPr>
      <w:bookmarkStart w:id="82" w:name="_Toc535916184"/>
      <w:r>
        <w:br w:type="page"/>
      </w:r>
    </w:p>
    <w:bookmarkEnd w:id="82" w:displacedByCustomXml="next"/>
    <w:sdt>
      <w:sdtPr>
        <w:rPr>
          <w:rFonts w:asciiTheme="minorHAnsi" w:eastAsiaTheme="minorHAnsi" w:hAnsiTheme="minorHAnsi" w:cstheme="minorBidi"/>
          <w:color w:val="595959" w:themeColor="text1" w:themeTint="A6"/>
          <w:sz w:val="22"/>
        </w:rPr>
        <w:id w:val="-1170486607"/>
        <w:docPartObj>
          <w:docPartGallery w:val="Bibliographies"/>
          <w:docPartUnique/>
        </w:docPartObj>
      </w:sdtPr>
      <w:sdtEndPr/>
      <w:sdtContent>
        <w:p w14:paraId="3B8B54F9" w14:textId="550287BC" w:rsidR="00580F84" w:rsidRDefault="00580F84">
          <w:pPr>
            <w:pStyle w:val="Heading1"/>
          </w:pPr>
          <w:r>
            <w:t>References</w:t>
          </w:r>
        </w:p>
        <w:sdt>
          <w:sdtPr>
            <w:id w:val="-573587230"/>
            <w:bibliography/>
          </w:sdtPr>
          <w:sdtEndPr/>
          <w:sdtContent>
            <w:p w14:paraId="03E7016E" w14:textId="77777777" w:rsidR="00580F84" w:rsidRDefault="00580F84" w:rsidP="00580F84">
              <w:pPr>
                <w:pStyle w:val="Bibliography"/>
                <w:ind w:left="720" w:hanging="720"/>
                <w:rPr>
                  <w:noProof/>
                  <w:sz w:val="24"/>
                  <w:szCs w:val="24"/>
                </w:rPr>
              </w:pPr>
              <w:r>
                <w:fldChar w:fldCharType="begin"/>
              </w:r>
              <w:r>
                <w:instrText xml:space="preserve"> BIBLIOGRAPHY </w:instrText>
              </w:r>
              <w:r>
                <w:fldChar w:fldCharType="separate"/>
              </w:r>
              <w:r>
                <w:rPr>
                  <w:noProof/>
                </w:rPr>
                <w:t>(2018). Retrieved from https://www.lucidchart.com/pages/uml-use-case-diagram</w:t>
              </w:r>
            </w:p>
            <w:p w14:paraId="502E877E" w14:textId="77777777" w:rsidR="00580F84" w:rsidRDefault="00580F84" w:rsidP="00580F84">
              <w:pPr>
                <w:pStyle w:val="Bibliography"/>
                <w:ind w:left="720" w:hanging="720"/>
                <w:rPr>
                  <w:noProof/>
                </w:rPr>
              </w:pPr>
              <w:r>
                <w:rPr>
                  <w:i/>
                  <w:iCs/>
                  <w:noProof/>
                </w:rPr>
                <w:t>Bar Charts</w:t>
              </w:r>
              <w:r>
                <w:rPr>
                  <w:noProof/>
                </w:rPr>
                <w:t>. (n.d.). Retrieved from Google Charts: https://developers.google.com/chart/interactive/docs/gallery/barchart</w:t>
              </w:r>
            </w:p>
            <w:p w14:paraId="2410D5E4" w14:textId="77777777" w:rsidR="00580F84" w:rsidRDefault="00580F84" w:rsidP="00580F84">
              <w:pPr>
                <w:pStyle w:val="Bibliography"/>
                <w:ind w:left="720" w:hanging="720"/>
                <w:rPr>
                  <w:noProof/>
                </w:rPr>
              </w:pPr>
              <w:r>
                <w:rPr>
                  <w:noProof/>
                </w:rPr>
                <w:t xml:space="preserve">Bass, D. J. (n.d.). </w:t>
              </w:r>
              <w:r>
                <w:rPr>
                  <w:i/>
                  <w:iCs/>
                  <w:noProof/>
                </w:rPr>
                <w:t>BlackBoard</w:t>
              </w:r>
              <w:r>
                <w:rPr>
                  <w:noProof/>
                </w:rPr>
                <w:t>. Retrieved from blackboard.salford: https://blackboard.salford.ac.uk/webapps/blackboard/execute/content/file?cmd=view&amp;content_id=_3345760_1&amp;course_id=_95570_1</w:t>
              </w:r>
            </w:p>
            <w:p w14:paraId="34EA5050" w14:textId="77777777" w:rsidR="00580F84" w:rsidRDefault="00580F84" w:rsidP="00580F84">
              <w:pPr>
                <w:pStyle w:val="Bibliography"/>
                <w:ind w:left="720" w:hanging="720"/>
                <w:rPr>
                  <w:noProof/>
                </w:rPr>
              </w:pPr>
              <w:r>
                <w:rPr>
                  <w:noProof/>
                </w:rPr>
                <w:t xml:space="preserve">Bass, J. (n.d.). </w:t>
              </w:r>
              <w:r>
                <w:rPr>
                  <w:i/>
                  <w:iCs/>
                  <w:noProof/>
                </w:rPr>
                <w:t>blackboard</w:t>
              </w:r>
              <w:r>
                <w:rPr>
                  <w:noProof/>
                </w:rPr>
                <w:t>. Retrieved from blackboard.salford: https://blackboard.salford.ac.uk/webapps/blackboard/execute/content/file?cmd=view&amp;content_id=_3345756_1&amp;course_id=_95570_1</w:t>
              </w:r>
            </w:p>
            <w:p w14:paraId="1C17E7A7" w14:textId="77777777" w:rsidR="00580F84" w:rsidRDefault="00580F84" w:rsidP="00580F84">
              <w:pPr>
                <w:pStyle w:val="Bibliography"/>
                <w:ind w:left="720" w:hanging="720"/>
                <w:rPr>
                  <w:noProof/>
                </w:rPr>
              </w:pPr>
              <w:r>
                <w:rPr>
                  <w:noProof/>
                </w:rPr>
                <w:t xml:space="preserve">Bass, J. (n.d.). </w:t>
              </w:r>
              <w:r>
                <w:rPr>
                  <w:i/>
                  <w:iCs/>
                  <w:noProof/>
                </w:rPr>
                <w:t>Salford</w:t>
              </w:r>
              <w:r>
                <w:rPr>
                  <w:noProof/>
                </w:rPr>
                <w:t>. Retrieved from Salford: https://blackboard.salford.ac.uk/bbcswebdav/pid-3342234-dt-content-rid-7374430_1/courses/SG-G400-20081-34129-19/Lect5%20SCRUM%2020180913.pdf</w:t>
              </w:r>
            </w:p>
            <w:p w14:paraId="5C1EBC4C" w14:textId="77777777" w:rsidR="00580F84" w:rsidRDefault="00580F84" w:rsidP="00580F84">
              <w:pPr>
                <w:pStyle w:val="Bibliography"/>
                <w:ind w:left="720" w:hanging="720"/>
                <w:rPr>
                  <w:noProof/>
                </w:rPr>
              </w:pPr>
              <w:r>
                <w:rPr>
                  <w:noProof/>
                </w:rPr>
                <w:t xml:space="preserve">Bell, D. (2004, 09 15). </w:t>
              </w:r>
              <w:r>
                <w:rPr>
                  <w:i/>
                  <w:iCs/>
                  <w:noProof/>
                </w:rPr>
                <w:t>The class diagram</w:t>
              </w:r>
              <w:r>
                <w:rPr>
                  <w:noProof/>
                </w:rPr>
                <w:t>. Retrieved from ibm: https://www.ibm.com/developerworks/rational/library/content/RationalEdge/sep04/bell/index.html</w:t>
              </w:r>
            </w:p>
            <w:p w14:paraId="222A8627" w14:textId="77777777" w:rsidR="00580F84" w:rsidRDefault="00580F84" w:rsidP="00580F84">
              <w:pPr>
                <w:pStyle w:val="Bibliography"/>
                <w:ind w:left="720" w:hanging="720"/>
                <w:rPr>
                  <w:noProof/>
                </w:rPr>
              </w:pPr>
              <w:r>
                <w:rPr>
                  <w:i/>
                  <w:iCs/>
                  <w:noProof/>
                </w:rPr>
                <w:t>Color contrast</w:t>
              </w:r>
              <w:r>
                <w:rPr>
                  <w:noProof/>
                </w:rPr>
                <w:t>. (2016). Retrieved from designworkplan: http://designworkplan.com/design/signage-and-color-contrast.htm</w:t>
              </w:r>
            </w:p>
            <w:p w14:paraId="54695823" w14:textId="77777777" w:rsidR="00580F84" w:rsidRDefault="00580F84" w:rsidP="00580F84">
              <w:pPr>
                <w:pStyle w:val="Bibliography"/>
                <w:ind w:left="720" w:hanging="720"/>
                <w:rPr>
                  <w:noProof/>
                </w:rPr>
              </w:pPr>
              <w:r>
                <w:rPr>
                  <w:i/>
                  <w:iCs/>
                  <w:noProof/>
                </w:rPr>
                <w:t>Colour vision deficiency (colour blindness)</w:t>
              </w:r>
              <w:r>
                <w:rPr>
                  <w:noProof/>
                </w:rPr>
                <w:t>. (2016, 04 25). Retrieved from NHS: https://www.nhs.uk/conditions/colour-vision-deficiency/#types-and-symptoms-of-colour-vision-deficiency</w:t>
              </w:r>
            </w:p>
            <w:p w14:paraId="68672BFA" w14:textId="77777777" w:rsidR="00580F84" w:rsidRDefault="00580F84" w:rsidP="00580F84">
              <w:pPr>
                <w:pStyle w:val="Bibliography"/>
                <w:ind w:left="720" w:hanging="720"/>
                <w:rPr>
                  <w:noProof/>
                </w:rPr>
              </w:pPr>
              <w:r>
                <w:rPr>
                  <w:noProof/>
                </w:rPr>
                <w:t xml:space="preserve">Drumm, D. I. (n.d.). </w:t>
              </w:r>
              <w:r>
                <w:rPr>
                  <w:i/>
                  <w:iCs/>
                  <w:noProof/>
                </w:rPr>
                <w:t>BlackBoard</w:t>
              </w:r>
              <w:r>
                <w:rPr>
                  <w:noProof/>
                </w:rPr>
                <w:t>. Retrieved from blackboard.salford: https://blackboard.salford.ac.uk/webapps/blackboard/execute/content/file?cmd=view&amp;content_id=_3318895_1&amp;course_id=_97716_1</w:t>
              </w:r>
            </w:p>
            <w:p w14:paraId="590EF9EC" w14:textId="77777777" w:rsidR="00580F84" w:rsidRDefault="00580F84" w:rsidP="00580F84">
              <w:pPr>
                <w:pStyle w:val="Bibliography"/>
                <w:ind w:left="720" w:hanging="720"/>
                <w:rPr>
                  <w:noProof/>
                </w:rPr>
              </w:pPr>
              <w:r>
                <w:rPr>
                  <w:noProof/>
                </w:rPr>
                <w:t xml:space="preserve">Focus, C. (n.d.). </w:t>
              </w:r>
              <w:r>
                <w:rPr>
                  <w:i/>
                  <w:iCs/>
                  <w:noProof/>
                </w:rPr>
                <w:t>ridc</w:t>
              </w:r>
              <w:r>
                <w:rPr>
                  <w:noProof/>
                </w:rPr>
                <w:t>. Retrieved from https://www.ridc.org.uk/sites/default/files/documents/pdfs/research-consultancy/smart-meter-in-home-display-design-usability-good-practice-guidance.pdf</w:t>
              </w:r>
            </w:p>
            <w:p w14:paraId="2E96C65A" w14:textId="77777777" w:rsidR="00580F84" w:rsidRDefault="00580F84" w:rsidP="00580F84">
              <w:pPr>
                <w:pStyle w:val="Bibliography"/>
                <w:ind w:left="720" w:hanging="720"/>
                <w:rPr>
                  <w:noProof/>
                </w:rPr>
              </w:pPr>
              <w:r>
                <w:rPr>
                  <w:noProof/>
                </w:rPr>
                <w:t xml:space="preserve">Kobos, B. (n.d.). </w:t>
              </w:r>
              <w:r>
                <w:rPr>
                  <w:i/>
                  <w:iCs/>
                  <w:noProof/>
                </w:rPr>
                <w:t>gauge.js</w:t>
              </w:r>
              <w:r>
                <w:rPr>
                  <w:noProof/>
                </w:rPr>
                <w:t>. Retrieved from gauge.js: http://bernii.github.io/gauge.js/</w:t>
              </w:r>
            </w:p>
            <w:p w14:paraId="69442895" w14:textId="77777777" w:rsidR="00580F84" w:rsidRDefault="00580F84" w:rsidP="00580F84">
              <w:pPr>
                <w:pStyle w:val="Bibliography"/>
                <w:ind w:left="720" w:hanging="720"/>
                <w:rPr>
                  <w:noProof/>
                </w:rPr>
              </w:pPr>
              <w:r>
                <w:rPr>
                  <w:i/>
                  <w:iCs/>
                  <w:noProof/>
                </w:rPr>
                <w:t>MVC architecture</w:t>
              </w:r>
              <w:r>
                <w:rPr>
                  <w:noProof/>
                </w:rPr>
                <w:t>. (2018, 6 8). Retrieved from MDN Web Docs: https://developer.mozilla.org/en-US/docs/Web/Apps/Fundamentals/Modern_web_app_architecture/MVC_architecture</w:t>
              </w:r>
            </w:p>
            <w:p w14:paraId="76D5DDAD" w14:textId="77777777" w:rsidR="00580F84" w:rsidRDefault="00580F84" w:rsidP="00580F84">
              <w:pPr>
                <w:pStyle w:val="Bibliography"/>
                <w:ind w:left="720" w:hanging="720"/>
                <w:rPr>
                  <w:noProof/>
                </w:rPr>
              </w:pPr>
              <w:r>
                <w:rPr>
                  <w:noProof/>
                </w:rPr>
                <w:lastRenderedPageBreak/>
                <w:t xml:space="preserve">tableau. (2018, 8). </w:t>
              </w:r>
              <w:r>
                <w:rPr>
                  <w:i/>
                  <w:iCs/>
                  <w:noProof/>
                </w:rPr>
                <w:t>Share of households with internet access in the United Kingdom (UK) from 1998 to 2018</w:t>
              </w:r>
              <w:r>
                <w:rPr>
                  <w:noProof/>
                </w:rPr>
                <w:t>. Retrieved from statista: https://www.statista.com/statistics/275999/household-internet-penetration-in-great-britain/</w:t>
              </w:r>
            </w:p>
            <w:p w14:paraId="55D387D0" w14:textId="502D7396" w:rsidR="00580F84" w:rsidRPr="00580F84" w:rsidRDefault="00580F84" w:rsidP="00580F84">
              <w:pPr>
                <w:pStyle w:val="Bibliography"/>
                <w:ind w:left="720" w:hanging="720"/>
                <w:rPr>
                  <w:noProof/>
                </w:rPr>
              </w:pPr>
              <w:r>
                <w:rPr>
                  <w:i/>
                  <w:iCs/>
                  <w:noProof/>
                </w:rPr>
                <w:t>Total Color Blindness</w:t>
              </w:r>
              <w:r>
                <w:rPr>
                  <w:noProof/>
                </w:rPr>
                <w:t>. (n.d.). Retrieved from Color Blindness: http://www.colour-blindness.com/variations/total/</w:t>
              </w:r>
            </w:p>
            <w:p w14:paraId="0AEB92FC" w14:textId="77777777" w:rsidR="003F7F5D" w:rsidRPr="00580F84" w:rsidRDefault="001E52D3" w:rsidP="00580F84">
              <w:pPr>
                <w:rPr>
                  <w:lang w:val="en-GB"/>
                </w:rPr>
              </w:pPr>
              <w:r w:rsidRPr="00580F84">
                <w:rPr>
                  <w:lang w:val="en-GB"/>
                </w:rPr>
                <w:t>Kondas, A. (2019). </w:t>
              </w:r>
              <w:r w:rsidRPr="00580F84">
                <w:rPr>
                  <w:i/>
                  <w:iCs/>
                  <w:lang w:val="en-GB"/>
                </w:rPr>
                <w:t>KNearestNeighbors - PHP-ML - Machine Learning library for PHP</w:t>
              </w:r>
              <w:r w:rsidRPr="00580F84">
                <w:rPr>
                  <w:lang w:val="en-GB"/>
                </w:rPr>
                <w:t>. [online] Php-ml.readthedocs.io. Available at: https://php-ml.readthedocs.io/en/latest/machine-learning/classification/k-nearest-neighbors/ [Accessed 21 Jan. 2019].</w:t>
              </w:r>
            </w:p>
            <w:p w14:paraId="0A72714B" w14:textId="77777777" w:rsidR="003F7F5D" w:rsidRPr="00580F84" w:rsidRDefault="001E52D3" w:rsidP="00580F84">
              <w:pPr>
                <w:rPr>
                  <w:lang w:val="en-GB"/>
                </w:rPr>
              </w:pPr>
              <w:r w:rsidRPr="00580F84">
                <w:rPr>
                  <w:lang w:val="en-GB"/>
                </w:rPr>
                <w:t>Boggiano, J. (2019). </w:t>
              </w:r>
              <w:r w:rsidRPr="00580F84">
                <w:rPr>
                  <w:i/>
                  <w:iCs/>
                  <w:lang w:val="en-GB"/>
                </w:rPr>
                <w:t>Packagist</w:t>
              </w:r>
              <w:r w:rsidRPr="00580F84">
                <w:rPr>
                  <w:lang w:val="en-GB"/>
                </w:rPr>
                <w:t>. [online] Packagist.org. Available at: https://packagist.org/ [Accessed 21 Jan. 2019].</w:t>
              </w:r>
            </w:p>
            <w:p w14:paraId="6370F002" w14:textId="77777777" w:rsidR="003F7F5D" w:rsidRPr="00580F84" w:rsidRDefault="001E52D3" w:rsidP="00580F84">
              <w:pPr>
                <w:rPr>
                  <w:lang w:val="en-GB"/>
                </w:rPr>
              </w:pPr>
              <w:r w:rsidRPr="00580F84">
                <w:rPr>
                  <w:lang w:val="en-GB"/>
                </w:rPr>
                <w:t>ThePHPGroup (2019). </w:t>
              </w:r>
              <w:r w:rsidRPr="00580F84">
                <w:rPr>
                  <w:i/>
                  <w:iCs/>
                  <w:lang w:val="en-GB"/>
                </w:rPr>
                <w:t>PHP: cURL - Manual</w:t>
              </w:r>
              <w:r w:rsidRPr="00580F84">
                <w:rPr>
                  <w:lang w:val="en-GB"/>
                </w:rPr>
                <w:t>. [online] Php.net. Available at: http://php.net/manual/en/book.curl.php [Accessed 21 Jan. 2019].</w:t>
              </w:r>
            </w:p>
            <w:p w14:paraId="7EB46B8B" w14:textId="77777777" w:rsidR="009A5FE7" w:rsidRPr="00580F84" w:rsidRDefault="001E52D3" w:rsidP="00580F84">
              <w:pPr>
                <w:rPr>
                  <w:lang w:val="en-GB"/>
                </w:rPr>
              </w:pPr>
              <w:r w:rsidRPr="00580F84">
                <w:rPr>
                  <w:lang w:val="en-GB"/>
                </w:rPr>
                <w:t>Mlsdev.com. (2019). </w:t>
              </w:r>
              <w:r w:rsidRPr="00580F84">
                <w:rPr>
                  <w:i/>
                  <w:iCs/>
                  <w:lang w:val="en-GB"/>
                </w:rPr>
                <w:t>Beginners tutorial for understanding restful API's</w:t>
              </w:r>
              <w:r w:rsidRPr="00580F84">
                <w:rPr>
                  <w:lang w:val="en-GB"/>
                </w:rPr>
                <w:t>. [online] Available at: https://mlsdev.com/blog/81-a-beginner-s-tutorial-for-understanding-restful-api [Accessed 21 Jan. 2019].</w:t>
              </w:r>
            </w:p>
            <w:p w14:paraId="6A8EA622" w14:textId="77777777" w:rsidR="009A5FE7" w:rsidRPr="00580F84" w:rsidRDefault="001E52D3" w:rsidP="00580F84">
              <w:pPr>
                <w:rPr>
                  <w:lang w:val="en-GB"/>
                </w:rPr>
              </w:pPr>
              <w:r w:rsidRPr="00580F84">
                <w:rPr>
                  <w:lang w:val="en-GB"/>
                </w:rPr>
                <w:t>Eisen, C. (2019). </w:t>
              </w:r>
              <w:r w:rsidRPr="00580F84">
                <w:rPr>
                  <w:i/>
                  <w:iCs/>
                  <w:lang w:val="en-GB"/>
                </w:rPr>
                <w:t>Energyhive · Apiary</w:t>
              </w:r>
              <w:r w:rsidRPr="00580F84">
                <w:rPr>
                  <w:lang w:val="en-GB"/>
                </w:rPr>
                <w:t>. [online] Energyhiveapi.docs.apiary.io. Available at: https://energyhiveapi.docs.apiary.io/# [Accessed 21 Jan. 2019].</w:t>
              </w:r>
            </w:p>
            <w:p w14:paraId="7D886341" w14:textId="77777777" w:rsidR="009A5FE7" w:rsidRPr="00580F84" w:rsidRDefault="001E52D3" w:rsidP="00580F84">
              <w:pPr>
                <w:rPr>
                  <w:lang w:val="en-GB"/>
                </w:rPr>
              </w:pPr>
              <w:r w:rsidRPr="00580F84">
                <w:rPr>
                  <w:lang w:val="en-GB"/>
                </w:rPr>
                <w:t>Openweathermap.org. (2019). </w:t>
              </w:r>
              <w:r w:rsidRPr="00580F84">
                <w:rPr>
                  <w:i/>
                  <w:iCs/>
                  <w:lang w:val="en-GB"/>
                </w:rPr>
                <w:t>Weather API - OpenWeatherMap</w:t>
              </w:r>
              <w:r w:rsidRPr="00580F84">
                <w:rPr>
                  <w:lang w:val="en-GB"/>
                </w:rPr>
                <w:t>. [online] Available at: https://openweathermap.org/api [Accessed 21 Jan. 2019].</w:t>
              </w:r>
            </w:p>
            <w:p w14:paraId="7454ACF2" w14:textId="77777777" w:rsidR="009A5FE7" w:rsidRPr="00580F84" w:rsidRDefault="001E52D3" w:rsidP="00580F84">
              <w:pPr>
                <w:rPr>
                  <w:lang w:val="en-GB"/>
                </w:rPr>
              </w:pPr>
              <w:r w:rsidRPr="00580F84">
                <w:rPr>
                  <w:lang w:val="en-GB"/>
                </w:rPr>
                <w:t>Ipstack.com. (2019). </w:t>
              </w:r>
              <w:r w:rsidRPr="00580F84">
                <w:rPr>
                  <w:i/>
                  <w:iCs/>
                  <w:lang w:val="en-GB"/>
                </w:rPr>
                <w:t>API Documentation - ipstack</w:t>
              </w:r>
              <w:r w:rsidRPr="00580F84">
                <w:rPr>
                  <w:lang w:val="en-GB"/>
                </w:rPr>
                <w:t>. [online] Available at: https://ipstack.com/documentation [Accessed 21 Jan. 2019].</w:t>
              </w:r>
            </w:p>
            <w:p w14:paraId="6F7BB553" w14:textId="77777777" w:rsidR="009A5FE7" w:rsidRPr="00580F84" w:rsidRDefault="001E52D3" w:rsidP="00580F84">
              <w:pPr>
                <w:rPr>
                  <w:lang w:val="en-GB"/>
                </w:rPr>
              </w:pPr>
              <w:r w:rsidRPr="00580F84">
                <w:rPr>
                  <w:lang w:val="en-GB"/>
                </w:rPr>
                <w:t>Brownlee, J. (2019). </w:t>
              </w:r>
              <w:r w:rsidRPr="00580F84">
                <w:rPr>
                  <w:i/>
                  <w:iCs/>
                  <w:lang w:val="en-GB"/>
                </w:rPr>
                <w:t>How To Use Regression Machine Learning Algorithms in Weka</w:t>
              </w:r>
              <w:r w:rsidRPr="00580F84">
                <w:rPr>
                  <w:lang w:val="en-GB"/>
                </w:rPr>
                <w:t>. [online] Machine Learning Mastery. Available at: https://machinelearningmastery.com/use-regression-machine-learning-algorithms-weka/ [Accessed 21 Jan. 2019].</w:t>
              </w:r>
            </w:p>
            <w:p w14:paraId="6B47A1DB" w14:textId="6BD0BEA6" w:rsidR="00580F84" w:rsidRDefault="001E52D3" w:rsidP="00580F84">
              <w:r w:rsidRPr="00580F84">
                <w:rPr>
                  <w:lang w:val="en-GB"/>
                </w:rPr>
                <w:t>Bryant, C. (2019). </w:t>
              </w:r>
              <w:r w:rsidRPr="00580F84">
                <w:rPr>
                  <w:i/>
                  <w:iCs/>
                  <w:lang w:val="en-GB"/>
                </w:rPr>
                <w:t>Instance-Based (or Lazy) Learning: k-Nearest Neighbour</w:t>
              </w:r>
              <w:r w:rsidRPr="00580F84">
                <w:rPr>
                  <w:lang w:val="en-GB"/>
                </w:rPr>
                <w:t>.</w:t>
              </w:r>
              <w:r w:rsidR="00580F84">
                <w:rPr>
                  <w:b/>
                  <w:bCs/>
                  <w:noProof/>
                </w:rPr>
                <w:fldChar w:fldCharType="end"/>
              </w:r>
            </w:p>
          </w:sdtContent>
        </w:sdt>
      </w:sdtContent>
    </w:sdt>
    <w:p w14:paraId="6CC00BB9" w14:textId="77777777" w:rsidR="00580F84" w:rsidRPr="005C1317" w:rsidRDefault="00580F84" w:rsidP="00506BC7">
      <w:pPr>
        <w:rPr>
          <w:color w:val="FF0000"/>
        </w:rPr>
      </w:pPr>
    </w:p>
    <w:p w14:paraId="0244BE2E" w14:textId="136212D3" w:rsidR="00506BC7" w:rsidRDefault="00506BC7" w:rsidP="00506BC7">
      <w:pPr>
        <w:pStyle w:val="Heading1"/>
      </w:pPr>
      <w:bookmarkStart w:id="83" w:name="_Toc535916185"/>
      <w:r>
        <w:lastRenderedPageBreak/>
        <w:t>Appendices</w:t>
      </w:r>
      <w:bookmarkEnd w:id="83"/>
    </w:p>
    <w:p w14:paraId="613ABFF9" w14:textId="534B0CED" w:rsidR="00DE125C" w:rsidRDefault="00DE125C" w:rsidP="00DE125C">
      <w:pPr>
        <w:pStyle w:val="Heading2"/>
      </w:pPr>
      <w:bookmarkStart w:id="84" w:name="_Toc535916186"/>
      <w:r>
        <w:t>Daily scrum stand-up meetings</w:t>
      </w:r>
      <w:bookmarkEnd w:id="84"/>
    </w:p>
    <w:p w14:paraId="013BB2F9" w14:textId="0EA9C455" w:rsidR="0070204C" w:rsidRPr="0070204C" w:rsidRDefault="0070204C" w:rsidP="0070204C">
      <w:r>
        <w:rPr>
          <w:noProof/>
        </w:rPr>
        <w:drawing>
          <wp:inline distT="0" distB="0" distL="0" distR="0" wp14:anchorId="79303A87" wp14:editId="166E1CCF">
            <wp:extent cx="5486400" cy="2665639"/>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2665639"/>
                    </a:xfrm>
                    <a:prstGeom prst="rect">
                      <a:avLst/>
                    </a:prstGeom>
                    <a:noFill/>
                    <a:ln>
                      <a:noFill/>
                    </a:ln>
                  </pic:spPr>
                </pic:pic>
              </a:graphicData>
            </a:graphic>
          </wp:inline>
        </w:drawing>
      </w:r>
    </w:p>
    <w:p w14:paraId="31F776E3" w14:textId="5CA6EC97" w:rsidR="00DE125C" w:rsidRDefault="00DE125C" w:rsidP="00DE125C">
      <w:pPr>
        <w:pStyle w:val="Heading3"/>
      </w:pPr>
      <w:bookmarkStart w:id="85" w:name="_Toc535916187"/>
      <w:r w:rsidRPr="00654B52">
        <w:t>Daily Stand-up meeting - Tuesday 08/01/2019 at 11:00 am</w:t>
      </w:r>
      <w:bookmarkEnd w:id="85"/>
    </w:p>
    <w:p w14:paraId="3EEB0515" w14:textId="77777777" w:rsidR="00DE125C" w:rsidRPr="00032886" w:rsidRDefault="00DE125C" w:rsidP="00DE125C">
      <w:pPr>
        <w:rPr>
          <w:b/>
          <w:color w:val="auto"/>
        </w:rPr>
      </w:pPr>
      <w:r w:rsidRPr="00032886">
        <w:rPr>
          <w:b/>
          <w:color w:val="auto"/>
        </w:rPr>
        <w:t>Attendees:</w:t>
      </w:r>
    </w:p>
    <w:p w14:paraId="592ED616" w14:textId="77777777" w:rsidR="00DE125C" w:rsidRPr="00032886" w:rsidRDefault="00DE125C" w:rsidP="00DE125C">
      <w:pPr>
        <w:rPr>
          <w:b/>
          <w:color w:val="auto"/>
        </w:rPr>
      </w:pPr>
      <w:r w:rsidRPr="00032886">
        <w:rPr>
          <w:b/>
          <w:color w:val="auto"/>
        </w:rPr>
        <w:t>Adeel, Davide, Kumail, Haashim, Abdi, Omar</w:t>
      </w:r>
    </w:p>
    <w:p w14:paraId="74D7FF07" w14:textId="77777777" w:rsidR="00DE125C" w:rsidRPr="00032886" w:rsidRDefault="00DE125C" w:rsidP="00DE125C">
      <w:pPr>
        <w:rPr>
          <w:i/>
          <w:color w:val="auto"/>
        </w:rPr>
      </w:pPr>
      <w:r w:rsidRPr="00032886">
        <w:rPr>
          <w:i/>
          <w:color w:val="auto"/>
        </w:rPr>
        <w:t>What did everyone do yesterday?</w:t>
      </w:r>
    </w:p>
    <w:p w14:paraId="1D5FA51C" w14:textId="77777777" w:rsidR="00DE125C" w:rsidRPr="00032886" w:rsidRDefault="00DE125C" w:rsidP="00B764EB">
      <w:pPr>
        <w:pStyle w:val="ListParagraph"/>
        <w:numPr>
          <w:ilvl w:val="0"/>
          <w:numId w:val="28"/>
        </w:numPr>
      </w:pPr>
      <w:r w:rsidRPr="00032886">
        <w:t xml:space="preserve">This is our first meeting. </w:t>
      </w:r>
    </w:p>
    <w:p w14:paraId="794DD67F" w14:textId="77777777" w:rsidR="00DE125C" w:rsidRPr="00032886" w:rsidRDefault="00DE125C" w:rsidP="00DE125C">
      <w:pPr>
        <w:rPr>
          <w:i/>
          <w:color w:val="auto"/>
        </w:rPr>
      </w:pPr>
      <w:r w:rsidRPr="00032886">
        <w:rPr>
          <w:i/>
          <w:color w:val="auto"/>
        </w:rPr>
        <w:t>What is everyone doing today?</w:t>
      </w:r>
    </w:p>
    <w:p w14:paraId="3A2AB03C" w14:textId="073580C7" w:rsidR="00DE125C" w:rsidRPr="00032886" w:rsidRDefault="009515A8" w:rsidP="00B764EB">
      <w:pPr>
        <w:pStyle w:val="ListParagraph"/>
        <w:numPr>
          <w:ilvl w:val="0"/>
          <w:numId w:val="27"/>
        </w:numPr>
        <w:rPr>
          <w:i/>
        </w:rPr>
      </w:pPr>
      <w:r w:rsidRPr="00032886">
        <w:t xml:space="preserve">All: </w:t>
      </w:r>
      <w:r w:rsidR="00DE125C" w:rsidRPr="00032886">
        <w:t>Skills reflection for each member of the team</w:t>
      </w:r>
    </w:p>
    <w:p w14:paraId="12B7CF6E" w14:textId="31A41F21" w:rsidR="00DE125C" w:rsidRPr="00032886" w:rsidRDefault="009515A8" w:rsidP="00B764EB">
      <w:pPr>
        <w:pStyle w:val="ListParagraph"/>
        <w:numPr>
          <w:ilvl w:val="0"/>
          <w:numId w:val="27"/>
        </w:numPr>
        <w:rPr>
          <w:i/>
        </w:rPr>
      </w:pPr>
      <w:r w:rsidRPr="00032886">
        <w:t xml:space="preserve">All: </w:t>
      </w:r>
      <w:r w:rsidR="00DE125C" w:rsidRPr="00032886">
        <w:t>Each member’s role within the group</w:t>
      </w:r>
    </w:p>
    <w:p w14:paraId="309D7C70" w14:textId="710FC1A5" w:rsidR="00DE125C" w:rsidRPr="00032886" w:rsidRDefault="009515A8" w:rsidP="00B764EB">
      <w:pPr>
        <w:pStyle w:val="ListParagraph"/>
        <w:numPr>
          <w:ilvl w:val="0"/>
          <w:numId w:val="27"/>
        </w:numPr>
        <w:rPr>
          <w:i/>
        </w:rPr>
      </w:pPr>
      <w:r w:rsidRPr="00032886">
        <w:t xml:space="preserve">Kumail, Adeel, Davide: </w:t>
      </w:r>
      <w:r w:rsidR="00DE125C" w:rsidRPr="00032886">
        <w:t>Figure out how to access the data using the API</w:t>
      </w:r>
    </w:p>
    <w:p w14:paraId="24BBA77C" w14:textId="2262FA11" w:rsidR="00DE125C" w:rsidRPr="00032886" w:rsidRDefault="009515A8" w:rsidP="00B764EB">
      <w:pPr>
        <w:pStyle w:val="ListParagraph"/>
        <w:numPr>
          <w:ilvl w:val="0"/>
          <w:numId w:val="27"/>
        </w:numPr>
        <w:rPr>
          <w:i/>
        </w:rPr>
      </w:pPr>
      <w:r w:rsidRPr="00032886">
        <w:t xml:space="preserve">Haashim: </w:t>
      </w:r>
      <w:r w:rsidR="00DE125C" w:rsidRPr="00032886">
        <w:t>Set up Git-hub</w:t>
      </w:r>
    </w:p>
    <w:p w14:paraId="4E150EDF" w14:textId="68E06437" w:rsidR="00DE125C" w:rsidRPr="00032886" w:rsidRDefault="009515A8" w:rsidP="00B764EB">
      <w:pPr>
        <w:pStyle w:val="ListParagraph"/>
        <w:numPr>
          <w:ilvl w:val="0"/>
          <w:numId w:val="27"/>
        </w:numPr>
        <w:rPr>
          <w:i/>
        </w:rPr>
      </w:pPr>
      <w:r w:rsidRPr="00032886">
        <w:t xml:space="preserve">All: </w:t>
      </w:r>
      <w:r w:rsidR="00DE125C" w:rsidRPr="00032886">
        <w:t>Question for the client to clarify some requirements</w:t>
      </w:r>
    </w:p>
    <w:p w14:paraId="18E85E26" w14:textId="2FE7C853" w:rsidR="00DE125C" w:rsidRPr="00032886" w:rsidRDefault="009515A8" w:rsidP="00B764EB">
      <w:pPr>
        <w:pStyle w:val="ListParagraph"/>
        <w:numPr>
          <w:ilvl w:val="0"/>
          <w:numId w:val="27"/>
        </w:numPr>
        <w:rPr>
          <w:i/>
        </w:rPr>
      </w:pPr>
      <w:r w:rsidRPr="00032886">
        <w:t xml:space="preserve">Haashim: </w:t>
      </w:r>
      <w:r w:rsidR="00DE125C" w:rsidRPr="00032886">
        <w:t>Setting up Trello</w:t>
      </w:r>
    </w:p>
    <w:p w14:paraId="2570A92E" w14:textId="07069D06" w:rsidR="00DE125C" w:rsidRPr="00032886" w:rsidRDefault="009515A8" w:rsidP="00B764EB">
      <w:pPr>
        <w:pStyle w:val="ListParagraph"/>
        <w:numPr>
          <w:ilvl w:val="0"/>
          <w:numId w:val="27"/>
        </w:numPr>
        <w:rPr>
          <w:i/>
        </w:rPr>
      </w:pPr>
      <w:r w:rsidRPr="00032886">
        <w:t xml:space="preserve">All: </w:t>
      </w:r>
      <w:r w:rsidR="00DE125C" w:rsidRPr="00032886">
        <w:t>Rules of Conduct</w:t>
      </w:r>
    </w:p>
    <w:p w14:paraId="1ABBF38F" w14:textId="1D9EEA19" w:rsidR="00DE125C" w:rsidRPr="00032886" w:rsidRDefault="009515A8" w:rsidP="00B764EB">
      <w:pPr>
        <w:pStyle w:val="ListParagraph"/>
        <w:numPr>
          <w:ilvl w:val="0"/>
          <w:numId w:val="27"/>
        </w:numPr>
        <w:rPr>
          <w:i/>
        </w:rPr>
      </w:pPr>
      <w:r w:rsidRPr="00032886">
        <w:t xml:space="preserve">Abdi-rahman: Product </w:t>
      </w:r>
      <w:r w:rsidR="00DE125C" w:rsidRPr="00032886">
        <w:t>Backlog</w:t>
      </w:r>
    </w:p>
    <w:p w14:paraId="43076978" w14:textId="030E63DD" w:rsidR="00DE125C" w:rsidRPr="00032886" w:rsidRDefault="00DE125C" w:rsidP="00DE125C">
      <w:pPr>
        <w:rPr>
          <w:i/>
          <w:color w:val="auto"/>
        </w:rPr>
      </w:pPr>
      <w:r w:rsidRPr="00032886">
        <w:rPr>
          <w:i/>
          <w:color w:val="auto"/>
        </w:rPr>
        <w:t>Any problems?</w:t>
      </w:r>
    </w:p>
    <w:p w14:paraId="45CF6639" w14:textId="4EA8B180" w:rsidR="00DE125C" w:rsidRPr="00032886" w:rsidRDefault="00DE125C" w:rsidP="00B764EB">
      <w:pPr>
        <w:numPr>
          <w:ilvl w:val="0"/>
          <w:numId w:val="25"/>
        </w:numPr>
        <w:rPr>
          <w:color w:val="auto"/>
          <w:lang w:val="en-GB"/>
        </w:rPr>
      </w:pPr>
      <w:r w:rsidRPr="00032886">
        <w:rPr>
          <w:color w:val="auto"/>
          <w:lang w:val="en-GB"/>
        </w:rPr>
        <w:t>No Problems so far in the project.</w:t>
      </w:r>
    </w:p>
    <w:p w14:paraId="05F86F1B" w14:textId="77777777" w:rsidR="00DE125C" w:rsidRPr="00DE125C" w:rsidRDefault="00DE125C" w:rsidP="00DE125C">
      <w:pPr>
        <w:pStyle w:val="Heading3"/>
      </w:pPr>
      <w:bookmarkStart w:id="86" w:name="_Toc535916188"/>
      <w:r w:rsidRPr="00DE125C">
        <w:lastRenderedPageBreak/>
        <w:t>Daily Stand-up meeting - Wednesday 09/01/2019 at 11:00 am</w:t>
      </w:r>
      <w:bookmarkEnd w:id="86"/>
    </w:p>
    <w:p w14:paraId="26CB11D6" w14:textId="77777777" w:rsidR="00DE125C" w:rsidRPr="00032886" w:rsidRDefault="00DE125C" w:rsidP="00DE125C">
      <w:pPr>
        <w:rPr>
          <w:b/>
          <w:i/>
          <w:color w:val="auto"/>
        </w:rPr>
      </w:pPr>
      <w:r w:rsidRPr="00032886">
        <w:rPr>
          <w:b/>
          <w:i/>
          <w:color w:val="auto"/>
        </w:rPr>
        <w:t>Attendees:</w:t>
      </w:r>
    </w:p>
    <w:p w14:paraId="57780CF7" w14:textId="77777777" w:rsidR="00DE125C" w:rsidRPr="00032886" w:rsidRDefault="00DE125C" w:rsidP="00DE125C">
      <w:pPr>
        <w:rPr>
          <w:b/>
          <w:i/>
          <w:color w:val="auto"/>
        </w:rPr>
      </w:pPr>
      <w:r w:rsidRPr="00032886">
        <w:rPr>
          <w:b/>
          <w:i/>
          <w:color w:val="auto"/>
        </w:rPr>
        <w:t>Adeel, Davide, Kumail, Haashim, Abdi, Omar</w:t>
      </w:r>
    </w:p>
    <w:p w14:paraId="339651D9" w14:textId="77777777" w:rsidR="00DE125C" w:rsidRPr="00032886" w:rsidRDefault="00DE125C" w:rsidP="00DE125C">
      <w:pPr>
        <w:rPr>
          <w:i/>
          <w:color w:val="auto"/>
        </w:rPr>
      </w:pPr>
      <w:r w:rsidRPr="00032886">
        <w:rPr>
          <w:i/>
          <w:color w:val="auto"/>
        </w:rPr>
        <w:t>What did everyone do yesterday?</w:t>
      </w:r>
    </w:p>
    <w:p w14:paraId="28CEBDD0" w14:textId="77777777" w:rsidR="00DE125C" w:rsidRPr="00032886" w:rsidRDefault="00DE125C" w:rsidP="00B764EB">
      <w:pPr>
        <w:pStyle w:val="ListParagraph"/>
        <w:numPr>
          <w:ilvl w:val="0"/>
          <w:numId w:val="29"/>
        </w:numPr>
        <w:jc w:val="both"/>
      </w:pPr>
      <w:r w:rsidRPr="00032886">
        <w:t>Adeel: Figured out how to access the data from the API that was given to us by using the website called postman. This was done after doing some research on restful API and how they are used.</w:t>
      </w:r>
    </w:p>
    <w:p w14:paraId="1E548F15" w14:textId="77777777" w:rsidR="00DE125C" w:rsidRPr="00032886" w:rsidRDefault="00DE125C" w:rsidP="00B764EB">
      <w:pPr>
        <w:pStyle w:val="ListParagraph"/>
        <w:numPr>
          <w:ilvl w:val="0"/>
          <w:numId w:val="29"/>
        </w:numPr>
        <w:jc w:val="both"/>
      </w:pPr>
      <w:r w:rsidRPr="00032886">
        <w:t>Davide: Figured out how to change the information on the URL to see different types of data. So, we can view information about minute, hour, day, week, month, and year.</w:t>
      </w:r>
    </w:p>
    <w:p w14:paraId="2D01ED26" w14:textId="77777777" w:rsidR="00DE125C" w:rsidRPr="00032886" w:rsidRDefault="00DE125C" w:rsidP="00B764EB">
      <w:pPr>
        <w:pStyle w:val="ListParagraph"/>
        <w:numPr>
          <w:ilvl w:val="0"/>
          <w:numId w:val="29"/>
        </w:numPr>
        <w:jc w:val="both"/>
      </w:pPr>
      <w:r w:rsidRPr="00032886">
        <w:t>Kumail: Has converted the data to readable and meaningful information in order for the viewer to read it. Also managed to use php in order to access the API and view the information on a web page.</w:t>
      </w:r>
    </w:p>
    <w:p w14:paraId="3DF3A073" w14:textId="77777777" w:rsidR="00DE125C" w:rsidRPr="00032886" w:rsidRDefault="00DE125C" w:rsidP="00B764EB">
      <w:pPr>
        <w:pStyle w:val="ListParagraph"/>
        <w:numPr>
          <w:ilvl w:val="0"/>
          <w:numId w:val="29"/>
        </w:numPr>
        <w:jc w:val="both"/>
      </w:pPr>
      <w:r w:rsidRPr="00032886">
        <w:t>Haashim: Worked on git and GitHub in order for us to share work more easily. It will be done by today.</w:t>
      </w:r>
    </w:p>
    <w:p w14:paraId="465F26DB" w14:textId="77777777" w:rsidR="00DE125C" w:rsidRPr="00032886" w:rsidRDefault="00DE125C" w:rsidP="00B764EB">
      <w:pPr>
        <w:pStyle w:val="ListParagraph"/>
        <w:numPr>
          <w:ilvl w:val="0"/>
          <w:numId w:val="29"/>
        </w:numPr>
        <w:jc w:val="both"/>
      </w:pPr>
      <w:r w:rsidRPr="00032886">
        <w:t>Abdi &amp; Omar: Built a product backlog filled with user stories that define features of the requirements of the project.</w:t>
      </w:r>
    </w:p>
    <w:p w14:paraId="4B62798C" w14:textId="77777777" w:rsidR="00DE125C" w:rsidRPr="00032886" w:rsidRDefault="00DE125C" w:rsidP="00DE125C">
      <w:pPr>
        <w:rPr>
          <w:i/>
          <w:color w:val="auto"/>
        </w:rPr>
      </w:pPr>
      <w:r w:rsidRPr="00032886">
        <w:rPr>
          <w:i/>
          <w:color w:val="auto"/>
        </w:rPr>
        <w:t>What is everyone doing today?</w:t>
      </w:r>
    </w:p>
    <w:p w14:paraId="1BDDCF78" w14:textId="4EA49FD4" w:rsidR="00DE125C" w:rsidRPr="00032886" w:rsidRDefault="00DE125C" w:rsidP="00B764EB">
      <w:pPr>
        <w:pStyle w:val="ListParagraph"/>
        <w:numPr>
          <w:ilvl w:val="0"/>
          <w:numId w:val="30"/>
        </w:numPr>
        <w:jc w:val="both"/>
      </w:pPr>
      <w:r w:rsidRPr="00032886">
        <w:t xml:space="preserve">Omar: Work on stand-up </w:t>
      </w:r>
      <w:r w:rsidR="009515A8" w:rsidRPr="00032886">
        <w:t>write up</w:t>
      </w:r>
    </w:p>
    <w:p w14:paraId="276CFFBE" w14:textId="77777777" w:rsidR="00DE125C" w:rsidRPr="00032886" w:rsidRDefault="00DE125C" w:rsidP="00B764EB">
      <w:pPr>
        <w:pStyle w:val="ListParagraph"/>
        <w:numPr>
          <w:ilvl w:val="0"/>
          <w:numId w:val="30"/>
        </w:numPr>
        <w:jc w:val="both"/>
      </w:pPr>
      <w:r w:rsidRPr="00032886">
        <w:t>Kumail: Retrieve data, work on the MVC template, discussed about the class models and what information is needed by the front-end team.</w:t>
      </w:r>
    </w:p>
    <w:p w14:paraId="1B9BEB00" w14:textId="77777777" w:rsidR="00DE125C" w:rsidRPr="00032886" w:rsidRDefault="00DE125C" w:rsidP="00B764EB">
      <w:pPr>
        <w:pStyle w:val="ListParagraph"/>
        <w:numPr>
          <w:ilvl w:val="0"/>
          <w:numId w:val="30"/>
        </w:numPr>
        <w:jc w:val="both"/>
      </w:pPr>
      <w:r w:rsidRPr="00032886">
        <w:t>Abdi: Work on the report, update the back log, email teacher on what he needs for day 2, help with the class planning.</w:t>
      </w:r>
    </w:p>
    <w:p w14:paraId="479323B6" w14:textId="77777777" w:rsidR="00DE125C" w:rsidRPr="00032886" w:rsidRDefault="00DE125C" w:rsidP="00B764EB">
      <w:pPr>
        <w:pStyle w:val="ListParagraph"/>
        <w:numPr>
          <w:ilvl w:val="0"/>
          <w:numId w:val="30"/>
        </w:numPr>
        <w:jc w:val="both"/>
      </w:pPr>
      <w:r w:rsidRPr="00032886">
        <w:t>Haashim: Research the front-end design and work on setting git/GitHub for everyone.</w:t>
      </w:r>
    </w:p>
    <w:p w14:paraId="72CDC63F" w14:textId="77777777" w:rsidR="00DE125C" w:rsidRPr="00032886" w:rsidRDefault="00DE125C" w:rsidP="00B764EB">
      <w:pPr>
        <w:pStyle w:val="ListParagraph"/>
        <w:numPr>
          <w:ilvl w:val="0"/>
          <w:numId w:val="30"/>
        </w:numPr>
        <w:jc w:val="both"/>
      </w:pPr>
      <w:r w:rsidRPr="00032886">
        <w:t>Davide: Research usability and plan the design of the pages.</w:t>
      </w:r>
    </w:p>
    <w:p w14:paraId="5B3B4384" w14:textId="77777777" w:rsidR="00DE125C" w:rsidRPr="00032886" w:rsidRDefault="00DE125C" w:rsidP="00B764EB">
      <w:pPr>
        <w:pStyle w:val="ListParagraph"/>
        <w:numPr>
          <w:ilvl w:val="0"/>
          <w:numId w:val="30"/>
        </w:numPr>
        <w:jc w:val="both"/>
      </w:pPr>
      <w:r w:rsidRPr="00032886">
        <w:t>Adeel: Work on the data and MVC template.</w:t>
      </w:r>
    </w:p>
    <w:p w14:paraId="0B99F6B3" w14:textId="77777777" w:rsidR="00DE125C" w:rsidRPr="00032886" w:rsidRDefault="00DE125C" w:rsidP="00DE125C">
      <w:pPr>
        <w:rPr>
          <w:i/>
          <w:color w:val="auto"/>
        </w:rPr>
      </w:pPr>
      <w:r w:rsidRPr="00032886">
        <w:rPr>
          <w:i/>
          <w:color w:val="auto"/>
        </w:rPr>
        <w:t>Any problems?</w:t>
      </w:r>
    </w:p>
    <w:p w14:paraId="23EF1050" w14:textId="2F2FCE62" w:rsidR="00DE125C" w:rsidRPr="00032886" w:rsidRDefault="00DE125C" w:rsidP="00B764EB">
      <w:pPr>
        <w:pStyle w:val="ListParagraph"/>
        <w:numPr>
          <w:ilvl w:val="0"/>
          <w:numId w:val="31"/>
        </w:numPr>
      </w:pPr>
      <w:r w:rsidRPr="00032886">
        <w:t>Setting up git hub is difficult and might need more time.</w:t>
      </w:r>
    </w:p>
    <w:p w14:paraId="5D6687A6" w14:textId="77777777" w:rsidR="00D3373C" w:rsidRDefault="00D3373C">
      <w:pPr>
        <w:rPr>
          <w:rFonts w:asciiTheme="majorHAnsi" w:eastAsiaTheme="majorEastAsia" w:hAnsiTheme="majorHAnsi" w:cstheme="majorBidi"/>
          <w:color w:val="004F5B" w:themeColor="accent1" w:themeShade="7F"/>
          <w:sz w:val="24"/>
          <w:szCs w:val="24"/>
        </w:rPr>
      </w:pPr>
      <w:bookmarkStart w:id="87" w:name="_Toc535916189"/>
      <w:r>
        <w:br w:type="page"/>
      </w:r>
    </w:p>
    <w:p w14:paraId="7A9D2923" w14:textId="28D062AE" w:rsidR="001F644F" w:rsidRPr="001F644F" w:rsidRDefault="001F644F" w:rsidP="001F644F">
      <w:pPr>
        <w:pStyle w:val="Heading3"/>
      </w:pPr>
      <w:r w:rsidRPr="001F644F">
        <w:lastRenderedPageBreak/>
        <w:t>Daily Stand-up meeting – Thursday 10/01/2019 at 11:00 am</w:t>
      </w:r>
      <w:bookmarkEnd w:id="87"/>
    </w:p>
    <w:p w14:paraId="7A401FDE" w14:textId="77777777" w:rsidR="001F644F" w:rsidRPr="00032886" w:rsidRDefault="001F644F" w:rsidP="001F644F">
      <w:pPr>
        <w:rPr>
          <w:b/>
          <w:color w:val="auto"/>
        </w:rPr>
      </w:pPr>
      <w:r w:rsidRPr="00032886">
        <w:rPr>
          <w:b/>
          <w:color w:val="auto"/>
        </w:rPr>
        <w:t>Attendees:</w:t>
      </w:r>
    </w:p>
    <w:p w14:paraId="0913871B" w14:textId="77777777" w:rsidR="001F644F" w:rsidRPr="00032886" w:rsidRDefault="001F644F" w:rsidP="001F644F">
      <w:pPr>
        <w:rPr>
          <w:b/>
          <w:color w:val="auto"/>
        </w:rPr>
      </w:pPr>
      <w:r w:rsidRPr="00032886">
        <w:rPr>
          <w:b/>
          <w:color w:val="auto"/>
        </w:rPr>
        <w:t>Adeel, Davide, Kumail, Haashim, Abdi, Omar</w:t>
      </w:r>
    </w:p>
    <w:p w14:paraId="4D32C93C" w14:textId="77777777" w:rsidR="001F644F" w:rsidRPr="00032886" w:rsidRDefault="001F644F" w:rsidP="001F644F">
      <w:pPr>
        <w:rPr>
          <w:i/>
          <w:color w:val="auto"/>
        </w:rPr>
      </w:pPr>
      <w:r w:rsidRPr="00032886">
        <w:rPr>
          <w:i/>
          <w:color w:val="auto"/>
        </w:rPr>
        <w:t>What did everyone do yesterday?</w:t>
      </w:r>
    </w:p>
    <w:p w14:paraId="305EE601" w14:textId="693480C3" w:rsidR="001F644F" w:rsidRPr="00032886" w:rsidRDefault="001F644F" w:rsidP="00B764EB">
      <w:pPr>
        <w:pStyle w:val="ListParagraph"/>
        <w:numPr>
          <w:ilvl w:val="0"/>
          <w:numId w:val="31"/>
        </w:numPr>
      </w:pPr>
      <w:r w:rsidRPr="00032886">
        <w:t>Adeel: Worked on retrieving data and MVC Template. Discussed on class models with Kumail</w:t>
      </w:r>
      <w:r w:rsidR="009515A8" w:rsidRPr="00032886">
        <w:t xml:space="preserve"> and Abdi</w:t>
      </w:r>
      <w:r w:rsidRPr="00032886">
        <w:t>. Talked with the front-end team regarding the data they will require for the display.</w:t>
      </w:r>
    </w:p>
    <w:p w14:paraId="43AA7AB9" w14:textId="77777777" w:rsidR="001F644F" w:rsidRPr="00032886" w:rsidRDefault="001F644F" w:rsidP="00B764EB">
      <w:pPr>
        <w:pStyle w:val="ListParagraph"/>
        <w:numPr>
          <w:ilvl w:val="0"/>
          <w:numId w:val="31"/>
        </w:numPr>
      </w:pPr>
      <w:r w:rsidRPr="00032886">
        <w:t>Davide: Research on usability. Planned the design of the website with Haashim.</w:t>
      </w:r>
    </w:p>
    <w:p w14:paraId="7E32D42F" w14:textId="5604F792" w:rsidR="001F644F" w:rsidRPr="00032886" w:rsidRDefault="001F644F" w:rsidP="00B764EB">
      <w:pPr>
        <w:pStyle w:val="ListParagraph"/>
        <w:numPr>
          <w:ilvl w:val="0"/>
          <w:numId w:val="31"/>
        </w:numPr>
      </w:pPr>
      <w:r w:rsidRPr="00032886">
        <w:t>Kumail: Discussed on class models with Adeel</w:t>
      </w:r>
      <w:r w:rsidR="009515A8" w:rsidRPr="00032886">
        <w:t xml:space="preserve"> and Abdi</w:t>
      </w:r>
      <w:r w:rsidRPr="00032886">
        <w:t xml:space="preserve">. Talked with the front-end team regarding the data they will require for the display. </w:t>
      </w:r>
    </w:p>
    <w:p w14:paraId="7F030C20" w14:textId="77777777" w:rsidR="001F644F" w:rsidRPr="00032886" w:rsidRDefault="001F644F" w:rsidP="00B764EB">
      <w:pPr>
        <w:pStyle w:val="ListParagraph"/>
        <w:numPr>
          <w:ilvl w:val="0"/>
          <w:numId w:val="31"/>
        </w:numPr>
      </w:pPr>
      <w:r w:rsidRPr="00032886">
        <w:t>Haashim: Setup Git-Hub for the whole group. Planned the design of the website with Davide.</w:t>
      </w:r>
    </w:p>
    <w:p w14:paraId="32F52DF9" w14:textId="7404D807" w:rsidR="001F644F" w:rsidRPr="00032886" w:rsidRDefault="001F644F" w:rsidP="00B764EB">
      <w:pPr>
        <w:pStyle w:val="ListParagraph"/>
        <w:numPr>
          <w:ilvl w:val="0"/>
          <w:numId w:val="31"/>
        </w:numPr>
      </w:pPr>
      <w:r w:rsidRPr="00032886">
        <w:t xml:space="preserve">Abdi: </w:t>
      </w:r>
      <w:r w:rsidR="009515A8" w:rsidRPr="00032886">
        <w:t xml:space="preserve">Discussed on class models with Adeel and Kumail. </w:t>
      </w:r>
      <w:r w:rsidRPr="00032886">
        <w:t xml:space="preserve">Worked on the report. Backlog updated. </w:t>
      </w:r>
    </w:p>
    <w:p w14:paraId="02F17729" w14:textId="78E0833E" w:rsidR="001F644F" w:rsidRPr="00032886" w:rsidRDefault="001F644F" w:rsidP="00B764EB">
      <w:pPr>
        <w:pStyle w:val="ListParagraph"/>
        <w:numPr>
          <w:ilvl w:val="0"/>
          <w:numId w:val="31"/>
        </w:numPr>
      </w:pPr>
      <w:r w:rsidRPr="00032886">
        <w:t>Omar: Stand-ups notes</w:t>
      </w:r>
      <w:r w:rsidR="009515A8" w:rsidRPr="00032886">
        <w:t>.</w:t>
      </w:r>
    </w:p>
    <w:p w14:paraId="0475213C" w14:textId="77777777" w:rsidR="001F644F" w:rsidRPr="00032886" w:rsidRDefault="001F644F" w:rsidP="001F644F">
      <w:pPr>
        <w:rPr>
          <w:i/>
          <w:color w:val="auto"/>
        </w:rPr>
      </w:pPr>
      <w:r w:rsidRPr="00032886">
        <w:rPr>
          <w:i/>
          <w:color w:val="auto"/>
        </w:rPr>
        <w:t>What is everyone doing today?</w:t>
      </w:r>
    </w:p>
    <w:p w14:paraId="1C88BD43" w14:textId="77777777" w:rsidR="001F644F" w:rsidRPr="00032886" w:rsidRDefault="001F644F" w:rsidP="00B764EB">
      <w:pPr>
        <w:pStyle w:val="ListParagraph"/>
        <w:numPr>
          <w:ilvl w:val="0"/>
          <w:numId w:val="32"/>
        </w:numPr>
      </w:pPr>
      <w:r w:rsidRPr="00032886">
        <w:t>Adeel: Back-end -&gt; Create functions to retrieve data from PHP and calculate their total costs.</w:t>
      </w:r>
    </w:p>
    <w:p w14:paraId="44D1823B" w14:textId="77777777" w:rsidR="001F644F" w:rsidRPr="00032886" w:rsidRDefault="001F644F" w:rsidP="00B764EB">
      <w:pPr>
        <w:pStyle w:val="ListParagraph"/>
        <w:numPr>
          <w:ilvl w:val="0"/>
          <w:numId w:val="32"/>
        </w:numPr>
      </w:pPr>
      <w:r w:rsidRPr="00032886">
        <w:t>Davide: Front-end -&gt; Multiple tabs for the homepage</w:t>
      </w:r>
    </w:p>
    <w:p w14:paraId="347DE64A" w14:textId="77777777" w:rsidR="001F644F" w:rsidRPr="00032886" w:rsidRDefault="001F644F" w:rsidP="00B764EB">
      <w:pPr>
        <w:pStyle w:val="ListParagraph"/>
        <w:numPr>
          <w:ilvl w:val="0"/>
          <w:numId w:val="32"/>
        </w:numPr>
      </w:pPr>
      <w:r w:rsidRPr="00032886">
        <w:t>Kumail: Back-end -&gt; Retrieve Weather Data using API, Improve MVC template</w:t>
      </w:r>
    </w:p>
    <w:p w14:paraId="5CF886BD" w14:textId="77777777" w:rsidR="001F644F" w:rsidRPr="00032886" w:rsidRDefault="001F644F" w:rsidP="00B764EB">
      <w:pPr>
        <w:pStyle w:val="ListParagraph"/>
        <w:numPr>
          <w:ilvl w:val="0"/>
          <w:numId w:val="32"/>
        </w:numPr>
      </w:pPr>
      <w:r w:rsidRPr="00032886">
        <w:t>Haashim: Front-end -&gt; Left-side Navbar menu</w:t>
      </w:r>
    </w:p>
    <w:p w14:paraId="4555E30A" w14:textId="3B53AE57" w:rsidR="001F644F" w:rsidRPr="00032886" w:rsidRDefault="001F644F" w:rsidP="00B764EB">
      <w:pPr>
        <w:pStyle w:val="ListParagraph"/>
        <w:numPr>
          <w:ilvl w:val="0"/>
          <w:numId w:val="32"/>
        </w:numPr>
      </w:pPr>
      <w:r w:rsidRPr="00032886">
        <w:t xml:space="preserve">Abdi: </w:t>
      </w:r>
      <w:r w:rsidR="009515A8" w:rsidRPr="00032886">
        <w:t>Back-end -&gt; work with Kumail to retrieve the data for the weather data set. U</w:t>
      </w:r>
      <w:r w:rsidRPr="00032886">
        <w:t xml:space="preserve">pdate </w:t>
      </w:r>
      <w:r w:rsidR="009515A8" w:rsidRPr="00032886">
        <w:t>report.</w:t>
      </w:r>
    </w:p>
    <w:p w14:paraId="0AF3E36F" w14:textId="77777777" w:rsidR="001F644F" w:rsidRPr="00032886" w:rsidRDefault="001F644F" w:rsidP="00B764EB">
      <w:pPr>
        <w:pStyle w:val="ListParagraph"/>
        <w:numPr>
          <w:ilvl w:val="0"/>
          <w:numId w:val="32"/>
        </w:numPr>
      </w:pPr>
      <w:r w:rsidRPr="00032886">
        <w:t>Omar: Front-end -&gt; Set Budget page</w:t>
      </w:r>
    </w:p>
    <w:p w14:paraId="4968C2E9" w14:textId="77777777" w:rsidR="001F644F" w:rsidRPr="00032886" w:rsidRDefault="001F644F" w:rsidP="001F644F">
      <w:pPr>
        <w:rPr>
          <w:i/>
          <w:color w:val="auto"/>
        </w:rPr>
      </w:pPr>
      <w:r w:rsidRPr="00032886">
        <w:rPr>
          <w:i/>
          <w:color w:val="auto"/>
        </w:rPr>
        <w:t>Any problems?</w:t>
      </w:r>
    </w:p>
    <w:p w14:paraId="530A3737" w14:textId="77777777" w:rsidR="001F644F" w:rsidRPr="00032886" w:rsidRDefault="001F644F" w:rsidP="00B764EB">
      <w:pPr>
        <w:pStyle w:val="ListParagraph"/>
        <w:numPr>
          <w:ilvl w:val="0"/>
          <w:numId w:val="33"/>
        </w:numPr>
      </w:pPr>
      <w:r w:rsidRPr="00032886">
        <w:t>Retrieving Weather Dataset using an API will take longer than expected</w:t>
      </w:r>
    </w:p>
    <w:p w14:paraId="20B77176" w14:textId="3791CF3F" w:rsidR="00DE125C" w:rsidRPr="00032886" w:rsidRDefault="001F644F" w:rsidP="00B764EB">
      <w:pPr>
        <w:pStyle w:val="ListParagraph"/>
        <w:numPr>
          <w:ilvl w:val="0"/>
          <w:numId w:val="33"/>
        </w:numPr>
      </w:pPr>
      <w:r w:rsidRPr="00032886">
        <w:t>Navbar issues with layout</w:t>
      </w:r>
    </w:p>
    <w:p w14:paraId="52EF7E35" w14:textId="77777777" w:rsidR="00D3373C" w:rsidRDefault="00D3373C">
      <w:pPr>
        <w:rPr>
          <w:rFonts w:asciiTheme="majorHAnsi" w:eastAsiaTheme="majorEastAsia" w:hAnsiTheme="majorHAnsi" w:cstheme="majorBidi"/>
          <w:color w:val="004F5B" w:themeColor="accent1" w:themeShade="7F"/>
          <w:sz w:val="24"/>
          <w:szCs w:val="24"/>
        </w:rPr>
      </w:pPr>
      <w:bookmarkStart w:id="88" w:name="_Toc535916190"/>
      <w:r>
        <w:br w:type="page"/>
      </w:r>
    </w:p>
    <w:p w14:paraId="45B4C461" w14:textId="416ECE5C" w:rsidR="001F644F" w:rsidRPr="001F644F" w:rsidRDefault="001F644F" w:rsidP="001F644F">
      <w:pPr>
        <w:pStyle w:val="Heading3"/>
      </w:pPr>
      <w:r w:rsidRPr="001F644F">
        <w:lastRenderedPageBreak/>
        <w:t>Daily Stand-up meeting – Friday 11/01/2019 at 11:00 am</w:t>
      </w:r>
      <w:bookmarkEnd w:id="88"/>
    </w:p>
    <w:p w14:paraId="42DE991A" w14:textId="77777777" w:rsidR="001F644F" w:rsidRPr="00032886" w:rsidRDefault="001F644F" w:rsidP="001F644F">
      <w:pPr>
        <w:rPr>
          <w:b/>
          <w:color w:val="auto"/>
        </w:rPr>
      </w:pPr>
      <w:r w:rsidRPr="00032886">
        <w:rPr>
          <w:b/>
          <w:color w:val="auto"/>
        </w:rPr>
        <w:t>Attendees:</w:t>
      </w:r>
    </w:p>
    <w:p w14:paraId="70A44871" w14:textId="77777777" w:rsidR="001F644F" w:rsidRPr="00032886" w:rsidRDefault="001F644F" w:rsidP="001F644F">
      <w:pPr>
        <w:rPr>
          <w:b/>
          <w:color w:val="auto"/>
        </w:rPr>
      </w:pPr>
      <w:r w:rsidRPr="00032886">
        <w:rPr>
          <w:b/>
          <w:color w:val="auto"/>
        </w:rPr>
        <w:t>Adeel, Davide, Kumail, Haashim, Abdi, Omar</w:t>
      </w:r>
    </w:p>
    <w:p w14:paraId="697C1A9F" w14:textId="77777777" w:rsidR="001F644F" w:rsidRPr="00032886" w:rsidRDefault="001F644F" w:rsidP="001F644F">
      <w:pPr>
        <w:rPr>
          <w:i/>
          <w:color w:val="auto"/>
        </w:rPr>
      </w:pPr>
      <w:r w:rsidRPr="00032886">
        <w:rPr>
          <w:i/>
          <w:color w:val="auto"/>
        </w:rPr>
        <w:t>What did everyone do yesterday?</w:t>
      </w:r>
    </w:p>
    <w:p w14:paraId="59164477" w14:textId="207B5D25" w:rsidR="001F644F" w:rsidRPr="00032886" w:rsidRDefault="001F644F" w:rsidP="00B764EB">
      <w:pPr>
        <w:pStyle w:val="ListParagraph"/>
        <w:numPr>
          <w:ilvl w:val="0"/>
          <w:numId w:val="34"/>
        </w:numPr>
      </w:pPr>
      <w:r w:rsidRPr="00032886">
        <w:t xml:space="preserve">Adeel: Back-end -&gt; </w:t>
      </w:r>
      <w:r w:rsidR="009515A8" w:rsidRPr="00032886">
        <w:t>E</w:t>
      </w:r>
      <w:r w:rsidRPr="00032886">
        <w:t>ncapsulated and working functions for: Retrieving Gas and Electricity Consumption, Retrieve the full cost for both of Gas and Electricity. Stand Up notes.</w:t>
      </w:r>
    </w:p>
    <w:p w14:paraId="464D68FD" w14:textId="77777777" w:rsidR="001F644F" w:rsidRPr="00032886" w:rsidRDefault="001F644F" w:rsidP="00B764EB">
      <w:pPr>
        <w:pStyle w:val="ListParagraph"/>
        <w:numPr>
          <w:ilvl w:val="0"/>
          <w:numId w:val="34"/>
        </w:numPr>
      </w:pPr>
      <w:r w:rsidRPr="00032886">
        <w:t>Davide: Front-end -&gt; Home Page working with multiple tabs and prototype design</w:t>
      </w:r>
    </w:p>
    <w:p w14:paraId="22C190FF" w14:textId="77777777" w:rsidR="001F644F" w:rsidRPr="00032886" w:rsidRDefault="001F644F" w:rsidP="00B764EB">
      <w:pPr>
        <w:pStyle w:val="ListParagraph"/>
        <w:numPr>
          <w:ilvl w:val="0"/>
          <w:numId w:val="34"/>
        </w:numPr>
      </w:pPr>
      <w:r w:rsidRPr="00032886">
        <w:t>Kumail: Back-end -&gt; MVC structure improved and weather dataset successfully retrieved</w:t>
      </w:r>
    </w:p>
    <w:p w14:paraId="76E44D5E" w14:textId="77777777" w:rsidR="001F644F" w:rsidRPr="00032886" w:rsidRDefault="001F644F" w:rsidP="00B764EB">
      <w:pPr>
        <w:pStyle w:val="ListParagraph"/>
        <w:numPr>
          <w:ilvl w:val="0"/>
          <w:numId w:val="34"/>
        </w:numPr>
      </w:pPr>
      <w:r w:rsidRPr="00032886">
        <w:t>Haashim: Navbar but still need adjustment</w:t>
      </w:r>
    </w:p>
    <w:p w14:paraId="2F78FAF9" w14:textId="01A57AB6" w:rsidR="001F644F" w:rsidRPr="00032886" w:rsidRDefault="001F644F" w:rsidP="00196921">
      <w:pPr>
        <w:pStyle w:val="ListParagraph"/>
        <w:numPr>
          <w:ilvl w:val="0"/>
          <w:numId w:val="32"/>
        </w:numPr>
      </w:pPr>
      <w:r w:rsidRPr="00032886">
        <w:t xml:space="preserve">Abdi: </w:t>
      </w:r>
      <w:r w:rsidR="00196921" w:rsidRPr="00032886">
        <w:t xml:space="preserve">Back-end -&gt; work with Kumail to retrieve the data for the weather data set. Update report. </w:t>
      </w:r>
    </w:p>
    <w:p w14:paraId="4F40E49E" w14:textId="77777777" w:rsidR="001F644F" w:rsidRPr="00032886" w:rsidRDefault="001F644F" w:rsidP="001F644F">
      <w:pPr>
        <w:rPr>
          <w:i/>
          <w:color w:val="auto"/>
        </w:rPr>
      </w:pPr>
      <w:r w:rsidRPr="00032886">
        <w:rPr>
          <w:i/>
          <w:color w:val="auto"/>
        </w:rPr>
        <w:t>What is everyone doing today?</w:t>
      </w:r>
    </w:p>
    <w:p w14:paraId="078F6A27" w14:textId="77777777" w:rsidR="001F644F" w:rsidRPr="00032886" w:rsidRDefault="001F644F" w:rsidP="00B764EB">
      <w:pPr>
        <w:pStyle w:val="ListParagraph"/>
        <w:numPr>
          <w:ilvl w:val="0"/>
          <w:numId w:val="35"/>
        </w:numPr>
      </w:pPr>
      <w:r w:rsidRPr="00032886">
        <w:t xml:space="preserve">Adeel: Front-End -&gt; Help front-end team to pick up the pace and redo the whole HTML CSS structure and create Charts </w:t>
      </w:r>
    </w:p>
    <w:p w14:paraId="23E80B19" w14:textId="77777777" w:rsidR="001F644F" w:rsidRPr="00032886" w:rsidRDefault="001F644F" w:rsidP="00B764EB">
      <w:pPr>
        <w:pStyle w:val="ListParagraph"/>
        <w:numPr>
          <w:ilvl w:val="0"/>
          <w:numId w:val="35"/>
        </w:numPr>
      </w:pPr>
      <w:r w:rsidRPr="00032886">
        <w:t>Davide: Work on the prototype design to be ready for the demo</w:t>
      </w:r>
    </w:p>
    <w:p w14:paraId="17FE8903" w14:textId="77777777" w:rsidR="001F644F" w:rsidRPr="00032886" w:rsidRDefault="001F644F" w:rsidP="00B764EB">
      <w:pPr>
        <w:pStyle w:val="ListParagraph"/>
        <w:numPr>
          <w:ilvl w:val="0"/>
          <w:numId w:val="35"/>
        </w:numPr>
      </w:pPr>
      <w:r w:rsidRPr="00032886">
        <w:t>Kumail: Work on Machine Learning and apply algorithm to predict the future consumption</w:t>
      </w:r>
    </w:p>
    <w:p w14:paraId="1ADB0425" w14:textId="77777777" w:rsidR="001F644F" w:rsidRPr="00032886" w:rsidRDefault="001F644F" w:rsidP="00B764EB">
      <w:pPr>
        <w:pStyle w:val="ListParagraph"/>
        <w:numPr>
          <w:ilvl w:val="0"/>
          <w:numId w:val="35"/>
        </w:numPr>
      </w:pPr>
      <w:r w:rsidRPr="00032886">
        <w:t xml:space="preserve">Haashim: Update Report and colour-blind feature </w:t>
      </w:r>
    </w:p>
    <w:p w14:paraId="5F3AC0ED" w14:textId="03999D26" w:rsidR="001F644F" w:rsidRPr="00032886" w:rsidRDefault="001F644F" w:rsidP="00B764EB">
      <w:pPr>
        <w:pStyle w:val="ListParagraph"/>
        <w:numPr>
          <w:ilvl w:val="0"/>
          <w:numId w:val="35"/>
        </w:numPr>
      </w:pPr>
      <w:r w:rsidRPr="00032886">
        <w:t>Abdi: Work on set</w:t>
      </w:r>
      <w:r w:rsidR="00196921" w:rsidRPr="00032886">
        <w:t>ting</w:t>
      </w:r>
      <w:r w:rsidRPr="00032886">
        <w:t xml:space="preserve"> </w:t>
      </w:r>
      <w:r w:rsidR="00196921" w:rsidRPr="00032886">
        <w:t>the</w:t>
      </w:r>
      <w:r w:rsidRPr="00032886">
        <w:t xml:space="preserve"> Database with Omar</w:t>
      </w:r>
    </w:p>
    <w:p w14:paraId="12C6DFF1" w14:textId="4224DC92" w:rsidR="001F644F" w:rsidRPr="00032886" w:rsidRDefault="001F644F" w:rsidP="001F644F">
      <w:pPr>
        <w:pStyle w:val="ListParagraph"/>
        <w:numPr>
          <w:ilvl w:val="0"/>
          <w:numId w:val="35"/>
        </w:numPr>
      </w:pPr>
      <w:r w:rsidRPr="00032886">
        <w:t>Omar: Work on set a Database with Abdi</w:t>
      </w:r>
    </w:p>
    <w:p w14:paraId="7289E81B" w14:textId="77777777" w:rsidR="001F644F" w:rsidRPr="00032886" w:rsidRDefault="001F644F" w:rsidP="001F644F">
      <w:pPr>
        <w:rPr>
          <w:i/>
          <w:color w:val="auto"/>
        </w:rPr>
      </w:pPr>
      <w:r w:rsidRPr="00032886">
        <w:rPr>
          <w:i/>
          <w:color w:val="auto"/>
        </w:rPr>
        <w:t>Any problems?</w:t>
      </w:r>
    </w:p>
    <w:p w14:paraId="0727F916" w14:textId="02FA436D" w:rsidR="00580F84" w:rsidRDefault="001F644F" w:rsidP="001F644F">
      <w:pPr>
        <w:pStyle w:val="ListParagraph"/>
        <w:numPr>
          <w:ilvl w:val="0"/>
          <w:numId w:val="36"/>
        </w:numPr>
      </w:pPr>
      <w:r w:rsidRPr="00032886">
        <w:t xml:space="preserve">Applying the right algorithm with the </w:t>
      </w:r>
      <w:r w:rsidR="00196921" w:rsidRPr="00032886">
        <w:t>lowest</w:t>
      </w:r>
      <w:r w:rsidRPr="00032886">
        <w:t xml:space="preserve"> rate of error will require more data for training and testing.</w:t>
      </w:r>
      <w:bookmarkStart w:id="89" w:name="_Toc535916191"/>
    </w:p>
    <w:p w14:paraId="76858643" w14:textId="77777777" w:rsidR="00D3373C" w:rsidRDefault="00D3373C">
      <w:pPr>
        <w:rPr>
          <w:rFonts w:asciiTheme="majorHAnsi" w:eastAsiaTheme="majorEastAsia" w:hAnsiTheme="majorHAnsi" w:cstheme="majorBidi"/>
          <w:color w:val="004F5B" w:themeColor="accent1" w:themeShade="7F"/>
          <w:sz w:val="24"/>
          <w:szCs w:val="24"/>
        </w:rPr>
      </w:pPr>
      <w:r>
        <w:br w:type="page"/>
      </w:r>
    </w:p>
    <w:p w14:paraId="16069571" w14:textId="48C9887A" w:rsidR="001F644F" w:rsidRPr="001F644F" w:rsidRDefault="001F644F" w:rsidP="001F644F">
      <w:pPr>
        <w:pStyle w:val="Heading3"/>
      </w:pPr>
      <w:r w:rsidRPr="001F644F">
        <w:lastRenderedPageBreak/>
        <w:t>Daily Stand-up meeting – Monday 14/01/2019 at 11:00 am</w:t>
      </w:r>
      <w:bookmarkEnd w:id="89"/>
    </w:p>
    <w:p w14:paraId="159FCBEC" w14:textId="77777777" w:rsidR="001F644F" w:rsidRPr="00032886" w:rsidRDefault="001F644F" w:rsidP="001F644F">
      <w:pPr>
        <w:rPr>
          <w:b/>
          <w:color w:val="auto"/>
        </w:rPr>
      </w:pPr>
      <w:r w:rsidRPr="00032886">
        <w:rPr>
          <w:b/>
          <w:color w:val="auto"/>
        </w:rPr>
        <w:t>Attendees:</w:t>
      </w:r>
    </w:p>
    <w:p w14:paraId="2E5ED53B" w14:textId="77777777" w:rsidR="001F644F" w:rsidRPr="00032886" w:rsidRDefault="001F644F" w:rsidP="001F644F">
      <w:pPr>
        <w:rPr>
          <w:b/>
          <w:color w:val="auto"/>
        </w:rPr>
      </w:pPr>
      <w:r w:rsidRPr="00032886">
        <w:rPr>
          <w:b/>
          <w:color w:val="auto"/>
        </w:rPr>
        <w:t>Adeel, Davide, Kumail, Haashim, Abdi, Omar</w:t>
      </w:r>
    </w:p>
    <w:p w14:paraId="072710A1" w14:textId="77777777" w:rsidR="001F644F" w:rsidRPr="00032886" w:rsidRDefault="001F644F" w:rsidP="001F644F">
      <w:pPr>
        <w:rPr>
          <w:i/>
          <w:color w:val="auto"/>
        </w:rPr>
      </w:pPr>
      <w:r w:rsidRPr="00032886">
        <w:rPr>
          <w:i/>
          <w:color w:val="auto"/>
        </w:rPr>
        <w:t>What did everyone do yesterday?</w:t>
      </w:r>
    </w:p>
    <w:p w14:paraId="00B59BF3" w14:textId="77777777" w:rsidR="001F644F" w:rsidRPr="00032886" w:rsidRDefault="001F644F" w:rsidP="00B764EB">
      <w:pPr>
        <w:pStyle w:val="ListParagraph"/>
        <w:numPr>
          <w:ilvl w:val="0"/>
          <w:numId w:val="36"/>
        </w:numPr>
      </w:pPr>
      <w:r w:rsidRPr="00032886">
        <w:t>Adeel: Front-End - &gt; Refactored the whole HTML and CSS structure with the navbar fully working</w:t>
      </w:r>
    </w:p>
    <w:p w14:paraId="522C7A3D" w14:textId="77777777" w:rsidR="001F644F" w:rsidRPr="00032886" w:rsidRDefault="001F644F" w:rsidP="00B764EB">
      <w:pPr>
        <w:pStyle w:val="ListParagraph"/>
        <w:numPr>
          <w:ilvl w:val="0"/>
          <w:numId w:val="36"/>
        </w:numPr>
      </w:pPr>
      <w:r w:rsidRPr="00032886">
        <w:t>Davide: Worked on the prototype for the Demo and start working on charts with Adeel</w:t>
      </w:r>
    </w:p>
    <w:p w14:paraId="0F5A6283" w14:textId="77777777" w:rsidR="001F644F" w:rsidRPr="00032886" w:rsidRDefault="001F644F" w:rsidP="00B764EB">
      <w:pPr>
        <w:pStyle w:val="ListParagraph"/>
        <w:numPr>
          <w:ilvl w:val="0"/>
          <w:numId w:val="36"/>
        </w:numPr>
      </w:pPr>
      <w:r w:rsidRPr="00032886">
        <w:t>Kumail: Chosen the K-</w:t>
      </w:r>
      <w:proofErr w:type="spellStart"/>
      <w:r w:rsidRPr="00032886">
        <w:t>nn</w:t>
      </w:r>
      <w:proofErr w:type="spellEnd"/>
      <w:r w:rsidRPr="00032886">
        <w:t xml:space="preserve"> algorithm</w:t>
      </w:r>
    </w:p>
    <w:p w14:paraId="1981ED32" w14:textId="77777777" w:rsidR="001F644F" w:rsidRPr="00032886" w:rsidRDefault="001F644F" w:rsidP="00B764EB">
      <w:pPr>
        <w:pStyle w:val="ListParagraph"/>
        <w:numPr>
          <w:ilvl w:val="0"/>
          <w:numId w:val="36"/>
        </w:numPr>
      </w:pPr>
      <w:r w:rsidRPr="00032886">
        <w:t>Haashim: Colour blind feature working but still need improvements</w:t>
      </w:r>
    </w:p>
    <w:p w14:paraId="28755415" w14:textId="77777777" w:rsidR="001F644F" w:rsidRPr="00032886" w:rsidRDefault="001F644F" w:rsidP="00B764EB">
      <w:pPr>
        <w:pStyle w:val="ListParagraph"/>
        <w:numPr>
          <w:ilvl w:val="0"/>
          <w:numId w:val="36"/>
        </w:numPr>
      </w:pPr>
      <w:r w:rsidRPr="00032886">
        <w:t>Abdi: Database created</w:t>
      </w:r>
    </w:p>
    <w:p w14:paraId="382776F5" w14:textId="77777777" w:rsidR="001F644F" w:rsidRPr="00032886" w:rsidRDefault="001F644F" w:rsidP="00B764EB">
      <w:pPr>
        <w:pStyle w:val="ListParagraph"/>
        <w:numPr>
          <w:ilvl w:val="0"/>
          <w:numId w:val="36"/>
        </w:numPr>
      </w:pPr>
      <w:r w:rsidRPr="00032886">
        <w:t>Omar: Database created</w:t>
      </w:r>
    </w:p>
    <w:p w14:paraId="5D0B59DD" w14:textId="77777777" w:rsidR="001F644F" w:rsidRPr="00032886" w:rsidRDefault="001F644F" w:rsidP="001F644F">
      <w:pPr>
        <w:rPr>
          <w:i/>
          <w:color w:val="auto"/>
        </w:rPr>
      </w:pPr>
      <w:r w:rsidRPr="00032886">
        <w:rPr>
          <w:i/>
          <w:color w:val="auto"/>
        </w:rPr>
        <w:t>What is everyone doing today?</w:t>
      </w:r>
    </w:p>
    <w:p w14:paraId="17834A5B" w14:textId="77777777" w:rsidR="001F644F" w:rsidRPr="00032886" w:rsidRDefault="001F644F" w:rsidP="00B764EB">
      <w:pPr>
        <w:pStyle w:val="ListParagraph"/>
        <w:numPr>
          <w:ilvl w:val="0"/>
          <w:numId w:val="37"/>
        </w:numPr>
      </w:pPr>
      <w:r w:rsidRPr="00032886">
        <w:t xml:space="preserve">Adeel: Front-end and Back-end -&gt; New Feature, Cost based on Budget dynamic chart </w:t>
      </w:r>
    </w:p>
    <w:p w14:paraId="22C83B16" w14:textId="77777777" w:rsidR="001F644F" w:rsidRPr="00032886" w:rsidRDefault="001F644F" w:rsidP="00B764EB">
      <w:pPr>
        <w:pStyle w:val="ListParagraph"/>
        <w:numPr>
          <w:ilvl w:val="0"/>
          <w:numId w:val="37"/>
        </w:numPr>
      </w:pPr>
      <w:r w:rsidRPr="00032886">
        <w:t>Davide: Consumption Charts</w:t>
      </w:r>
    </w:p>
    <w:p w14:paraId="768F6D0B" w14:textId="77777777" w:rsidR="001F644F" w:rsidRPr="00032886" w:rsidRDefault="001F644F" w:rsidP="00B764EB">
      <w:pPr>
        <w:pStyle w:val="ListParagraph"/>
        <w:numPr>
          <w:ilvl w:val="0"/>
          <w:numId w:val="37"/>
        </w:numPr>
      </w:pPr>
      <w:r w:rsidRPr="00032886">
        <w:t xml:space="preserve">Kumail: Refined the machine learning back end with the chosen algorithm </w:t>
      </w:r>
    </w:p>
    <w:p w14:paraId="775725B8" w14:textId="77777777" w:rsidR="001F644F" w:rsidRPr="00032886" w:rsidRDefault="001F644F" w:rsidP="00B764EB">
      <w:pPr>
        <w:pStyle w:val="ListParagraph"/>
        <w:numPr>
          <w:ilvl w:val="0"/>
          <w:numId w:val="37"/>
        </w:numPr>
      </w:pPr>
      <w:r w:rsidRPr="00032886">
        <w:t>Haashim: Apply research on colour blind to the back-end and front-end</w:t>
      </w:r>
    </w:p>
    <w:p w14:paraId="654F053E" w14:textId="77777777" w:rsidR="001F644F" w:rsidRPr="00032886" w:rsidRDefault="001F644F" w:rsidP="00B764EB">
      <w:pPr>
        <w:pStyle w:val="ListParagraph"/>
        <w:numPr>
          <w:ilvl w:val="0"/>
          <w:numId w:val="37"/>
        </w:numPr>
      </w:pPr>
      <w:r w:rsidRPr="00032886">
        <w:t>Abdi: Update Report and work on the comparison page</w:t>
      </w:r>
    </w:p>
    <w:p w14:paraId="5C39146A" w14:textId="58617929" w:rsidR="001F644F" w:rsidRPr="00032886" w:rsidRDefault="001F644F" w:rsidP="00B764EB">
      <w:pPr>
        <w:pStyle w:val="ListParagraph"/>
        <w:numPr>
          <w:ilvl w:val="0"/>
          <w:numId w:val="37"/>
        </w:numPr>
      </w:pPr>
      <w:r w:rsidRPr="00032886">
        <w:t>Omar: Connect Database to the set budget page</w:t>
      </w:r>
    </w:p>
    <w:p w14:paraId="14D11CF9" w14:textId="77777777" w:rsidR="001F644F" w:rsidRPr="00032886" w:rsidRDefault="001F644F" w:rsidP="001F644F">
      <w:pPr>
        <w:ind w:left="360"/>
        <w:rPr>
          <w:i/>
          <w:color w:val="auto"/>
        </w:rPr>
      </w:pPr>
      <w:r w:rsidRPr="00032886">
        <w:rPr>
          <w:i/>
          <w:color w:val="auto"/>
        </w:rPr>
        <w:t>Any problems?</w:t>
      </w:r>
    </w:p>
    <w:p w14:paraId="37D644F3" w14:textId="49D97CC0" w:rsidR="00DE125C" w:rsidRPr="00032886" w:rsidRDefault="001F644F" w:rsidP="00B764EB">
      <w:pPr>
        <w:pStyle w:val="ListParagraph"/>
        <w:numPr>
          <w:ilvl w:val="0"/>
          <w:numId w:val="38"/>
        </w:numPr>
      </w:pPr>
      <w:r w:rsidRPr="00032886">
        <w:t>Comparison page did not meet the client expectation. Therefore, it needs more work.</w:t>
      </w:r>
    </w:p>
    <w:p w14:paraId="17D2F6E2" w14:textId="77777777" w:rsidR="00D3373C" w:rsidRDefault="00D3373C">
      <w:pPr>
        <w:rPr>
          <w:rFonts w:asciiTheme="majorHAnsi" w:eastAsiaTheme="majorEastAsia" w:hAnsiTheme="majorHAnsi" w:cstheme="majorBidi"/>
          <w:color w:val="004F5B" w:themeColor="accent1" w:themeShade="7F"/>
          <w:sz w:val="24"/>
          <w:szCs w:val="24"/>
        </w:rPr>
      </w:pPr>
      <w:bookmarkStart w:id="90" w:name="_Toc535916192"/>
      <w:r>
        <w:br w:type="page"/>
      </w:r>
    </w:p>
    <w:p w14:paraId="59600B0A" w14:textId="762C2D4E" w:rsidR="001F644F" w:rsidRPr="001F644F" w:rsidRDefault="001F644F" w:rsidP="001F644F">
      <w:pPr>
        <w:pStyle w:val="Heading3"/>
      </w:pPr>
      <w:r w:rsidRPr="001F644F">
        <w:lastRenderedPageBreak/>
        <w:t>Daily Stand-up meeting - Tuesday 15/01/2019 at 11:00 am</w:t>
      </w:r>
      <w:bookmarkEnd w:id="90"/>
    </w:p>
    <w:p w14:paraId="549456D3" w14:textId="77777777" w:rsidR="001F644F" w:rsidRPr="00032886" w:rsidRDefault="001F644F" w:rsidP="001F644F">
      <w:pPr>
        <w:rPr>
          <w:b/>
          <w:color w:val="auto"/>
        </w:rPr>
      </w:pPr>
      <w:r w:rsidRPr="00032886">
        <w:rPr>
          <w:b/>
          <w:color w:val="auto"/>
        </w:rPr>
        <w:t>Attendees:</w:t>
      </w:r>
    </w:p>
    <w:p w14:paraId="59D3AE79" w14:textId="77777777" w:rsidR="001F644F" w:rsidRPr="00032886" w:rsidRDefault="001F644F" w:rsidP="001F644F">
      <w:pPr>
        <w:rPr>
          <w:b/>
          <w:color w:val="auto"/>
        </w:rPr>
      </w:pPr>
      <w:r w:rsidRPr="00032886">
        <w:rPr>
          <w:b/>
          <w:color w:val="auto"/>
        </w:rPr>
        <w:t>Adeel, Davide, Kumail, Haashim, Abdi, Omar</w:t>
      </w:r>
    </w:p>
    <w:p w14:paraId="28D93F49" w14:textId="77777777" w:rsidR="001F644F" w:rsidRPr="00032886" w:rsidRDefault="001F644F" w:rsidP="001F644F">
      <w:pPr>
        <w:rPr>
          <w:i/>
          <w:color w:val="auto"/>
        </w:rPr>
      </w:pPr>
      <w:r w:rsidRPr="00032886">
        <w:rPr>
          <w:i/>
          <w:color w:val="auto"/>
        </w:rPr>
        <w:t>What did everyone do yesterday?</w:t>
      </w:r>
    </w:p>
    <w:p w14:paraId="315D9981" w14:textId="77777777" w:rsidR="001F644F" w:rsidRPr="00032886" w:rsidRDefault="001F644F" w:rsidP="00B764EB">
      <w:pPr>
        <w:pStyle w:val="ListParagraph"/>
        <w:numPr>
          <w:ilvl w:val="0"/>
          <w:numId w:val="38"/>
        </w:numPr>
      </w:pPr>
      <w:r w:rsidRPr="00032886">
        <w:t>Adeel: Completed Cost based on budget doughnut chart</w:t>
      </w:r>
    </w:p>
    <w:p w14:paraId="6ED6B65D" w14:textId="77777777" w:rsidR="001F644F" w:rsidRPr="00032886" w:rsidRDefault="001F644F" w:rsidP="00B764EB">
      <w:pPr>
        <w:pStyle w:val="ListParagraph"/>
        <w:numPr>
          <w:ilvl w:val="0"/>
          <w:numId w:val="38"/>
        </w:numPr>
      </w:pPr>
      <w:r w:rsidRPr="00032886">
        <w:t>Davide: Consumption chart completed for daily option</w:t>
      </w:r>
    </w:p>
    <w:p w14:paraId="3E1EF915" w14:textId="77777777" w:rsidR="001F644F" w:rsidRPr="00032886" w:rsidRDefault="001F644F" w:rsidP="00B764EB">
      <w:pPr>
        <w:pStyle w:val="ListParagraph"/>
        <w:numPr>
          <w:ilvl w:val="0"/>
          <w:numId w:val="38"/>
        </w:numPr>
      </w:pPr>
      <w:r w:rsidRPr="00032886">
        <w:t>Kumail: Successfully implemented the algorithm</w:t>
      </w:r>
    </w:p>
    <w:p w14:paraId="454678AA" w14:textId="77777777" w:rsidR="001F644F" w:rsidRPr="00032886" w:rsidRDefault="001F644F" w:rsidP="00B764EB">
      <w:pPr>
        <w:pStyle w:val="ListParagraph"/>
        <w:numPr>
          <w:ilvl w:val="0"/>
          <w:numId w:val="38"/>
        </w:numPr>
      </w:pPr>
      <w:r w:rsidRPr="00032886">
        <w:t>Haashim: Colour blind feature implemented</w:t>
      </w:r>
    </w:p>
    <w:p w14:paraId="3B8FEA06" w14:textId="77777777" w:rsidR="001F644F" w:rsidRPr="00032886" w:rsidRDefault="001F644F" w:rsidP="00B764EB">
      <w:pPr>
        <w:pStyle w:val="ListParagraph"/>
        <w:numPr>
          <w:ilvl w:val="0"/>
          <w:numId w:val="38"/>
        </w:numPr>
      </w:pPr>
      <w:r w:rsidRPr="00032886">
        <w:t xml:space="preserve">Abdi: Comparison page done but not met client expectation. </w:t>
      </w:r>
    </w:p>
    <w:p w14:paraId="1B11C0F9" w14:textId="77777777" w:rsidR="001F644F" w:rsidRPr="00032886" w:rsidRDefault="001F644F" w:rsidP="00B764EB">
      <w:pPr>
        <w:pStyle w:val="ListParagraph"/>
        <w:numPr>
          <w:ilvl w:val="0"/>
          <w:numId w:val="38"/>
        </w:numPr>
      </w:pPr>
      <w:r w:rsidRPr="00032886">
        <w:t>Omar: Database inserting and retrieving data successfully</w:t>
      </w:r>
    </w:p>
    <w:p w14:paraId="4991B727" w14:textId="77777777" w:rsidR="00D3373C" w:rsidRDefault="00D3373C" w:rsidP="001F644F">
      <w:pPr>
        <w:rPr>
          <w:i/>
          <w:color w:val="auto"/>
        </w:rPr>
      </w:pPr>
    </w:p>
    <w:p w14:paraId="1324CD4D" w14:textId="3109370D" w:rsidR="001F644F" w:rsidRPr="00032886" w:rsidRDefault="001F644F" w:rsidP="001F644F">
      <w:pPr>
        <w:rPr>
          <w:i/>
          <w:color w:val="auto"/>
        </w:rPr>
      </w:pPr>
      <w:r w:rsidRPr="00032886">
        <w:rPr>
          <w:i/>
          <w:color w:val="auto"/>
        </w:rPr>
        <w:t>What is everyone doing today?</w:t>
      </w:r>
    </w:p>
    <w:p w14:paraId="05E4C956" w14:textId="77777777" w:rsidR="001F644F" w:rsidRPr="00032886" w:rsidRDefault="001F644F" w:rsidP="00B764EB">
      <w:pPr>
        <w:pStyle w:val="ListParagraph"/>
        <w:numPr>
          <w:ilvl w:val="0"/>
          <w:numId w:val="39"/>
        </w:numPr>
      </w:pPr>
      <w:r w:rsidRPr="00032886">
        <w:t>Adeel: Back-end: Connect budget retrieved from database to the website charts/features</w:t>
      </w:r>
    </w:p>
    <w:p w14:paraId="350C8ADC" w14:textId="77777777" w:rsidR="001F644F" w:rsidRPr="00032886" w:rsidRDefault="001F644F" w:rsidP="00B764EB">
      <w:pPr>
        <w:pStyle w:val="ListParagraph"/>
        <w:numPr>
          <w:ilvl w:val="0"/>
          <w:numId w:val="39"/>
        </w:numPr>
      </w:pPr>
      <w:r w:rsidRPr="00032886">
        <w:t>Davide: Code Refactoring, CSS improvements, JS improvements</w:t>
      </w:r>
    </w:p>
    <w:p w14:paraId="3D37F09D" w14:textId="77777777" w:rsidR="001F644F" w:rsidRPr="00032886" w:rsidRDefault="001F644F" w:rsidP="00B764EB">
      <w:pPr>
        <w:pStyle w:val="ListParagraph"/>
        <w:numPr>
          <w:ilvl w:val="0"/>
          <w:numId w:val="39"/>
        </w:numPr>
      </w:pPr>
      <w:r w:rsidRPr="00032886">
        <w:t>Kumail: Back-End -&gt; Prediction page</w:t>
      </w:r>
    </w:p>
    <w:p w14:paraId="261696F2" w14:textId="77777777" w:rsidR="001F644F" w:rsidRPr="00032886" w:rsidRDefault="001F644F" w:rsidP="00B764EB">
      <w:pPr>
        <w:pStyle w:val="ListParagraph"/>
        <w:numPr>
          <w:ilvl w:val="0"/>
          <w:numId w:val="39"/>
        </w:numPr>
      </w:pPr>
      <w:r w:rsidRPr="00032886">
        <w:t>Haashim: Speedometer</w:t>
      </w:r>
    </w:p>
    <w:p w14:paraId="4BA98892" w14:textId="77777777" w:rsidR="001F644F" w:rsidRPr="00032886" w:rsidRDefault="001F644F" w:rsidP="00B764EB">
      <w:pPr>
        <w:pStyle w:val="ListParagraph"/>
        <w:numPr>
          <w:ilvl w:val="0"/>
          <w:numId w:val="39"/>
        </w:numPr>
      </w:pPr>
      <w:r w:rsidRPr="00032886">
        <w:t>Abdi: Report Update and more research regarding usability and improve the comparison page</w:t>
      </w:r>
    </w:p>
    <w:p w14:paraId="29927067" w14:textId="670C76E8" w:rsidR="001F644F" w:rsidRPr="00032886" w:rsidRDefault="001F644F" w:rsidP="00B764EB">
      <w:pPr>
        <w:pStyle w:val="ListParagraph"/>
        <w:numPr>
          <w:ilvl w:val="0"/>
          <w:numId w:val="39"/>
        </w:numPr>
      </w:pPr>
      <w:r w:rsidRPr="00032886">
        <w:t xml:space="preserve">Omar: Help Kumail with the prediction page </w:t>
      </w:r>
    </w:p>
    <w:p w14:paraId="71EEDA75" w14:textId="77777777" w:rsidR="001F644F" w:rsidRPr="00032886" w:rsidRDefault="001F644F" w:rsidP="001F644F">
      <w:pPr>
        <w:rPr>
          <w:i/>
          <w:color w:val="auto"/>
        </w:rPr>
      </w:pPr>
      <w:r w:rsidRPr="00032886">
        <w:rPr>
          <w:i/>
          <w:color w:val="auto"/>
        </w:rPr>
        <w:t>Any problems?</w:t>
      </w:r>
    </w:p>
    <w:p w14:paraId="6F963060" w14:textId="73450771" w:rsidR="00DE125C" w:rsidRPr="00032886" w:rsidRDefault="001F644F" w:rsidP="00B764EB">
      <w:pPr>
        <w:numPr>
          <w:ilvl w:val="0"/>
          <w:numId w:val="26"/>
        </w:numPr>
        <w:rPr>
          <w:b/>
          <w:color w:val="auto"/>
          <w:lang w:val="en-GB"/>
        </w:rPr>
      </w:pPr>
      <w:r w:rsidRPr="00032886">
        <w:rPr>
          <w:color w:val="auto"/>
          <w:lang w:val="en-GB"/>
        </w:rPr>
        <w:t>A lot of un-used CSS and JavaScript file in the project. Need a big refactoring of the whole code</w:t>
      </w:r>
    </w:p>
    <w:p w14:paraId="6610AD31" w14:textId="77777777" w:rsidR="00D3373C" w:rsidRDefault="00D3373C">
      <w:pPr>
        <w:rPr>
          <w:rFonts w:asciiTheme="majorHAnsi" w:eastAsiaTheme="majorEastAsia" w:hAnsiTheme="majorHAnsi" w:cstheme="majorBidi"/>
          <w:color w:val="004F5B" w:themeColor="accent1" w:themeShade="7F"/>
          <w:sz w:val="24"/>
          <w:szCs w:val="24"/>
        </w:rPr>
      </w:pPr>
      <w:bookmarkStart w:id="91" w:name="_Toc535916193"/>
      <w:r>
        <w:br w:type="page"/>
      </w:r>
    </w:p>
    <w:p w14:paraId="301650DC" w14:textId="13560529" w:rsidR="001F644F" w:rsidRPr="001F644F" w:rsidRDefault="001F644F" w:rsidP="001F644F">
      <w:pPr>
        <w:pStyle w:val="Heading3"/>
      </w:pPr>
      <w:r w:rsidRPr="001F644F">
        <w:lastRenderedPageBreak/>
        <w:t>Daily Stand-up meeting – Wednesday 16/01/2019 at 11:00 am</w:t>
      </w:r>
      <w:bookmarkEnd w:id="91"/>
    </w:p>
    <w:p w14:paraId="6328E44E" w14:textId="77777777" w:rsidR="001F644F" w:rsidRPr="00032886" w:rsidRDefault="001F644F" w:rsidP="001F644F">
      <w:pPr>
        <w:rPr>
          <w:b/>
          <w:color w:val="auto"/>
        </w:rPr>
      </w:pPr>
      <w:r w:rsidRPr="00032886">
        <w:rPr>
          <w:b/>
          <w:color w:val="auto"/>
        </w:rPr>
        <w:t>Attendees:</w:t>
      </w:r>
    </w:p>
    <w:p w14:paraId="4471D643" w14:textId="260B7D14" w:rsidR="001F644F" w:rsidRPr="00032886" w:rsidRDefault="001F644F" w:rsidP="001F644F">
      <w:pPr>
        <w:rPr>
          <w:b/>
          <w:color w:val="auto"/>
        </w:rPr>
      </w:pPr>
      <w:r w:rsidRPr="00032886">
        <w:rPr>
          <w:b/>
          <w:color w:val="auto"/>
        </w:rPr>
        <w:t>Adeel, Davide, Kumail, Haashim, Abdi, Omar</w:t>
      </w:r>
    </w:p>
    <w:p w14:paraId="5E35A34D" w14:textId="77777777" w:rsidR="001F644F" w:rsidRPr="00032886" w:rsidRDefault="001F644F" w:rsidP="001F644F">
      <w:pPr>
        <w:rPr>
          <w:i/>
          <w:color w:val="auto"/>
        </w:rPr>
      </w:pPr>
      <w:r w:rsidRPr="00032886">
        <w:rPr>
          <w:i/>
          <w:color w:val="auto"/>
        </w:rPr>
        <w:t>What did everyone do yesterday?</w:t>
      </w:r>
    </w:p>
    <w:p w14:paraId="4AC6AE71" w14:textId="77777777" w:rsidR="001F644F" w:rsidRPr="00032886" w:rsidRDefault="001F644F" w:rsidP="00B764EB">
      <w:pPr>
        <w:pStyle w:val="ListParagraph"/>
        <w:numPr>
          <w:ilvl w:val="0"/>
          <w:numId w:val="40"/>
        </w:numPr>
      </w:pPr>
      <w:r w:rsidRPr="00032886">
        <w:t>Adeel: Database connected with the website and data successfully retrieved where needed</w:t>
      </w:r>
    </w:p>
    <w:p w14:paraId="431F0D5A" w14:textId="77777777" w:rsidR="001F644F" w:rsidRPr="00032886" w:rsidRDefault="001F644F" w:rsidP="00B764EB">
      <w:pPr>
        <w:pStyle w:val="ListParagraph"/>
        <w:numPr>
          <w:ilvl w:val="0"/>
          <w:numId w:val="40"/>
        </w:numPr>
      </w:pPr>
      <w:r w:rsidRPr="00032886">
        <w:t>Davide: Code cleaned, a lot of excess files been removed</w:t>
      </w:r>
    </w:p>
    <w:p w14:paraId="1950098B" w14:textId="77777777" w:rsidR="001F644F" w:rsidRPr="00032886" w:rsidRDefault="001F644F" w:rsidP="00B764EB">
      <w:pPr>
        <w:pStyle w:val="ListParagraph"/>
        <w:numPr>
          <w:ilvl w:val="0"/>
          <w:numId w:val="40"/>
        </w:numPr>
      </w:pPr>
      <w:r w:rsidRPr="00032886">
        <w:t>Kumail: Back-end -&gt; Prediction page</w:t>
      </w:r>
    </w:p>
    <w:p w14:paraId="2E8AD6CA" w14:textId="77777777" w:rsidR="001F644F" w:rsidRPr="00032886" w:rsidRDefault="001F644F" w:rsidP="00B764EB">
      <w:pPr>
        <w:pStyle w:val="ListParagraph"/>
        <w:numPr>
          <w:ilvl w:val="0"/>
          <w:numId w:val="40"/>
        </w:numPr>
      </w:pPr>
      <w:r w:rsidRPr="00032886">
        <w:t>Haashim: researched speedometer</w:t>
      </w:r>
    </w:p>
    <w:p w14:paraId="1F5ECD31" w14:textId="74F5CA88" w:rsidR="001F644F" w:rsidRPr="00032886" w:rsidRDefault="001F644F" w:rsidP="00B764EB">
      <w:pPr>
        <w:pStyle w:val="ListParagraph"/>
        <w:numPr>
          <w:ilvl w:val="0"/>
          <w:numId w:val="40"/>
        </w:numPr>
      </w:pPr>
      <w:r w:rsidRPr="00032886">
        <w:t xml:space="preserve">Abdi: </w:t>
      </w:r>
      <w:r w:rsidR="00BF48A0" w:rsidRPr="00032886">
        <w:t>Use of</w:t>
      </w:r>
      <w:r w:rsidRPr="00032886">
        <w:t xml:space="preserve"> charts for comparison and worked on retrieving the data on the back-end</w:t>
      </w:r>
    </w:p>
    <w:p w14:paraId="12F2810F" w14:textId="77777777" w:rsidR="001F644F" w:rsidRPr="00032886" w:rsidRDefault="001F644F" w:rsidP="00B764EB">
      <w:pPr>
        <w:pStyle w:val="ListParagraph"/>
        <w:numPr>
          <w:ilvl w:val="0"/>
          <w:numId w:val="40"/>
        </w:numPr>
      </w:pPr>
      <w:r w:rsidRPr="00032886">
        <w:t>Omar:  Prediction page completed</w:t>
      </w:r>
    </w:p>
    <w:p w14:paraId="7C4DCF06" w14:textId="77777777" w:rsidR="001F644F" w:rsidRPr="00032886" w:rsidRDefault="001F644F" w:rsidP="001F644F">
      <w:pPr>
        <w:rPr>
          <w:i/>
          <w:color w:val="auto"/>
        </w:rPr>
      </w:pPr>
      <w:r w:rsidRPr="00032886">
        <w:rPr>
          <w:i/>
          <w:color w:val="auto"/>
        </w:rPr>
        <w:t>What is everyone doing today?</w:t>
      </w:r>
    </w:p>
    <w:p w14:paraId="500C0A52" w14:textId="77777777" w:rsidR="001F644F" w:rsidRPr="00032886" w:rsidRDefault="001F644F" w:rsidP="00B764EB">
      <w:pPr>
        <w:pStyle w:val="ListParagraph"/>
        <w:numPr>
          <w:ilvl w:val="0"/>
          <w:numId w:val="41"/>
        </w:numPr>
      </w:pPr>
      <w:r w:rsidRPr="00032886">
        <w:t>Adeel: Work on the speedometer with Davide, fix some CSS issues, and only view cost based on budget feature when budget has been set in the database</w:t>
      </w:r>
    </w:p>
    <w:p w14:paraId="78F4D06A" w14:textId="77777777" w:rsidR="001F644F" w:rsidRPr="00032886" w:rsidRDefault="001F644F" w:rsidP="00B764EB">
      <w:pPr>
        <w:pStyle w:val="ListParagraph"/>
        <w:numPr>
          <w:ilvl w:val="0"/>
          <w:numId w:val="41"/>
        </w:numPr>
      </w:pPr>
      <w:r w:rsidRPr="00032886">
        <w:t xml:space="preserve">Davide: Work on the speedometer with Adeel, extra features for the comparison charts </w:t>
      </w:r>
    </w:p>
    <w:p w14:paraId="62EC7089" w14:textId="77777777" w:rsidR="001F644F" w:rsidRPr="00032886" w:rsidRDefault="001F644F" w:rsidP="00B764EB">
      <w:pPr>
        <w:pStyle w:val="ListParagraph"/>
        <w:numPr>
          <w:ilvl w:val="0"/>
          <w:numId w:val="41"/>
        </w:numPr>
      </w:pPr>
      <w:r w:rsidRPr="00032886">
        <w:t>Kumail: Fix Prediction page, try to make the website live.</w:t>
      </w:r>
    </w:p>
    <w:p w14:paraId="23A625B1" w14:textId="77777777" w:rsidR="001F644F" w:rsidRPr="00032886" w:rsidRDefault="001F644F" w:rsidP="00B764EB">
      <w:pPr>
        <w:pStyle w:val="ListParagraph"/>
        <w:numPr>
          <w:ilvl w:val="0"/>
          <w:numId w:val="41"/>
        </w:numPr>
      </w:pPr>
      <w:r w:rsidRPr="00032886">
        <w:t>Haashim: High Contrast Option, Side Menu fixes</w:t>
      </w:r>
    </w:p>
    <w:p w14:paraId="3800BCAF" w14:textId="77777777" w:rsidR="001F644F" w:rsidRPr="00032886" w:rsidRDefault="001F644F" w:rsidP="00B764EB">
      <w:pPr>
        <w:pStyle w:val="ListParagraph"/>
        <w:numPr>
          <w:ilvl w:val="0"/>
          <w:numId w:val="41"/>
        </w:numPr>
      </w:pPr>
      <w:r w:rsidRPr="00032886">
        <w:t>Abdi: Validation on budget, make consumption calculations constant</w:t>
      </w:r>
    </w:p>
    <w:p w14:paraId="3AA10B6B" w14:textId="51D375D9" w:rsidR="001F644F" w:rsidRPr="00032886" w:rsidRDefault="001F644F" w:rsidP="00B764EB">
      <w:pPr>
        <w:pStyle w:val="ListParagraph"/>
        <w:numPr>
          <w:ilvl w:val="0"/>
          <w:numId w:val="41"/>
        </w:numPr>
      </w:pPr>
      <w:r w:rsidRPr="00032886">
        <w:t xml:space="preserve">Omar: </w:t>
      </w:r>
      <w:r w:rsidR="00BF48A0" w:rsidRPr="00032886">
        <w:t>Add</w:t>
      </w:r>
      <w:r w:rsidRPr="00032886">
        <w:t xml:space="preserve"> date feature in set budget page</w:t>
      </w:r>
    </w:p>
    <w:p w14:paraId="363F8571" w14:textId="77777777" w:rsidR="00580F84" w:rsidRDefault="00580F84" w:rsidP="001F644F">
      <w:pPr>
        <w:rPr>
          <w:i/>
          <w:color w:val="auto"/>
        </w:rPr>
      </w:pPr>
    </w:p>
    <w:p w14:paraId="174B6251" w14:textId="77777777" w:rsidR="00580F84" w:rsidRDefault="00580F84" w:rsidP="001F644F">
      <w:pPr>
        <w:rPr>
          <w:i/>
          <w:color w:val="auto"/>
        </w:rPr>
      </w:pPr>
    </w:p>
    <w:p w14:paraId="1DDFE9F3" w14:textId="3DEF1026" w:rsidR="001F644F" w:rsidRPr="00032886" w:rsidRDefault="001F644F" w:rsidP="001F644F">
      <w:pPr>
        <w:rPr>
          <w:i/>
          <w:color w:val="auto"/>
        </w:rPr>
      </w:pPr>
      <w:r w:rsidRPr="00032886">
        <w:rPr>
          <w:i/>
          <w:color w:val="auto"/>
        </w:rPr>
        <w:t>Any problems?</w:t>
      </w:r>
    </w:p>
    <w:p w14:paraId="32B170F6" w14:textId="013E5D58" w:rsidR="00DE125C" w:rsidRPr="00032886" w:rsidRDefault="001F644F" w:rsidP="00B764EB">
      <w:pPr>
        <w:pStyle w:val="ListParagraph"/>
        <w:numPr>
          <w:ilvl w:val="0"/>
          <w:numId w:val="42"/>
        </w:numPr>
      </w:pPr>
      <w:r w:rsidRPr="00032886">
        <w:t>Hosting the website live is harder than we expected. We will need to come back to it and rethink about the email feature.</w:t>
      </w:r>
    </w:p>
    <w:p w14:paraId="76DCC3E2" w14:textId="77777777" w:rsidR="00D3373C" w:rsidRDefault="00D3373C">
      <w:pPr>
        <w:rPr>
          <w:rFonts w:asciiTheme="majorHAnsi" w:eastAsiaTheme="majorEastAsia" w:hAnsiTheme="majorHAnsi" w:cstheme="majorBidi"/>
          <w:color w:val="004F5B" w:themeColor="accent1" w:themeShade="7F"/>
          <w:sz w:val="24"/>
          <w:szCs w:val="24"/>
        </w:rPr>
      </w:pPr>
      <w:bookmarkStart w:id="92" w:name="_Toc535916194"/>
      <w:r>
        <w:br w:type="page"/>
      </w:r>
    </w:p>
    <w:p w14:paraId="043BA3AD" w14:textId="28D10C97" w:rsidR="00CE156F" w:rsidRPr="00CE156F" w:rsidRDefault="00CE156F" w:rsidP="00CE156F">
      <w:pPr>
        <w:pStyle w:val="Heading3"/>
      </w:pPr>
      <w:r w:rsidRPr="00CE156F">
        <w:lastRenderedPageBreak/>
        <w:t>Daily Stand-up meeting - Thursday 17/01/2019 at 11:00 am</w:t>
      </w:r>
      <w:bookmarkEnd w:id="92"/>
    </w:p>
    <w:p w14:paraId="7F02E2B5" w14:textId="77777777" w:rsidR="00CE156F" w:rsidRPr="00032886" w:rsidRDefault="00CE156F" w:rsidP="00CE156F">
      <w:pPr>
        <w:rPr>
          <w:b/>
          <w:color w:val="auto"/>
        </w:rPr>
      </w:pPr>
      <w:r w:rsidRPr="00032886">
        <w:rPr>
          <w:b/>
          <w:color w:val="auto"/>
        </w:rPr>
        <w:t>Attendees:</w:t>
      </w:r>
    </w:p>
    <w:p w14:paraId="67C3C392" w14:textId="5D0913F9" w:rsidR="00CE156F" w:rsidRPr="00032886" w:rsidRDefault="00CE156F" w:rsidP="00CE156F">
      <w:pPr>
        <w:rPr>
          <w:b/>
          <w:color w:val="auto"/>
        </w:rPr>
      </w:pPr>
      <w:r w:rsidRPr="00032886">
        <w:rPr>
          <w:b/>
          <w:color w:val="auto"/>
        </w:rPr>
        <w:t>Adeel, Davide, Kumail, Haashim, Abdi, Omar</w:t>
      </w:r>
    </w:p>
    <w:p w14:paraId="5C32A6C8" w14:textId="77777777" w:rsidR="00CE156F" w:rsidRPr="00032886" w:rsidRDefault="00CE156F" w:rsidP="00CE156F">
      <w:pPr>
        <w:rPr>
          <w:i/>
          <w:color w:val="auto"/>
        </w:rPr>
      </w:pPr>
      <w:r w:rsidRPr="00032886">
        <w:rPr>
          <w:i/>
          <w:color w:val="auto"/>
        </w:rPr>
        <w:t>What did everyone do yesterday?</w:t>
      </w:r>
    </w:p>
    <w:p w14:paraId="1E353255" w14:textId="77777777" w:rsidR="00CE156F" w:rsidRPr="00032886" w:rsidRDefault="00CE156F" w:rsidP="00B764EB">
      <w:pPr>
        <w:pStyle w:val="ListParagraph"/>
        <w:numPr>
          <w:ilvl w:val="0"/>
          <w:numId w:val="42"/>
        </w:numPr>
      </w:pPr>
      <w:r w:rsidRPr="00032886">
        <w:t xml:space="preserve">Adeel: Speedometer completed, CSS issues fixed, cost based on budget only viewing when budget is set. </w:t>
      </w:r>
    </w:p>
    <w:p w14:paraId="79D89B07" w14:textId="77777777" w:rsidR="00CE156F" w:rsidRPr="00032886" w:rsidRDefault="00CE156F" w:rsidP="00B764EB">
      <w:pPr>
        <w:pStyle w:val="ListParagraph"/>
        <w:numPr>
          <w:ilvl w:val="0"/>
          <w:numId w:val="42"/>
        </w:numPr>
      </w:pPr>
      <w:r w:rsidRPr="00032886">
        <w:t>Davide: Speedometer completed. And instantaneous consumption retrieved. Comparison Charts completed.</w:t>
      </w:r>
    </w:p>
    <w:p w14:paraId="05C04592" w14:textId="77777777" w:rsidR="00CE156F" w:rsidRPr="00032886" w:rsidRDefault="00CE156F" w:rsidP="00B764EB">
      <w:pPr>
        <w:pStyle w:val="ListParagraph"/>
        <w:numPr>
          <w:ilvl w:val="0"/>
          <w:numId w:val="42"/>
        </w:numPr>
      </w:pPr>
      <w:r w:rsidRPr="00032886">
        <w:t>Kumail: Prediction page fixed.</w:t>
      </w:r>
    </w:p>
    <w:p w14:paraId="3C39A66A" w14:textId="77777777" w:rsidR="00CE156F" w:rsidRPr="00032886" w:rsidRDefault="00CE156F" w:rsidP="00B764EB">
      <w:pPr>
        <w:pStyle w:val="ListParagraph"/>
        <w:numPr>
          <w:ilvl w:val="0"/>
          <w:numId w:val="42"/>
        </w:numPr>
      </w:pPr>
      <w:r w:rsidRPr="00032886">
        <w:t>Haashim: Issues fixed.</w:t>
      </w:r>
    </w:p>
    <w:p w14:paraId="0AB20914" w14:textId="77777777" w:rsidR="00CE156F" w:rsidRPr="00032886" w:rsidRDefault="00CE156F" w:rsidP="00B764EB">
      <w:pPr>
        <w:pStyle w:val="ListParagraph"/>
        <w:numPr>
          <w:ilvl w:val="0"/>
          <w:numId w:val="42"/>
        </w:numPr>
      </w:pPr>
      <w:r w:rsidRPr="00032886">
        <w:t>Abdi: Validations and consumption calculations completed.</w:t>
      </w:r>
    </w:p>
    <w:p w14:paraId="6B12EC33" w14:textId="77777777" w:rsidR="00CE156F" w:rsidRPr="00032886" w:rsidRDefault="00CE156F" w:rsidP="00B764EB">
      <w:pPr>
        <w:pStyle w:val="ListParagraph"/>
        <w:numPr>
          <w:ilvl w:val="0"/>
          <w:numId w:val="42"/>
        </w:numPr>
      </w:pPr>
      <w:r w:rsidRPr="00032886">
        <w:t>Omar: extra feature added to the set Budget page.</w:t>
      </w:r>
    </w:p>
    <w:p w14:paraId="4FFC599C" w14:textId="77777777" w:rsidR="00CE156F" w:rsidRPr="00032886" w:rsidRDefault="00CE156F" w:rsidP="00CE156F">
      <w:pPr>
        <w:rPr>
          <w:i/>
          <w:color w:val="auto"/>
        </w:rPr>
      </w:pPr>
      <w:r w:rsidRPr="00032886">
        <w:rPr>
          <w:i/>
          <w:color w:val="auto"/>
        </w:rPr>
        <w:t>What is everyone doing today?</w:t>
      </w:r>
    </w:p>
    <w:p w14:paraId="1F06A3E5" w14:textId="77777777" w:rsidR="00CE156F" w:rsidRPr="00032886" w:rsidRDefault="00CE156F" w:rsidP="00B764EB">
      <w:pPr>
        <w:pStyle w:val="ListParagraph"/>
        <w:numPr>
          <w:ilvl w:val="0"/>
          <w:numId w:val="43"/>
        </w:numPr>
      </w:pPr>
      <w:r w:rsidRPr="00032886">
        <w:t>Adeel: Report -&gt; Work on the stand-ups</w:t>
      </w:r>
    </w:p>
    <w:p w14:paraId="5CCA4315" w14:textId="77777777" w:rsidR="00CE156F" w:rsidRPr="00032886" w:rsidRDefault="00CE156F" w:rsidP="00B764EB">
      <w:pPr>
        <w:pStyle w:val="ListParagraph"/>
        <w:numPr>
          <w:ilvl w:val="0"/>
          <w:numId w:val="43"/>
        </w:numPr>
      </w:pPr>
      <w:r w:rsidRPr="00032886">
        <w:t>Davide: Front-end -&gt; Comparison Charts and refactoring charts back -end code (HTTP GET)</w:t>
      </w:r>
    </w:p>
    <w:p w14:paraId="567C73FD" w14:textId="77777777" w:rsidR="00CE156F" w:rsidRPr="00032886" w:rsidRDefault="00CE156F" w:rsidP="00B764EB">
      <w:pPr>
        <w:pStyle w:val="ListParagraph"/>
        <w:numPr>
          <w:ilvl w:val="0"/>
          <w:numId w:val="43"/>
        </w:numPr>
      </w:pPr>
      <w:r w:rsidRPr="00032886">
        <w:t>Kumail: Report -&gt;Class Diagram, Data Mining process description</w:t>
      </w:r>
    </w:p>
    <w:p w14:paraId="7F7A984F" w14:textId="77777777" w:rsidR="00CE156F" w:rsidRPr="00032886" w:rsidRDefault="00CE156F" w:rsidP="00B764EB">
      <w:pPr>
        <w:pStyle w:val="ListParagraph"/>
        <w:numPr>
          <w:ilvl w:val="0"/>
          <w:numId w:val="43"/>
        </w:numPr>
      </w:pPr>
      <w:r w:rsidRPr="00032886">
        <w:t>Haashim: Make the website live</w:t>
      </w:r>
    </w:p>
    <w:p w14:paraId="1D320204" w14:textId="77777777" w:rsidR="00CE156F" w:rsidRPr="00032886" w:rsidRDefault="00CE156F" w:rsidP="00B764EB">
      <w:pPr>
        <w:pStyle w:val="ListParagraph"/>
        <w:numPr>
          <w:ilvl w:val="0"/>
          <w:numId w:val="43"/>
        </w:numPr>
      </w:pPr>
      <w:r w:rsidRPr="00032886">
        <w:t>Abdi: Report -&gt; Pair Programming, Customer Demo (Sprint 1 &amp; Sprint 2)</w:t>
      </w:r>
    </w:p>
    <w:p w14:paraId="412F85EC" w14:textId="2B1B45F0" w:rsidR="00CE156F" w:rsidRPr="00032886" w:rsidRDefault="00CE156F" w:rsidP="00B764EB">
      <w:pPr>
        <w:pStyle w:val="ListParagraph"/>
        <w:numPr>
          <w:ilvl w:val="0"/>
          <w:numId w:val="43"/>
        </w:numPr>
      </w:pPr>
      <w:r w:rsidRPr="00032886">
        <w:t>Omar: Report -&gt; Motivation</w:t>
      </w:r>
    </w:p>
    <w:p w14:paraId="57318520" w14:textId="77777777" w:rsidR="00CE156F" w:rsidRPr="00032886" w:rsidRDefault="00CE156F" w:rsidP="00CE156F">
      <w:pPr>
        <w:rPr>
          <w:i/>
          <w:color w:val="auto"/>
        </w:rPr>
      </w:pPr>
      <w:r w:rsidRPr="00032886">
        <w:rPr>
          <w:i/>
          <w:color w:val="auto"/>
        </w:rPr>
        <w:t>Any problems?</w:t>
      </w:r>
    </w:p>
    <w:p w14:paraId="51859A8D" w14:textId="2249E121" w:rsidR="00DE125C" w:rsidRPr="00032886" w:rsidRDefault="00CE156F" w:rsidP="00B764EB">
      <w:pPr>
        <w:pStyle w:val="ListParagraph"/>
        <w:numPr>
          <w:ilvl w:val="0"/>
          <w:numId w:val="44"/>
        </w:numPr>
      </w:pPr>
      <w:r w:rsidRPr="00032886">
        <w:t>We fall behind with the report and the power point presentation. We decided to have a CODE FREEZE and not add any more features and focus on the report for the remaining part.</w:t>
      </w:r>
    </w:p>
    <w:p w14:paraId="309D36CD" w14:textId="77777777" w:rsidR="00580F84" w:rsidRDefault="00580F84">
      <w:pPr>
        <w:rPr>
          <w:rFonts w:asciiTheme="majorHAnsi" w:eastAsiaTheme="majorEastAsia" w:hAnsiTheme="majorHAnsi" w:cstheme="majorBidi"/>
          <w:color w:val="004F5B" w:themeColor="accent1" w:themeShade="7F"/>
          <w:sz w:val="24"/>
          <w:szCs w:val="24"/>
        </w:rPr>
      </w:pPr>
      <w:bookmarkStart w:id="93" w:name="_Toc535916195"/>
      <w:r>
        <w:br w:type="page"/>
      </w:r>
    </w:p>
    <w:p w14:paraId="213E9B41" w14:textId="74D52945" w:rsidR="00CE156F" w:rsidRPr="00CE156F" w:rsidRDefault="00CE156F" w:rsidP="00CE156F">
      <w:pPr>
        <w:pStyle w:val="Heading3"/>
      </w:pPr>
      <w:r w:rsidRPr="00CE156F">
        <w:lastRenderedPageBreak/>
        <w:t>Last Daily Stand-up meeting – Friday 18/01/2019 at 11:00 am</w:t>
      </w:r>
      <w:bookmarkEnd w:id="93"/>
    </w:p>
    <w:p w14:paraId="79D6D54A" w14:textId="77777777" w:rsidR="00CE156F" w:rsidRPr="00032886" w:rsidRDefault="00CE156F" w:rsidP="00CE156F">
      <w:pPr>
        <w:rPr>
          <w:b/>
          <w:color w:val="auto"/>
        </w:rPr>
      </w:pPr>
      <w:r w:rsidRPr="00032886">
        <w:rPr>
          <w:b/>
          <w:color w:val="auto"/>
        </w:rPr>
        <w:t>Attendees:</w:t>
      </w:r>
    </w:p>
    <w:p w14:paraId="41C17F6E" w14:textId="77777777" w:rsidR="00CE156F" w:rsidRPr="00032886" w:rsidRDefault="00CE156F" w:rsidP="00CE156F">
      <w:pPr>
        <w:rPr>
          <w:b/>
          <w:color w:val="auto"/>
        </w:rPr>
      </w:pPr>
      <w:r w:rsidRPr="00032886">
        <w:rPr>
          <w:b/>
          <w:color w:val="auto"/>
        </w:rPr>
        <w:t>Adeel, Davide, Kumail, Haashim, Abdi, Omar</w:t>
      </w:r>
    </w:p>
    <w:p w14:paraId="37426911" w14:textId="5C59BB19" w:rsidR="00CE156F" w:rsidRPr="00032886" w:rsidRDefault="00CE156F" w:rsidP="00CE156F">
      <w:pPr>
        <w:rPr>
          <w:i/>
          <w:color w:val="auto"/>
        </w:rPr>
      </w:pPr>
      <w:r w:rsidRPr="00032886">
        <w:rPr>
          <w:i/>
          <w:color w:val="auto"/>
        </w:rPr>
        <w:t>What did everyone do yesterday?</w:t>
      </w:r>
    </w:p>
    <w:p w14:paraId="09C57D4E" w14:textId="77777777" w:rsidR="00CE156F" w:rsidRPr="00032886" w:rsidRDefault="00CE156F" w:rsidP="00B764EB">
      <w:pPr>
        <w:pStyle w:val="ListParagraph"/>
        <w:numPr>
          <w:ilvl w:val="0"/>
          <w:numId w:val="44"/>
        </w:numPr>
      </w:pPr>
      <w:r w:rsidRPr="00032886">
        <w:t>Adeel: Report -&gt; Stand-up for every day added to the report</w:t>
      </w:r>
    </w:p>
    <w:p w14:paraId="7864E1CA" w14:textId="77777777" w:rsidR="00CE156F" w:rsidRPr="00032886" w:rsidRDefault="00CE156F" w:rsidP="00B764EB">
      <w:pPr>
        <w:pStyle w:val="ListParagraph"/>
        <w:numPr>
          <w:ilvl w:val="0"/>
          <w:numId w:val="44"/>
        </w:numPr>
      </w:pPr>
      <w:r w:rsidRPr="00032886">
        <w:t>Davide: Front-end -&gt; Comparison charts and refactoring completed</w:t>
      </w:r>
    </w:p>
    <w:p w14:paraId="5136F506" w14:textId="77777777" w:rsidR="00CE156F" w:rsidRPr="00032886" w:rsidRDefault="00CE156F" w:rsidP="00B764EB">
      <w:pPr>
        <w:pStyle w:val="ListParagraph"/>
        <w:numPr>
          <w:ilvl w:val="0"/>
          <w:numId w:val="44"/>
        </w:numPr>
      </w:pPr>
      <w:r w:rsidRPr="00032886">
        <w:t>Kumail: Report -&gt; Class Diagram and Data Mining process completed and added to report</w:t>
      </w:r>
    </w:p>
    <w:p w14:paraId="4462BDB9" w14:textId="77777777" w:rsidR="00CE156F" w:rsidRPr="00032886" w:rsidRDefault="00CE156F" w:rsidP="00B764EB">
      <w:pPr>
        <w:pStyle w:val="ListParagraph"/>
        <w:numPr>
          <w:ilvl w:val="0"/>
          <w:numId w:val="44"/>
        </w:numPr>
      </w:pPr>
      <w:r w:rsidRPr="00032886">
        <w:t>Haashim: Website successfully hosted live</w:t>
      </w:r>
    </w:p>
    <w:p w14:paraId="1B15342E" w14:textId="77777777" w:rsidR="00CE156F" w:rsidRPr="00032886" w:rsidRDefault="00CE156F" w:rsidP="00B764EB">
      <w:pPr>
        <w:pStyle w:val="ListParagraph"/>
        <w:numPr>
          <w:ilvl w:val="0"/>
          <w:numId w:val="44"/>
        </w:numPr>
      </w:pPr>
      <w:r w:rsidRPr="00032886">
        <w:t>Abdi: Report -&gt;Sprint 1 and Sprint 2 completed and added to the report</w:t>
      </w:r>
    </w:p>
    <w:p w14:paraId="177F979D" w14:textId="77777777" w:rsidR="00CE156F" w:rsidRPr="00032886" w:rsidRDefault="00CE156F" w:rsidP="00B764EB">
      <w:pPr>
        <w:pStyle w:val="ListParagraph"/>
        <w:numPr>
          <w:ilvl w:val="0"/>
          <w:numId w:val="44"/>
        </w:numPr>
      </w:pPr>
      <w:r w:rsidRPr="00032886">
        <w:t>Omar: Report -&gt; Motivation added to the report</w:t>
      </w:r>
    </w:p>
    <w:p w14:paraId="14E81FC7" w14:textId="77777777" w:rsidR="00CE156F" w:rsidRPr="00032886" w:rsidRDefault="00CE156F" w:rsidP="00CE156F">
      <w:pPr>
        <w:rPr>
          <w:i/>
          <w:color w:val="auto"/>
        </w:rPr>
      </w:pPr>
      <w:r w:rsidRPr="00032886">
        <w:rPr>
          <w:i/>
          <w:color w:val="auto"/>
        </w:rPr>
        <w:t>What is everyone doing today?</w:t>
      </w:r>
    </w:p>
    <w:p w14:paraId="2817E28C" w14:textId="77777777" w:rsidR="00CE156F" w:rsidRPr="00032886" w:rsidRDefault="00CE156F" w:rsidP="00B764EB">
      <w:pPr>
        <w:pStyle w:val="ListParagraph"/>
        <w:numPr>
          <w:ilvl w:val="0"/>
          <w:numId w:val="45"/>
        </w:numPr>
      </w:pPr>
      <w:r w:rsidRPr="00032886">
        <w:t xml:space="preserve">Adeel: Report -&gt; Sprint 3 </w:t>
      </w:r>
    </w:p>
    <w:p w14:paraId="375AD2C0" w14:textId="77777777" w:rsidR="00CE156F" w:rsidRPr="00032886" w:rsidRDefault="00CE156F" w:rsidP="00B764EB">
      <w:pPr>
        <w:pStyle w:val="ListParagraph"/>
        <w:numPr>
          <w:ilvl w:val="0"/>
          <w:numId w:val="45"/>
        </w:numPr>
      </w:pPr>
      <w:r w:rsidRPr="00032886">
        <w:t>Davide: Testing before demo.  Fix bugs.</w:t>
      </w:r>
    </w:p>
    <w:p w14:paraId="3253EAF0" w14:textId="77777777" w:rsidR="00CE156F" w:rsidRPr="00032886" w:rsidRDefault="00CE156F" w:rsidP="00B764EB">
      <w:pPr>
        <w:pStyle w:val="ListParagraph"/>
        <w:numPr>
          <w:ilvl w:val="0"/>
          <w:numId w:val="45"/>
        </w:numPr>
      </w:pPr>
      <w:r w:rsidRPr="00032886">
        <w:t>Kumail: Report -&gt; Implementation testing</w:t>
      </w:r>
    </w:p>
    <w:p w14:paraId="5868D533" w14:textId="77777777" w:rsidR="00CE156F" w:rsidRPr="00032886" w:rsidRDefault="00CE156F" w:rsidP="00B764EB">
      <w:pPr>
        <w:pStyle w:val="ListParagraph"/>
        <w:numPr>
          <w:ilvl w:val="0"/>
          <w:numId w:val="45"/>
        </w:numPr>
      </w:pPr>
      <w:r w:rsidRPr="00032886">
        <w:t>Haashim: Report -&gt; Add stand up/demos photo, Trello state and colour-blind research</w:t>
      </w:r>
    </w:p>
    <w:p w14:paraId="48C7E177" w14:textId="77777777" w:rsidR="00CE156F" w:rsidRPr="00032886" w:rsidRDefault="00CE156F" w:rsidP="00B764EB">
      <w:pPr>
        <w:pStyle w:val="ListParagraph"/>
        <w:numPr>
          <w:ilvl w:val="0"/>
          <w:numId w:val="45"/>
        </w:numPr>
      </w:pPr>
      <w:r w:rsidRPr="00032886">
        <w:t>Abdi: Report -&gt; Go over the whole report</w:t>
      </w:r>
    </w:p>
    <w:p w14:paraId="1780E89F" w14:textId="38BA01FB" w:rsidR="00CE156F" w:rsidRPr="00032886" w:rsidRDefault="00CE156F" w:rsidP="00B764EB">
      <w:pPr>
        <w:pStyle w:val="ListParagraph"/>
        <w:numPr>
          <w:ilvl w:val="0"/>
          <w:numId w:val="45"/>
        </w:numPr>
      </w:pPr>
      <w:r w:rsidRPr="00032886">
        <w:t>Omar: Report -&gt; Work on Conclusion</w:t>
      </w:r>
    </w:p>
    <w:p w14:paraId="4768CE1D" w14:textId="77777777" w:rsidR="00CE156F" w:rsidRPr="00032886" w:rsidRDefault="00CE156F" w:rsidP="00CE156F">
      <w:pPr>
        <w:rPr>
          <w:i/>
          <w:color w:val="auto"/>
        </w:rPr>
      </w:pPr>
      <w:r w:rsidRPr="00032886">
        <w:rPr>
          <w:i/>
          <w:color w:val="auto"/>
        </w:rPr>
        <w:t>Any problems?</w:t>
      </w:r>
    </w:p>
    <w:p w14:paraId="07FF696E" w14:textId="7EA67B42" w:rsidR="00CE156F" w:rsidRPr="00032886" w:rsidRDefault="00CE156F" w:rsidP="00B764EB">
      <w:pPr>
        <w:pStyle w:val="ListParagraph"/>
        <w:numPr>
          <w:ilvl w:val="0"/>
          <w:numId w:val="46"/>
        </w:numPr>
      </w:pPr>
      <w:r w:rsidRPr="00032886">
        <w:t>Overall, no major problems. We set some deadlines for every task and we successfully met them without big delays. The only concern might be the Power Point presentation which we decided to leave as last, but we will work on it as a team during the span of time that goes from the CODE FREEZE and the presentation.</w:t>
      </w:r>
    </w:p>
    <w:sectPr w:rsidR="00CE156F" w:rsidRPr="00032886">
      <w:footerReference w:type="default" r:id="rId48"/>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8A0223" w14:textId="77777777" w:rsidR="00731DAC" w:rsidRDefault="00731DAC" w:rsidP="00C6554A">
      <w:pPr>
        <w:spacing w:before="0" w:after="0" w:line="240" w:lineRule="auto"/>
      </w:pPr>
      <w:r>
        <w:separator/>
      </w:r>
    </w:p>
  </w:endnote>
  <w:endnote w:type="continuationSeparator" w:id="0">
    <w:p w14:paraId="40A9F148" w14:textId="77777777" w:rsidR="00731DAC" w:rsidRDefault="00731DAC" w:rsidP="00C6554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iberation Serif">
    <w:altName w:val="Times New Roman"/>
    <w:charset w:val="00"/>
    <w:family w:val="roman"/>
    <w:pitch w:val="variable"/>
    <w:sig w:usb0="E0000AFF" w:usb1="500078FF" w:usb2="00000021" w:usb3="00000000" w:csb0="000001BF" w:csb1="00000000"/>
  </w:font>
  <w:font w:name="Arial Unicode MS">
    <w:panose1 w:val="020B0604020202020204"/>
    <w:charset w:val="80"/>
    <w:family w:val="swiss"/>
    <w:pitch w:val="variable"/>
    <w:sig w:usb0="F7FFAFFF" w:usb1="E9DFFFFF" w:usb2="0000003F" w:usb3="00000000" w:csb0="003F01FF" w:csb1="00000000"/>
  </w:font>
  <w:font w:name="NSimSun">
    <w:panose1 w:val="02010609030101010101"/>
    <w:charset w:val="86"/>
    <w:family w:val="modern"/>
    <w:pitch w:val="fixed"/>
    <w:sig w:usb0="0000028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5AFFFC" w14:textId="5C37A09F" w:rsidR="00731DAC" w:rsidRDefault="00731DAC">
    <w:pPr>
      <w:pStyle w:val="Footer"/>
    </w:pPr>
    <w:r>
      <w:t xml:space="preserve">Page </w:t>
    </w:r>
    <w:r>
      <w:fldChar w:fldCharType="begin"/>
    </w:r>
    <w:r>
      <w:instrText xml:space="preserve"> PAGE  \* Arabic  \* MERGEFORMAT </w:instrText>
    </w:r>
    <w:r>
      <w:fldChar w:fldCharType="separate"/>
    </w:r>
    <w:r>
      <w:rPr>
        <w:noProof/>
      </w:rPr>
      <w:t>10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01E1D1" w14:textId="77777777" w:rsidR="00731DAC" w:rsidRDefault="00731DAC" w:rsidP="00C6554A">
      <w:pPr>
        <w:spacing w:before="0" w:after="0" w:line="240" w:lineRule="auto"/>
      </w:pPr>
      <w:r>
        <w:separator/>
      </w:r>
    </w:p>
  </w:footnote>
  <w:footnote w:type="continuationSeparator" w:id="0">
    <w:p w14:paraId="7900A673" w14:textId="77777777" w:rsidR="00731DAC" w:rsidRDefault="00731DAC" w:rsidP="00C6554A">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BAA6FCB4"/>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00FD1B63"/>
    <w:multiLevelType w:val="hybridMultilevel"/>
    <w:tmpl w:val="89CCBD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2885110"/>
    <w:multiLevelType w:val="hybridMultilevel"/>
    <w:tmpl w:val="411C28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6366685"/>
    <w:multiLevelType w:val="hybridMultilevel"/>
    <w:tmpl w:val="42BEF14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6384B79"/>
    <w:multiLevelType w:val="hybridMultilevel"/>
    <w:tmpl w:val="25D842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7882BB6"/>
    <w:multiLevelType w:val="hybridMultilevel"/>
    <w:tmpl w:val="0E0894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8F25B04"/>
    <w:multiLevelType w:val="hybridMultilevel"/>
    <w:tmpl w:val="EB7EE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C05442A"/>
    <w:multiLevelType w:val="multilevel"/>
    <w:tmpl w:val="7D20B3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15:restartNumberingAfterBreak="0">
    <w:nsid w:val="0E1F6EFB"/>
    <w:multiLevelType w:val="hybridMultilevel"/>
    <w:tmpl w:val="DF541CF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0F0270F6"/>
    <w:multiLevelType w:val="hybridMultilevel"/>
    <w:tmpl w:val="88D60CD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0F211461"/>
    <w:multiLevelType w:val="hybridMultilevel"/>
    <w:tmpl w:val="0E3C643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133463A8"/>
    <w:multiLevelType w:val="multilevel"/>
    <w:tmpl w:val="71F66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3C3587F"/>
    <w:multiLevelType w:val="hybridMultilevel"/>
    <w:tmpl w:val="A88EBD5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 w15:restartNumberingAfterBreak="0">
    <w:nsid w:val="191F5DC5"/>
    <w:multiLevelType w:val="hybridMultilevel"/>
    <w:tmpl w:val="2D08006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1A2A6FC2"/>
    <w:multiLevelType w:val="hybridMultilevel"/>
    <w:tmpl w:val="8F4E3A5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1AE046BE"/>
    <w:multiLevelType w:val="hybridMultilevel"/>
    <w:tmpl w:val="6D18AB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1BC46EC6"/>
    <w:multiLevelType w:val="hybridMultilevel"/>
    <w:tmpl w:val="05DABE4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1CD82E87"/>
    <w:multiLevelType w:val="hybridMultilevel"/>
    <w:tmpl w:val="6832D28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F7624A2"/>
    <w:multiLevelType w:val="multilevel"/>
    <w:tmpl w:val="71F66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1B847E7"/>
    <w:multiLevelType w:val="hybridMultilevel"/>
    <w:tmpl w:val="CB10C876"/>
    <w:lvl w:ilvl="0" w:tplc="08090001">
      <w:start w:val="1"/>
      <w:numFmt w:val="bullet"/>
      <w:lvlText w:val=""/>
      <w:lvlJc w:val="left"/>
      <w:pPr>
        <w:ind w:left="765" w:hanging="360"/>
      </w:pPr>
      <w:rPr>
        <w:rFonts w:ascii="Symbol" w:hAnsi="Symbol" w:hint="default"/>
      </w:rPr>
    </w:lvl>
    <w:lvl w:ilvl="1" w:tplc="08090003">
      <w:start w:val="1"/>
      <w:numFmt w:val="bullet"/>
      <w:lvlText w:val="o"/>
      <w:lvlJc w:val="left"/>
      <w:pPr>
        <w:ind w:left="1485" w:hanging="360"/>
      </w:pPr>
      <w:rPr>
        <w:rFonts w:ascii="Courier New" w:hAnsi="Courier New" w:cs="Courier New" w:hint="default"/>
      </w:rPr>
    </w:lvl>
    <w:lvl w:ilvl="2" w:tplc="08090005">
      <w:start w:val="1"/>
      <w:numFmt w:val="bullet"/>
      <w:lvlText w:val=""/>
      <w:lvlJc w:val="left"/>
      <w:pPr>
        <w:ind w:left="2205" w:hanging="360"/>
      </w:pPr>
      <w:rPr>
        <w:rFonts w:ascii="Wingdings" w:hAnsi="Wingdings" w:hint="default"/>
      </w:rPr>
    </w:lvl>
    <w:lvl w:ilvl="3" w:tplc="08090001">
      <w:start w:val="1"/>
      <w:numFmt w:val="bullet"/>
      <w:lvlText w:val=""/>
      <w:lvlJc w:val="left"/>
      <w:pPr>
        <w:ind w:left="2925" w:hanging="360"/>
      </w:pPr>
      <w:rPr>
        <w:rFonts w:ascii="Symbol" w:hAnsi="Symbol" w:hint="default"/>
      </w:rPr>
    </w:lvl>
    <w:lvl w:ilvl="4" w:tplc="08090003">
      <w:start w:val="1"/>
      <w:numFmt w:val="bullet"/>
      <w:lvlText w:val="o"/>
      <w:lvlJc w:val="left"/>
      <w:pPr>
        <w:ind w:left="3645" w:hanging="360"/>
      </w:pPr>
      <w:rPr>
        <w:rFonts w:ascii="Courier New" w:hAnsi="Courier New" w:cs="Courier New" w:hint="default"/>
      </w:rPr>
    </w:lvl>
    <w:lvl w:ilvl="5" w:tplc="08090005">
      <w:start w:val="1"/>
      <w:numFmt w:val="bullet"/>
      <w:lvlText w:val=""/>
      <w:lvlJc w:val="left"/>
      <w:pPr>
        <w:ind w:left="4365" w:hanging="360"/>
      </w:pPr>
      <w:rPr>
        <w:rFonts w:ascii="Wingdings" w:hAnsi="Wingdings" w:hint="default"/>
      </w:rPr>
    </w:lvl>
    <w:lvl w:ilvl="6" w:tplc="08090001">
      <w:start w:val="1"/>
      <w:numFmt w:val="bullet"/>
      <w:lvlText w:val=""/>
      <w:lvlJc w:val="left"/>
      <w:pPr>
        <w:ind w:left="5085" w:hanging="360"/>
      </w:pPr>
      <w:rPr>
        <w:rFonts w:ascii="Symbol" w:hAnsi="Symbol" w:hint="default"/>
      </w:rPr>
    </w:lvl>
    <w:lvl w:ilvl="7" w:tplc="08090003">
      <w:start w:val="1"/>
      <w:numFmt w:val="bullet"/>
      <w:lvlText w:val="o"/>
      <w:lvlJc w:val="left"/>
      <w:pPr>
        <w:ind w:left="5805" w:hanging="360"/>
      </w:pPr>
      <w:rPr>
        <w:rFonts w:ascii="Courier New" w:hAnsi="Courier New" w:cs="Courier New" w:hint="default"/>
      </w:rPr>
    </w:lvl>
    <w:lvl w:ilvl="8" w:tplc="08090005">
      <w:start w:val="1"/>
      <w:numFmt w:val="bullet"/>
      <w:lvlText w:val=""/>
      <w:lvlJc w:val="left"/>
      <w:pPr>
        <w:ind w:left="6525" w:hanging="360"/>
      </w:pPr>
      <w:rPr>
        <w:rFonts w:ascii="Wingdings" w:hAnsi="Wingdings" w:hint="default"/>
      </w:rPr>
    </w:lvl>
  </w:abstractNum>
  <w:abstractNum w:abstractNumId="21" w15:restartNumberingAfterBreak="0">
    <w:nsid w:val="21C9645C"/>
    <w:multiLevelType w:val="hybridMultilevel"/>
    <w:tmpl w:val="C562B20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2" w15:restartNumberingAfterBreak="0">
    <w:nsid w:val="26873649"/>
    <w:multiLevelType w:val="hybridMultilevel"/>
    <w:tmpl w:val="E2E649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28201DB9"/>
    <w:multiLevelType w:val="hybridMultilevel"/>
    <w:tmpl w:val="DD6E4C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4" w15:restartNumberingAfterBreak="0">
    <w:nsid w:val="28F91504"/>
    <w:multiLevelType w:val="hybridMultilevel"/>
    <w:tmpl w:val="00E6DB2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2C4A5C31"/>
    <w:multiLevelType w:val="hybridMultilevel"/>
    <w:tmpl w:val="FE6AAC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2C515705"/>
    <w:multiLevelType w:val="multilevel"/>
    <w:tmpl w:val="321CB3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2C724426"/>
    <w:multiLevelType w:val="hybridMultilevel"/>
    <w:tmpl w:val="40F68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D3807CD"/>
    <w:multiLevelType w:val="hybridMultilevel"/>
    <w:tmpl w:val="E2EAED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0D35C45"/>
    <w:multiLevelType w:val="hybridMultilevel"/>
    <w:tmpl w:val="22DCCE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317D585A"/>
    <w:multiLevelType w:val="multilevel"/>
    <w:tmpl w:val="5D6C4BC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32DA0C35"/>
    <w:multiLevelType w:val="hybridMultilevel"/>
    <w:tmpl w:val="C17E8754"/>
    <w:lvl w:ilvl="0" w:tplc="0809000B">
      <w:start w:val="1"/>
      <w:numFmt w:val="bullet"/>
      <w:lvlText w:val=""/>
      <w:lvlJc w:val="left"/>
      <w:pPr>
        <w:ind w:left="502" w:hanging="360"/>
      </w:pPr>
      <w:rPr>
        <w:rFonts w:ascii="Wingdings" w:hAnsi="Wingdings"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32" w15:restartNumberingAfterBreak="0">
    <w:nsid w:val="344A3D18"/>
    <w:multiLevelType w:val="hybridMultilevel"/>
    <w:tmpl w:val="E62EF5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34A26272"/>
    <w:multiLevelType w:val="hybridMultilevel"/>
    <w:tmpl w:val="24483C8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35815484"/>
    <w:multiLevelType w:val="hybridMultilevel"/>
    <w:tmpl w:val="2EC6BB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38B71481"/>
    <w:multiLevelType w:val="hybridMultilevel"/>
    <w:tmpl w:val="7B52818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6" w15:restartNumberingAfterBreak="0">
    <w:nsid w:val="3C234BF1"/>
    <w:multiLevelType w:val="multilevel"/>
    <w:tmpl w:val="71F66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C5E1196"/>
    <w:multiLevelType w:val="hybridMultilevel"/>
    <w:tmpl w:val="C19049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3E2E38ED"/>
    <w:multiLevelType w:val="hybridMultilevel"/>
    <w:tmpl w:val="5CE2D0E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9" w15:restartNumberingAfterBreak="0">
    <w:nsid w:val="3E64433B"/>
    <w:multiLevelType w:val="hybridMultilevel"/>
    <w:tmpl w:val="F58ECA3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3E724B23"/>
    <w:multiLevelType w:val="multilevel"/>
    <w:tmpl w:val="71F66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45F2A05"/>
    <w:multiLevelType w:val="hybridMultilevel"/>
    <w:tmpl w:val="94561F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1B3998"/>
    <w:multiLevelType w:val="hybridMultilevel"/>
    <w:tmpl w:val="FE6AAC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6B41A17"/>
    <w:multiLevelType w:val="hybridMultilevel"/>
    <w:tmpl w:val="3A3C60C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48314EDB"/>
    <w:multiLevelType w:val="hybridMultilevel"/>
    <w:tmpl w:val="CC6828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4A78251C"/>
    <w:multiLevelType w:val="hybridMultilevel"/>
    <w:tmpl w:val="D2F6B6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4AA30C8E"/>
    <w:multiLevelType w:val="multilevel"/>
    <w:tmpl w:val="B686D5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4AB71A1A"/>
    <w:multiLevelType w:val="hybridMultilevel"/>
    <w:tmpl w:val="CE44887C"/>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8" w15:restartNumberingAfterBreak="0">
    <w:nsid w:val="4B250A5A"/>
    <w:multiLevelType w:val="hybridMultilevel"/>
    <w:tmpl w:val="9B6E55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4D5C13A3"/>
    <w:multiLevelType w:val="hybridMultilevel"/>
    <w:tmpl w:val="EFBA6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4F8B4F0F"/>
    <w:multiLevelType w:val="hybridMultilevel"/>
    <w:tmpl w:val="CBA405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0562DFE"/>
    <w:multiLevelType w:val="hybridMultilevel"/>
    <w:tmpl w:val="5616E5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563E612A"/>
    <w:multiLevelType w:val="hybridMultilevel"/>
    <w:tmpl w:val="C31C98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3" w15:restartNumberingAfterBreak="0">
    <w:nsid w:val="57C55D1B"/>
    <w:multiLevelType w:val="hybridMultilevel"/>
    <w:tmpl w:val="270EC12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4" w15:restartNumberingAfterBreak="0">
    <w:nsid w:val="5A775DB4"/>
    <w:multiLevelType w:val="multilevel"/>
    <w:tmpl w:val="71F66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FFC1510"/>
    <w:multiLevelType w:val="multilevel"/>
    <w:tmpl w:val="71F66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0555ABD"/>
    <w:multiLevelType w:val="hybridMultilevel"/>
    <w:tmpl w:val="32DEF2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608E6E47"/>
    <w:multiLevelType w:val="hybridMultilevel"/>
    <w:tmpl w:val="2834C7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62B74433"/>
    <w:multiLevelType w:val="hybridMultilevel"/>
    <w:tmpl w:val="303E04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62F778E7"/>
    <w:multiLevelType w:val="hybridMultilevel"/>
    <w:tmpl w:val="24F8A0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63AE4843"/>
    <w:multiLevelType w:val="multilevel"/>
    <w:tmpl w:val="11AE81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656F17C6"/>
    <w:multiLevelType w:val="hybridMultilevel"/>
    <w:tmpl w:val="0E927150"/>
    <w:lvl w:ilvl="0" w:tplc="333E482C">
      <w:start w:val="1"/>
      <w:numFmt w:val="decimal"/>
      <w:lvlText w:val="%1."/>
      <w:lvlJc w:val="left"/>
      <w:pPr>
        <w:ind w:left="720" w:hanging="360"/>
      </w:pPr>
      <w:rPr>
        <w:rFonts w:hint="default"/>
        <w:b/>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65A110E8"/>
    <w:multiLevelType w:val="hybridMultilevel"/>
    <w:tmpl w:val="AC384F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688E5B3C"/>
    <w:multiLevelType w:val="hybridMultilevel"/>
    <w:tmpl w:val="BCC0C87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4" w15:restartNumberingAfterBreak="0">
    <w:nsid w:val="6B600E37"/>
    <w:multiLevelType w:val="hybridMultilevel"/>
    <w:tmpl w:val="14BA9EB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5" w15:restartNumberingAfterBreak="0">
    <w:nsid w:val="6E4229F8"/>
    <w:multiLevelType w:val="hybridMultilevel"/>
    <w:tmpl w:val="91A87E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6E5F0112"/>
    <w:multiLevelType w:val="hybridMultilevel"/>
    <w:tmpl w:val="77E650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7" w15:restartNumberingAfterBreak="0">
    <w:nsid w:val="765276A6"/>
    <w:multiLevelType w:val="hybridMultilevel"/>
    <w:tmpl w:val="0F5E0484"/>
    <w:lvl w:ilvl="0" w:tplc="333E482C">
      <w:start w:val="1"/>
      <w:numFmt w:val="decimal"/>
      <w:lvlText w:val="%1."/>
      <w:lvlJc w:val="left"/>
      <w:pPr>
        <w:ind w:left="720" w:hanging="360"/>
      </w:pPr>
      <w:rPr>
        <w:rFonts w:hint="default"/>
        <w:b/>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7683624D"/>
    <w:multiLevelType w:val="hybridMultilevel"/>
    <w:tmpl w:val="F41EEE68"/>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9" w15:restartNumberingAfterBreak="0">
    <w:nsid w:val="78DB4B44"/>
    <w:multiLevelType w:val="multilevel"/>
    <w:tmpl w:val="71F66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A0B50BC"/>
    <w:multiLevelType w:val="hybridMultilevel"/>
    <w:tmpl w:val="2B6AFB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7B552E30"/>
    <w:multiLevelType w:val="multilevel"/>
    <w:tmpl w:val="71F66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7C466200"/>
    <w:multiLevelType w:val="hybridMultilevel"/>
    <w:tmpl w:val="B0BCCB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9"/>
  </w:num>
  <w:num w:numId="4">
    <w:abstractNumId w:val="31"/>
  </w:num>
  <w:num w:numId="5">
    <w:abstractNumId w:val="28"/>
  </w:num>
  <w:num w:numId="6">
    <w:abstractNumId w:val="58"/>
  </w:num>
  <w:num w:numId="7">
    <w:abstractNumId w:val="34"/>
  </w:num>
  <w:num w:numId="8">
    <w:abstractNumId w:val="43"/>
  </w:num>
  <w:num w:numId="9">
    <w:abstractNumId w:val="57"/>
  </w:num>
  <w:num w:numId="10">
    <w:abstractNumId w:val="18"/>
  </w:num>
  <w:num w:numId="11">
    <w:abstractNumId w:val="62"/>
  </w:num>
  <w:num w:numId="12">
    <w:abstractNumId w:val="42"/>
  </w:num>
  <w:num w:numId="13">
    <w:abstractNumId w:val="25"/>
  </w:num>
  <w:num w:numId="14">
    <w:abstractNumId w:val="2"/>
  </w:num>
  <w:num w:numId="15">
    <w:abstractNumId w:val="22"/>
  </w:num>
  <w:num w:numId="16">
    <w:abstractNumId w:val="4"/>
  </w:num>
  <w:num w:numId="17">
    <w:abstractNumId w:val="50"/>
  </w:num>
  <w:num w:numId="18">
    <w:abstractNumId w:val="61"/>
  </w:num>
  <w:num w:numId="19">
    <w:abstractNumId w:val="20"/>
  </w:num>
  <w:num w:numId="20">
    <w:abstractNumId w:val="29"/>
  </w:num>
  <w:num w:numId="21">
    <w:abstractNumId w:val="67"/>
  </w:num>
  <w:num w:numId="22">
    <w:abstractNumId w:val="45"/>
  </w:num>
  <w:num w:numId="23">
    <w:abstractNumId w:val="32"/>
  </w:num>
  <w:num w:numId="24">
    <w:abstractNumId w:val="7"/>
  </w:num>
  <w:num w:numId="25">
    <w:abstractNumId w:val="27"/>
  </w:num>
  <w:num w:numId="26">
    <w:abstractNumId w:val="41"/>
  </w:num>
  <w:num w:numId="27">
    <w:abstractNumId w:val="24"/>
  </w:num>
  <w:num w:numId="28">
    <w:abstractNumId w:val="59"/>
  </w:num>
  <w:num w:numId="29">
    <w:abstractNumId w:val="13"/>
  </w:num>
  <w:num w:numId="30">
    <w:abstractNumId w:val="68"/>
  </w:num>
  <w:num w:numId="31">
    <w:abstractNumId w:val="10"/>
  </w:num>
  <w:num w:numId="32">
    <w:abstractNumId w:val="35"/>
  </w:num>
  <w:num w:numId="33">
    <w:abstractNumId w:val="17"/>
  </w:num>
  <w:num w:numId="34">
    <w:abstractNumId w:val="15"/>
  </w:num>
  <w:num w:numId="35">
    <w:abstractNumId w:val="14"/>
  </w:num>
  <w:num w:numId="36">
    <w:abstractNumId w:val="6"/>
  </w:num>
  <w:num w:numId="37">
    <w:abstractNumId w:val="38"/>
  </w:num>
  <w:num w:numId="38">
    <w:abstractNumId w:val="47"/>
  </w:num>
  <w:num w:numId="39">
    <w:abstractNumId w:val="53"/>
  </w:num>
  <w:num w:numId="40">
    <w:abstractNumId w:val="21"/>
  </w:num>
  <w:num w:numId="41">
    <w:abstractNumId w:val="11"/>
  </w:num>
  <w:num w:numId="42">
    <w:abstractNumId w:val="56"/>
  </w:num>
  <w:num w:numId="43">
    <w:abstractNumId w:val="64"/>
  </w:num>
  <w:num w:numId="44">
    <w:abstractNumId w:val="51"/>
  </w:num>
  <w:num w:numId="45">
    <w:abstractNumId w:val="9"/>
  </w:num>
  <w:num w:numId="46">
    <w:abstractNumId w:val="5"/>
  </w:num>
  <w:num w:numId="47">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52"/>
  </w:num>
  <w:num w:numId="50">
    <w:abstractNumId w:val="16"/>
  </w:num>
  <w:num w:numId="51">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
  </w:num>
  <w:num w:numId="53">
    <w:abstractNumId w:val="70"/>
  </w:num>
  <w:num w:numId="54">
    <w:abstractNumId w:val="37"/>
  </w:num>
  <w:num w:numId="55">
    <w:abstractNumId w:val="48"/>
  </w:num>
  <w:num w:numId="56">
    <w:abstractNumId w:val="72"/>
  </w:num>
  <w:num w:numId="57">
    <w:abstractNumId w:val="49"/>
  </w:num>
  <w:num w:numId="58">
    <w:abstractNumId w:val="44"/>
  </w:num>
  <w:num w:numId="59">
    <w:abstractNumId w:val="33"/>
  </w:num>
  <w:num w:numId="60">
    <w:abstractNumId w:val="65"/>
  </w:num>
  <w:num w:numId="61">
    <w:abstractNumId w:val="55"/>
  </w:num>
  <w:num w:numId="62">
    <w:abstractNumId w:val="69"/>
  </w:num>
  <w:num w:numId="63">
    <w:abstractNumId w:val="36"/>
  </w:num>
  <w:num w:numId="64">
    <w:abstractNumId w:val="12"/>
  </w:num>
  <w:num w:numId="65">
    <w:abstractNumId w:val="54"/>
  </w:num>
  <w:num w:numId="66">
    <w:abstractNumId w:val="8"/>
  </w:num>
  <w:num w:numId="67">
    <w:abstractNumId w:val="30"/>
  </w:num>
  <w:num w:numId="68">
    <w:abstractNumId w:val="26"/>
  </w:num>
  <w:num w:numId="69">
    <w:abstractNumId w:val="71"/>
  </w:num>
  <w:num w:numId="70">
    <w:abstractNumId w:val="46"/>
  </w:num>
  <w:num w:numId="71">
    <w:abstractNumId w:val="60"/>
  </w:num>
  <w:num w:numId="72">
    <w:abstractNumId w:val="40"/>
  </w:num>
  <w:num w:numId="73">
    <w:abstractNumId w:val="19"/>
  </w:num>
  <w:numIdMacAtCleanup w:val="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E2MDMxMrcwNjc1MzdT0lEKTi0uzszPAykwrAUAXwoRCCwAAAA="/>
  </w:docVars>
  <w:rsids>
    <w:rsidRoot w:val="00AC55F9"/>
    <w:rsid w:val="00000D9D"/>
    <w:rsid w:val="0000352C"/>
    <w:rsid w:val="000058CA"/>
    <w:rsid w:val="00012A0F"/>
    <w:rsid w:val="00015307"/>
    <w:rsid w:val="00022422"/>
    <w:rsid w:val="000251A0"/>
    <w:rsid w:val="00032822"/>
    <w:rsid w:val="00032886"/>
    <w:rsid w:val="00032FB6"/>
    <w:rsid w:val="00034FCC"/>
    <w:rsid w:val="000546AF"/>
    <w:rsid w:val="00054EB9"/>
    <w:rsid w:val="000603E9"/>
    <w:rsid w:val="000635D0"/>
    <w:rsid w:val="00067999"/>
    <w:rsid w:val="000772BA"/>
    <w:rsid w:val="0008610C"/>
    <w:rsid w:val="00087012"/>
    <w:rsid w:val="000946B9"/>
    <w:rsid w:val="00096187"/>
    <w:rsid w:val="000A22FC"/>
    <w:rsid w:val="000A2543"/>
    <w:rsid w:val="000A53AA"/>
    <w:rsid w:val="000A7E8F"/>
    <w:rsid w:val="000B0017"/>
    <w:rsid w:val="000B0A76"/>
    <w:rsid w:val="000B4F94"/>
    <w:rsid w:val="000B79AE"/>
    <w:rsid w:val="000C462C"/>
    <w:rsid w:val="000C5D6C"/>
    <w:rsid w:val="000C6D79"/>
    <w:rsid w:val="000D4BD3"/>
    <w:rsid w:val="000E050E"/>
    <w:rsid w:val="000F2203"/>
    <w:rsid w:val="000F5103"/>
    <w:rsid w:val="000F5752"/>
    <w:rsid w:val="001003FA"/>
    <w:rsid w:val="0010245E"/>
    <w:rsid w:val="00112527"/>
    <w:rsid w:val="00112759"/>
    <w:rsid w:val="00114CA3"/>
    <w:rsid w:val="00116DF3"/>
    <w:rsid w:val="00137818"/>
    <w:rsid w:val="0014541D"/>
    <w:rsid w:val="001479D4"/>
    <w:rsid w:val="0015044C"/>
    <w:rsid w:val="001531DC"/>
    <w:rsid w:val="0015716B"/>
    <w:rsid w:val="0016318D"/>
    <w:rsid w:val="001707EC"/>
    <w:rsid w:val="0017447C"/>
    <w:rsid w:val="00174B32"/>
    <w:rsid w:val="00175FED"/>
    <w:rsid w:val="001772F9"/>
    <w:rsid w:val="00177AE3"/>
    <w:rsid w:val="00182113"/>
    <w:rsid w:val="00182448"/>
    <w:rsid w:val="001851AC"/>
    <w:rsid w:val="00196921"/>
    <w:rsid w:val="001A0A0E"/>
    <w:rsid w:val="001A4AED"/>
    <w:rsid w:val="001B048A"/>
    <w:rsid w:val="001B51BB"/>
    <w:rsid w:val="001C3ACE"/>
    <w:rsid w:val="001C4656"/>
    <w:rsid w:val="001C5948"/>
    <w:rsid w:val="001D518F"/>
    <w:rsid w:val="001D5955"/>
    <w:rsid w:val="001D6A23"/>
    <w:rsid w:val="001E52D3"/>
    <w:rsid w:val="001F5711"/>
    <w:rsid w:val="001F644F"/>
    <w:rsid w:val="001F6720"/>
    <w:rsid w:val="00206F4C"/>
    <w:rsid w:val="002116B5"/>
    <w:rsid w:val="002254D2"/>
    <w:rsid w:val="002271AD"/>
    <w:rsid w:val="002274EC"/>
    <w:rsid w:val="00230168"/>
    <w:rsid w:val="00234CC8"/>
    <w:rsid w:val="00235D90"/>
    <w:rsid w:val="002371D7"/>
    <w:rsid w:val="00240852"/>
    <w:rsid w:val="00243398"/>
    <w:rsid w:val="0024367E"/>
    <w:rsid w:val="0024717F"/>
    <w:rsid w:val="00247DFA"/>
    <w:rsid w:val="00251F76"/>
    <w:rsid w:val="00253427"/>
    <w:rsid w:val="002554CD"/>
    <w:rsid w:val="002674AE"/>
    <w:rsid w:val="002732BD"/>
    <w:rsid w:val="00275FB7"/>
    <w:rsid w:val="0028449D"/>
    <w:rsid w:val="002845C3"/>
    <w:rsid w:val="00286F20"/>
    <w:rsid w:val="00286FFF"/>
    <w:rsid w:val="00287BC7"/>
    <w:rsid w:val="00290BFB"/>
    <w:rsid w:val="00293B83"/>
    <w:rsid w:val="002978B4"/>
    <w:rsid w:val="002B0CE9"/>
    <w:rsid w:val="002B1C50"/>
    <w:rsid w:val="002B4294"/>
    <w:rsid w:val="002C0069"/>
    <w:rsid w:val="002C4079"/>
    <w:rsid w:val="002C755A"/>
    <w:rsid w:val="002D3985"/>
    <w:rsid w:val="002D6F9E"/>
    <w:rsid w:val="002D7F46"/>
    <w:rsid w:val="002E4D3D"/>
    <w:rsid w:val="002E5F8C"/>
    <w:rsid w:val="002E6012"/>
    <w:rsid w:val="002E7517"/>
    <w:rsid w:val="002F5777"/>
    <w:rsid w:val="00302F73"/>
    <w:rsid w:val="0030440E"/>
    <w:rsid w:val="00304468"/>
    <w:rsid w:val="003111BB"/>
    <w:rsid w:val="0031781F"/>
    <w:rsid w:val="00322380"/>
    <w:rsid w:val="00324D6E"/>
    <w:rsid w:val="003269F9"/>
    <w:rsid w:val="00331EE1"/>
    <w:rsid w:val="00333D0D"/>
    <w:rsid w:val="0033419C"/>
    <w:rsid w:val="00337B4B"/>
    <w:rsid w:val="00341C22"/>
    <w:rsid w:val="00344BD4"/>
    <w:rsid w:val="00344D47"/>
    <w:rsid w:val="00350DA6"/>
    <w:rsid w:val="00351560"/>
    <w:rsid w:val="00351B85"/>
    <w:rsid w:val="003529EE"/>
    <w:rsid w:val="003540D6"/>
    <w:rsid w:val="0035627D"/>
    <w:rsid w:val="00363650"/>
    <w:rsid w:val="00364E5A"/>
    <w:rsid w:val="00377298"/>
    <w:rsid w:val="0038689C"/>
    <w:rsid w:val="00387235"/>
    <w:rsid w:val="003920A5"/>
    <w:rsid w:val="003A5F0B"/>
    <w:rsid w:val="003A7601"/>
    <w:rsid w:val="003B37F8"/>
    <w:rsid w:val="003B45F6"/>
    <w:rsid w:val="003B5FCE"/>
    <w:rsid w:val="003C2D2B"/>
    <w:rsid w:val="003C738A"/>
    <w:rsid w:val="003D2DCB"/>
    <w:rsid w:val="003D6CA9"/>
    <w:rsid w:val="003E2E8B"/>
    <w:rsid w:val="003E60E1"/>
    <w:rsid w:val="003F132E"/>
    <w:rsid w:val="00403287"/>
    <w:rsid w:val="004041FE"/>
    <w:rsid w:val="00406589"/>
    <w:rsid w:val="00412BE3"/>
    <w:rsid w:val="0041692F"/>
    <w:rsid w:val="00432423"/>
    <w:rsid w:val="004353A4"/>
    <w:rsid w:val="00437EA9"/>
    <w:rsid w:val="004416D7"/>
    <w:rsid w:val="00457968"/>
    <w:rsid w:val="004628E7"/>
    <w:rsid w:val="00463A55"/>
    <w:rsid w:val="004669C1"/>
    <w:rsid w:val="00472047"/>
    <w:rsid w:val="004824B6"/>
    <w:rsid w:val="004837E8"/>
    <w:rsid w:val="004A1326"/>
    <w:rsid w:val="004A3E95"/>
    <w:rsid w:val="004B1EE9"/>
    <w:rsid w:val="004B3388"/>
    <w:rsid w:val="004B4B72"/>
    <w:rsid w:val="004B7E85"/>
    <w:rsid w:val="004C049F"/>
    <w:rsid w:val="004C2AD7"/>
    <w:rsid w:val="004C4EDD"/>
    <w:rsid w:val="004D77BC"/>
    <w:rsid w:val="004E3EB6"/>
    <w:rsid w:val="004F45C3"/>
    <w:rsid w:val="004F4A93"/>
    <w:rsid w:val="004F788C"/>
    <w:rsid w:val="005000E2"/>
    <w:rsid w:val="0050178E"/>
    <w:rsid w:val="00503A46"/>
    <w:rsid w:val="00506BC7"/>
    <w:rsid w:val="005133C9"/>
    <w:rsid w:val="0051359D"/>
    <w:rsid w:val="00515F64"/>
    <w:rsid w:val="005219C5"/>
    <w:rsid w:val="00525C22"/>
    <w:rsid w:val="0052783F"/>
    <w:rsid w:val="00530757"/>
    <w:rsid w:val="00530EC5"/>
    <w:rsid w:val="00532F16"/>
    <w:rsid w:val="00541FCB"/>
    <w:rsid w:val="00544AD0"/>
    <w:rsid w:val="005453DC"/>
    <w:rsid w:val="00547A42"/>
    <w:rsid w:val="00547E76"/>
    <w:rsid w:val="00552993"/>
    <w:rsid w:val="005548D9"/>
    <w:rsid w:val="00555BE5"/>
    <w:rsid w:val="00557D0A"/>
    <w:rsid w:val="00564C14"/>
    <w:rsid w:val="00572083"/>
    <w:rsid w:val="005734C2"/>
    <w:rsid w:val="00573D23"/>
    <w:rsid w:val="00574695"/>
    <w:rsid w:val="005775F1"/>
    <w:rsid w:val="00580F84"/>
    <w:rsid w:val="00582AF3"/>
    <w:rsid w:val="00584B3A"/>
    <w:rsid w:val="00585671"/>
    <w:rsid w:val="005A0CBE"/>
    <w:rsid w:val="005A5ADD"/>
    <w:rsid w:val="005B0028"/>
    <w:rsid w:val="005B2768"/>
    <w:rsid w:val="005B6472"/>
    <w:rsid w:val="005C1317"/>
    <w:rsid w:val="005C1DCA"/>
    <w:rsid w:val="005C62DE"/>
    <w:rsid w:val="005D06BF"/>
    <w:rsid w:val="005D1271"/>
    <w:rsid w:val="005D207A"/>
    <w:rsid w:val="005D3D62"/>
    <w:rsid w:val="005F7E25"/>
    <w:rsid w:val="00604BA9"/>
    <w:rsid w:val="00604D4C"/>
    <w:rsid w:val="0060777B"/>
    <w:rsid w:val="00613BAE"/>
    <w:rsid w:val="00614E5B"/>
    <w:rsid w:val="006165CD"/>
    <w:rsid w:val="00620930"/>
    <w:rsid w:val="006250EF"/>
    <w:rsid w:val="00633D43"/>
    <w:rsid w:val="006354D1"/>
    <w:rsid w:val="00640471"/>
    <w:rsid w:val="006427C7"/>
    <w:rsid w:val="00646643"/>
    <w:rsid w:val="00650F4A"/>
    <w:rsid w:val="00653141"/>
    <w:rsid w:val="00661F35"/>
    <w:rsid w:val="0066671E"/>
    <w:rsid w:val="00670595"/>
    <w:rsid w:val="00675E98"/>
    <w:rsid w:val="0068307E"/>
    <w:rsid w:val="006852A9"/>
    <w:rsid w:val="0069389E"/>
    <w:rsid w:val="00696688"/>
    <w:rsid w:val="006A11DC"/>
    <w:rsid w:val="006A3CE7"/>
    <w:rsid w:val="006A401F"/>
    <w:rsid w:val="006B27C2"/>
    <w:rsid w:val="006B4AB8"/>
    <w:rsid w:val="006D6502"/>
    <w:rsid w:val="006D67EE"/>
    <w:rsid w:val="006E6548"/>
    <w:rsid w:val="006F1135"/>
    <w:rsid w:val="0070204C"/>
    <w:rsid w:val="00704AF4"/>
    <w:rsid w:val="00705A06"/>
    <w:rsid w:val="00707438"/>
    <w:rsid w:val="007129FC"/>
    <w:rsid w:val="00713C54"/>
    <w:rsid w:val="00722588"/>
    <w:rsid w:val="00722804"/>
    <w:rsid w:val="007266F8"/>
    <w:rsid w:val="0073008C"/>
    <w:rsid w:val="00731DAC"/>
    <w:rsid w:val="00732525"/>
    <w:rsid w:val="00735A0B"/>
    <w:rsid w:val="00736D52"/>
    <w:rsid w:val="007402C8"/>
    <w:rsid w:val="00744B13"/>
    <w:rsid w:val="00744F14"/>
    <w:rsid w:val="00747E89"/>
    <w:rsid w:val="007517E0"/>
    <w:rsid w:val="00756E78"/>
    <w:rsid w:val="0075714E"/>
    <w:rsid w:val="00766971"/>
    <w:rsid w:val="00777AE5"/>
    <w:rsid w:val="007833F0"/>
    <w:rsid w:val="00786026"/>
    <w:rsid w:val="00786893"/>
    <w:rsid w:val="0078741C"/>
    <w:rsid w:val="007909BF"/>
    <w:rsid w:val="00794006"/>
    <w:rsid w:val="007946A7"/>
    <w:rsid w:val="007A019B"/>
    <w:rsid w:val="007B1005"/>
    <w:rsid w:val="007C4AB5"/>
    <w:rsid w:val="007C7D3C"/>
    <w:rsid w:val="007D2409"/>
    <w:rsid w:val="007D2613"/>
    <w:rsid w:val="007E1268"/>
    <w:rsid w:val="007E7BA6"/>
    <w:rsid w:val="007F664A"/>
    <w:rsid w:val="00810286"/>
    <w:rsid w:val="00815802"/>
    <w:rsid w:val="008209F5"/>
    <w:rsid w:val="008210B8"/>
    <w:rsid w:val="0082562E"/>
    <w:rsid w:val="00827030"/>
    <w:rsid w:val="00827E2D"/>
    <w:rsid w:val="00832FCD"/>
    <w:rsid w:val="00843F1E"/>
    <w:rsid w:val="00846D4C"/>
    <w:rsid w:val="008547C2"/>
    <w:rsid w:val="00854966"/>
    <w:rsid w:val="00855E35"/>
    <w:rsid w:val="0086021B"/>
    <w:rsid w:val="00863D68"/>
    <w:rsid w:val="00863EDF"/>
    <w:rsid w:val="008674F4"/>
    <w:rsid w:val="00876365"/>
    <w:rsid w:val="008875FA"/>
    <w:rsid w:val="00892CB9"/>
    <w:rsid w:val="00894C96"/>
    <w:rsid w:val="008A0CA0"/>
    <w:rsid w:val="008A5C3A"/>
    <w:rsid w:val="008C2AED"/>
    <w:rsid w:val="008C6787"/>
    <w:rsid w:val="008D0FCC"/>
    <w:rsid w:val="008D1E09"/>
    <w:rsid w:val="008D7061"/>
    <w:rsid w:val="008E3937"/>
    <w:rsid w:val="008E7A2C"/>
    <w:rsid w:val="008F50E1"/>
    <w:rsid w:val="008F67CA"/>
    <w:rsid w:val="008F68AE"/>
    <w:rsid w:val="00914450"/>
    <w:rsid w:val="00925434"/>
    <w:rsid w:val="009326E7"/>
    <w:rsid w:val="00933E77"/>
    <w:rsid w:val="00940A27"/>
    <w:rsid w:val="00942C24"/>
    <w:rsid w:val="009458A0"/>
    <w:rsid w:val="0094782F"/>
    <w:rsid w:val="0094795B"/>
    <w:rsid w:val="009515A8"/>
    <w:rsid w:val="00951CB9"/>
    <w:rsid w:val="0095263E"/>
    <w:rsid w:val="0097251F"/>
    <w:rsid w:val="00980564"/>
    <w:rsid w:val="00981BA6"/>
    <w:rsid w:val="00993708"/>
    <w:rsid w:val="009A6F59"/>
    <w:rsid w:val="009B6560"/>
    <w:rsid w:val="009C1A37"/>
    <w:rsid w:val="009E32FD"/>
    <w:rsid w:val="009E688D"/>
    <w:rsid w:val="009E7F36"/>
    <w:rsid w:val="009F0879"/>
    <w:rsid w:val="009F6A08"/>
    <w:rsid w:val="009F7BC4"/>
    <w:rsid w:val="00A009CE"/>
    <w:rsid w:val="00A013E3"/>
    <w:rsid w:val="00A032A0"/>
    <w:rsid w:val="00A11843"/>
    <w:rsid w:val="00A11F7C"/>
    <w:rsid w:val="00A23888"/>
    <w:rsid w:val="00A24D91"/>
    <w:rsid w:val="00A26BB9"/>
    <w:rsid w:val="00A35BA7"/>
    <w:rsid w:val="00A37DE5"/>
    <w:rsid w:val="00A43494"/>
    <w:rsid w:val="00A52FB0"/>
    <w:rsid w:val="00A53F67"/>
    <w:rsid w:val="00A61DCE"/>
    <w:rsid w:val="00A8087E"/>
    <w:rsid w:val="00A8260F"/>
    <w:rsid w:val="00A93ACB"/>
    <w:rsid w:val="00A93F64"/>
    <w:rsid w:val="00A94DD6"/>
    <w:rsid w:val="00AA0F93"/>
    <w:rsid w:val="00AA2922"/>
    <w:rsid w:val="00AA3710"/>
    <w:rsid w:val="00AA7133"/>
    <w:rsid w:val="00AC2BDD"/>
    <w:rsid w:val="00AC55F9"/>
    <w:rsid w:val="00AD6A52"/>
    <w:rsid w:val="00AF31EC"/>
    <w:rsid w:val="00AF75D2"/>
    <w:rsid w:val="00B0400C"/>
    <w:rsid w:val="00B07AFC"/>
    <w:rsid w:val="00B140D1"/>
    <w:rsid w:val="00B140F4"/>
    <w:rsid w:val="00B2213B"/>
    <w:rsid w:val="00B22472"/>
    <w:rsid w:val="00B2321D"/>
    <w:rsid w:val="00B3692C"/>
    <w:rsid w:val="00B40A48"/>
    <w:rsid w:val="00B541DA"/>
    <w:rsid w:val="00B5522D"/>
    <w:rsid w:val="00B65DDB"/>
    <w:rsid w:val="00B662B3"/>
    <w:rsid w:val="00B71CDB"/>
    <w:rsid w:val="00B7379A"/>
    <w:rsid w:val="00B74074"/>
    <w:rsid w:val="00B74DAC"/>
    <w:rsid w:val="00B764EB"/>
    <w:rsid w:val="00B7709C"/>
    <w:rsid w:val="00B77B17"/>
    <w:rsid w:val="00B82612"/>
    <w:rsid w:val="00B86B44"/>
    <w:rsid w:val="00BA47CA"/>
    <w:rsid w:val="00BA5572"/>
    <w:rsid w:val="00BB098D"/>
    <w:rsid w:val="00BB3DBB"/>
    <w:rsid w:val="00BB5DA4"/>
    <w:rsid w:val="00BB6C50"/>
    <w:rsid w:val="00BC2749"/>
    <w:rsid w:val="00BD087B"/>
    <w:rsid w:val="00BD23CE"/>
    <w:rsid w:val="00BD7AF7"/>
    <w:rsid w:val="00BF48A0"/>
    <w:rsid w:val="00BF4ECB"/>
    <w:rsid w:val="00BF75DB"/>
    <w:rsid w:val="00C02128"/>
    <w:rsid w:val="00C0354D"/>
    <w:rsid w:val="00C03ECE"/>
    <w:rsid w:val="00C06C94"/>
    <w:rsid w:val="00C10570"/>
    <w:rsid w:val="00C13881"/>
    <w:rsid w:val="00C13CA6"/>
    <w:rsid w:val="00C17000"/>
    <w:rsid w:val="00C17BFA"/>
    <w:rsid w:val="00C330A3"/>
    <w:rsid w:val="00C40C08"/>
    <w:rsid w:val="00C5195F"/>
    <w:rsid w:val="00C5447A"/>
    <w:rsid w:val="00C6554A"/>
    <w:rsid w:val="00C656A5"/>
    <w:rsid w:val="00C66734"/>
    <w:rsid w:val="00C72720"/>
    <w:rsid w:val="00C77017"/>
    <w:rsid w:val="00C80AF7"/>
    <w:rsid w:val="00C80EDD"/>
    <w:rsid w:val="00C8141E"/>
    <w:rsid w:val="00C83B3F"/>
    <w:rsid w:val="00C8406F"/>
    <w:rsid w:val="00C86AC3"/>
    <w:rsid w:val="00C90993"/>
    <w:rsid w:val="00C943F8"/>
    <w:rsid w:val="00C9480A"/>
    <w:rsid w:val="00CA28FC"/>
    <w:rsid w:val="00CA7FBC"/>
    <w:rsid w:val="00CB00E1"/>
    <w:rsid w:val="00CB1A43"/>
    <w:rsid w:val="00CB4EFA"/>
    <w:rsid w:val="00CC1C0C"/>
    <w:rsid w:val="00CC4F96"/>
    <w:rsid w:val="00CC6127"/>
    <w:rsid w:val="00CC6DA7"/>
    <w:rsid w:val="00CD24FF"/>
    <w:rsid w:val="00CD2BCB"/>
    <w:rsid w:val="00CD3584"/>
    <w:rsid w:val="00CD46E3"/>
    <w:rsid w:val="00CD6462"/>
    <w:rsid w:val="00CD7BF0"/>
    <w:rsid w:val="00CE0ABA"/>
    <w:rsid w:val="00CE156F"/>
    <w:rsid w:val="00CE4461"/>
    <w:rsid w:val="00CE648F"/>
    <w:rsid w:val="00CF209F"/>
    <w:rsid w:val="00CF7CE3"/>
    <w:rsid w:val="00D017EA"/>
    <w:rsid w:val="00D01FD3"/>
    <w:rsid w:val="00D048C6"/>
    <w:rsid w:val="00D06AB6"/>
    <w:rsid w:val="00D134B5"/>
    <w:rsid w:val="00D14701"/>
    <w:rsid w:val="00D17A7E"/>
    <w:rsid w:val="00D22791"/>
    <w:rsid w:val="00D32784"/>
    <w:rsid w:val="00D3373C"/>
    <w:rsid w:val="00D429C9"/>
    <w:rsid w:val="00D4556D"/>
    <w:rsid w:val="00D5600D"/>
    <w:rsid w:val="00D63094"/>
    <w:rsid w:val="00D6378B"/>
    <w:rsid w:val="00D67A09"/>
    <w:rsid w:val="00D703FF"/>
    <w:rsid w:val="00D71F26"/>
    <w:rsid w:val="00D7273F"/>
    <w:rsid w:val="00D755D8"/>
    <w:rsid w:val="00D92BA1"/>
    <w:rsid w:val="00D960AF"/>
    <w:rsid w:val="00DA024C"/>
    <w:rsid w:val="00DA05F2"/>
    <w:rsid w:val="00DB13A9"/>
    <w:rsid w:val="00DB6084"/>
    <w:rsid w:val="00DC3B57"/>
    <w:rsid w:val="00DC7440"/>
    <w:rsid w:val="00DD1269"/>
    <w:rsid w:val="00DD6E39"/>
    <w:rsid w:val="00DE125C"/>
    <w:rsid w:val="00DE665B"/>
    <w:rsid w:val="00DF4BE2"/>
    <w:rsid w:val="00E00D61"/>
    <w:rsid w:val="00E03D8E"/>
    <w:rsid w:val="00E13D35"/>
    <w:rsid w:val="00E13E76"/>
    <w:rsid w:val="00E16030"/>
    <w:rsid w:val="00E27295"/>
    <w:rsid w:val="00E3160C"/>
    <w:rsid w:val="00E32633"/>
    <w:rsid w:val="00E33D94"/>
    <w:rsid w:val="00E364C6"/>
    <w:rsid w:val="00E449BB"/>
    <w:rsid w:val="00E603FB"/>
    <w:rsid w:val="00E62E44"/>
    <w:rsid w:val="00E725D3"/>
    <w:rsid w:val="00E7719A"/>
    <w:rsid w:val="00E90FB5"/>
    <w:rsid w:val="00EA1083"/>
    <w:rsid w:val="00EA15EA"/>
    <w:rsid w:val="00EA1D2A"/>
    <w:rsid w:val="00EB27BF"/>
    <w:rsid w:val="00EB40AA"/>
    <w:rsid w:val="00EB673E"/>
    <w:rsid w:val="00EC11B1"/>
    <w:rsid w:val="00EC2863"/>
    <w:rsid w:val="00EC34C8"/>
    <w:rsid w:val="00ED1288"/>
    <w:rsid w:val="00ED160E"/>
    <w:rsid w:val="00ED7C44"/>
    <w:rsid w:val="00EF51A3"/>
    <w:rsid w:val="00EF5C1C"/>
    <w:rsid w:val="00EF6D09"/>
    <w:rsid w:val="00F128C4"/>
    <w:rsid w:val="00F246CA"/>
    <w:rsid w:val="00F37531"/>
    <w:rsid w:val="00F4115B"/>
    <w:rsid w:val="00F45C99"/>
    <w:rsid w:val="00F47036"/>
    <w:rsid w:val="00F56644"/>
    <w:rsid w:val="00F635DE"/>
    <w:rsid w:val="00F65834"/>
    <w:rsid w:val="00F761D6"/>
    <w:rsid w:val="00F836B9"/>
    <w:rsid w:val="00F83C37"/>
    <w:rsid w:val="00F85FC5"/>
    <w:rsid w:val="00F86701"/>
    <w:rsid w:val="00F907B6"/>
    <w:rsid w:val="00F9772C"/>
    <w:rsid w:val="00FB01F7"/>
    <w:rsid w:val="00FB6CEE"/>
    <w:rsid w:val="00FB7366"/>
    <w:rsid w:val="00FD2FF7"/>
    <w:rsid w:val="00FD32D3"/>
    <w:rsid w:val="00FD405F"/>
    <w:rsid w:val="00FD6EA3"/>
    <w:rsid w:val="00FE11DC"/>
    <w:rsid w:val="00FE5B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041E149E"/>
  <w15:chartTrackingRefBased/>
  <w15:docId w15:val="{C6C4693D-8E25-4A01-AC3D-5086CF69D8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color w:val="595959" w:themeColor="text1" w:themeTint="A6"/>
        <w:sz w:val="22"/>
        <w:szCs w:val="22"/>
        <w:lang w:val="en-US" w:eastAsia="en-US" w:bidi="ar-SA"/>
      </w:rPr>
    </w:rPrDefault>
    <w:pPrDefault>
      <w:pPr>
        <w:spacing w:before="120" w:after="200" w:line="264"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qFormat="1"/>
    <w:lsdException w:name="List Number" w:semiHidden="1" w:uiPriority="1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2"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33D0D"/>
  </w:style>
  <w:style w:type="paragraph" w:styleId="Heading1">
    <w:name w:val="heading 1"/>
    <w:basedOn w:val="Normal"/>
    <w:next w:val="Normal"/>
    <w:link w:val="Heading1Char"/>
    <w:uiPriority w:val="9"/>
    <w:qFormat/>
    <w:rsid w:val="00333D0D"/>
    <w:pPr>
      <w:keepNext/>
      <w:keepLines/>
      <w:spacing w:before="600" w:after="60"/>
      <w:contextualSpacing/>
      <w:outlineLvl w:val="0"/>
    </w:pPr>
    <w:rPr>
      <w:rFonts w:asciiTheme="majorHAnsi" w:eastAsiaTheme="majorEastAsia" w:hAnsiTheme="majorHAnsi" w:cstheme="majorBidi"/>
      <w:color w:val="007789" w:themeColor="accent1" w:themeShade="BF"/>
      <w:sz w:val="32"/>
    </w:rPr>
  </w:style>
  <w:style w:type="paragraph" w:styleId="Heading2">
    <w:name w:val="heading 2"/>
    <w:basedOn w:val="Normal"/>
    <w:next w:val="Normal"/>
    <w:link w:val="Heading2Char"/>
    <w:uiPriority w:val="9"/>
    <w:unhideWhenUsed/>
    <w:qFormat/>
    <w:rsid w:val="00333D0D"/>
    <w:pPr>
      <w:keepNext/>
      <w:keepLines/>
      <w:spacing w:before="240" w:after="0"/>
      <w:contextualSpacing/>
      <w:outlineLvl w:val="1"/>
    </w:pPr>
    <w:rPr>
      <w:rFonts w:asciiTheme="majorHAnsi" w:eastAsiaTheme="majorEastAsia" w:hAnsiTheme="majorHAnsi" w:cstheme="majorBidi"/>
      <w:caps/>
      <w:color w:val="007789" w:themeColor="accent1" w:themeShade="BF"/>
      <w:sz w:val="24"/>
    </w:rPr>
  </w:style>
  <w:style w:type="paragraph" w:styleId="Heading3">
    <w:name w:val="heading 3"/>
    <w:basedOn w:val="Normal"/>
    <w:next w:val="Normal"/>
    <w:link w:val="Heading3Char"/>
    <w:uiPriority w:val="9"/>
    <w:unhideWhenUsed/>
    <w:qFormat/>
    <w:rsid w:val="002554CD"/>
    <w:pPr>
      <w:keepNext/>
      <w:keepLines/>
      <w:spacing w:before="40" w:after="0"/>
      <w:outlineLvl w:val="2"/>
    </w:pPr>
    <w:rPr>
      <w:rFonts w:asciiTheme="majorHAnsi" w:eastAsiaTheme="majorEastAsia" w:hAnsiTheme="majorHAnsi" w:cstheme="majorBidi"/>
      <w:color w:val="004F5B" w:themeColor="accent1" w:themeShade="7F"/>
      <w:sz w:val="24"/>
      <w:szCs w:val="24"/>
    </w:rPr>
  </w:style>
  <w:style w:type="paragraph" w:styleId="Heading4">
    <w:name w:val="heading 4"/>
    <w:basedOn w:val="Normal"/>
    <w:next w:val="Normal"/>
    <w:link w:val="Heading4Char"/>
    <w:uiPriority w:val="9"/>
    <w:unhideWhenUsed/>
    <w:qFormat/>
    <w:rsid w:val="00582AF3"/>
    <w:pPr>
      <w:keepNext/>
      <w:keepLines/>
      <w:spacing w:before="40" w:after="0"/>
      <w:outlineLvl w:val="3"/>
    </w:pPr>
    <w:rPr>
      <w:rFonts w:asciiTheme="majorHAnsi" w:eastAsiaTheme="majorEastAsia" w:hAnsiTheme="majorHAnsi" w:cstheme="majorBidi"/>
      <w:i/>
      <w:iCs/>
      <w:color w:val="007789" w:themeColor="accent1" w:themeShade="BF"/>
    </w:rPr>
  </w:style>
  <w:style w:type="paragraph" w:styleId="Heading5">
    <w:name w:val="heading 5"/>
    <w:basedOn w:val="Normal"/>
    <w:next w:val="Normal"/>
    <w:link w:val="Heading5Char"/>
    <w:uiPriority w:val="9"/>
    <w:unhideWhenUsed/>
    <w:qFormat/>
    <w:rsid w:val="00582AF3"/>
    <w:pPr>
      <w:keepNext/>
      <w:keepLines/>
      <w:spacing w:before="40" w:after="0"/>
      <w:outlineLvl w:val="4"/>
    </w:pPr>
    <w:rPr>
      <w:rFonts w:asciiTheme="majorHAnsi" w:eastAsiaTheme="majorEastAsia" w:hAnsiTheme="majorHAnsi" w:cstheme="majorBidi"/>
      <w:color w:val="007789" w:themeColor="accent1" w:themeShade="BF"/>
    </w:rPr>
  </w:style>
  <w:style w:type="paragraph" w:styleId="Heading6">
    <w:name w:val="heading 6"/>
    <w:basedOn w:val="Normal"/>
    <w:next w:val="Normal"/>
    <w:link w:val="Heading6Char"/>
    <w:uiPriority w:val="9"/>
    <w:semiHidden/>
    <w:unhideWhenUsed/>
    <w:qFormat/>
    <w:rsid w:val="002554CD"/>
    <w:pPr>
      <w:keepNext/>
      <w:keepLines/>
      <w:spacing w:before="40" w:after="0"/>
      <w:outlineLvl w:val="5"/>
    </w:pPr>
    <w:rPr>
      <w:rFonts w:asciiTheme="majorHAnsi" w:eastAsiaTheme="majorEastAsia" w:hAnsiTheme="majorHAnsi" w:cstheme="majorBidi"/>
      <w:color w:val="004F5B" w:themeColor="accent1" w:themeShade="7F"/>
    </w:rPr>
  </w:style>
  <w:style w:type="paragraph" w:styleId="Heading7">
    <w:name w:val="heading 7"/>
    <w:basedOn w:val="Normal"/>
    <w:next w:val="Normal"/>
    <w:link w:val="Heading7Char"/>
    <w:uiPriority w:val="9"/>
    <w:semiHidden/>
    <w:unhideWhenUsed/>
    <w:qFormat/>
    <w:rsid w:val="002554CD"/>
    <w:pPr>
      <w:keepNext/>
      <w:keepLines/>
      <w:spacing w:before="40" w:after="0"/>
      <w:outlineLvl w:val="6"/>
    </w:pPr>
    <w:rPr>
      <w:rFonts w:asciiTheme="majorHAnsi" w:eastAsiaTheme="majorEastAsia" w:hAnsiTheme="majorHAnsi" w:cstheme="majorBidi"/>
      <w:i/>
      <w:iCs/>
      <w:color w:val="004F5B" w:themeColor="accent1" w:themeShade="7F"/>
    </w:rPr>
  </w:style>
  <w:style w:type="paragraph" w:styleId="Heading8">
    <w:name w:val="heading 8"/>
    <w:basedOn w:val="Normal"/>
    <w:next w:val="Normal"/>
    <w:link w:val="Heading8Char"/>
    <w:uiPriority w:val="9"/>
    <w:semiHidden/>
    <w:unhideWhenUsed/>
    <w:qFormat/>
    <w:rsid w:val="002554CD"/>
    <w:pPr>
      <w:keepNext/>
      <w:keepLines/>
      <w:spacing w:before="40" w:after="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2554CD"/>
    <w:pPr>
      <w:keepNext/>
      <w:keepLines/>
      <w:spacing w:before="40" w:after="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33D0D"/>
    <w:rPr>
      <w:rFonts w:asciiTheme="majorHAnsi" w:eastAsiaTheme="majorEastAsia" w:hAnsiTheme="majorHAnsi" w:cstheme="majorBidi"/>
      <w:color w:val="007789" w:themeColor="accent1" w:themeShade="BF"/>
      <w:sz w:val="32"/>
    </w:rPr>
  </w:style>
  <w:style w:type="character" w:customStyle="1" w:styleId="Heading2Char">
    <w:name w:val="Heading 2 Char"/>
    <w:basedOn w:val="DefaultParagraphFont"/>
    <w:link w:val="Heading2"/>
    <w:uiPriority w:val="9"/>
    <w:rsid w:val="00333D0D"/>
    <w:rPr>
      <w:rFonts w:asciiTheme="majorHAnsi" w:eastAsiaTheme="majorEastAsia" w:hAnsiTheme="majorHAnsi" w:cstheme="majorBidi"/>
      <w:caps/>
      <w:color w:val="007789" w:themeColor="accent1" w:themeShade="BF"/>
      <w:sz w:val="24"/>
    </w:rPr>
  </w:style>
  <w:style w:type="paragraph" w:customStyle="1" w:styleId="ContactInfo">
    <w:name w:val="Contact Info"/>
    <w:basedOn w:val="Normal"/>
    <w:uiPriority w:val="4"/>
    <w:qFormat/>
    <w:rsid w:val="00C6554A"/>
    <w:pPr>
      <w:spacing w:before="0" w:after="0"/>
      <w:jc w:val="center"/>
    </w:pPr>
  </w:style>
  <w:style w:type="paragraph" w:styleId="ListBullet">
    <w:name w:val="List Bullet"/>
    <w:basedOn w:val="Normal"/>
    <w:uiPriority w:val="10"/>
    <w:unhideWhenUsed/>
    <w:qFormat/>
    <w:rsid w:val="00C6554A"/>
    <w:pPr>
      <w:numPr>
        <w:numId w:val="2"/>
      </w:numPr>
    </w:pPr>
  </w:style>
  <w:style w:type="paragraph" w:styleId="Title">
    <w:name w:val="Title"/>
    <w:basedOn w:val="Normal"/>
    <w:link w:val="TitleChar"/>
    <w:uiPriority w:val="2"/>
    <w:unhideWhenUsed/>
    <w:qFormat/>
    <w:rsid w:val="00333D0D"/>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2"/>
    <w:rsid w:val="00333D0D"/>
    <w:rPr>
      <w:rFonts w:asciiTheme="majorHAnsi" w:eastAsiaTheme="majorEastAsia" w:hAnsiTheme="majorHAnsi" w:cstheme="majorBidi"/>
      <w:color w:val="007789" w:themeColor="accent1" w:themeShade="BF"/>
      <w:kern w:val="28"/>
      <w:sz w:val="60"/>
    </w:rPr>
  </w:style>
  <w:style w:type="paragraph" w:styleId="Subtitle">
    <w:name w:val="Subtitle"/>
    <w:basedOn w:val="Normal"/>
    <w:link w:val="SubtitleChar"/>
    <w:uiPriority w:val="3"/>
    <w:unhideWhenUsed/>
    <w:qFormat/>
    <w:rsid w:val="00333D0D"/>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333D0D"/>
    <w:rPr>
      <w:rFonts w:asciiTheme="majorHAnsi" w:eastAsiaTheme="majorEastAsia" w:hAnsiTheme="majorHAnsi" w:cstheme="majorBidi"/>
      <w:caps/>
      <w:sz w:val="26"/>
    </w:rPr>
  </w:style>
  <w:style w:type="paragraph" w:styleId="Footer">
    <w:name w:val="footer"/>
    <w:basedOn w:val="Normal"/>
    <w:link w:val="FooterChar"/>
    <w:uiPriority w:val="99"/>
    <w:unhideWhenUsed/>
    <w:rsid w:val="00C6554A"/>
    <w:pPr>
      <w:spacing w:before="0" w:after="0" w:line="240" w:lineRule="auto"/>
      <w:jc w:val="right"/>
    </w:pPr>
    <w:rPr>
      <w:caps/>
    </w:rPr>
  </w:style>
  <w:style w:type="character" w:customStyle="1" w:styleId="FooterChar">
    <w:name w:val="Footer Char"/>
    <w:basedOn w:val="DefaultParagraphFont"/>
    <w:link w:val="Footer"/>
    <w:uiPriority w:val="99"/>
    <w:rsid w:val="00C6554A"/>
    <w:rPr>
      <w:caps/>
    </w:rPr>
  </w:style>
  <w:style w:type="paragraph" w:customStyle="1" w:styleId="Photo">
    <w:name w:val="Photo"/>
    <w:basedOn w:val="Normal"/>
    <w:uiPriority w:val="1"/>
    <w:qFormat/>
    <w:rsid w:val="00C6554A"/>
    <w:pPr>
      <w:spacing w:before="0" w:after="0" w:line="240" w:lineRule="auto"/>
      <w:jc w:val="center"/>
    </w:pPr>
  </w:style>
  <w:style w:type="paragraph" w:styleId="Header">
    <w:name w:val="header"/>
    <w:basedOn w:val="Normal"/>
    <w:link w:val="HeaderChar"/>
    <w:uiPriority w:val="99"/>
    <w:unhideWhenUsed/>
    <w:rsid w:val="00C6554A"/>
    <w:pPr>
      <w:spacing w:before="0" w:after="0" w:line="240" w:lineRule="auto"/>
    </w:pPr>
  </w:style>
  <w:style w:type="character" w:customStyle="1" w:styleId="HeaderChar">
    <w:name w:val="Header Char"/>
    <w:basedOn w:val="DefaultParagraphFont"/>
    <w:link w:val="Header"/>
    <w:uiPriority w:val="99"/>
    <w:rsid w:val="00C6554A"/>
    <w:rPr>
      <w:color w:val="595959" w:themeColor="text1" w:themeTint="A6"/>
      <w:sz w:val="20"/>
      <w:szCs w:val="20"/>
      <w:lang w:eastAsia="ja-JP"/>
    </w:rPr>
  </w:style>
  <w:style w:type="paragraph" w:styleId="ListNumber">
    <w:name w:val="List Number"/>
    <w:basedOn w:val="Normal"/>
    <w:uiPriority w:val="11"/>
    <w:unhideWhenUsed/>
    <w:qFormat/>
    <w:rsid w:val="00C6554A"/>
    <w:pPr>
      <w:numPr>
        <w:numId w:val="1"/>
      </w:numPr>
      <w:contextualSpacing/>
    </w:pPr>
  </w:style>
  <w:style w:type="character" w:customStyle="1" w:styleId="Heading3Char">
    <w:name w:val="Heading 3 Char"/>
    <w:basedOn w:val="DefaultParagraphFont"/>
    <w:link w:val="Heading3"/>
    <w:uiPriority w:val="9"/>
    <w:rsid w:val="00C6554A"/>
    <w:rPr>
      <w:rFonts w:asciiTheme="majorHAnsi" w:eastAsiaTheme="majorEastAsia" w:hAnsiTheme="majorHAnsi" w:cstheme="majorBidi"/>
      <w:color w:val="004F5B" w:themeColor="accent1" w:themeShade="7F"/>
      <w:sz w:val="24"/>
      <w:szCs w:val="24"/>
    </w:rPr>
  </w:style>
  <w:style w:type="character" w:customStyle="1" w:styleId="Heading8Char">
    <w:name w:val="Heading 8 Char"/>
    <w:basedOn w:val="DefaultParagraphFont"/>
    <w:link w:val="Heading8"/>
    <w:uiPriority w:val="9"/>
    <w:semiHidden/>
    <w:rsid w:val="00C6554A"/>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C6554A"/>
    <w:rPr>
      <w:rFonts w:asciiTheme="majorHAnsi" w:eastAsiaTheme="majorEastAsia" w:hAnsiTheme="majorHAnsi" w:cstheme="majorBidi"/>
      <w:i/>
      <w:iCs/>
      <w:color w:val="272727" w:themeColor="text1" w:themeTint="D8"/>
      <w:szCs w:val="21"/>
    </w:rPr>
  </w:style>
  <w:style w:type="character" w:styleId="IntenseEmphasis">
    <w:name w:val="Intense Emphasis"/>
    <w:basedOn w:val="DefaultParagraphFont"/>
    <w:uiPriority w:val="21"/>
    <w:semiHidden/>
    <w:unhideWhenUsed/>
    <w:qFormat/>
    <w:rsid w:val="00C6554A"/>
    <w:rPr>
      <w:i/>
      <w:iCs/>
      <w:color w:val="007789" w:themeColor="accent1" w:themeShade="BF"/>
    </w:rPr>
  </w:style>
  <w:style w:type="paragraph" w:styleId="IntenseQuote">
    <w:name w:val="Intense Quote"/>
    <w:basedOn w:val="Normal"/>
    <w:next w:val="Normal"/>
    <w:link w:val="IntenseQuoteChar"/>
    <w:uiPriority w:val="30"/>
    <w:semiHidden/>
    <w:unhideWhenUsed/>
    <w:qFormat/>
    <w:rsid w:val="00C6554A"/>
    <w:pPr>
      <w:pBdr>
        <w:top w:val="single" w:sz="4" w:space="10" w:color="007789" w:themeColor="accent1" w:themeShade="BF"/>
        <w:bottom w:val="single" w:sz="4" w:space="10" w:color="007789" w:themeColor="accent1" w:themeShade="BF"/>
      </w:pBdr>
      <w:spacing w:before="360" w:after="360"/>
      <w:ind w:left="864" w:right="864"/>
      <w:jc w:val="center"/>
    </w:pPr>
    <w:rPr>
      <w:i/>
      <w:iCs/>
      <w:color w:val="007789" w:themeColor="accent1" w:themeShade="BF"/>
    </w:rPr>
  </w:style>
  <w:style w:type="character" w:customStyle="1" w:styleId="IntenseQuoteChar">
    <w:name w:val="Intense Quote Char"/>
    <w:basedOn w:val="DefaultParagraphFont"/>
    <w:link w:val="IntenseQuote"/>
    <w:uiPriority w:val="30"/>
    <w:semiHidden/>
    <w:rsid w:val="00C6554A"/>
    <w:rPr>
      <w:i/>
      <w:iCs/>
      <w:color w:val="007789" w:themeColor="accent1" w:themeShade="BF"/>
    </w:rPr>
  </w:style>
  <w:style w:type="character" w:styleId="IntenseReference">
    <w:name w:val="Intense Reference"/>
    <w:basedOn w:val="DefaultParagraphFont"/>
    <w:uiPriority w:val="32"/>
    <w:semiHidden/>
    <w:unhideWhenUsed/>
    <w:qFormat/>
    <w:rsid w:val="00C6554A"/>
    <w:rPr>
      <w:b/>
      <w:bCs/>
      <w:caps w:val="0"/>
      <w:smallCaps/>
      <w:color w:val="007789" w:themeColor="accent1" w:themeShade="BF"/>
      <w:spacing w:val="5"/>
    </w:rPr>
  </w:style>
  <w:style w:type="paragraph" w:styleId="Caption">
    <w:name w:val="caption"/>
    <w:basedOn w:val="Normal"/>
    <w:next w:val="Normal"/>
    <w:uiPriority w:val="35"/>
    <w:semiHidden/>
    <w:unhideWhenUsed/>
    <w:qFormat/>
    <w:rsid w:val="00C6554A"/>
    <w:pPr>
      <w:spacing w:before="0" w:line="240" w:lineRule="auto"/>
    </w:pPr>
    <w:rPr>
      <w:i/>
      <w:iCs/>
      <w:color w:val="4E5B6F" w:themeColor="text2"/>
      <w:szCs w:val="18"/>
    </w:rPr>
  </w:style>
  <w:style w:type="paragraph" w:styleId="BalloonText">
    <w:name w:val="Balloon Text"/>
    <w:basedOn w:val="Normal"/>
    <w:link w:val="BalloonTextChar"/>
    <w:uiPriority w:val="99"/>
    <w:semiHidden/>
    <w:unhideWhenUsed/>
    <w:rsid w:val="00C6554A"/>
    <w:pPr>
      <w:spacing w:before="0" w:after="0"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C6554A"/>
    <w:rPr>
      <w:rFonts w:ascii="Segoe UI" w:hAnsi="Segoe UI" w:cs="Segoe UI"/>
      <w:szCs w:val="18"/>
    </w:rPr>
  </w:style>
  <w:style w:type="paragraph" w:styleId="BlockText">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rFonts w:eastAsiaTheme="minorEastAsia"/>
      <w:i/>
      <w:iCs/>
      <w:color w:val="007789" w:themeColor="accent1" w:themeShade="BF"/>
    </w:rPr>
  </w:style>
  <w:style w:type="paragraph" w:styleId="BodyText3">
    <w:name w:val="Body Text 3"/>
    <w:basedOn w:val="Normal"/>
    <w:link w:val="BodyText3Char"/>
    <w:uiPriority w:val="99"/>
    <w:semiHidden/>
    <w:unhideWhenUsed/>
    <w:rsid w:val="00C6554A"/>
    <w:pPr>
      <w:spacing w:after="120"/>
    </w:pPr>
    <w:rPr>
      <w:szCs w:val="16"/>
    </w:rPr>
  </w:style>
  <w:style w:type="character" w:customStyle="1" w:styleId="BodyText3Char">
    <w:name w:val="Body Text 3 Char"/>
    <w:basedOn w:val="DefaultParagraphFont"/>
    <w:link w:val="BodyText3"/>
    <w:uiPriority w:val="99"/>
    <w:semiHidden/>
    <w:rsid w:val="00C6554A"/>
    <w:rPr>
      <w:szCs w:val="16"/>
    </w:rPr>
  </w:style>
  <w:style w:type="paragraph" w:styleId="BodyTextIndent3">
    <w:name w:val="Body Text Indent 3"/>
    <w:basedOn w:val="Normal"/>
    <w:link w:val="BodyTextIndent3Char"/>
    <w:uiPriority w:val="99"/>
    <w:semiHidden/>
    <w:unhideWhenUsed/>
    <w:rsid w:val="00C6554A"/>
    <w:pPr>
      <w:spacing w:after="120"/>
      <w:ind w:left="360"/>
    </w:pPr>
    <w:rPr>
      <w:szCs w:val="16"/>
    </w:rPr>
  </w:style>
  <w:style w:type="character" w:customStyle="1" w:styleId="BodyTextIndent3Char">
    <w:name w:val="Body Text Indent 3 Char"/>
    <w:basedOn w:val="DefaultParagraphFont"/>
    <w:link w:val="BodyTextIndent3"/>
    <w:uiPriority w:val="99"/>
    <w:semiHidden/>
    <w:rsid w:val="00C6554A"/>
    <w:rPr>
      <w:szCs w:val="16"/>
    </w:rPr>
  </w:style>
  <w:style w:type="character" w:styleId="CommentReference">
    <w:name w:val="annotation reference"/>
    <w:basedOn w:val="DefaultParagraphFont"/>
    <w:uiPriority w:val="99"/>
    <w:semiHidden/>
    <w:unhideWhenUsed/>
    <w:rsid w:val="00C6554A"/>
    <w:rPr>
      <w:sz w:val="22"/>
      <w:szCs w:val="16"/>
    </w:rPr>
  </w:style>
  <w:style w:type="paragraph" w:styleId="CommentText">
    <w:name w:val="annotation text"/>
    <w:basedOn w:val="Normal"/>
    <w:link w:val="CommentTextChar"/>
    <w:uiPriority w:val="99"/>
    <w:semiHidden/>
    <w:unhideWhenUsed/>
    <w:rsid w:val="00C6554A"/>
    <w:pPr>
      <w:spacing w:line="240" w:lineRule="auto"/>
    </w:pPr>
    <w:rPr>
      <w:szCs w:val="20"/>
    </w:rPr>
  </w:style>
  <w:style w:type="character" w:customStyle="1" w:styleId="CommentTextChar">
    <w:name w:val="Comment Text Char"/>
    <w:basedOn w:val="DefaultParagraphFont"/>
    <w:link w:val="CommentText"/>
    <w:uiPriority w:val="99"/>
    <w:semiHidden/>
    <w:rsid w:val="00C6554A"/>
    <w:rPr>
      <w:szCs w:val="20"/>
    </w:rPr>
  </w:style>
  <w:style w:type="paragraph" w:styleId="CommentSubject">
    <w:name w:val="annotation subject"/>
    <w:basedOn w:val="CommentText"/>
    <w:next w:val="CommentText"/>
    <w:link w:val="CommentSubjectChar"/>
    <w:uiPriority w:val="99"/>
    <w:semiHidden/>
    <w:unhideWhenUsed/>
    <w:rsid w:val="00C6554A"/>
    <w:rPr>
      <w:b/>
      <w:bCs/>
    </w:rPr>
  </w:style>
  <w:style w:type="character" w:customStyle="1" w:styleId="CommentSubjectChar">
    <w:name w:val="Comment Subject Char"/>
    <w:basedOn w:val="CommentTextChar"/>
    <w:link w:val="CommentSubject"/>
    <w:uiPriority w:val="99"/>
    <w:semiHidden/>
    <w:rsid w:val="00C6554A"/>
    <w:rPr>
      <w:b/>
      <w:bCs/>
      <w:szCs w:val="20"/>
    </w:rPr>
  </w:style>
  <w:style w:type="paragraph" w:styleId="DocumentMap">
    <w:name w:val="Document Map"/>
    <w:basedOn w:val="Normal"/>
    <w:link w:val="DocumentMapChar"/>
    <w:uiPriority w:val="99"/>
    <w:semiHidden/>
    <w:unhideWhenUsed/>
    <w:rsid w:val="00C6554A"/>
    <w:pPr>
      <w:spacing w:before="0" w:after="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sid w:val="00C6554A"/>
    <w:rPr>
      <w:rFonts w:ascii="Segoe UI" w:hAnsi="Segoe UI" w:cs="Segoe UI"/>
      <w:szCs w:val="16"/>
    </w:rPr>
  </w:style>
  <w:style w:type="paragraph" w:styleId="EndnoteText">
    <w:name w:val="endnote text"/>
    <w:basedOn w:val="Normal"/>
    <w:link w:val="EndnoteTextChar"/>
    <w:uiPriority w:val="99"/>
    <w:semiHidden/>
    <w:unhideWhenUsed/>
    <w:rsid w:val="00C6554A"/>
    <w:pPr>
      <w:spacing w:before="0" w:after="0" w:line="240" w:lineRule="auto"/>
    </w:pPr>
    <w:rPr>
      <w:szCs w:val="20"/>
    </w:rPr>
  </w:style>
  <w:style w:type="character" w:customStyle="1" w:styleId="EndnoteTextChar">
    <w:name w:val="Endnote Text Char"/>
    <w:basedOn w:val="DefaultParagraphFont"/>
    <w:link w:val="EndnoteText"/>
    <w:uiPriority w:val="99"/>
    <w:semiHidden/>
    <w:rsid w:val="00C6554A"/>
    <w:rPr>
      <w:szCs w:val="20"/>
    </w:rPr>
  </w:style>
  <w:style w:type="paragraph" w:styleId="EnvelopeReturn">
    <w:name w:val="envelope return"/>
    <w:basedOn w:val="Normal"/>
    <w:uiPriority w:val="99"/>
    <w:semiHidden/>
    <w:unhideWhenUsed/>
    <w:rsid w:val="00C6554A"/>
    <w:pPr>
      <w:spacing w:before="0" w:after="0" w:line="240" w:lineRule="auto"/>
    </w:pPr>
    <w:rPr>
      <w:rFonts w:asciiTheme="majorHAnsi" w:eastAsiaTheme="majorEastAsia" w:hAnsiTheme="majorHAnsi" w:cstheme="majorBidi"/>
      <w:szCs w:val="20"/>
    </w:rPr>
  </w:style>
  <w:style w:type="character" w:styleId="FollowedHyperlink">
    <w:name w:val="FollowedHyperlink"/>
    <w:basedOn w:val="DefaultParagraphFont"/>
    <w:uiPriority w:val="99"/>
    <w:semiHidden/>
    <w:unhideWhenUsed/>
    <w:rsid w:val="00C6554A"/>
    <w:rPr>
      <w:color w:val="007789" w:themeColor="accent1" w:themeShade="BF"/>
      <w:u w:val="single"/>
    </w:rPr>
  </w:style>
  <w:style w:type="paragraph" w:styleId="FootnoteText">
    <w:name w:val="footnote text"/>
    <w:basedOn w:val="Normal"/>
    <w:link w:val="FootnoteTextChar"/>
    <w:uiPriority w:val="99"/>
    <w:semiHidden/>
    <w:unhideWhenUsed/>
    <w:rsid w:val="00C6554A"/>
    <w:pPr>
      <w:spacing w:before="0" w:after="0" w:line="240" w:lineRule="auto"/>
    </w:pPr>
    <w:rPr>
      <w:szCs w:val="20"/>
    </w:rPr>
  </w:style>
  <w:style w:type="character" w:customStyle="1" w:styleId="FootnoteTextChar">
    <w:name w:val="Footnote Text Char"/>
    <w:basedOn w:val="DefaultParagraphFont"/>
    <w:link w:val="FootnoteText"/>
    <w:uiPriority w:val="99"/>
    <w:semiHidden/>
    <w:rsid w:val="00C6554A"/>
    <w:rPr>
      <w:szCs w:val="20"/>
    </w:rPr>
  </w:style>
  <w:style w:type="character" w:styleId="HTMLCode">
    <w:name w:val="HTML Code"/>
    <w:basedOn w:val="DefaultParagraphFont"/>
    <w:uiPriority w:val="99"/>
    <w:semiHidden/>
    <w:unhideWhenUsed/>
    <w:rsid w:val="00C6554A"/>
    <w:rPr>
      <w:rFonts w:ascii="Consolas" w:hAnsi="Consolas"/>
      <w:sz w:val="22"/>
      <w:szCs w:val="20"/>
    </w:rPr>
  </w:style>
  <w:style w:type="character" w:styleId="HTMLKeyboard">
    <w:name w:val="HTML Keyboard"/>
    <w:basedOn w:val="DefaultParagraphFont"/>
    <w:uiPriority w:val="99"/>
    <w:semiHidden/>
    <w:unhideWhenUsed/>
    <w:rsid w:val="00C6554A"/>
    <w:rPr>
      <w:rFonts w:ascii="Consolas" w:hAnsi="Consolas"/>
      <w:sz w:val="22"/>
      <w:szCs w:val="20"/>
    </w:rPr>
  </w:style>
  <w:style w:type="paragraph" w:styleId="HTMLPreformatted">
    <w:name w:val="HTML Preformatted"/>
    <w:basedOn w:val="Normal"/>
    <w:link w:val="HTMLPreformattedChar"/>
    <w:uiPriority w:val="99"/>
    <w:semiHidden/>
    <w:unhideWhenUsed/>
    <w:rsid w:val="00C6554A"/>
    <w:pPr>
      <w:spacing w:before="0" w:after="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sid w:val="00C6554A"/>
    <w:rPr>
      <w:rFonts w:ascii="Consolas" w:hAnsi="Consolas"/>
      <w:szCs w:val="20"/>
    </w:rPr>
  </w:style>
  <w:style w:type="character" w:styleId="HTMLTypewriter">
    <w:name w:val="HTML Typewriter"/>
    <w:basedOn w:val="DefaultParagraphFont"/>
    <w:uiPriority w:val="99"/>
    <w:semiHidden/>
    <w:unhideWhenUsed/>
    <w:rsid w:val="00C6554A"/>
    <w:rPr>
      <w:rFonts w:ascii="Consolas" w:hAnsi="Consolas"/>
      <w:sz w:val="22"/>
      <w:szCs w:val="20"/>
    </w:rPr>
  </w:style>
  <w:style w:type="character" w:styleId="Hyperlink">
    <w:name w:val="Hyperlink"/>
    <w:basedOn w:val="DefaultParagraphFont"/>
    <w:uiPriority w:val="99"/>
    <w:unhideWhenUsed/>
    <w:rsid w:val="00C6554A"/>
    <w:rPr>
      <w:color w:val="835D00" w:themeColor="accent3" w:themeShade="80"/>
      <w:u w:val="single"/>
    </w:rPr>
  </w:style>
  <w:style w:type="paragraph" w:styleId="MacroText">
    <w:name w:val="macro"/>
    <w:link w:val="MacroText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croTextChar">
    <w:name w:val="Macro Text Char"/>
    <w:basedOn w:val="DefaultParagraphFont"/>
    <w:link w:val="MacroText"/>
    <w:uiPriority w:val="99"/>
    <w:semiHidden/>
    <w:rsid w:val="00C6554A"/>
    <w:rPr>
      <w:rFonts w:ascii="Consolas" w:hAnsi="Consolas"/>
      <w:szCs w:val="20"/>
    </w:rPr>
  </w:style>
  <w:style w:type="character" w:styleId="PlaceholderText">
    <w:name w:val="Placeholder Text"/>
    <w:basedOn w:val="DefaultParagraphFont"/>
    <w:uiPriority w:val="99"/>
    <w:semiHidden/>
    <w:rsid w:val="00C6554A"/>
    <w:rPr>
      <w:color w:val="595959" w:themeColor="text1" w:themeTint="A6"/>
    </w:rPr>
  </w:style>
  <w:style w:type="paragraph" w:styleId="PlainText">
    <w:name w:val="Plain Text"/>
    <w:basedOn w:val="Normal"/>
    <w:link w:val="PlainTextChar"/>
    <w:uiPriority w:val="99"/>
    <w:semiHidden/>
    <w:unhideWhenUsed/>
    <w:rsid w:val="00C6554A"/>
    <w:pPr>
      <w:spacing w:before="0" w:after="0" w:line="240" w:lineRule="auto"/>
    </w:pPr>
    <w:rPr>
      <w:rFonts w:ascii="Consolas" w:hAnsi="Consolas"/>
      <w:szCs w:val="21"/>
    </w:rPr>
  </w:style>
  <w:style w:type="character" w:customStyle="1" w:styleId="PlainTextChar">
    <w:name w:val="Plain Text Char"/>
    <w:basedOn w:val="DefaultParagraphFont"/>
    <w:link w:val="PlainText"/>
    <w:uiPriority w:val="99"/>
    <w:semiHidden/>
    <w:rsid w:val="00C6554A"/>
    <w:rPr>
      <w:rFonts w:ascii="Consolas" w:hAnsi="Consolas"/>
      <w:szCs w:val="21"/>
    </w:rPr>
  </w:style>
  <w:style w:type="character" w:customStyle="1" w:styleId="Heading7Char">
    <w:name w:val="Heading 7 Char"/>
    <w:basedOn w:val="DefaultParagraphFont"/>
    <w:link w:val="Heading7"/>
    <w:uiPriority w:val="9"/>
    <w:semiHidden/>
    <w:rsid w:val="002554CD"/>
    <w:rPr>
      <w:rFonts w:asciiTheme="majorHAnsi" w:eastAsiaTheme="majorEastAsia" w:hAnsiTheme="majorHAnsi" w:cstheme="majorBidi"/>
      <w:i/>
      <w:iCs/>
      <w:color w:val="004F5B" w:themeColor="accent1" w:themeShade="7F"/>
    </w:rPr>
  </w:style>
  <w:style w:type="character" w:customStyle="1" w:styleId="Heading6Char">
    <w:name w:val="Heading 6 Char"/>
    <w:basedOn w:val="DefaultParagraphFont"/>
    <w:link w:val="Heading6"/>
    <w:uiPriority w:val="9"/>
    <w:semiHidden/>
    <w:rsid w:val="002554CD"/>
    <w:rPr>
      <w:rFonts w:asciiTheme="majorHAnsi" w:eastAsiaTheme="majorEastAsia" w:hAnsiTheme="majorHAnsi" w:cstheme="majorBidi"/>
      <w:color w:val="004F5B" w:themeColor="accent1" w:themeShade="7F"/>
    </w:rPr>
  </w:style>
  <w:style w:type="character" w:customStyle="1" w:styleId="Heading4Char">
    <w:name w:val="Heading 4 Char"/>
    <w:basedOn w:val="DefaultParagraphFont"/>
    <w:link w:val="Heading4"/>
    <w:uiPriority w:val="9"/>
    <w:rsid w:val="00582AF3"/>
    <w:rPr>
      <w:rFonts w:asciiTheme="majorHAnsi" w:eastAsiaTheme="majorEastAsia" w:hAnsiTheme="majorHAnsi" w:cstheme="majorBidi"/>
      <w:i/>
      <w:iCs/>
      <w:color w:val="007789" w:themeColor="accent1" w:themeShade="BF"/>
    </w:rPr>
  </w:style>
  <w:style w:type="character" w:customStyle="1" w:styleId="Heading5Char">
    <w:name w:val="Heading 5 Char"/>
    <w:basedOn w:val="DefaultParagraphFont"/>
    <w:link w:val="Heading5"/>
    <w:uiPriority w:val="9"/>
    <w:rsid w:val="00582AF3"/>
    <w:rPr>
      <w:rFonts w:asciiTheme="majorHAnsi" w:eastAsiaTheme="majorEastAsia" w:hAnsiTheme="majorHAnsi" w:cstheme="majorBidi"/>
      <w:color w:val="007789" w:themeColor="accent1" w:themeShade="BF"/>
    </w:rPr>
  </w:style>
  <w:style w:type="table" w:styleId="TableGrid">
    <w:name w:val="Table Grid"/>
    <w:basedOn w:val="TableNormal"/>
    <w:uiPriority w:val="39"/>
    <w:rsid w:val="00BD23CE"/>
    <w:pPr>
      <w:spacing w:before="0" w:after="0" w:line="240" w:lineRule="auto"/>
    </w:pPr>
    <w:rPr>
      <w:color w:val="auto"/>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D23CE"/>
    <w:pPr>
      <w:spacing w:before="0" w:after="160" w:line="259" w:lineRule="auto"/>
      <w:ind w:left="720"/>
      <w:contextualSpacing/>
    </w:pPr>
    <w:rPr>
      <w:color w:val="auto"/>
      <w:lang w:val="en-GB"/>
    </w:rPr>
  </w:style>
  <w:style w:type="paragraph" w:styleId="NormalWeb">
    <w:name w:val="Normal (Web)"/>
    <w:basedOn w:val="Normal"/>
    <w:uiPriority w:val="99"/>
    <w:unhideWhenUsed/>
    <w:rsid w:val="002B0CE9"/>
    <w:pPr>
      <w:spacing w:before="100" w:beforeAutospacing="1" w:after="100" w:afterAutospacing="1" w:line="240" w:lineRule="auto"/>
    </w:pPr>
    <w:rPr>
      <w:rFonts w:ascii="Times New Roman" w:eastAsia="Times New Roman" w:hAnsi="Times New Roman" w:cs="Times New Roman"/>
      <w:color w:val="auto"/>
      <w:sz w:val="24"/>
      <w:szCs w:val="24"/>
      <w:lang w:val="en-GB" w:eastAsia="en-GB"/>
    </w:rPr>
  </w:style>
  <w:style w:type="character" w:styleId="UnresolvedMention">
    <w:name w:val="Unresolved Mention"/>
    <w:basedOn w:val="DefaultParagraphFont"/>
    <w:uiPriority w:val="99"/>
    <w:semiHidden/>
    <w:unhideWhenUsed/>
    <w:rsid w:val="004A3E95"/>
    <w:rPr>
      <w:color w:val="605E5C"/>
      <w:shd w:val="clear" w:color="auto" w:fill="E1DFDD"/>
    </w:rPr>
  </w:style>
  <w:style w:type="paragraph" w:styleId="Bibliography">
    <w:name w:val="Bibliography"/>
    <w:basedOn w:val="Normal"/>
    <w:next w:val="Normal"/>
    <w:uiPriority w:val="37"/>
    <w:unhideWhenUsed/>
    <w:rsid w:val="007C4AB5"/>
  </w:style>
  <w:style w:type="paragraph" w:customStyle="1" w:styleId="Standard">
    <w:name w:val="Standard"/>
    <w:rsid w:val="00530757"/>
    <w:pPr>
      <w:suppressAutoHyphens/>
      <w:autoSpaceDN w:val="0"/>
      <w:spacing w:before="0" w:after="0" w:line="240" w:lineRule="auto"/>
    </w:pPr>
    <w:rPr>
      <w:rFonts w:ascii="Liberation Serif" w:eastAsia="Arial Unicode MS" w:hAnsi="Liberation Serif" w:cs="Arial Unicode MS"/>
      <w:color w:val="auto"/>
      <w:kern w:val="3"/>
      <w:sz w:val="24"/>
      <w:szCs w:val="24"/>
      <w:lang w:eastAsia="zh-CN" w:bidi="hi-IN"/>
    </w:rPr>
  </w:style>
  <w:style w:type="paragraph" w:customStyle="1" w:styleId="TableContents">
    <w:name w:val="Table Contents"/>
    <w:basedOn w:val="Standard"/>
    <w:rsid w:val="00530757"/>
    <w:pPr>
      <w:suppressLineNumbers/>
    </w:pPr>
  </w:style>
  <w:style w:type="paragraph" w:customStyle="1" w:styleId="paragraph">
    <w:name w:val="paragraph"/>
    <w:basedOn w:val="Normal"/>
    <w:rsid w:val="002674AE"/>
    <w:pPr>
      <w:spacing w:before="100" w:beforeAutospacing="1" w:after="100" w:afterAutospacing="1" w:line="240" w:lineRule="auto"/>
    </w:pPr>
    <w:rPr>
      <w:rFonts w:ascii="Times New Roman" w:eastAsia="Times New Roman" w:hAnsi="Times New Roman" w:cs="Times New Roman"/>
      <w:color w:val="auto"/>
      <w:sz w:val="24"/>
      <w:szCs w:val="24"/>
      <w:lang w:val="en-GB" w:eastAsia="en-GB"/>
    </w:rPr>
  </w:style>
  <w:style w:type="character" w:customStyle="1" w:styleId="normaltextrun">
    <w:name w:val="normaltextrun"/>
    <w:basedOn w:val="DefaultParagraphFont"/>
    <w:rsid w:val="002674AE"/>
  </w:style>
  <w:style w:type="character" w:customStyle="1" w:styleId="eop">
    <w:name w:val="eop"/>
    <w:basedOn w:val="DefaultParagraphFont"/>
    <w:rsid w:val="002674AE"/>
  </w:style>
  <w:style w:type="character" w:customStyle="1" w:styleId="spellingerror">
    <w:name w:val="spellingerror"/>
    <w:basedOn w:val="DefaultParagraphFont"/>
    <w:rsid w:val="002674AE"/>
  </w:style>
  <w:style w:type="paragraph" w:styleId="TOCHeading">
    <w:name w:val="TOC Heading"/>
    <w:basedOn w:val="Heading1"/>
    <w:next w:val="Normal"/>
    <w:uiPriority w:val="39"/>
    <w:unhideWhenUsed/>
    <w:qFormat/>
    <w:rsid w:val="00827030"/>
    <w:pPr>
      <w:spacing w:before="240" w:after="0" w:line="259" w:lineRule="auto"/>
      <w:contextualSpacing w:val="0"/>
      <w:outlineLvl w:val="9"/>
    </w:pPr>
    <w:rPr>
      <w:szCs w:val="32"/>
    </w:rPr>
  </w:style>
  <w:style w:type="paragraph" w:styleId="TOC1">
    <w:name w:val="toc 1"/>
    <w:basedOn w:val="Normal"/>
    <w:next w:val="Normal"/>
    <w:autoRedefine/>
    <w:uiPriority w:val="39"/>
    <w:unhideWhenUsed/>
    <w:rsid w:val="00827030"/>
    <w:pPr>
      <w:tabs>
        <w:tab w:val="right" w:leader="dot" w:pos="8630"/>
      </w:tabs>
      <w:spacing w:after="100"/>
    </w:pPr>
    <w:rPr>
      <w:b/>
      <w:noProof/>
    </w:rPr>
  </w:style>
  <w:style w:type="paragraph" w:styleId="TOC2">
    <w:name w:val="toc 2"/>
    <w:basedOn w:val="Normal"/>
    <w:next w:val="Normal"/>
    <w:autoRedefine/>
    <w:uiPriority w:val="39"/>
    <w:unhideWhenUsed/>
    <w:rsid w:val="00827030"/>
    <w:pPr>
      <w:spacing w:after="100"/>
      <w:ind w:left="220"/>
    </w:pPr>
  </w:style>
  <w:style w:type="paragraph" w:styleId="TOC3">
    <w:name w:val="toc 3"/>
    <w:basedOn w:val="Normal"/>
    <w:next w:val="Normal"/>
    <w:autoRedefine/>
    <w:uiPriority w:val="39"/>
    <w:unhideWhenUsed/>
    <w:rsid w:val="0082703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12085">
      <w:bodyDiv w:val="1"/>
      <w:marLeft w:val="0"/>
      <w:marRight w:val="0"/>
      <w:marTop w:val="0"/>
      <w:marBottom w:val="0"/>
      <w:divBdr>
        <w:top w:val="none" w:sz="0" w:space="0" w:color="auto"/>
        <w:left w:val="none" w:sz="0" w:space="0" w:color="auto"/>
        <w:bottom w:val="none" w:sz="0" w:space="0" w:color="auto"/>
        <w:right w:val="none" w:sz="0" w:space="0" w:color="auto"/>
      </w:divBdr>
    </w:div>
    <w:div w:id="14623765">
      <w:bodyDiv w:val="1"/>
      <w:marLeft w:val="0"/>
      <w:marRight w:val="0"/>
      <w:marTop w:val="0"/>
      <w:marBottom w:val="0"/>
      <w:divBdr>
        <w:top w:val="none" w:sz="0" w:space="0" w:color="auto"/>
        <w:left w:val="none" w:sz="0" w:space="0" w:color="auto"/>
        <w:bottom w:val="none" w:sz="0" w:space="0" w:color="auto"/>
        <w:right w:val="none" w:sz="0" w:space="0" w:color="auto"/>
      </w:divBdr>
      <w:divsChild>
        <w:div w:id="194736808">
          <w:marLeft w:val="0"/>
          <w:marRight w:val="0"/>
          <w:marTop w:val="0"/>
          <w:marBottom w:val="0"/>
          <w:divBdr>
            <w:top w:val="none" w:sz="0" w:space="0" w:color="auto"/>
            <w:left w:val="none" w:sz="0" w:space="0" w:color="auto"/>
            <w:bottom w:val="none" w:sz="0" w:space="0" w:color="auto"/>
            <w:right w:val="none" w:sz="0" w:space="0" w:color="auto"/>
          </w:divBdr>
        </w:div>
        <w:div w:id="1371108811">
          <w:marLeft w:val="0"/>
          <w:marRight w:val="0"/>
          <w:marTop w:val="0"/>
          <w:marBottom w:val="0"/>
          <w:divBdr>
            <w:top w:val="none" w:sz="0" w:space="0" w:color="auto"/>
            <w:left w:val="none" w:sz="0" w:space="0" w:color="auto"/>
            <w:bottom w:val="none" w:sz="0" w:space="0" w:color="auto"/>
            <w:right w:val="none" w:sz="0" w:space="0" w:color="auto"/>
          </w:divBdr>
        </w:div>
        <w:div w:id="332072755">
          <w:marLeft w:val="0"/>
          <w:marRight w:val="0"/>
          <w:marTop w:val="0"/>
          <w:marBottom w:val="0"/>
          <w:divBdr>
            <w:top w:val="none" w:sz="0" w:space="0" w:color="auto"/>
            <w:left w:val="none" w:sz="0" w:space="0" w:color="auto"/>
            <w:bottom w:val="none" w:sz="0" w:space="0" w:color="auto"/>
            <w:right w:val="none" w:sz="0" w:space="0" w:color="auto"/>
          </w:divBdr>
        </w:div>
        <w:div w:id="648829182">
          <w:marLeft w:val="0"/>
          <w:marRight w:val="0"/>
          <w:marTop w:val="0"/>
          <w:marBottom w:val="0"/>
          <w:divBdr>
            <w:top w:val="none" w:sz="0" w:space="0" w:color="auto"/>
            <w:left w:val="none" w:sz="0" w:space="0" w:color="auto"/>
            <w:bottom w:val="none" w:sz="0" w:space="0" w:color="auto"/>
            <w:right w:val="none" w:sz="0" w:space="0" w:color="auto"/>
          </w:divBdr>
        </w:div>
        <w:div w:id="413478347">
          <w:marLeft w:val="0"/>
          <w:marRight w:val="0"/>
          <w:marTop w:val="0"/>
          <w:marBottom w:val="0"/>
          <w:divBdr>
            <w:top w:val="none" w:sz="0" w:space="0" w:color="auto"/>
            <w:left w:val="none" w:sz="0" w:space="0" w:color="auto"/>
            <w:bottom w:val="none" w:sz="0" w:space="0" w:color="auto"/>
            <w:right w:val="none" w:sz="0" w:space="0" w:color="auto"/>
          </w:divBdr>
        </w:div>
        <w:div w:id="1617983379">
          <w:marLeft w:val="0"/>
          <w:marRight w:val="0"/>
          <w:marTop w:val="0"/>
          <w:marBottom w:val="0"/>
          <w:divBdr>
            <w:top w:val="none" w:sz="0" w:space="0" w:color="auto"/>
            <w:left w:val="none" w:sz="0" w:space="0" w:color="auto"/>
            <w:bottom w:val="none" w:sz="0" w:space="0" w:color="auto"/>
            <w:right w:val="none" w:sz="0" w:space="0" w:color="auto"/>
          </w:divBdr>
          <w:divsChild>
            <w:div w:id="1210338887">
              <w:marLeft w:val="0"/>
              <w:marRight w:val="0"/>
              <w:marTop w:val="0"/>
              <w:marBottom w:val="0"/>
              <w:divBdr>
                <w:top w:val="none" w:sz="0" w:space="0" w:color="auto"/>
                <w:left w:val="none" w:sz="0" w:space="0" w:color="auto"/>
                <w:bottom w:val="none" w:sz="0" w:space="0" w:color="auto"/>
                <w:right w:val="none" w:sz="0" w:space="0" w:color="auto"/>
              </w:divBdr>
            </w:div>
            <w:div w:id="5374538">
              <w:marLeft w:val="0"/>
              <w:marRight w:val="0"/>
              <w:marTop w:val="0"/>
              <w:marBottom w:val="0"/>
              <w:divBdr>
                <w:top w:val="none" w:sz="0" w:space="0" w:color="auto"/>
                <w:left w:val="none" w:sz="0" w:space="0" w:color="auto"/>
                <w:bottom w:val="none" w:sz="0" w:space="0" w:color="auto"/>
                <w:right w:val="none" w:sz="0" w:space="0" w:color="auto"/>
              </w:divBdr>
            </w:div>
          </w:divsChild>
        </w:div>
        <w:div w:id="1417628840">
          <w:marLeft w:val="0"/>
          <w:marRight w:val="0"/>
          <w:marTop w:val="0"/>
          <w:marBottom w:val="0"/>
          <w:divBdr>
            <w:top w:val="none" w:sz="0" w:space="0" w:color="auto"/>
            <w:left w:val="none" w:sz="0" w:space="0" w:color="auto"/>
            <w:bottom w:val="none" w:sz="0" w:space="0" w:color="auto"/>
            <w:right w:val="none" w:sz="0" w:space="0" w:color="auto"/>
          </w:divBdr>
          <w:divsChild>
            <w:div w:id="1826555274">
              <w:marLeft w:val="0"/>
              <w:marRight w:val="0"/>
              <w:marTop w:val="0"/>
              <w:marBottom w:val="0"/>
              <w:divBdr>
                <w:top w:val="none" w:sz="0" w:space="0" w:color="auto"/>
                <w:left w:val="none" w:sz="0" w:space="0" w:color="auto"/>
                <w:bottom w:val="none" w:sz="0" w:space="0" w:color="auto"/>
                <w:right w:val="none" w:sz="0" w:space="0" w:color="auto"/>
              </w:divBdr>
            </w:div>
            <w:div w:id="31272422">
              <w:marLeft w:val="0"/>
              <w:marRight w:val="0"/>
              <w:marTop w:val="0"/>
              <w:marBottom w:val="0"/>
              <w:divBdr>
                <w:top w:val="none" w:sz="0" w:space="0" w:color="auto"/>
                <w:left w:val="none" w:sz="0" w:space="0" w:color="auto"/>
                <w:bottom w:val="none" w:sz="0" w:space="0" w:color="auto"/>
                <w:right w:val="none" w:sz="0" w:space="0" w:color="auto"/>
              </w:divBdr>
            </w:div>
            <w:div w:id="1708487334">
              <w:marLeft w:val="0"/>
              <w:marRight w:val="0"/>
              <w:marTop w:val="0"/>
              <w:marBottom w:val="0"/>
              <w:divBdr>
                <w:top w:val="none" w:sz="0" w:space="0" w:color="auto"/>
                <w:left w:val="none" w:sz="0" w:space="0" w:color="auto"/>
                <w:bottom w:val="none" w:sz="0" w:space="0" w:color="auto"/>
                <w:right w:val="none" w:sz="0" w:space="0" w:color="auto"/>
              </w:divBdr>
            </w:div>
            <w:div w:id="1738673412">
              <w:marLeft w:val="0"/>
              <w:marRight w:val="0"/>
              <w:marTop w:val="0"/>
              <w:marBottom w:val="0"/>
              <w:divBdr>
                <w:top w:val="none" w:sz="0" w:space="0" w:color="auto"/>
                <w:left w:val="none" w:sz="0" w:space="0" w:color="auto"/>
                <w:bottom w:val="none" w:sz="0" w:space="0" w:color="auto"/>
                <w:right w:val="none" w:sz="0" w:space="0" w:color="auto"/>
              </w:divBdr>
            </w:div>
          </w:divsChild>
        </w:div>
        <w:div w:id="301036726">
          <w:marLeft w:val="0"/>
          <w:marRight w:val="0"/>
          <w:marTop w:val="0"/>
          <w:marBottom w:val="0"/>
          <w:divBdr>
            <w:top w:val="none" w:sz="0" w:space="0" w:color="auto"/>
            <w:left w:val="none" w:sz="0" w:space="0" w:color="auto"/>
            <w:bottom w:val="none" w:sz="0" w:space="0" w:color="auto"/>
            <w:right w:val="none" w:sz="0" w:space="0" w:color="auto"/>
          </w:divBdr>
          <w:divsChild>
            <w:div w:id="1919821371">
              <w:marLeft w:val="0"/>
              <w:marRight w:val="0"/>
              <w:marTop w:val="0"/>
              <w:marBottom w:val="0"/>
              <w:divBdr>
                <w:top w:val="none" w:sz="0" w:space="0" w:color="auto"/>
                <w:left w:val="none" w:sz="0" w:space="0" w:color="auto"/>
                <w:bottom w:val="none" w:sz="0" w:space="0" w:color="auto"/>
                <w:right w:val="none" w:sz="0" w:space="0" w:color="auto"/>
              </w:divBdr>
            </w:div>
            <w:div w:id="1443262599">
              <w:marLeft w:val="0"/>
              <w:marRight w:val="0"/>
              <w:marTop w:val="0"/>
              <w:marBottom w:val="0"/>
              <w:divBdr>
                <w:top w:val="none" w:sz="0" w:space="0" w:color="auto"/>
                <w:left w:val="none" w:sz="0" w:space="0" w:color="auto"/>
                <w:bottom w:val="none" w:sz="0" w:space="0" w:color="auto"/>
                <w:right w:val="none" w:sz="0" w:space="0" w:color="auto"/>
              </w:divBdr>
            </w:div>
          </w:divsChild>
        </w:div>
        <w:div w:id="401756589">
          <w:marLeft w:val="0"/>
          <w:marRight w:val="0"/>
          <w:marTop w:val="0"/>
          <w:marBottom w:val="0"/>
          <w:divBdr>
            <w:top w:val="none" w:sz="0" w:space="0" w:color="auto"/>
            <w:left w:val="none" w:sz="0" w:space="0" w:color="auto"/>
            <w:bottom w:val="none" w:sz="0" w:space="0" w:color="auto"/>
            <w:right w:val="none" w:sz="0" w:space="0" w:color="auto"/>
          </w:divBdr>
        </w:div>
      </w:divsChild>
    </w:div>
    <w:div w:id="29229085">
      <w:bodyDiv w:val="1"/>
      <w:marLeft w:val="0"/>
      <w:marRight w:val="0"/>
      <w:marTop w:val="0"/>
      <w:marBottom w:val="0"/>
      <w:divBdr>
        <w:top w:val="none" w:sz="0" w:space="0" w:color="auto"/>
        <w:left w:val="none" w:sz="0" w:space="0" w:color="auto"/>
        <w:bottom w:val="none" w:sz="0" w:space="0" w:color="auto"/>
        <w:right w:val="none" w:sz="0" w:space="0" w:color="auto"/>
      </w:divBdr>
    </w:div>
    <w:div w:id="76679679">
      <w:bodyDiv w:val="1"/>
      <w:marLeft w:val="0"/>
      <w:marRight w:val="0"/>
      <w:marTop w:val="0"/>
      <w:marBottom w:val="0"/>
      <w:divBdr>
        <w:top w:val="none" w:sz="0" w:space="0" w:color="auto"/>
        <w:left w:val="none" w:sz="0" w:space="0" w:color="auto"/>
        <w:bottom w:val="none" w:sz="0" w:space="0" w:color="auto"/>
        <w:right w:val="none" w:sz="0" w:space="0" w:color="auto"/>
      </w:divBdr>
    </w:div>
    <w:div w:id="98987685">
      <w:bodyDiv w:val="1"/>
      <w:marLeft w:val="0"/>
      <w:marRight w:val="0"/>
      <w:marTop w:val="0"/>
      <w:marBottom w:val="0"/>
      <w:divBdr>
        <w:top w:val="none" w:sz="0" w:space="0" w:color="auto"/>
        <w:left w:val="none" w:sz="0" w:space="0" w:color="auto"/>
        <w:bottom w:val="none" w:sz="0" w:space="0" w:color="auto"/>
        <w:right w:val="none" w:sz="0" w:space="0" w:color="auto"/>
      </w:divBdr>
      <w:divsChild>
        <w:div w:id="1258363903">
          <w:marLeft w:val="0"/>
          <w:marRight w:val="0"/>
          <w:marTop w:val="0"/>
          <w:marBottom w:val="0"/>
          <w:divBdr>
            <w:top w:val="none" w:sz="0" w:space="0" w:color="auto"/>
            <w:left w:val="none" w:sz="0" w:space="0" w:color="auto"/>
            <w:bottom w:val="none" w:sz="0" w:space="0" w:color="auto"/>
            <w:right w:val="none" w:sz="0" w:space="0" w:color="auto"/>
          </w:divBdr>
        </w:div>
        <w:div w:id="442774843">
          <w:marLeft w:val="0"/>
          <w:marRight w:val="0"/>
          <w:marTop w:val="0"/>
          <w:marBottom w:val="0"/>
          <w:divBdr>
            <w:top w:val="none" w:sz="0" w:space="0" w:color="auto"/>
            <w:left w:val="none" w:sz="0" w:space="0" w:color="auto"/>
            <w:bottom w:val="none" w:sz="0" w:space="0" w:color="auto"/>
            <w:right w:val="none" w:sz="0" w:space="0" w:color="auto"/>
          </w:divBdr>
        </w:div>
        <w:div w:id="908419098">
          <w:marLeft w:val="0"/>
          <w:marRight w:val="0"/>
          <w:marTop w:val="0"/>
          <w:marBottom w:val="0"/>
          <w:divBdr>
            <w:top w:val="none" w:sz="0" w:space="0" w:color="auto"/>
            <w:left w:val="none" w:sz="0" w:space="0" w:color="auto"/>
            <w:bottom w:val="none" w:sz="0" w:space="0" w:color="auto"/>
            <w:right w:val="none" w:sz="0" w:space="0" w:color="auto"/>
          </w:divBdr>
        </w:div>
        <w:div w:id="386226586">
          <w:marLeft w:val="0"/>
          <w:marRight w:val="0"/>
          <w:marTop w:val="0"/>
          <w:marBottom w:val="0"/>
          <w:divBdr>
            <w:top w:val="none" w:sz="0" w:space="0" w:color="auto"/>
            <w:left w:val="none" w:sz="0" w:space="0" w:color="auto"/>
            <w:bottom w:val="none" w:sz="0" w:space="0" w:color="auto"/>
            <w:right w:val="none" w:sz="0" w:space="0" w:color="auto"/>
          </w:divBdr>
        </w:div>
        <w:div w:id="6687279">
          <w:marLeft w:val="0"/>
          <w:marRight w:val="0"/>
          <w:marTop w:val="0"/>
          <w:marBottom w:val="0"/>
          <w:divBdr>
            <w:top w:val="none" w:sz="0" w:space="0" w:color="auto"/>
            <w:left w:val="none" w:sz="0" w:space="0" w:color="auto"/>
            <w:bottom w:val="none" w:sz="0" w:space="0" w:color="auto"/>
            <w:right w:val="none" w:sz="0" w:space="0" w:color="auto"/>
          </w:divBdr>
        </w:div>
        <w:div w:id="951746023">
          <w:marLeft w:val="0"/>
          <w:marRight w:val="0"/>
          <w:marTop w:val="0"/>
          <w:marBottom w:val="0"/>
          <w:divBdr>
            <w:top w:val="none" w:sz="0" w:space="0" w:color="auto"/>
            <w:left w:val="none" w:sz="0" w:space="0" w:color="auto"/>
            <w:bottom w:val="none" w:sz="0" w:space="0" w:color="auto"/>
            <w:right w:val="none" w:sz="0" w:space="0" w:color="auto"/>
          </w:divBdr>
        </w:div>
        <w:div w:id="250049692">
          <w:marLeft w:val="0"/>
          <w:marRight w:val="0"/>
          <w:marTop w:val="0"/>
          <w:marBottom w:val="0"/>
          <w:divBdr>
            <w:top w:val="none" w:sz="0" w:space="0" w:color="auto"/>
            <w:left w:val="none" w:sz="0" w:space="0" w:color="auto"/>
            <w:bottom w:val="none" w:sz="0" w:space="0" w:color="auto"/>
            <w:right w:val="none" w:sz="0" w:space="0" w:color="auto"/>
          </w:divBdr>
        </w:div>
        <w:div w:id="692615640">
          <w:marLeft w:val="0"/>
          <w:marRight w:val="0"/>
          <w:marTop w:val="0"/>
          <w:marBottom w:val="0"/>
          <w:divBdr>
            <w:top w:val="none" w:sz="0" w:space="0" w:color="auto"/>
            <w:left w:val="none" w:sz="0" w:space="0" w:color="auto"/>
            <w:bottom w:val="none" w:sz="0" w:space="0" w:color="auto"/>
            <w:right w:val="none" w:sz="0" w:space="0" w:color="auto"/>
          </w:divBdr>
        </w:div>
        <w:div w:id="497043937">
          <w:marLeft w:val="0"/>
          <w:marRight w:val="0"/>
          <w:marTop w:val="0"/>
          <w:marBottom w:val="0"/>
          <w:divBdr>
            <w:top w:val="none" w:sz="0" w:space="0" w:color="auto"/>
            <w:left w:val="none" w:sz="0" w:space="0" w:color="auto"/>
            <w:bottom w:val="none" w:sz="0" w:space="0" w:color="auto"/>
            <w:right w:val="none" w:sz="0" w:space="0" w:color="auto"/>
          </w:divBdr>
        </w:div>
        <w:div w:id="1734039214">
          <w:marLeft w:val="0"/>
          <w:marRight w:val="0"/>
          <w:marTop w:val="0"/>
          <w:marBottom w:val="0"/>
          <w:divBdr>
            <w:top w:val="none" w:sz="0" w:space="0" w:color="auto"/>
            <w:left w:val="none" w:sz="0" w:space="0" w:color="auto"/>
            <w:bottom w:val="none" w:sz="0" w:space="0" w:color="auto"/>
            <w:right w:val="none" w:sz="0" w:space="0" w:color="auto"/>
          </w:divBdr>
        </w:div>
        <w:div w:id="783692827">
          <w:marLeft w:val="0"/>
          <w:marRight w:val="0"/>
          <w:marTop w:val="0"/>
          <w:marBottom w:val="0"/>
          <w:divBdr>
            <w:top w:val="none" w:sz="0" w:space="0" w:color="auto"/>
            <w:left w:val="none" w:sz="0" w:space="0" w:color="auto"/>
            <w:bottom w:val="none" w:sz="0" w:space="0" w:color="auto"/>
            <w:right w:val="none" w:sz="0" w:space="0" w:color="auto"/>
          </w:divBdr>
        </w:div>
      </w:divsChild>
    </w:div>
    <w:div w:id="116989783">
      <w:bodyDiv w:val="1"/>
      <w:marLeft w:val="0"/>
      <w:marRight w:val="0"/>
      <w:marTop w:val="0"/>
      <w:marBottom w:val="0"/>
      <w:divBdr>
        <w:top w:val="none" w:sz="0" w:space="0" w:color="auto"/>
        <w:left w:val="none" w:sz="0" w:space="0" w:color="auto"/>
        <w:bottom w:val="none" w:sz="0" w:space="0" w:color="auto"/>
        <w:right w:val="none" w:sz="0" w:space="0" w:color="auto"/>
      </w:divBdr>
    </w:div>
    <w:div w:id="153844355">
      <w:bodyDiv w:val="1"/>
      <w:marLeft w:val="0"/>
      <w:marRight w:val="0"/>
      <w:marTop w:val="0"/>
      <w:marBottom w:val="0"/>
      <w:divBdr>
        <w:top w:val="none" w:sz="0" w:space="0" w:color="auto"/>
        <w:left w:val="none" w:sz="0" w:space="0" w:color="auto"/>
        <w:bottom w:val="none" w:sz="0" w:space="0" w:color="auto"/>
        <w:right w:val="none" w:sz="0" w:space="0" w:color="auto"/>
      </w:divBdr>
    </w:div>
    <w:div w:id="172914681">
      <w:bodyDiv w:val="1"/>
      <w:marLeft w:val="0"/>
      <w:marRight w:val="0"/>
      <w:marTop w:val="0"/>
      <w:marBottom w:val="0"/>
      <w:divBdr>
        <w:top w:val="none" w:sz="0" w:space="0" w:color="auto"/>
        <w:left w:val="none" w:sz="0" w:space="0" w:color="auto"/>
        <w:bottom w:val="none" w:sz="0" w:space="0" w:color="auto"/>
        <w:right w:val="none" w:sz="0" w:space="0" w:color="auto"/>
      </w:divBdr>
    </w:div>
    <w:div w:id="176577637">
      <w:bodyDiv w:val="1"/>
      <w:marLeft w:val="0"/>
      <w:marRight w:val="0"/>
      <w:marTop w:val="0"/>
      <w:marBottom w:val="0"/>
      <w:divBdr>
        <w:top w:val="none" w:sz="0" w:space="0" w:color="auto"/>
        <w:left w:val="none" w:sz="0" w:space="0" w:color="auto"/>
        <w:bottom w:val="none" w:sz="0" w:space="0" w:color="auto"/>
        <w:right w:val="none" w:sz="0" w:space="0" w:color="auto"/>
      </w:divBdr>
    </w:div>
    <w:div w:id="185338065">
      <w:bodyDiv w:val="1"/>
      <w:marLeft w:val="0"/>
      <w:marRight w:val="0"/>
      <w:marTop w:val="0"/>
      <w:marBottom w:val="0"/>
      <w:divBdr>
        <w:top w:val="none" w:sz="0" w:space="0" w:color="auto"/>
        <w:left w:val="none" w:sz="0" w:space="0" w:color="auto"/>
        <w:bottom w:val="none" w:sz="0" w:space="0" w:color="auto"/>
        <w:right w:val="none" w:sz="0" w:space="0" w:color="auto"/>
      </w:divBdr>
    </w:div>
    <w:div w:id="265891601">
      <w:bodyDiv w:val="1"/>
      <w:marLeft w:val="0"/>
      <w:marRight w:val="0"/>
      <w:marTop w:val="0"/>
      <w:marBottom w:val="0"/>
      <w:divBdr>
        <w:top w:val="none" w:sz="0" w:space="0" w:color="auto"/>
        <w:left w:val="none" w:sz="0" w:space="0" w:color="auto"/>
        <w:bottom w:val="none" w:sz="0" w:space="0" w:color="auto"/>
        <w:right w:val="none" w:sz="0" w:space="0" w:color="auto"/>
      </w:divBdr>
      <w:divsChild>
        <w:div w:id="849098833">
          <w:marLeft w:val="0"/>
          <w:marRight w:val="0"/>
          <w:marTop w:val="0"/>
          <w:marBottom w:val="0"/>
          <w:divBdr>
            <w:top w:val="none" w:sz="0" w:space="0" w:color="auto"/>
            <w:left w:val="none" w:sz="0" w:space="0" w:color="auto"/>
            <w:bottom w:val="none" w:sz="0" w:space="0" w:color="auto"/>
            <w:right w:val="none" w:sz="0" w:space="0" w:color="auto"/>
          </w:divBdr>
        </w:div>
        <w:div w:id="245577060">
          <w:marLeft w:val="0"/>
          <w:marRight w:val="0"/>
          <w:marTop w:val="0"/>
          <w:marBottom w:val="0"/>
          <w:divBdr>
            <w:top w:val="none" w:sz="0" w:space="0" w:color="auto"/>
            <w:left w:val="none" w:sz="0" w:space="0" w:color="auto"/>
            <w:bottom w:val="none" w:sz="0" w:space="0" w:color="auto"/>
            <w:right w:val="none" w:sz="0" w:space="0" w:color="auto"/>
          </w:divBdr>
        </w:div>
        <w:div w:id="1576015984">
          <w:marLeft w:val="0"/>
          <w:marRight w:val="0"/>
          <w:marTop w:val="0"/>
          <w:marBottom w:val="0"/>
          <w:divBdr>
            <w:top w:val="none" w:sz="0" w:space="0" w:color="auto"/>
            <w:left w:val="none" w:sz="0" w:space="0" w:color="auto"/>
            <w:bottom w:val="none" w:sz="0" w:space="0" w:color="auto"/>
            <w:right w:val="none" w:sz="0" w:space="0" w:color="auto"/>
          </w:divBdr>
        </w:div>
        <w:div w:id="477066347">
          <w:marLeft w:val="0"/>
          <w:marRight w:val="0"/>
          <w:marTop w:val="0"/>
          <w:marBottom w:val="0"/>
          <w:divBdr>
            <w:top w:val="none" w:sz="0" w:space="0" w:color="auto"/>
            <w:left w:val="none" w:sz="0" w:space="0" w:color="auto"/>
            <w:bottom w:val="none" w:sz="0" w:space="0" w:color="auto"/>
            <w:right w:val="none" w:sz="0" w:space="0" w:color="auto"/>
          </w:divBdr>
        </w:div>
        <w:div w:id="1778598552">
          <w:marLeft w:val="0"/>
          <w:marRight w:val="0"/>
          <w:marTop w:val="0"/>
          <w:marBottom w:val="0"/>
          <w:divBdr>
            <w:top w:val="none" w:sz="0" w:space="0" w:color="auto"/>
            <w:left w:val="none" w:sz="0" w:space="0" w:color="auto"/>
            <w:bottom w:val="none" w:sz="0" w:space="0" w:color="auto"/>
            <w:right w:val="none" w:sz="0" w:space="0" w:color="auto"/>
          </w:divBdr>
        </w:div>
        <w:div w:id="1596404722">
          <w:marLeft w:val="0"/>
          <w:marRight w:val="0"/>
          <w:marTop w:val="0"/>
          <w:marBottom w:val="0"/>
          <w:divBdr>
            <w:top w:val="none" w:sz="0" w:space="0" w:color="auto"/>
            <w:left w:val="none" w:sz="0" w:space="0" w:color="auto"/>
            <w:bottom w:val="none" w:sz="0" w:space="0" w:color="auto"/>
            <w:right w:val="none" w:sz="0" w:space="0" w:color="auto"/>
          </w:divBdr>
          <w:divsChild>
            <w:div w:id="1761679770">
              <w:marLeft w:val="0"/>
              <w:marRight w:val="0"/>
              <w:marTop w:val="0"/>
              <w:marBottom w:val="0"/>
              <w:divBdr>
                <w:top w:val="none" w:sz="0" w:space="0" w:color="auto"/>
                <w:left w:val="none" w:sz="0" w:space="0" w:color="auto"/>
                <w:bottom w:val="none" w:sz="0" w:space="0" w:color="auto"/>
                <w:right w:val="none" w:sz="0" w:space="0" w:color="auto"/>
              </w:divBdr>
            </w:div>
            <w:div w:id="216093617">
              <w:marLeft w:val="0"/>
              <w:marRight w:val="0"/>
              <w:marTop w:val="0"/>
              <w:marBottom w:val="0"/>
              <w:divBdr>
                <w:top w:val="none" w:sz="0" w:space="0" w:color="auto"/>
                <w:left w:val="none" w:sz="0" w:space="0" w:color="auto"/>
                <w:bottom w:val="none" w:sz="0" w:space="0" w:color="auto"/>
                <w:right w:val="none" w:sz="0" w:space="0" w:color="auto"/>
              </w:divBdr>
            </w:div>
          </w:divsChild>
        </w:div>
        <w:div w:id="1939216997">
          <w:marLeft w:val="0"/>
          <w:marRight w:val="0"/>
          <w:marTop w:val="0"/>
          <w:marBottom w:val="0"/>
          <w:divBdr>
            <w:top w:val="none" w:sz="0" w:space="0" w:color="auto"/>
            <w:left w:val="none" w:sz="0" w:space="0" w:color="auto"/>
            <w:bottom w:val="none" w:sz="0" w:space="0" w:color="auto"/>
            <w:right w:val="none" w:sz="0" w:space="0" w:color="auto"/>
          </w:divBdr>
          <w:divsChild>
            <w:div w:id="1752660029">
              <w:marLeft w:val="0"/>
              <w:marRight w:val="0"/>
              <w:marTop w:val="0"/>
              <w:marBottom w:val="0"/>
              <w:divBdr>
                <w:top w:val="none" w:sz="0" w:space="0" w:color="auto"/>
                <w:left w:val="none" w:sz="0" w:space="0" w:color="auto"/>
                <w:bottom w:val="none" w:sz="0" w:space="0" w:color="auto"/>
                <w:right w:val="none" w:sz="0" w:space="0" w:color="auto"/>
              </w:divBdr>
            </w:div>
            <w:div w:id="1471820323">
              <w:marLeft w:val="0"/>
              <w:marRight w:val="0"/>
              <w:marTop w:val="0"/>
              <w:marBottom w:val="0"/>
              <w:divBdr>
                <w:top w:val="none" w:sz="0" w:space="0" w:color="auto"/>
                <w:left w:val="none" w:sz="0" w:space="0" w:color="auto"/>
                <w:bottom w:val="none" w:sz="0" w:space="0" w:color="auto"/>
                <w:right w:val="none" w:sz="0" w:space="0" w:color="auto"/>
              </w:divBdr>
            </w:div>
            <w:div w:id="1888102317">
              <w:marLeft w:val="0"/>
              <w:marRight w:val="0"/>
              <w:marTop w:val="0"/>
              <w:marBottom w:val="0"/>
              <w:divBdr>
                <w:top w:val="none" w:sz="0" w:space="0" w:color="auto"/>
                <w:left w:val="none" w:sz="0" w:space="0" w:color="auto"/>
                <w:bottom w:val="none" w:sz="0" w:space="0" w:color="auto"/>
                <w:right w:val="none" w:sz="0" w:space="0" w:color="auto"/>
              </w:divBdr>
            </w:div>
            <w:div w:id="850726415">
              <w:marLeft w:val="0"/>
              <w:marRight w:val="0"/>
              <w:marTop w:val="0"/>
              <w:marBottom w:val="0"/>
              <w:divBdr>
                <w:top w:val="none" w:sz="0" w:space="0" w:color="auto"/>
                <w:left w:val="none" w:sz="0" w:space="0" w:color="auto"/>
                <w:bottom w:val="none" w:sz="0" w:space="0" w:color="auto"/>
                <w:right w:val="none" w:sz="0" w:space="0" w:color="auto"/>
              </w:divBdr>
            </w:div>
          </w:divsChild>
        </w:div>
        <w:div w:id="552541838">
          <w:marLeft w:val="0"/>
          <w:marRight w:val="0"/>
          <w:marTop w:val="0"/>
          <w:marBottom w:val="0"/>
          <w:divBdr>
            <w:top w:val="none" w:sz="0" w:space="0" w:color="auto"/>
            <w:left w:val="none" w:sz="0" w:space="0" w:color="auto"/>
            <w:bottom w:val="none" w:sz="0" w:space="0" w:color="auto"/>
            <w:right w:val="none" w:sz="0" w:space="0" w:color="auto"/>
          </w:divBdr>
          <w:divsChild>
            <w:div w:id="668289967">
              <w:marLeft w:val="0"/>
              <w:marRight w:val="0"/>
              <w:marTop w:val="0"/>
              <w:marBottom w:val="0"/>
              <w:divBdr>
                <w:top w:val="none" w:sz="0" w:space="0" w:color="auto"/>
                <w:left w:val="none" w:sz="0" w:space="0" w:color="auto"/>
                <w:bottom w:val="none" w:sz="0" w:space="0" w:color="auto"/>
                <w:right w:val="none" w:sz="0" w:space="0" w:color="auto"/>
              </w:divBdr>
            </w:div>
            <w:div w:id="1935090241">
              <w:marLeft w:val="0"/>
              <w:marRight w:val="0"/>
              <w:marTop w:val="0"/>
              <w:marBottom w:val="0"/>
              <w:divBdr>
                <w:top w:val="none" w:sz="0" w:space="0" w:color="auto"/>
                <w:left w:val="none" w:sz="0" w:space="0" w:color="auto"/>
                <w:bottom w:val="none" w:sz="0" w:space="0" w:color="auto"/>
                <w:right w:val="none" w:sz="0" w:space="0" w:color="auto"/>
              </w:divBdr>
            </w:div>
          </w:divsChild>
        </w:div>
        <w:div w:id="1260529847">
          <w:marLeft w:val="0"/>
          <w:marRight w:val="0"/>
          <w:marTop w:val="0"/>
          <w:marBottom w:val="0"/>
          <w:divBdr>
            <w:top w:val="none" w:sz="0" w:space="0" w:color="auto"/>
            <w:left w:val="none" w:sz="0" w:space="0" w:color="auto"/>
            <w:bottom w:val="none" w:sz="0" w:space="0" w:color="auto"/>
            <w:right w:val="none" w:sz="0" w:space="0" w:color="auto"/>
          </w:divBdr>
        </w:div>
      </w:divsChild>
    </w:div>
    <w:div w:id="268245167">
      <w:bodyDiv w:val="1"/>
      <w:marLeft w:val="0"/>
      <w:marRight w:val="0"/>
      <w:marTop w:val="0"/>
      <w:marBottom w:val="0"/>
      <w:divBdr>
        <w:top w:val="none" w:sz="0" w:space="0" w:color="auto"/>
        <w:left w:val="none" w:sz="0" w:space="0" w:color="auto"/>
        <w:bottom w:val="none" w:sz="0" w:space="0" w:color="auto"/>
        <w:right w:val="none" w:sz="0" w:space="0" w:color="auto"/>
      </w:divBdr>
    </w:div>
    <w:div w:id="305857721">
      <w:bodyDiv w:val="1"/>
      <w:marLeft w:val="0"/>
      <w:marRight w:val="0"/>
      <w:marTop w:val="0"/>
      <w:marBottom w:val="0"/>
      <w:divBdr>
        <w:top w:val="none" w:sz="0" w:space="0" w:color="auto"/>
        <w:left w:val="none" w:sz="0" w:space="0" w:color="auto"/>
        <w:bottom w:val="none" w:sz="0" w:space="0" w:color="auto"/>
        <w:right w:val="none" w:sz="0" w:space="0" w:color="auto"/>
      </w:divBdr>
    </w:div>
    <w:div w:id="367531813">
      <w:bodyDiv w:val="1"/>
      <w:marLeft w:val="0"/>
      <w:marRight w:val="0"/>
      <w:marTop w:val="0"/>
      <w:marBottom w:val="0"/>
      <w:divBdr>
        <w:top w:val="none" w:sz="0" w:space="0" w:color="auto"/>
        <w:left w:val="none" w:sz="0" w:space="0" w:color="auto"/>
        <w:bottom w:val="none" w:sz="0" w:space="0" w:color="auto"/>
        <w:right w:val="none" w:sz="0" w:space="0" w:color="auto"/>
      </w:divBdr>
      <w:divsChild>
        <w:div w:id="1919944852">
          <w:marLeft w:val="0"/>
          <w:marRight w:val="0"/>
          <w:marTop w:val="0"/>
          <w:marBottom w:val="0"/>
          <w:divBdr>
            <w:top w:val="none" w:sz="0" w:space="0" w:color="auto"/>
            <w:left w:val="none" w:sz="0" w:space="0" w:color="auto"/>
            <w:bottom w:val="none" w:sz="0" w:space="0" w:color="auto"/>
            <w:right w:val="none" w:sz="0" w:space="0" w:color="auto"/>
          </w:divBdr>
        </w:div>
        <w:div w:id="395083179">
          <w:marLeft w:val="0"/>
          <w:marRight w:val="0"/>
          <w:marTop w:val="0"/>
          <w:marBottom w:val="0"/>
          <w:divBdr>
            <w:top w:val="none" w:sz="0" w:space="0" w:color="auto"/>
            <w:left w:val="none" w:sz="0" w:space="0" w:color="auto"/>
            <w:bottom w:val="none" w:sz="0" w:space="0" w:color="auto"/>
            <w:right w:val="none" w:sz="0" w:space="0" w:color="auto"/>
          </w:divBdr>
        </w:div>
        <w:div w:id="769424712">
          <w:marLeft w:val="0"/>
          <w:marRight w:val="0"/>
          <w:marTop w:val="0"/>
          <w:marBottom w:val="0"/>
          <w:divBdr>
            <w:top w:val="none" w:sz="0" w:space="0" w:color="auto"/>
            <w:left w:val="none" w:sz="0" w:space="0" w:color="auto"/>
            <w:bottom w:val="none" w:sz="0" w:space="0" w:color="auto"/>
            <w:right w:val="none" w:sz="0" w:space="0" w:color="auto"/>
          </w:divBdr>
        </w:div>
        <w:div w:id="1869368471">
          <w:marLeft w:val="0"/>
          <w:marRight w:val="0"/>
          <w:marTop w:val="0"/>
          <w:marBottom w:val="0"/>
          <w:divBdr>
            <w:top w:val="none" w:sz="0" w:space="0" w:color="auto"/>
            <w:left w:val="none" w:sz="0" w:space="0" w:color="auto"/>
            <w:bottom w:val="none" w:sz="0" w:space="0" w:color="auto"/>
            <w:right w:val="none" w:sz="0" w:space="0" w:color="auto"/>
          </w:divBdr>
        </w:div>
        <w:div w:id="2039696412">
          <w:marLeft w:val="0"/>
          <w:marRight w:val="0"/>
          <w:marTop w:val="0"/>
          <w:marBottom w:val="0"/>
          <w:divBdr>
            <w:top w:val="none" w:sz="0" w:space="0" w:color="auto"/>
            <w:left w:val="none" w:sz="0" w:space="0" w:color="auto"/>
            <w:bottom w:val="none" w:sz="0" w:space="0" w:color="auto"/>
            <w:right w:val="none" w:sz="0" w:space="0" w:color="auto"/>
          </w:divBdr>
          <w:divsChild>
            <w:div w:id="1456755244">
              <w:marLeft w:val="0"/>
              <w:marRight w:val="0"/>
              <w:marTop w:val="0"/>
              <w:marBottom w:val="0"/>
              <w:divBdr>
                <w:top w:val="none" w:sz="0" w:space="0" w:color="auto"/>
                <w:left w:val="none" w:sz="0" w:space="0" w:color="auto"/>
                <w:bottom w:val="none" w:sz="0" w:space="0" w:color="auto"/>
                <w:right w:val="none" w:sz="0" w:space="0" w:color="auto"/>
              </w:divBdr>
            </w:div>
            <w:div w:id="1868106115">
              <w:marLeft w:val="0"/>
              <w:marRight w:val="0"/>
              <w:marTop w:val="0"/>
              <w:marBottom w:val="0"/>
              <w:divBdr>
                <w:top w:val="none" w:sz="0" w:space="0" w:color="auto"/>
                <w:left w:val="none" w:sz="0" w:space="0" w:color="auto"/>
                <w:bottom w:val="none" w:sz="0" w:space="0" w:color="auto"/>
                <w:right w:val="none" w:sz="0" w:space="0" w:color="auto"/>
              </w:divBdr>
            </w:div>
            <w:div w:id="960769287">
              <w:marLeft w:val="0"/>
              <w:marRight w:val="0"/>
              <w:marTop w:val="0"/>
              <w:marBottom w:val="0"/>
              <w:divBdr>
                <w:top w:val="none" w:sz="0" w:space="0" w:color="auto"/>
                <w:left w:val="none" w:sz="0" w:space="0" w:color="auto"/>
                <w:bottom w:val="none" w:sz="0" w:space="0" w:color="auto"/>
                <w:right w:val="none" w:sz="0" w:space="0" w:color="auto"/>
              </w:divBdr>
            </w:div>
          </w:divsChild>
        </w:div>
        <w:div w:id="1923876344">
          <w:marLeft w:val="0"/>
          <w:marRight w:val="0"/>
          <w:marTop w:val="0"/>
          <w:marBottom w:val="0"/>
          <w:divBdr>
            <w:top w:val="none" w:sz="0" w:space="0" w:color="auto"/>
            <w:left w:val="none" w:sz="0" w:space="0" w:color="auto"/>
            <w:bottom w:val="none" w:sz="0" w:space="0" w:color="auto"/>
            <w:right w:val="none" w:sz="0" w:space="0" w:color="auto"/>
          </w:divBdr>
          <w:divsChild>
            <w:div w:id="1014499632">
              <w:marLeft w:val="0"/>
              <w:marRight w:val="0"/>
              <w:marTop w:val="0"/>
              <w:marBottom w:val="0"/>
              <w:divBdr>
                <w:top w:val="none" w:sz="0" w:space="0" w:color="auto"/>
                <w:left w:val="none" w:sz="0" w:space="0" w:color="auto"/>
                <w:bottom w:val="none" w:sz="0" w:space="0" w:color="auto"/>
                <w:right w:val="none" w:sz="0" w:space="0" w:color="auto"/>
              </w:divBdr>
            </w:div>
          </w:divsChild>
        </w:div>
        <w:div w:id="1055078590">
          <w:marLeft w:val="0"/>
          <w:marRight w:val="0"/>
          <w:marTop w:val="0"/>
          <w:marBottom w:val="0"/>
          <w:divBdr>
            <w:top w:val="none" w:sz="0" w:space="0" w:color="auto"/>
            <w:left w:val="none" w:sz="0" w:space="0" w:color="auto"/>
            <w:bottom w:val="none" w:sz="0" w:space="0" w:color="auto"/>
            <w:right w:val="none" w:sz="0" w:space="0" w:color="auto"/>
          </w:divBdr>
          <w:divsChild>
            <w:div w:id="591818809">
              <w:marLeft w:val="0"/>
              <w:marRight w:val="0"/>
              <w:marTop w:val="0"/>
              <w:marBottom w:val="0"/>
              <w:divBdr>
                <w:top w:val="none" w:sz="0" w:space="0" w:color="auto"/>
                <w:left w:val="none" w:sz="0" w:space="0" w:color="auto"/>
                <w:bottom w:val="none" w:sz="0" w:space="0" w:color="auto"/>
                <w:right w:val="none" w:sz="0" w:space="0" w:color="auto"/>
              </w:divBdr>
            </w:div>
            <w:div w:id="1611549946">
              <w:marLeft w:val="0"/>
              <w:marRight w:val="0"/>
              <w:marTop w:val="0"/>
              <w:marBottom w:val="0"/>
              <w:divBdr>
                <w:top w:val="none" w:sz="0" w:space="0" w:color="auto"/>
                <w:left w:val="none" w:sz="0" w:space="0" w:color="auto"/>
                <w:bottom w:val="none" w:sz="0" w:space="0" w:color="auto"/>
                <w:right w:val="none" w:sz="0" w:space="0" w:color="auto"/>
              </w:divBdr>
            </w:div>
            <w:div w:id="822504321">
              <w:marLeft w:val="0"/>
              <w:marRight w:val="0"/>
              <w:marTop w:val="0"/>
              <w:marBottom w:val="0"/>
              <w:divBdr>
                <w:top w:val="none" w:sz="0" w:space="0" w:color="auto"/>
                <w:left w:val="none" w:sz="0" w:space="0" w:color="auto"/>
                <w:bottom w:val="none" w:sz="0" w:space="0" w:color="auto"/>
                <w:right w:val="none" w:sz="0" w:space="0" w:color="auto"/>
              </w:divBdr>
            </w:div>
            <w:div w:id="1512185577">
              <w:marLeft w:val="0"/>
              <w:marRight w:val="0"/>
              <w:marTop w:val="0"/>
              <w:marBottom w:val="0"/>
              <w:divBdr>
                <w:top w:val="none" w:sz="0" w:space="0" w:color="auto"/>
                <w:left w:val="none" w:sz="0" w:space="0" w:color="auto"/>
                <w:bottom w:val="none" w:sz="0" w:space="0" w:color="auto"/>
                <w:right w:val="none" w:sz="0" w:space="0" w:color="auto"/>
              </w:divBdr>
            </w:div>
            <w:div w:id="1622178212">
              <w:marLeft w:val="0"/>
              <w:marRight w:val="0"/>
              <w:marTop w:val="0"/>
              <w:marBottom w:val="0"/>
              <w:divBdr>
                <w:top w:val="none" w:sz="0" w:space="0" w:color="auto"/>
                <w:left w:val="none" w:sz="0" w:space="0" w:color="auto"/>
                <w:bottom w:val="none" w:sz="0" w:space="0" w:color="auto"/>
                <w:right w:val="none" w:sz="0" w:space="0" w:color="auto"/>
              </w:divBdr>
            </w:div>
          </w:divsChild>
        </w:div>
        <w:div w:id="1805004021">
          <w:marLeft w:val="0"/>
          <w:marRight w:val="0"/>
          <w:marTop w:val="0"/>
          <w:marBottom w:val="0"/>
          <w:divBdr>
            <w:top w:val="none" w:sz="0" w:space="0" w:color="auto"/>
            <w:left w:val="none" w:sz="0" w:space="0" w:color="auto"/>
            <w:bottom w:val="none" w:sz="0" w:space="0" w:color="auto"/>
            <w:right w:val="none" w:sz="0" w:space="0" w:color="auto"/>
          </w:divBdr>
          <w:divsChild>
            <w:div w:id="2056462103">
              <w:marLeft w:val="0"/>
              <w:marRight w:val="0"/>
              <w:marTop w:val="0"/>
              <w:marBottom w:val="0"/>
              <w:divBdr>
                <w:top w:val="none" w:sz="0" w:space="0" w:color="auto"/>
                <w:left w:val="none" w:sz="0" w:space="0" w:color="auto"/>
                <w:bottom w:val="none" w:sz="0" w:space="0" w:color="auto"/>
                <w:right w:val="none" w:sz="0" w:space="0" w:color="auto"/>
              </w:divBdr>
            </w:div>
            <w:div w:id="677777672">
              <w:marLeft w:val="0"/>
              <w:marRight w:val="0"/>
              <w:marTop w:val="0"/>
              <w:marBottom w:val="0"/>
              <w:divBdr>
                <w:top w:val="none" w:sz="0" w:space="0" w:color="auto"/>
                <w:left w:val="none" w:sz="0" w:space="0" w:color="auto"/>
                <w:bottom w:val="none" w:sz="0" w:space="0" w:color="auto"/>
                <w:right w:val="none" w:sz="0" w:space="0" w:color="auto"/>
              </w:divBdr>
            </w:div>
          </w:divsChild>
        </w:div>
        <w:div w:id="982126984">
          <w:marLeft w:val="0"/>
          <w:marRight w:val="0"/>
          <w:marTop w:val="0"/>
          <w:marBottom w:val="0"/>
          <w:divBdr>
            <w:top w:val="none" w:sz="0" w:space="0" w:color="auto"/>
            <w:left w:val="none" w:sz="0" w:space="0" w:color="auto"/>
            <w:bottom w:val="none" w:sz="0" w:space="0" w:color="auto"/>
            <w:right w:val="none" w:sz="0" w:space="0" w:color="auto"/>
          </w:divBdr>
        </w:div>
      </w:divsChild>
    </w:div>
    <w:div w:id="374937286">
      <w:bodyDiv w:val="1"/>
      <w:marLeft w:val="0"/>
      <w:marRight w:val="0"/>
      <w:marTop w:val="0"/>
      <w:marBottom w:val="0"/>
      <w:divBdr>
        <w:top w:val="none" w:sz="0" w:space="0" w:color="auto"/>
        <w:left w:val="none" w:sz="0" w:space="0" w:color="auto"/>
        <w:bottom w:val="none" w:sz="0" w:space="0" w:color="auto"/>
        <w:right w:val="none" w:sz="0" w:space="0" w:color="auto"/>
      </w:divBdr>
    </w:div>
    <w:div w:id="408161413">
      <w:bodyDiv w:val="1"/>
      <w:marLeft w:val="0"/>
      <w:marRight w:val="0"/>
      <w:marTop w:val="0"/>
      <w:marBottom w:val="0"/>
      <w:divBdr>
        <w:top w:val="none" w:sz="0" w:space="0" w:color="auto"/>
        <w:left w:val="none" w:sz="0" w:space="0" w:color="auto"/>
        <w:bottom w:val="none" w:sz="0" w:space="0" w:color="auto"/>
        <w:right w:val="none" w:sz="0" w:space="0" w:color="auto"/>
      </w:divBdr>
    </w:div>
    <w:div w:id="422646812">
      <w:bodyDiv w:val="1"/>
      <w:marLeft w:val="0"/>
      <w:marRight w:val="0"/>
      <w:marTop w:val="0"/>
      <w:marBottom w:val="0"/>
      <w:divBdr>
        <w:top w:val="none" w:sz="0" w:space="0" w:color="auto"/>
        <w:left w:val="none" w:sz="0" w:space="0" w:color="auto"/>
        <w:bottom w:val="none" w:sz="0" w:space="0" w:color="auto"/>
        <w:right w:val="none" w:sz="0" w:space="0" w:color="auto"/>
      </w:divBdr>
    </w:div>
    <w:div w:id="444813928">
      <w:bodyDiv w:val="1"/>
      <w:marLeft w:val="0"/>
      <w:marRight w:val="0"/>
      <w:marTop w:val="0"/>
      <w:marBottom w:val="0"/>
      <w:divBdr>
        <w:top w:val="none" w:sz="0" w:space="0" w:color="auto"/>
        <w:left w:val="none" w:sz="0" w:space="0" w:color="auto"/>
        <w:bottom w:val="none" w:sz="0" w:space="0" w:color="auto"/>
        <w:right w:val="none" w:sz="0" w:space="0" w:color="auto"/>
      </w:divBdr>
    </w:div>
    <w:div w:id="446699969">
      <w:bodyDiv w:val="1"/>
      <w:marLeft w:val="0"/>
      <w:marRight w:val="0"/>
      <w:marTop w:val="0"/>
      <w:marBottom w:val="0"/>
      <w:divBdr>
        <w:top w:val="none" w:sz="0" w:space="0" w:color="auto"/>
        <w:left w:val="none" w:sz="0" w:space="0" w:color="auto"/>
        <w:bottom w:val="none" w:sz="0" w:space="0" w:color="auto"/>
        <w:right w:val="none" w:sz="0" w:space="0" w:color="auto"/>
      </w:divBdr>
    </w:div>
    <w:div w:id="480078056">
      <w:bodyDiv w:val="1"/>
      <w:marLeft w:val="0"/>
      <w:marRight w:val="0"/>
      <w:marTop w:val="0"/>
      <w:marBottom w:val="0"/>
      <w:divBdr>
        <w:top w:val="none" w:sz="0" w:space="0" w:color="auto"/>
        <w:left w:val="none" w:sz="0" w:space="0" w:color="auto"/>
        <w:bottom w:val="none" w:sz="0" w:space="0" w:color="auto"/>
        <w:right w:val="none" w:sz="0" w:space="0" w:color="auto"/>
      </w:divBdr>
    </w:div>
    <w:div w:id="534778885">
      <w:bodyDiv w:val="1"/>
      <w:marLeft w:val="0"/>
      <w:marRight w:val="0"/>
      <w:marTop w:val="0"/>
      <w:marBottom w:val="0"/>
      <w:divBdr>
        <w:top w:val="none" w:sz="0" w:space="0" w:color="auto"/>
        <w:left w:val="none" w:sz="0" w:space="0" w:color="auto"/>
        <w:bottom w:val="none" w:sz="0" w:space="0" w:color="auto"/>
        <w:right w:val="none" w:sz="0" w:space="0" w:color="auto"/>
      </w:divBdr>
    </w:div>
    <w:div w:id="539897470">
      <w:bodyDiv w:val="1"/>
      <w:marLeft w:val="0"/>
      <w:marRight w:val="0"/>
      <w:marTop w:val="0"/>
      <w:marBottom w:val="0"/>
      <w:divBdr>
        <w:top w:val="none" w:sz="0" w:space="0" w:color="auto"/>
        <w:left w:val="none" w:sz="0" w:space="0" w:color="auto"/>
        <w:bottom w:val="none" w:sz="0" w:space="0" w:color="auto"/>
        <w:right w:val="none" w:sz="0" w:space="0" w:color="auto"/>
      </w:divBdr>
    </w:div>
    <w:div w:id="584539585">
      <w:bodyDiv w:val="1"/>
      <w:marLeft w:val="0"/>
      <w:marRight w:val="0"/>
      <w:marTop w:val="0"/>
      <w:marBottom w:val="0"/>
      <w:divBdr>
        <w:top w:val="none" w:sz="0" w:space="0" w:color="auto"/>
        <w:left w:val="none" w:sz="0" w:space="0" w:color="auto"/>
        <w:bottom w:val="none" w:sz="0" w:space="0" w:color="auto"/>
        <w:right w:val="none" w:sz="0" w:space="0" w:color="auto"/>
      </w:divBdr>
    </w:div>
    <w:div w:id="585260620">
      <w:bodyDiv w:val="1"/>
      <w:marLeft w:val="0"/>
      <w:marRight w:val="0"/>
      <w:marTop w:val="0"/>
      <w:marBottom w:val="0"/>
      <w:divBdr>
        <w:top w:val="none" w:sz="0" w:space="0" w:color="auto"/>
        <w:left w:val="none" w:sz="0" w:space="0" w:color="auto"/>
        <w:bottom w:val="none" w:sz="0" w:space="0" w:color="auto"/>
        <w:right w:val="none" w:sz="0" w:space="0" w:color="auto"/>
      </w:divBdr>
    </w:div>
    <w:div w:id="627516156">
      <w:bodyDiv w:val="1"/>
      <w:marLeft w:val="0"/>
      <w:marRight w:val="0"/>
      <w:marTop w:val="0"/>
      <w:marBottom w:val="0"/>
      <w:divBdr>
        <w:top w:val="none" w:sz="0" w:space="0" w:color="auto"/>
        <w:left w:val="none" w:sz="0" w:space="0" w:color="auto"/>
        <w:bottom w:val="none" w:sz="0" w:space="0" w:color="auto"/>
        <w:right w:val="none" w:sz="0" w:space="0" w:color="auto"/>
      </w:divBdr>
    </w:div>
    <w:div w:id="629288109">
      <w:bodyDiv w:val="1"/>
      <w:marLeft w:val="0"/>
      <w:marRight w:val="0"/>
      <w:marTop w:val="0"/>
      <w:marBottom w:val="0"/>
      <w:divBdr>
        <w:top w:val="none" w:sz="0" w:space="0" w:color="auto"/>
        <w:left w:val="none" w:sz="0" w:space="0" w:color="auto"/>
        <w:bottom w:val="none" w:sz="0" w:space="0" w:color="auto"/>
        <w:right w:val="none" w:sz="0" w:space="0" w:color="auto"/>
      </w:divBdr>
    </w:div>
    <w:div w:id="639772453">
      <w:bodyDiv w:val="1"/>
      <w:marLeft w:val="0"/>
      <w:marRight w:val="0"/>
      <w:marTop w:val="0"/>
      <w:marBottom w:val="0"/>
      <w:divBdr>
        <w:top w:val="none" w:sz="0" w:space="0" w:color="auto"/>
        <w:left w:val="none" w:sz="0" w:space="0" w:color="auto"/>
        <w:bottom w:val="none" w:sz="0" w:space="0" w:color="auto"/>
        <w:right w:val="none" w:sz="0" w:space="0" w:color="auto"/>
      </w:divBdr>
    </w:div>
    <w:div w:id="656955347">
      <w:bodyDiv w:val="1"/>
      <w:marLeft w:val="0"/>
      <w:marRight w:val="0"/>
      <w:marTop w:val="0"/>
      <w:marBottom w:val="0"/>
      <w:divBdr>
        <w:top w:val="none" w:sz="0" w:space="0" w:color="auto"/>
        <w:left w:val="none" w:sz="0" w:space="0" w:color="auto"/>
        <w:bottom w:val="none" w:sz="0" w:space="0" w:color="auto"/>
        <w:right w:val="none" w:sz="0" w:space="0" w:color="auto"/>
      </w:divBdr>
    </w:div>
    <w:div w:id="693577918">
      <w:bodyDiv w:val="1"/>
      <w:marLeft w:val="0"/>
      <w:marRight w:val="0"/>
      <w:marTop w:val="0"/>
      <w:marBottom w:val="0"/>
      <w:divBdr>
        <w:top w:val="none" w:sz="0" w:space="0" w:color="auto"/>
        <w:left w:val="none" w:sz="0" w:space="0" w:color="auto"/>
        <w:bottom w:val="none" w:sz="0" w:space="0" w:color="auto"/>
        <w:right w:val="none" w:sz="0" w:space="0" w:color="auto"/>
      </w:divBdr>
    </w:div>
    <w:div w:id="702897658">
      <w:bodyDiv w:val="1"/>
      <w:marLeft w:val="0"/>
      <w:marRight w:val="0"/>
      <w:marTop w:val="0"/>
      <w:marBottom w:val="0"/>
      <w:divBdr>
        <w:top w:val="none" w:sz="0" w:space="0" w:color="auto"/>
        <w:left w:val="none" w:sz="0" w:space="0" w:color="auto"/>
        <w:bottom w:val="none" w:sz="0" w:space="0" w:color="auto"/>
        <w:right w:val="none" w:sz="0" w:space="0" w:color="auto"/>
      </w:divBdr>
    </w:div>
    <w:div w:id="725494616">
      <w:bodyDiv w:val="1"/>
      <w:marLeft w:val="0"/>
      <w:marRight w:val="0"/>
      <w:marTop w:val="0"/>
      <w:marBottom w:val="0"/>
      <w:divBdr>
        <w:top w:val="none" w:sz="0" w:space="0" w:color="auto"/>
        <w:left w:val="none" w:sz="0" w:space="0" w:color="auto"/>
        <w:bottom w:val="none" w:sz="0" w:space="0" w:color="auto"/>
        <w:right w:val="none" w:sz="0" w:space="0" w:color="auto"/>
      </w:divBdr>
    </w:div>
    <w:div w:id="756757232">
      <w:bodyDiv w:val="1"/>
      <w:marLeft w:val="0"/>
      <w:marRight w:val="0"/>
      <w:marTop w:val="0"/>
      <w:marBottom w:val="0"/>
      <w:divBdr>
        <w:top w:val="none" w:sz="0" w:space="0" w:color="auto"/>
        <w:left w:val="none" w:sz="0" w:space="0" w:color="auto"/>
        <w:bottom w:val="none" w:sz="0" w:space="0" w:color="auto"/>
        <w:right w:val="none" w:sz="0" w:space="0" w:color="auto"/>
      </w:divBdr>
    </w:div>
    <w:div w:id="802768021">
      <w:bodyDiv w:val="1"/>
      <w:marLeft w:val="0"/>
      <w:marRight w:val="0"/>
      <w:marTop w:val="0"/>
      <w:marBottom w:val="0"/>
      <w:divBdr>
        <w:top w:val="none" w:sz="0" w:space="0" w:color="auto"/>
        <w:left w:val="none" w:sz="0" w:space="0" w:color="auto"/>
        <w:bottom w:val="none" w:sz="0" w:space="0" w:color="auto"/>
        <w:right w:val="none" w:sz="0" w:space="0" w:color="auto"/>
      </w:divBdr>
    </w:div>
    <w:div w:id="820777792">
      <w:bodyDiv w:val="1"/>
      <w:marLeft w:val="0"/>
      <w:marRight w:val="0"/>
      <w:marTop w:val="0"/>
      <w:marBottom w:val="0"/>
      <w:divBdr>
        <w:top w:val="none" w:sz="0" w:space="0" w:color="auto"/>
        <w:left w:val="none" w:sz="0" w:space="0" w:color="auto"/>
        <w:bottom w:val="none" w:sz="0" w:space="0" w:color="auto"/>
        <w:right w:val="none" w:sz="0" w:space="0" w:color="auto"/>
      </w:divBdr>
    </w:div>
    <w:div w:id="841317960">
      <w:bodyDiv w:val="1"/>
      <w:marLeft w:val="0"/>
      <w:marRight w:val="0"/>
      <w:marTop w:val="0"/>
      <w:marBottom w:val="0"/>
      <w:divBdr>
        <w:top w:val="none" w:sz="0" w:space="0" w:color="auto"/>
        <w:left w:val="none" w:sz="0" w:space="0" w:color="auto"/>
        <w:bottom w:val="none" w:sz="0" w:space="0" w:color="auto"/>
        <w:right w:val="none" w:sz="0" w:space="0" w:color="auto"/>
      </w:divBdr>
    </w:div>
    <w:div w:id="890773795">
      <w:bodyDiv w:val="1"/>
      <w:marLeft w:val="0"/>
      <w:marRight w:val="0"/>
      <w:marTop w:val="0"/>
      <w:marBottom w:val="0"/>
      <w:divBdr>
        <w:top w:val="none" w:sz="0" w:space="0" w:color="auto"/>
        <w:left w:val="none" w:sz="0" w:space="0" w:color="auto"/>
        <w:bottom w:val="none" w:sz="0" w:space="0" w:color="auto"/>
        <w:right w:val="none" w:sz="0" w:space="0" w:color="auto"/>
      </w:divBdr>
    </w:div>
    <w:div w:id="907542998">
      <w:bodyDiv w:val="1"/>
      <w:marLeft w:val="0"/>
      <w:marRight w:val="0"/>
      <w:marTop w:val="0"/>
      <w:marBottom w:val="0"/>
      <w:divBdr>
        <w:top w:val="none" w:sz="0" w:space="0" w:color="auto"/>
        <w:left w:val="none" w:sz="0" w:space="0" w:color="auto"/>
        <w:bottom w:val="none" w:sz="0" w:space="0" w:color="auto"/>
        <w:right w:val="none" w:sz="0" w:space="0" w:color="auto"/>
      </w:divBdr>
    </w:div>
    <w:div w:id="933900804">
      <w:bodyDiv w:val="1"/>
      <w:marLeft w:val="0"/>
      <w:marRight w:val="0"/>
      <w:marTop w:val="0"/>
      <w:marBottom w:val="0"/>
      <w:divBdr>
        <w:top w:val="none" w:sz="0" w:space="0" w:color="auto"/>
        <w:left w:val="none" w:sz="0" w:space="0" w:color="auto"/>
        <w:bottom w:val="none" w:sz="0" w:space="0" w:color="auto"/>
        <w:right w:val="none" w:sz="0" w:space="0" w:color="auto"/>
      </w:divBdr>
    </w:div>
    <w:div w:id="943456840">
      <w:bodyDiv w:val="1"/>
      <w:marLeft w:val="0"/>
      <w:marRight w:val="0"/>
      <w:marTop w:val="0"/>
      <w:marBottom w:val="0"/>
      <w:divBdr>
        <w:top w:val="none" w:sz="0" w:space="0" w:color="auto"/>
        <w:left w:val="none" w:sz="0" w:space="0" w:color="auto"/>
        <w:bottom w:val="none" w:sz="0" w:space="0" w:color="auto"/>
        <w:right w:val="none" w:sz="0" w:space="0" w:color="auto"/>
      </w:divBdr>
    </w:div>
    <w:div w:id="964430861">
      <w:bodyDiv w:val="1"/>
      <w:marLeft w:val="0"/>
      <w:marRight w:val="0"/>
      <w:marTop w:val="0"/>
      <w:marBottom w:val="0"/>
      <w:divBdr>
        <w:top w:val="none" w:sz="0" w:space="0" w:color="auto"/>
        <w:left w:val="none" w:sz="0" w:space="0" w:color="auto"/>
        <w:bottom w:val="none" w:sz="0" w:space="0" w:color="auto"/>
        <w:right w:val="none" w:sz="0" w:space="0" w:color="auto"/>
      </w:divBdr>
    </w:div>
    <w:div w:id="993724032">
      <w:bodyDiv w:val="1"/>
      <w:marLeft w:val="0"/>
      <w:marRight w:val="0"/>
      <w:marTop w:val="0"/>
      <w:marBottom w:val="0"/>
      <w:divBdr>
        <w:top w:val="none" w:sz="0" w:space="0" w:color="auto"/>
        <w:left w:val="none" w:sz="0" w:space="0" w:color="auto"/>
        <w:bottom w:val="none" w:sz="0" w:space="0" w:color="auto"/>
        <w:right w:val="none" w:sz="0" w:space="0" w:color="auto"/>
      </w:divBdr>
    </w:div>
    <w:div w:id="1008026225">
      <w:bodyDiv w:val="1"/>
      <w:marLeft w:val="0"/>
      <w:marRight w:val="0"/>
      <w:marTop w:val="0"/>
      <w:marBottom w:val="0"/>
      <w:divBdr>
        <w:top w:val="none" w:sz="0" w:space="0" w:color="auto"/>
        <w:left w:val="none" w:sz="0" w:space="0" w:color="auto"/>
        <w:bottom w:val="none" w:sz="0" w:space="0" w:color="auto"/>
        <w:right w:val="none" w:sz="0" w:space="0" w:color="auto"/>
      </w:divBdr>
    </w:div>
    <w:div w:id="1008287600">
      <w:bodyDiv w:val="1"/>
      <w:marLeft w:val="0"/>
      <w:marRight w:val="0"/>
      <w:marTop w:val="0"/>
      <w:marBottom w:val="0"/>
      <w:divBdr>
        <w:top w:val="none" w:sz="0" w:space="0" w:color="auto"/>
        <w:left w:val="none" w:sz="0" w:space="0" w:color="auto"/>
        <w:bottom w:val="none" w:sz="0" w:space="0" w:color="auto"/>
        <w:right w:val="none" w:sz="0" w:space="0" w:color="auto"/>
      </w:divBdr>
    </w:div>
    <w:div w:id="1031765480">
      <w:bodyDiv w:val="1"/>
      <w:marLeft w:val="0"/>
      <w:marRight w:val="0"/>
      <w:marTop w:val="0"/>
      <w:marBottom w:val="0"/>
      <w:divBdr>
        <w:top w:val="none" w:sz="0" w:space="0" w:color="auto"/>
        <w:left w:val="none" w:sz="0" w:space="0" w:color="auto"/>
        <w:bottom w:val="none" w:sz="0" w:space="0" w:color="auto"/>
        <w:right w:val="none" w:sz="0" w:space="0" w:color="auto"/>
      </w:divBdr>
    </w:div>
    <w:div w:id="1051342206">
      <w:bodyDiv w:val="1"/>
      <w:marLeft w:val="0"/>
      <w:marRight w:val="0"/>
      <w:marTop w:val="0"/>
      <w:marBottom w:val="0"/>
      <w:divBdr>
        <w:top w:val="none" w:sz="0" w:space="0" w:color="auto"/>
        <w:left w:val="none" w:sz="0" w:space="0" w:color="auto"/>
        <w:bottom w:val="none" w:sz="0" w:space="0" w:color="auto"/>
        <w:right w:val="none" w:sz="0" w:space="0" w:color="auto"/>
      </w:divBdr>
    </w:div>
    <w:div w:id="1162702067">
      <w:bodyDiv w:val="1"/>
      <w:marLeft w:val="0"/>
      <w:marRight w:val="0"/>
      <w:marTop w:val="0"/>
      <w:marBottom w:val="0"/>
      <w:divBdr>
        <w:top w:val="none" w:sz="0" w:space="0" w:color="auto"/>
        <w:left w:val="none" w:sz="0" w:space="0" w:color="auto"/>
        <w:bottom w:val="none" w:sz="0" w:space="0" w:color="auto"/>
        <w:right w:val="none" w:sz="0" w:space="0" w:color="auto"/>
      </w:divBdr>
    </w:div>
    <w:div w:id="1180899654">
      <w:bodyDiv w:val="1"/>
      <w:marLeft w:val="0"/>
      <w:marRight w:val="0"/>
      <w:marTop w:val="0"/>
      <w:marBottom w:val="0"/>
      <w:divBdr>
        <w:top w:val="none" w:sz="0" w:space="0" w:color="auto"/>
        <w:left w:val="none" w:sz="0" w:space="0" w:color="auto"/>
        <w:bottom w:val="none" w:sz="0" w:space="0" w:color="auto"/>
        <w:right w:val="none" w:sz="0" w:space="0" w:color="auto"/>
      </w:divBdr>
    </w:div>
    <w:div w:id="1207987087">
      <w:bodyDiv w:val="1"/>
      <w:marLeft w:val="0"/>
      <w:marRight w:val="0"/>
      <w:marTop w:val="0"/>
      <w:marBottom w:val="0"/>
      <w:divBdr>
        <w:top w:val="none" w:sz="0" w:space="0" w:color="auto"/>
        <w:left w:val="none" w:sz="0" w:space="0" w:color="auto"/>
        <w:bottom w:val="none" w:sz="0" w:space="0" w:color="auto"/>
        <w:right w:val="none" w:sz="0" w:space="0" w:color="auto"/>
      </w:divBdr>
    </w:div>
    <w:div w:id="1232888545">
      <w:bodyDiv w:val="1"/>
      <w:marLeft w:val="0"/>
      <w:marRight w:val="0"/>
      <w:marTop w:val="0"/>
      <w:marBottom w:val="0"/>
      <w:divBdr>
        <w:top w:val="none" w:sz="0" w:space="0" w:color="auto"/>
        <w:left w:val="none" w:sz="0" w:space="0" w:color="auto"/>
        <w:bottom w:val="none" w:sz="0" w:space="0" w:color="auto"/>
        <w:right w:val="none" w:sz="0" w:space="0" w:color="auto"/>
      </w:divBdr>
    </w:div>
    <w:div w:id="1250041197">
      <w:bodyDiv w:val="1"/>
      <w:marLeft w:val="0"/>
      <w:marRight w:val="0"/>
      <w:marTop w:val="0"/>
      <w:marBottom w:val="0"/>
      <w:divBdr>
        <w:top w:val="none" w:sz="0" w:space="0" w:color="auto"/>
        <w:left w:val="none" w:sz="0" w:space="0" w:color="auto"/>
        <w:bottom w:val="none" w:sz="0" w:space="0" w:color="auto"/>
        <w:right w:val="none" w:sz="0" w:space="0" w:color="auto"/>
      </w:divBdr>
    </w:div>
    <w:div w:id="1297374850">
      <w:bodyDiv w:val="1"/>
      <w:marLeft w:val="0"/>
      <w:marRight w:val="0"/>
      <w:marTop w:val="0"/>
      <w:marBottom w:val="0"/>
      <w:divBdr>
        <w:top w:val="none" w:sz="0" w:space="0" w:color="auto"/>
        <w:left w:val="none" w:sz="0" w:space="0" w:color="auto"/>
        <w:bottom w:val="none" w:sz="0" w:space="0" w:color="auto"/>
        <w:right w:val="none" w:sz="0" w:space="0" w:color="auto"/>
      </w:divBdr>
    </w:div>
    <w:div w:id="1321275072">
      <w:bodyDiv w:val="1"/>
      <w:marLeft w:val="0"/>
      <w:marRight w:val="0"/>
      <w:marTop w:val="0"/>
      <w:marBottom w:val="0"/>
      <w:divBdr>
        <w:top w:val="none" w:sz="0" w:space="0" w:color="auto"/>
        <w:left w:val="none" w:sz="0" w:space="0" w:color="auto"/>
        <w:bottom w:val="none" w:sz="0" w:space="0" w:color="auto"/>
        <w:right w:val="none" w:sz="0" w:space="0" w:color="auto"/>
      </w:divBdr>
      <w:divsChild>
        <w:div w:id="436876767">
          <w:marLeft w:val="0"/>
          <w:marRight w:val="0"/>
          <w:marTop w:val="0"/>
          <w:marBottom w:val="0"/>
          <w:divBdr>
            <w:top w:val="none" w:sz="0" w:space="0" w:color="auto"/>
            <w:left w:val="none" w:sz="0" w:space="0" w:color="auto"/>
            <w:bottom w:val="none" w:sz="0" w:space="0" w:color="auto"/>
            <w:right w:val="none" w:sz="0" w:space="0" w:color="auto"/>
          </w:divBdr>
        </w:div>
        <w:div w:id="1036856538">
          <w:marLeft w:val="0"/>
          <w:marRight w:val="0"/>
          <w:marTop w:val="0"/>
          <w:marBottom w:val="0"/>
          <w:divBdr>
            <w:top w:val="none" w:sz="0" w:space="0" w:color="auto"/>
            <w:left w:val="none" w:sz="0" w:space="0" w:color="auto"/>
            <w:bottom w:val="none" w:sz="0" w:space="0" w:color="auto"/>
            <w:right w:val="none" w:sz="0" w:space="0" w:color="auto"/>
          </w:divBdr>
        </w:div>
        <w:div w:id="1126436382">
          <w:marLeft w:val="0"/>
          <w:marRight w:val="0"/>
          <w:marTop w:val="0"/>
          <w:marBottom w:val="0"/>
          <w:divBdr>
            <w:top w:val="none" w:sz="0" w:space="0" w:color="auto"/>
            <w:left w:val="none" w:sz="0" w:space="0" w:color="auto"/>
            <w:bottom w:val="none" w:sz="0" w:space="0" w:color="auto"/>
            <w:right w:val="none" w:sz="0" w:space="0" w:color="auto"/>
          </w:divBdr>
        </w:div>
        <w:div w:id="731076714">
          <w:marLeft w:val="0"/>
          <w:marRight w:val="0"/>
          <w:marTop w:val="0"/>
          <w:marBottom w:val="0"/>
          <w:divBdr>
            <w:top w:val="none" w:sz="0" w:space="0" w:color="auto"/>
            <w:left w:val="none" w:sz="0" w:space="0" w:color="auto"/>
            <w:bottom w:val="none" w:sz="0" w:space="0" w:color="auto"/>
            <w:right w:val="none" w:sz="0" w:space="0" w:color="auto"/>
          </w:divBdr>
        </w:div>
        <w:div w:id="1886720585">
          <w:marLeft w:val="0"/>
          <w:marRight w:val="0"/>
          <w:marTop w:val="0"/>
          <w:marBottom w:val="0"/>
          <w:divBdr>
            <w:top w:val="none" w:sz="0" w:space="0" w:color="auto"/>
            <w:left w:val="none" w:sz="0" w:space="0" w:color="auto"/>
            <w:bottom w:val="none" w:sz="0" w:space="0" w:color="auto"/>
            <w:right w:val="none" w:sz="0" w:space="0" w:color="auto"/>
          </w:divBdr>
          <w:divsChild>
            <w:div w:id="110905648">
              <w:marLeft w:val="0"/>
              <w:marRight w:val="0"/>
              <w:marTop w:val="0"/>
              <w:marBottom w:val="0"/>
              <w:divBdr>
                <w:top w:val="none" w:sz="0" w:space="0" w:color="auto"/>
                <w:left w:val="none" w:sz="0" w:space="0" w:color="auto"/>
                <w:bottom w:val="none" w:sz="0" w:space="0" w:color="auto"/>
                <w:right w:val="none" w:sz="0" w:space="0" w:color="auto"/>
              </w:divBdr>
            </w:div>
            <w:div w:id="1191843879">
              <w:marLeft w:val="0"/>
              <w:marRight w:val="0"/>
              <w:marTop w:val="0"/>
              <w:marBottom w:val="0"/>
              <w:divBdr>
                <w:top w:val="none" w:sz="0" w:space="0" w:color="auto"/>
                <w:left w:val="none" w:sz="0" w:space="0" w:color="auto"/>
                <w:bottom w:val="none" w:sz="0" w:space="0" w:color="auto"/>
                <w:right w:val="none" w:sz="0" w:space="0" w:color="auto"/>
              </w:divBdr>
            </w:div>
            <w:div w:id="486819779">
              <w:marLeft w:val="0"/>
              <w:marRight w:val="0"/>
              <w:marTop w:val="0"/>
              <w:marBottom w:val="0"/>
              <w:divBdr>
                <w:top w:val="none" w:sz="0" w:space="0" w:color="auto"/>
                <w:left w:val="none" w:sz="0" w:space="0" w:color="auto"/>
                <w:bottom w:val="none" w:sz="0" w:space="0" w:color="auto"/>
                <w:right w:val="none" w:sz="0" w:space="0" w:color="auto"/>
              </w:divBdr>
            </w:div>
            <w:div w:id="154151088">
              <w:marLeft w:val="0"/>
              <w:marRight w:val="0"/>
              <w:marTop w:val="0"/>
              <w:marBottom w:val="0"/>
              <w:divBdr>
                <w:top w:val="none" w:sz="0" w:space="0" w:color="auto"/>
                <w:left w:val="none" w:sz="0" w:space="0" w:color="auto"/>
                <w:bottom w:val="none" w:sz="0" w:space="0" w:color="auto"/>
                <w:right w:val="none" w:sz="0" w:space="0" w:color="auto"/>
              </w:divBdr>
            </w:div>
          </w:divsChild>
        </w:div>
        <w:div w:id="399909899">
          <w:marLeft w:val="0"/>
          <w:marRight w:val="0"/>
          <w:marTop w:val="0"/>
          <w:marBottom w:val="0"/>
          <w:divBdr>
            <w:top w:val="none" w:sz="0" w:space="0" w:color="auto"/>
            <w:left w:val="none" w:sz="0" w:space="0" w:color="auto"/>
            <w:bottom w:val="none" w:sz="0" w:space="0" w:color="auto"/>
            <w:right w:val="none" w:sz="0" w:space="0" w:color="auto"/>
          </w:divBdr>
          <w:divsChild>
            <w:div w:id="712733961">
              <w:marLeft w:val="0"/>
              <w:marRight w:val="0"/>
              <w:marTop w:val="0"/>
              <w:marBottom w:val="0"/>
              <w:divBdr>
                <w:top w:val="none" w:sz="0" w:space="0" w:color="auto"/>
                <w:left w:val="none" w:sz="0" w:space="0" w:color="auto"/>
                <w:bottom w:val="none" w:sz="0" w:space="0" w:color="auto"/>
                <w:right w:val="none" w:sz="0" w:space="0" w:color="auto"/>
              </w:divBdr>
            </w:div>
          </w:divsChild>
        </w:div>
        <w:div w:id="159740297">
          <w:marLeft w:val="0"/>
          <w:marRight w:val="0"/>
          <w:marTop w:val="0"/>
          <w:marBottom w:val="0"/>
          <w:divBdr>
            <w:top w:val="none" w:sz="0" w:space="0" w:color="auto"/>
            <w:left w:val="none" w:sz="0" w:space="0" w:color="auto"/>
            <w:bottom w:val="none" w:sz="0" w:space="0" w:color="auto"/>
            <w:right w:val="none" w:sz="0" w:space="0" w:color="auto"/>
          </w:divBdr>
          <w:divsChild>
            <w:div w:id="197737721">
              <w:marLeft w:val="0"/>
              <w:marRight w:val="0"/>
              <w:marTop w:val="0"/>
              <w:marBottom w:val="0"/>
              <w:divBdr>
                <w:top w:val="none" w:sz="0" w:space="0" w:color="auto"/>
                <w:left w:val="none" w:sz="0" w:space="0" w:color="auto"/>
                <w:bottom w:val="none" w:sz="0" w:space="0" w:color="auto"/>
                <w:right w:val="none" w:sz="0" w:space="0" w:color="auto"/>
              </w:divBdr>
            </w:div>
            <w:div w:id="1089236800">
              <w:marLeft w:val="0"/>
              <w:marRight w:val="0"/>
              <w:marTop w:val="0"/>
              <w:marBottom w:val="0"/>
              <w:divBdr>
                <w:top w:val="none" w:sz="0" w:space="0" w:color="auto"/>
                <w:left w:val="none" w:sz="0" w:space="0" w:color="auto"/>
                <w:bottom w:val="none" w:sz="0" w:space="0" w:color="auto"/>
                <w:right w:val="none" w:sz="0" w:space="0" w:color="auto"/>
              </w:divBdr>
            </w:div>
            <w:div w:id="1223566616">
              <w:marLeft w:val="0"/>
              <w:marRight w:val="0"/>
              <w:marTop w:val="0"/>
              <w:marBottom w:val="0"/>
              <w:divBdr>
                <w:top w:val="none" w:sz="0" w:space="0" w:color="auto"/>
                <w:left w:val="none" w:sz="0" w:space="0" w:color="auto"/>
                <w:bottom w:val="none" w:sz="0" w:space="0" w:color="auto"/>
                <w:right w:val="none" w:sz="0" w:space="0" w:color="auto"/>
              </w:divBdr>
            </w:div>
            <w:div w:id="748038030">
              <w:marLeft w:val="0"/>
              <w:marRight w:val="0"/>
              <w:marTop w:val="0"/>
              <w:marBottom w:val="0"/>
              <w:divBdr>
                <w:top w:val="none" w:sz="0" w:space="0" w:color="auto"/>
                <w:left w:val="none" w:sz="0" w:space="0" w:color="auto"/>
                <w:bottom w:val="none" w:sz="0" w:space="0" w:color="auto"/>
                <w:right w:val="none" w:sz="0" w:space="0" w:color="auto"/>
              </w:divBdr>
            </w:div>
            <w:div w:id="248662278">
              <w:marLeft w:val="0"/>
              <w:marRight w:val="0"/>
              <w:marTop w:val="0"/>
              <w:marBottom w:val="0"/>
              <w:divBdr>
                <w:top w:val="none" w:sz="0" w:space="0" w:color="auto"/>
                <w:left w:val="none" w:sz="0" w:space="0" w:color="auto"/>
                <w:bottom w:val="none" w:sz="0" w:space="0" w:color="auto"/>
                <w:right w:val="none" w:sz="0" w:space="0" w:color="auto"/>
              </w:divBdr>
            </w:div>
          </w:divsChild>
        </w:div>
        <w:div w:id="1693259261">
          <w:marLeft w:val="0"/>
          <w:marRight w:val="0"/>
          <w:marTop w:val="0"/>
          <w:marBottom w:val="0"/>
          <w:divBdr>
            <w:top w:val="none" w:sz="0" w:space="0" w:color="auto"/>
            <w:left w:val="none" w:sz="0" w:space="0" w:color="auto"/>
            <w:bottom w:val="none" w:sz="0" w:space="0" w:color="auto"/>
            <w:right w:val="none" w:sz="0" w:space="0" w:color="auto"/>
          </w:divBdr>
          <w:divsChild>
            <w:div w:id="1887639631">
              <w:marLeft w:val="0"/>
              <w:marRight w:val="0"/>
              <w:marTop w:val="0"/>
              <w:marBottom w:val="0"/>
              <w:divBdr>
                <w:top w:val="none" w:sz="0" w:space="0" w:color="auto"/>
                <w:left w:val="none" w:sz="0" w:space="0" w:color="auto"/>
                <w:bottom w:val="none" w:sz="0" w:space="0" w:color="auto"/>
                <w:right w:val="none" w:sz="0" w:space="0" w:color="auto"/>
              </w:divBdr>
            </w:div>
            <w:div w:id="271521583">
              <w:marLeft w:val="0"/>
              <w:marRight w:val="0"/>
              <w:marTop w:val="0"/>
              <w:marBottom w:val="0"/>
              <w:divBdr>
                <w:top w:val="none" w:sz="0" w:space="0" w:color="auto"/>
                <w:left w:val="none" w:sz="0" w:space="0" w:color="auto"/>
                <w:bottom w:val="none" w:sz="0" w:space="0" w:color="auto"/>
                <w:right w:val="none" w:sz="0" w:space="0" w:color="auto"/>
              </w:divBdr>
            </w:div>
          </w:divsChild>
        </w:div>
        <w:div w:id="162671454">
          <w:marLeft w:val="0"/>
          <w:marRight w:val="0"/>
          <w:marTop w:val="0"/>
          <w:marBottom w:val="0"/>
          <w:divBdr>
            <w:top w:val="none" w:sz="0" w:space="0" w:color="auto"/>
            <w:left w:val="none" w:sz="0" w:space="0" w:color="auto"/>
            <w:bottom w:val="none" w:sz="0" w:space="0" w:color="auto"/>
            <w:right w:val="none" w:sz="0" w:space="0" w:color="auto"/>
          </w:divBdr>
          <w:divsChild>
            <w:div w:id="368454148">
              <w:marLeft w:val="0"/>
              <w:marRight w:val="0"/>
              <w:marTop w:val="0"/>
              <w:marBottom w:val="0"/>
              <w:divBdr>
                <w:top w:val="none" w:sz="0" w:space="0" w:color="auto"/>
                <w:left w:val="none" w:sz="0" w:space="0" w:color="auto"/>
                <w:bottom w:val="none" w:sz="0" w:space="0" w:color="auto"/>
                <w:right w:val="none" w:sz="0" w:space="0" w:color="auto"/>
              </w:divBdr>
            </w:div>
            <w:div w:id="207450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160179">
      <w:bodyDiv w:val="1"/>
      <w:marLeft w:val="0"/>
      <w:marRight w:val="0"/>
      <w:marTop w:val="0"/>
      <w:marBottom w:val="0"/>
      <w:divBdr>
        <w:top w:val="none" w:sz="0" w:space="0" w:color="auto"/>
        <w:left w:val="none" w:sz="0" w:space="0" w:color="auto"/>
        <w:bottom w:val="none" w:sz="0" w:space="0" w:color="auto"/>
        <w:right w:val="none" w:sz="0" w:space="0" w:color="auto"/>
      </w:divBdr>
    </w:div>
    <w:div w:id="1403289234">
      <w:bodyDiv w:val="1"/>
      <w:marLeft w:val="0"/>
      <w:marRight w:val="0"/>
      <w:marTop w:val="0"/>
      <w:marBottom w:val="0"/>
      <w:divBdr>
        <w:top w:val="none" w:sz="0" w:space="0" w:color="auto"/>
        <w:left w:val="none" w:sz="0" w:space="0" w:color="auto"/>
        <w:bottom w:val="none" w:sz="0" w:space="0" w:color="auto"/>
        <w:right w:val="none" w:sz="0" w:space="0" w:color="auto"/>
      </w:divBdr>
    </w:div>
    <w:div w:id="1411804277">
      <w:bodyDiv w:val="1"/>
      <w:marLeft w:val="0"/>
      <w:marRight w:val="0"/>
      <w:marTop w:val="0"/>
      <w:marBottom w:val="0"/>
      <w:divBdr>
        <w:top w:val="none" w:sz="0" w:space="0" w:color="auto"/>
        <w:left w:val="none" w:sz="0" w:space="0" w:color="auto"/>
        <w:bottom w:val="none" w:sz="0" w:space="0" w:color="auto"/>
        <w:right w:val="none" w:sz="0" w:space="0" w:color="auto"/>
      </w:divBdr>
    </w:div>
    <w:div w:id="1421485983">
      <w:bodyDiv w:val="1"/>
      <w:marLeft w:val="0"/>
      <w:marRight w:val="0"/>
      <w:marTop w:val="0"/>
      <w:marBottom w:val="0"/>
      <w:divBdr>
        <w:top w:val="none" w:sz="0" w:space="0" w:color="auto"/>
        <w:left w:val="none" w:sz="0" w:space="0" w:color="auto"/>
        <w:bottom w:val="none" w:sz="0" w:space="0" w:color="auto"/>
        <w:right w:val="none" w:sz="0" w:space="0" w:color="auto"/>
      </w:divBdr>
    </w:div>
    <w:div w:id="1440294348">
      <w:bodyDiv w:val="1"/>
      <w:marLeft w:val="0"/>
      <w:marRight w:val="0"/>
      <w:marTop w:val="0"/>
      <w:marBottom w:val="0"/>
      <w:divBdr>
        <w:top w:val="none" w:sz="0" w:space="0" w:color="auto"/>
        <w:left w:val="none" w:sz="0" w:space="0" w:color="auto"/>
        <w:bottom w:val="none" w:sz="0" w:space="0" w:color="auto"/>
        <w:right w:val="none" w:sz="0" w:space="0" w:color="auto"/>
      </w:divBdr>
    </w:div>
    <w:div w:id="1449010963">
      <w:bodyDiv w:val="1"/>
      <w:marLeft w:val="0"/>
      <w:marRight w:val="0"/>
      <w:marTop w:val="0"/>
      <w:marBottom w:val="0"/>
      <w:divBdr>
        <w:top w:val="none" w:sz="0" w:space="0" w:color="auto"/>
        <w:left w:val="none" w:sz="0" w:space="0" w:color="auto"/>
        <w:bottom w:val="none" w:sz="0" w:space="0" w:color="auto"/>
        <w:right w:val="none" w:sz="0" w:space="0" w:color="auto"/>
      </w:divBdr>
    </w:div>
    <w:div w:id="1475181020">
      <w:bodyDiv w:val="1"/>
      <w:marLeft w:val="0"/>
      <w:marRight w:val="0"/>
      <w:marTop w:val="0"/>
      <w:marBottom w:val="0"/>
      <w:divBdr>
        <w:top w:val="none" w:sz="0" w:space="0" w:color="auto"/>
        <w:left w:val="none" w:sz="0" w:space="0" w:color="auto"/>
        <w:bottom w:val="none" w:sz="0" w:space="0" w:color="auto"/>
        <w:right w:val="none" w:sz="0" w:space="0" w:color="auto"/>
      </w:divBdr>
    </w:div>
    <w:div w:id="1496922019">
      <w:bodyDiv w:val="1"/>
      <w:marLeft w:val="0"/>
      <w:marRight w:val="0"/>
      <w:marTop w:val="0"/>
      <w:marBottom w:val="0"/>
      <w:divBdr>
        <w:top w:val="none" w:sz="0" w:space="0" w:color="auto"/>
        <w:left w:val="none" w:sz="0" w:space="0" w:color="auto"/>
        <w:bottom w:val="none" w:sz="0" w:space="0" w:color="auto"/>
        <w:right w:val="none" w:sz="0" w:space="0" w:color="auto"/>
      </w:divBdr>
    </w:div>
    <w:div w:id="1528064585">
      <w:bodyDiv w:val="1"/>
      <w:marLeft w:val="0"/>
      <w:marRight w:val="0"/>
      <w:marTop w:val="0"/>
      <w:marBottom w:val="0"/>
      <w:divBdr>
        <w:top w:val="none" w:sz="0" w:space="0" w:color="auto"/>
        <w:left w:val="none" w:sz="0" w:space="0" w:color="auto"/>
        <w:bottom w:val="none" w:sz="0" w:space="0" w:color="auto"/>
        <w:right w:val="none" w:sz="0" w:space="0" w:color="auto"/>
      </w:divBdr>
    </w:div>
    <w:div w:id="1554580268">
      <w:bodyDiv w:val="1"/>
      <w:marLeft w:val="0"/>
      <w:marRight w:val="0"/>
      <w:marTop w:val="0"/>
      <w:marBottom w:val="0"/>
      <w:divBdr>
        <w:top w:val="none" w:sz="0" w:space="0" w:color="auto"/>
        <w:left w:val="none" w:sz="0" w:space="0" w:color="auto"/>
        <w:bottom w:val="none" w:sz="0" w:space="0" w:color="auto"/>
        <w:right w:val="none" w:sz="0" w:space="0" w:color="auto"/>
      </w:divBdr>
    </w:div>
    <w:div w:id="1569917809">
      <w:bodyDiv w:val="1"/>
      <w:marLeft w:val="0"/>
      <w:marRight w:val="0"/>
      <w:marTop w:val="0"/>
      <w:marBottom w:val="0"/>
      <w:divBdr>
        <w:top w:val="none" w:sz="0" w:space="0" w:color="auto"/>
        <w:left w:val="none" w:sz="0" w:space="0" w:color="auto"/>
        <w:bottom w:val="none" w:sz="0" w:space="0" w:color="auto"/>
        <w:right w:val="none" w:sz="0" w:space="0" w:color="auto"/>
      </w:divBdr>
    </w:div>
    <w:div w:id="1657228001">
      <w:bodyDiv w:val="1"/>
      <w:marLeft w:val="0"/>
      <w:marRight w:val="0"/>
      <w:marTop w:val="0"/>
      <w:marBottom w:val="0"/>
      <w:divBdr>
        <w:top w:val="none" w:sz="0" w:space="0" w:color="auto"/>
        <w:left w:val="none" w:sz="0" w:space="0" w:color="auto"/>
        <w:bottom w:val="none" w:sz="0" w:space="0" w:color="auto"/>
        <w:right w:val="none" w:sz="0" w:space="0" w:color="auto"/>
      </w:divBdr>
    </w:div>
    <w:div w:id="1707364031">
      <w:bodyDiv w:val="1"/>
      <w:marLeft w:val="0"/>
      <w:marRight w:val="0"/>
      <w:marTop w:val="0"/>
      <w:marBottom w:val="0"/>
      <w:divBdr>
        <w:top w:val="none" w:sz="0" w:space="0" w:color="auto"/>
        <w:left w:val="none" w:sz="0" w:space="0" w:color="auto"/>
        <w:bottom w:val="none" w:sz="0" w:space="0" w:color="auto"/>
        <w:right w:val="none" w:sz="0" w:space="0" w:color="auto"/>
      </w:divBdr>
    </w:div>
    <w:div w:id="1735278799">
      <w:bodyDiv w:val="1"/>
      <w:marLeft w:val="0"/>
      <w:marRight w:val="0"/>
      <w:marTop w:val="0"/>
      <w:marBottom w:val="0"/>
      <w:divBdr>
        <w:top w:val="none" w:sz="0" w:space="0" w:color="auto"/>
        <w:left w:val="none" w:sz="0" w:space="0" w:color="auto"/>
        <w:bottom w:val="none" w:sz="0" w:space="0" w:color="auto"/>
        <w:right w:val="none" w:sz="0" w:space="0" w:color="auto"/>
      </w:divBdr>
    </w:div>
    <w:div w:id="1751273343">
      <w:bodyDiv w:val="1"/>
      <w:marLeft w:val="0"/>
      <w:marRight w:val="0"/>
      <w:marTop w:val="0"/>
      <w:marBottom w:val="0"/>
      <w:divBdr>
        <w:top w:val="none" w:sz="0" w:space="0" w:color="auto"/>
        <w:left w:val="none" w:sz="0" w:space="0" w:color="auto"/>
        <w:bottom w:val="none" w:sz="0" w:space="0" w:color="auto"/>
        <w:right w:val="none" w:sz="0" w:space="0" w:color="auto"/>
      </w:divBdr>
    </w:div>
    <w:div w:id="1775323762">
      <w:bodyDiv w:val="1"/>
      <w:marLeft w:val="0"/>
      <w:marRight w:val="0"/>
      <w:marTop w:val="0"/>
      <w:marBottom w:val="0"/>
      <w:divBdr>
        <w:top w:val="none" w:sz="0" w:space="0" w:color="auto"/>
        <w:left w:val="none" w:sz="0" w:space="0" w:color="auto"/>
        <w:bottom w:val="none" w:sz="0" w:space="0" w:color="auto"/>
        <w:right w:val="none" w:sz="0" w:space="0" w:color="auto"/>
      </w:divBdr>
    </w:div>
    <w:div w:id="1800957481">
      <w:bodyDiv w:val="1"/>
      <w:marLeft w:val="0"/>
      <w:marRight w:val="0"/>
      <w:marTop w:val="0"/>
      <w:marBottom w:val="0"/>
      <w:divBdr>
        <w:top w:val="none" w:sz="0" w:space="0" w:color="auto"/>
        <w:left w:val="none" w:sz="0" w:space="0" w:color="auto"/>
        <w:bottom w:val="none" w:sz="0" w:space="0" w:color="auto"/>
        <w:right w:val="none" w:sz="0" w:space="0" w:color="auto"/>
      </w:divBdr>
    </w:div>
    <w:div w:id="1817525132">
      <w:bodyDiv w:val="1"/>
      <w:marLeft w:val="0"/>
      <w:marRight w:val="0"/>
      <w:marTop w:val="0"/>
      <w:marBottom w:val="0"/>
      <w:divBdr>
        <w:top w:val="none" w:sz="0" w:space="0" w:color="auto"/>
        <w:left w:val="none" w:sz="0" w:space="0" w:color="auto"/>
        <w:bottom w:val="none" w:sz="0" w:space="0" w:color="auto"/>
        <w:right w:val="none" w:sz="0" w:space="0" w:color="auto"/>
      </w:divBdr>
    </w:div>
    <w:div w:id="1832328167">
      <w:bodyDiv w:val="1"/>
      <w:marLeft w:val="0"/>
      <w:marRight w:val="0"/>
      <w:marTop w:val="0"/>
      <w:marBottom w:val="0"/>
      <w:divBdr>
        <w:top w:val="none" w:sz="0" w:space="0" w:color="auto"/>
        <w:left w:val="none" w:sz="0" w:space="0" w:color="auto"/>
        <w:bottom w:val="none" w:sz="0" w:space="0" w:color="auto"/>
        <w:right w:val="none" w:sz="0" w:space="0" w:color="auto"/>
      </w:divBdr>
    </w:div>
    <w:div w:id="1846555694">
      <w:bodyDiv w:val="1"/>
      <w:marLeft w:val="0"/>
      <w:marRight w:val="0"/>
      <w:marTop w:val="0"/>
      <w:marBottom w:val="0"/>
      <w:divBdr>
        <w:top w:val="none" w:sz="0" w:space="0" w:color="auto"/>
        <w:left w:val="none" w:sz="0" w:space="0" w:color="auto"/>
        <w:bottom w:val="none" w:sz="0" w:space="0" w:color="auto"/>
        <w:right w:val="none" w:sz="0" w:space="0" w:color="auto"/>
      </w:divBdr>
    </w:div>
    <w:div w:id="1860388595">
      <w:bodyDiv w:val="1"/>
      <w:marLeft w:val="0"/>
      <w:marRight w:val="0"/>
      <w:marTop w:val="0"/>
      <w:marBottom w:val="0"/>
      <w:divBdr>
        <w:top w:val="none" w:sz="0" w:space="0" w:color="auto"/>
        <w:left w:val="none" w:sz="0" w:space="0" w:color="auto"/>
        <w:bottom w:val="none" w:sz="0" w:space="0" w:color="auto"/>
        <w:right w:val="none" w:sz="0" w:space="0" w:color="auto"/>
      </w:divBdr>
    </w:div>
    <w:div w:id="1884708823">
      <w:bodyDiv w:val="1"/>
      <w:marLeft w:val="0"/>
      <w:marRight w:val="0"/>
      <w:marTop w:val="0"/>
      <w:marBottom w:val="0"/>
      <w:divBdr>
        <w:top w:val="none" w:sz="0" w:space="0" w:color="auto"/>
        <w:left w:val="none" w:sz="0" w:space="0" w:color="auto"/>
        <w:bottom w:val="none" w:sz="0" w:space="0" w:color="auto"/>
        <w:right w:val="none" w:sz="0" w:space="0" w:color="auto"/>
      </w:divBdr>
    </w:div>
    <w:div w:id="1898080590">
      <w:bodyDiv w:val="1"/>
      <w:marLeft w:val="0"/>
      <w:marRight w:val="0"/>
      <w:marTop w:val="0"/>
      <w:marBottom w:val="0"/>
      <w:divBdr>
        <w:top w:val="none" w:sz="0" w:space="0" w:color="auto"/>
        <w:left w:val="none" w:sz="0" w:space="0" w:color="auto"/>
        <w:bottom w:val="none" w:sz="0" w:space="0" w:color="auto"/>
        <w:right w:val="none" w:sz="0" w:space="0" w:color="auto"/>
      </w:divBdr>
    </w:div>
    <w:div w:id="1971090328">
      <w:bodyDiv w:val="1"/>
      <w:marLeft w:val="0"/>
      <w:marRight w:val="0"/>
      <w:marTop w:val="0"/>
      <w:marBottom w:val="0"/>
      <w:divBdr>
        <w:top w:val="none" w:sz="0" w:space="0" w:color="auto"/>
        <w:left w:val="none" w:sz="0" w:space="0" w:color="auto"/>
        <w:bottom w:val="none" w:sz="0" w:space="0" w:color="auto"/>
        <w:right w:val="none" w:sz="0" w:space="0" w:color="auto"/>
      </w:divBdr>
    </w:div>
    <w:div w:id="2035421773">
      <w:bodyDiv w:val="1"/>
      <w:marLeft w:val="0"/>
      <w:marRight w:val="0"/>
      <w:marTop w:val="0"/>
      <w:marBottom w:val="0"/>
      <w:divBdr>
        <w:top w:val="none" w:sz="0" w:space="0" w:color="auto"/>
        <w:left w:val="none" w:sz="0" w:space="0" w:color="auto"/>
        <w:bottom w:val="none" w:sz="0" w:space="0" w:color="auto"/>
        <w:right w:val="none" w:sz="0" w:space="0" w:color="auto"/>
      </w:divBdr>
    </w:div>
    <w:div w:id="2045934314">
      <w:bodyDiv w:val="1"/>
      <w:marLeft w:val="0"/>
      <w:marRight w:val="0"/>
      <w:marTop w:val="0"/>
      <w:marBottom w:val="0"/>
      <w:divBdr>
        <w:top w:val="none" w:sz="0" w:space="0" w:color="auto"/>
        <w:left w:val="none" w:sz="0" w:space="0" w:color="auto"/>
        <w:bottom w:val="none" w:sz="0" w:space="0" w:color="auto"/>
        <w:right w:val="none" w:sz="0" w:space="0" w:color="auto"/>
      </w:divBdr>
    </w:div>
    <w:div w:id="2072194239">
      <w:bodyDiv w:val="1"/>
      <w:marLeft w:val="0"/>
      <w:marRight w:val="0"/>
      <w:marTop w:val="0"/>
      <w:marBottom w:val="0"/>
      <w:divBdr>
        <w:top w:val="none" w:sz="0" w:space="0" w:color="auto"/>
        <w:left w:val="none" w:sz="0" w:space="0" w:color="auto"/>
        <w:bottom w:val="none" w:sz="0" w:space="0" w:color="auto"/>
        <w:right w:val="none" w:sz="0" w:space="0" w:color="auto"/>
      </w:divBdr>
    </w:div>
    <w:div w:id="2101871355">
      <w:bodyDiv w:val="1"/>
      <w:marLeft w:val="0"/>
      <w:marRight w:val="0"/>
      <w:marTop w:val="0"/>
      <w:marBottom w:val="0"/>
      <w:divBdr>
        <w:top w:val="none" w:sz="0" w:space="0" w:color="auto"/>
        <w:left w:val="none" w:sz="0" w:space="0" w:color="auto"/>
        <w:bottom w:val="none" w:sz="0" w:space="0" w:color="auto"/>
        <w:right w:val="none" w:sz="0" w:space="0" w:color="auto"/>
      </w:divBdr>
    </w:div>
    <w:div w:id="2110539193">
      <w:bodyDiv w:val="1"/>
      <w:marLeft w:val="0"/>
      <w:marRight w:val="0"/>
      <w:marTop w:val="0"/>
      <w:marBottom w:val="0"/>
      <w:divBdr>
        <w:top w:val="none" w:sz="0" w:space="0" w:color="auto"/>
        <w:left w:val="none" w:sz="0" w:space="0" w:color="auto"/>
        <w:bottom w:val="none" w:sz="0" w:space="0" w:color="auto"/>
        <w:right w:val="none" w:sz="0" w:space="0" w:color="auto"/>
      </w:divBdr>
    </w:div>
    <w:div w:id="2119980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9.jpe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hyperlink" Target="http://smartmeter.hopto.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jpe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bdi21.aj\AppData\Roaming\Microsoft\Templates\Student%20report%20with%20cover%20photo.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Don04</b:Tag>
    <b:SourceType>InternetSite</b:SourceType>
    <b:Guid>{1B2AC4F5-9193-4F67-B605-D954071811A7}</b:Guid>
    <b:Author>
      <b:Author>
        <b:NameList>
          <b:Person>
            <b:Last>Bell</b:Last>
            <b:First>Donald</b:First>
          </b:Person>
        </b:NameList>
      </b:Author>
    </b:Author>
    <b:Title>The class diagram</b:Title>
    <b:InternetSiteTitle>ibm</b:InternetSiteTitle>
    <b:Year>2004</b:Year>
    <b:Month>09</b:Month>
    <b:Day>15</b:Day>
    <b:URL>https://www.ibm.com/developerworks/rational/library/content/RationalEdge/sep04/bell/index.html</b:URL>
    <b:RefOrder>11</b:RefOrder>
  </b:Source>
  <b:Source>
    <b:Tag>DrI</b:Tag>
    <b:SourceType>InternetSite</b:SourceType>
    <b:Guid>{CF56D26A-438A-458F-9233-4DECA8D56337}</b:Guid>
    <b:Author>
      <b:Author>
        <b:NameList>
          <b:Person>
            <b:Last>Drumm</b:Last>
            <b:First>Dr</b:First>
            <b:Middle>Ian</b:Middle>
          </b:Person>
        </b:NameList>
      </b:Author>
    </b:Author>
    <b:Title>BlackBoard</b:Title>
    <b:InternetSiteTitle>blackboard.salford</b:InternetSiteTitle>
    <b:URL>https://blackboard.salford.ac.uk/webapps/blackboard/execute/content/file?cmd=view&amp;content_id=_3318895_1&amp;course_id=_97716_1</b:URL>
    <b:RefOrder>14</b:RefOrder>
  </b:Source>
  <b:Source>
    <b:Tag>DrJ</b:Tag>
    <b:SourceType>InternetSite</b:SourceType>
    <b:Guid>{88DA4642-A4FE-44E4-9AB9-7C4A87CBA1F8}</b:Guid>
    <b:Author>
      <b:Author>
        <b:NameList>
          <b:Person>
            <b:Last>Bass</b:Last>
            <b:First>Dr</b:First>
            <b:Middle>Julian</b:Middle>
          </b:Person>
        </b:NameList>
      </b:Author>
    </b:Author>
    <b:Title>BlackBoard</b:Title>
    <b:InternetSiteTitle>blackboard.salford</b:InternetSiteTitle>
    <b:URL>https://blackboard.salford.ac.uk/webapps/blackboard/execute/content/file?cmd=view&amp;content_id=_3345760_1&amp;course_id=_95570_1</b:URL>
    <b:RefOrder>10</b:RefOrder>
  </b:Source>
  <b:Source>
    <b:Tag>Jul</b:Tag>
    <b:SourceType>InternetSite</b:SourceType>
    <b:Guid>{1E48B3A2-E2F6-4C15-9354-F4B2609A1B1D}</b:Guid>
    <b:Author>
      <b:Author>
        <b:NameList>
          <b:Person>
            <b:Last>Bass</b:Last>
            <b:First>Julian</b:First>
          </b:Person>
        </b:NameList>
      </b:Author>
    </b:Author>
    <b:Title>blackboard</b:Title>
    <b:InternetSiteTitle>blackboard.salford</b:InternetSiteTitle>
    <b:URL>https://blackboard.salford.ac.uk/webapps/blackboard/execute/content/file?cmd=view&amp;content_id=_3345756_1&amp;course_id=_95570_1</b:URL>
    <b:RefOrder>8</b:RefOrder>
  </b:Source>
  <b:Source>
    <b:Tag>18ht</b:Tag>
    <b:SourceType>InternetSite</b:SourceType>
    <b:Guid>{6B548865-1279-48FE-A490-90D9B678F0F9}</b:Guid>
    <b:Year>2018</b:Year>
    <b:URL>https://www.lucidchart.com/pages/uml-use-case-diagram</b:URL>
    <b:RefOrder>9</b:RefOrder>
  </b:Source>
  <b:Source>
    <b:Tag>tab18</b:Tag>
    <b:SourceType>InternetSite</b:SourceType>
    <b:Guid>{2254AB0C-C71B-4159-8DE5-7C54CC11FC8B}</b:Guid>
    <b:Author>
      <b:Author>
        <b:NameList>
          <b:Person>
            <b:Last>tableau</b:Last>
          </b:Person>
        </b:NameList>
      </b:Author>
    </b:Author>
    <b:Title>Share of households with internet access in the United Kingdom (UK) from 1998 to 2018</b:Title>
    <b:InternetSiteTitle>statista</b:InternetSiteTitle>
    <b:Year>2018</b:Year>
    <b:Month>8</b:Month>
    <b:URL>https://www.statista.com/statistics/275999/household-internet-penetration-in-great-britain/</b:URL>
    <b:RefOrder>1</b:RefOrder>
  </b:Source>
  <b:Source>
    <b:Tag>Tot</b:Tag>
    <b:SourceType>InternetSite</b:SourceType>
    <b:Guid>{10F4A19E-BB1F-4623-B9E1-04AE8095F58E}</b:Guid>
    <b:Title>Total Color Blindness</b:Title>
    <b:InternetSiteTitle>Color Blindness</b:InternetSiteTitle>
    <b:URL>http://www.colour-blindness.com/variations/total/</b:URL>
    <b:RefOrder>3</b:RefOrder>
  </b:Source>
  <b:Source>
    <b:Tag>Col16</b:Tag>
    <b:SourceType>InternetSite</b:SourceType>
    <b:Guid>{7C4BC1D4-BCA5-4B98-A71E-AF89E10F630C}</b:Guid>
    <b:Title>Colour vision deficiency (colour blindness)</b:Title>
    <b:InternetSiteTitle>NHS</b:InternetSiteTitle>
    <b:Year>2016</b:Year>
    <b:Month>04</b:Month>
    <b:Day>25</b:Day>
    <b:URL>https://www.nhs.uk/conditions/colour-vision-deficiency/#types-and-symptoms-of-colour-vision-deficiency</b:URL>
    <b:RefOrder>4</b:RefOrder>
  </b:Source>
  <b:Source>
    <b:Tag>Col161</b:Tag>
    <b:SourceType>InternetSite</b:SourceType>
    <b:Guid>{D64423C5-12E8-49B9-AA7F-7478FA42200C}</b:Guid>
    <b:Title>Color contrast</b:Title>
    <b:Year>2016</b:Year>
    <b:InternetSiteTitle>designworkplan</b:InternetSiteTitle>
    <b:URL>http://designworkplan.com/design/signage-and-color-contrast.htm</b:URL>
    <b:RefOrder>5</b:RefOrder>
  </b:Source>
  <b:Source>
    <b:Tag>Con</b:Tag>
    <b:SourceType>InternetSite</b:SourceType>
    <b:Guid>{C36114D0-10D5-4C76-87A5-744913C6F21F}</b:Guid>
    <b:Author>
      <b:Author>
        <b:NameList>
          <b:Person>
            <b:Last>Focus</b:Last>
            <b:First>Consumer</b:First>
          </b:Person>
        </b:NameList>
      </b:Author>
    </b:Author>
    <b:Title>ridc</b:Title>
    <b:URL>https://www.ridc.org.uk/sites/default/files/documents/pdfs/research-consultancy/smart-meter-in-home-display-design-usability-good-practice-guidance.pdf</b:URL>
    <b:RefOrder>2</b:RefOrder>
  </b:Source>
  <b:Source>
    <b:Tag>MVC18</b:Tag>
    <b:SourceType>InternetSite</b:SourceType>
    <b:Guid>{9D4B7E8E-CA99-46A3-A0D0-584A3FD50448}</b:Guid>
    <b:Title>MVC architecture</b:Title>
    <b:InternetSiteTitle>MDN Web Docs</b:InternetSiteTitle>
    <b:Year>2018</b:Year>
    <b:Month>6</b:Month>
    <b:Day>8</b:Day>
    <b:URL>https://developer.mozilla.org/en-US/docs/Web/Apps/Fundamentals/Modern_web_app_architecture/MVC_architecture</b:URL>
    <b:RefOrder>6</b:RefOrder>
  </b:Source>
  <b:Source>
    <b:Tag>Jul1</b:Tag>
    <b:SourceType>InternetSite</b:SourceType>
    <b:Guid>{74ED1533-293E-48B6-8C30-D65A1AE7EAFF}</b:Guid>
    <b:Author>
      <b:Author>
        <b:NameList>
          <b:Person>
            <b:Last>Bass</b:Last>
            <b:First>Julian</b:First>
          </b:Person>
        </b:NameList>
      </b:Author>
    </b:Author>
    <b:Title>Salford</b:Title>
    <b:InternetSiteTitle>Salford</b:InternetSiteTitle>
    <b:URL>https://blackboard.salford.ac.uk/bbcswebdav/pid-3342234-dt-content-rid-7374430_1/courses/SG-G400-20081-34129-19/Lect5%20SCRUM%2020180913.pdf</b:URL>
    <b:RefOrder>7</b:RefOrder>
  </b:Source>
  <b:Source>
    <b:Tag>Bar</b:Tag>
    <b:SourceType>InternetSite</b:SourceType>
    <b:Guid>{AF620AD1-A0A9-45BC-A70B-66F9C3102496}</b:Guid>
    <b:Title>Bar Charts</b:Title>
    <b:InternetSiteTitle>Google Charts</b:InternetSiteTitle>
    <b:URL>https://developers.google.com/chart/interactive/docs/gallery/barchart</b:URL>
    <b:RefOrder>12</b:RefOrder>
  </b:Source>
  <b:Source>
    <b:Tag>Ber</b:Tag>
    <b:SourceType>InternetSite</b:SourceType>
    <b:Guid>{CD695B03-F684-4613-9E11-C46FA3919787}</b:Guid>
    <b:Author>
      <b:Author>
        <b:NameList>
          <b:Person>
            <b:Last>Kobos</b:Last>
            <b:First>Bernard</b:First>
          </b:Person>
        </b:NameList>
      </b:Author>
    </b:Author>
    <b:Title>gauge.js</b:Title>
    <b:InternetSiteTitle>gauge.js</b:InternetSiteTitle>
    <b:URL>http://bernii.github.io/gauge.js/</b:URL>
    <b:RefOrder>13</b:RefOrder>
  </b:Source>
</b:Sources>
</file>

<file path=customXml/itemProps1.xml><?xml version="1.0" encoding="utf-8"?>
<ds:datastoreItem xmlns:ds="http://schemas.openxmlformats.org/officeDocument/2006/customXml" ds:itemID="{B37FAB46-17FE-47B3-AE1F-EB84623CCD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180</TotalTime>
  <Pages>68</Pages>
  <Words>15515</Words>
  <Characters>88441</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abdi21.aj</dc:creator>
  <cp:keywords/>
  <dc:description/>
  <cp:lastModifiedBy>Pozzoni, Davide (UG)</cp:lastModifiedBy>
  <cp:revision>3</cp:revision>
  <dcterms:created xsi:type="dcterms:W3CDTF">2019-06-06T14:54:00Z</dcterms:created>
  <dcterms:modified xsi:type="dcterms:W3CDTF">2019-06-06T18:09:00Z</dcterms:modified>
</cp:coreProperties>
</file>